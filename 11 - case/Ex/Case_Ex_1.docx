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3458D" w14:textId="53EC700C" w:rsidR="00767CFF" w:rsidRPr="002C74B5" w:rsidRDefault="006427AC" w:rsidP="00423A66">
      <w:pPr>
        <w:pStyle w:val="ae"/>
        <w:pBdr>
          <w:right w:val="single" w:sz="6" w:space="18" w:color="auto"/>
        </w:pBdr>
        <w:rPr>
          <w:rFonts w:ascii="Heebo" w:hAnsi="Heebo" w:cs="Heebo"/>
          <w:sz w:val="52"/>
        </w:rPr>
      </w:pPr>
      <w:r w:rsidRPr="002C74B5">
        <w:rPr>
          <w:rFonts w:ascii="Heebo" w:hAnsi="Heebo" w:cs="Heebo"/>
          <w:sz w:val="52"/>
        </w:rPr>
        <w:fldChar w:fldCharType="begin"/>
      </w:r>
      <w:r w:rsidRPr="002C74B5">
        <w:rPr>
          <w:rFonts w:ascii="Heebo" w:hAnsi="Heebo" w:cs="Heebo"/>
          <w:sz w:val="52"/>
        </w:rPr>
        <w:instrText xml:space="preserve"> TITLE  \* MERGEFORMAT </w:instrText>
      </w:r>
      <w:r w:rsidRPr="002C74B5">
        <w:rPr>
          <w:rFonts w:ascii="Heebo" w:hAnsi="Heebo" w:cs="Heebo"/>
          <w:sz w:val="52"/>
        </w:rPr>
        <w:fldChar w:fldCharType="separate"/>
      </w:r>
      <w:r w:rsidR="000141DE" w:rsidRPr="002C74B5">
        <w:rPr>
          <w:rFonts w:ascii="Heebo" w:hAnsi="Heebo" w:cs="Heebo"/>
          <w:sz w:val="52"/>
          <w:rtl/>
        </w:rPr>
        <w:t>ת</w:t>
      </w:r>
      <w:r w:rsidRPr="002C74B5">
        <w:rPr>
          <w:rFonts w:ascii="Heebo" w:hAnsi="Heebo" w:cs="Heebo"/>
          <w:sz w:val="52"/>
        </w:rPr>
        <w:fldChar w:fldCharType="end"/>
      </w:r>
      <w:r w:rsidR="00D353E2" w:rsidRPr="002C74B5">
        <w:rPr>
          <w:rFonts w:ascii="Heebo" w:hAnsi="Heebo" w:cs="Heebo"/>
          <w:sz w:val="52"/>
          <w:rtl/>
        </w:rPr>
        <w:t xml:space="preserve">רגול </w:t>
      </w:r>
      <w:r w:rsidR="0015047B" w:rsidRPr="002C74B5">
        <w:rPr>
          <w:rFonts w:ascii="Heebo" w:hAnsi="Heebo" w:cs="Heebo"/>
          <w:sz w:val="52"/>
        </w:rPr>
        <w:t>Case</w:t>
      </w:r>
      <w:r w:rsidR="001C54E5" w:rsidRPr="002C74B5">
        <w:rPr>
          <w:rFonts w:ascii="Heebo" w:hAnsi="Heebo" w:cs="Heebo" w:hint="cs"/>
          <w:sz w:val="52"/>
          <w:rtl/>
        </w:rPr>
        <w:t xml:space="preserve"> ראשון</w:t>
      </w:r>
    </w:p>
    <w:p w14:paraId="666120BD" w14:textId="1EA445B4" w:rsidR="221B831D" w:rsidRPr="0071706F" w:rsidRDefault="00487EC7" w:rsidP="00423A66">
      <w:pPr>
        <w:jc w:val="left"/>
        <w:rPr>
          <w:rFonts w:ascii="Segoe UI" w:hAnsi="Segoe UI" w:cs="Segoe UI"/>
          <w:b/>
          <w:bCs/>
          <w:szCs w:val="18"/>
          <w:rtl/>
        </w:rPr>
      </w:pPr>
      <w:r w:rsidRPr="0071706F">
        <w:rPr>
          <w:rFonts w:ascii="Segoe UI" w:hAnsi="Segoe UI" w:cs="Segoe UI"/>
          <w:b/>
          <w:bCs/>
          <w:szCs w:val="18"/>
        </w:rPr>
        <w:t>*</w:t>
      </w:r>
      <w:r w:rsidR="00087DCE" w:rsidRPr="0071706F">
        <w:rPr>
          <w:rFonts w:ascii="Segoe UI" w:hAnsi="Segoe UI" w:cs="Segoe UI"/>
          <w:b/>
          <w:bCs/>
          <w:szCs w:val="18"/>
          <w:rtl/>
        </w:rPr>
        <w:t xml:space="preserve">המספר בסוף </w:t>
      </w:r>
      <w:r w:rsidRPr="0071706F">
        <w:rPr>
          <w:rFonts w:ascii="Segoe UI" w:hAnsi="Segoe UI" w:cs="Segoe UI"/>
          <w:b/>
          <w:bCs/>
          <w:szCs w:val="18"/>
          <w:rtl/>
        </w:rPr>
        <w:t>כל שאלה מייצג את מספר הרשומות בטבלת התוצאה</w:t>
      </w:r>
    </w:p>
    <w:p w14:paraId="7C645D6F" w14:textId="78D9E061" w:rsidR="00964814" w:rsidRPr="0071706F" w:rsidRDefault="00487EC7" w:rsidP="00423A66">
      <w:pPr>
        <w:jc w:val="left"/>
        <w:rPr>
          <w:rFonts w:ascii="Segoe UI" w:hAnsi="Segoe UI" w:cs="Segoe UI"/>
          <w:b/>
          <w:bCs/>
          <w:szCs w:val="18"/>
          <w:rtl/>
        </w:rPr>
      </w:pPr>
      <w:r w:rsidRPr="0071706F">
        <w:rPr>
          <w:rFonts w:ascii="Segoe UI" w:hAnsi="Segoe UI" w:cs="Segoe UI"/>
          <w:b/>
          <w:bCs/>
          <w:szCs w:val="18"/>
        </w:rPr>
        <w:t xml:space="preserve">* </w:t>
      </w:r>
      <w:r w:rsidRPr="0071706F">
        <w:rPr>
          <w:rFonts w:ascii="Segoe UI" w:hAnsi="Segoe UI" w:cs="Segoe UI"/>
          <w:b/>
          <w:bCs/>
          <w:szCs w:val="18"/>
          <w:rtl/>
        </w:rPr>
        <w:t>יש לעגל מספרים עשרוניים ל2 ספרות אחרי הנקודה</w:t>
      </w:r>
    </w:p>
    <w:p w14:paraId="41E0F9E0" w14:textId="77777777" w:rsidR="0071706F" w:rsidRDefault="0071706F" w:rsidP="00423A66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Heebo" w:hAnsi="Heebo" w:cs="Heebo"/>
          <w:color w:val="000000"/>
          <w:rtl/>
        </w:rPr>
      </w:pPr>
    </w:p>
    <w:p w14:paraId="5981ED43" w14:textId="49A09B35" w:rsidR="00F75D28" w:rsidRDefault="0074063F" w:rsidP="00423A66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Heebo" w:hAnsi="Heebo" w:cs="Heebo"/>
          <w:color w:val="000000"/>
          <w:rtl/>
          <w:lang w:val="en-US"/>
        </w:rPr>
      </w:pPr>
      <w:r>
        <w:rPr>
          <w:rStyle w:val="normaltextrun"/>
          <w:rFonts w:ascii="Heebo" w:hAnsi="Heebo" w:cs="Heebo"/>
          <w:color w:val="000000"/>
          <w:rtl/>
        </w:rPr>
        <w:t xml:space="preserve">התרגול הבא הוא על </w:t>
      </w:r>
      <w:proofErr w:type="spellStart"/>
      <w:r>
        <w:rPr>
          <w:rStyle w:val="normaltextrun"/>
          <w:rFonts w:ascii="Heebo" w:hAnsi="Heebo" w:cs="Heebo"/>
          <w:color w:val="000000"/>
          <w:lang w:val="en-US"/>
        </w:rPr>
        <w:t>northwind_traders</w:t>
      </w:r>
      <w:proofErr w:type="spellEnd"/>
    </w:p>
    <w:p w14:paraId="46EE1A90" w14:textId="77777777" w:rsidR="002541C5" w:rsidRPr="0071706F" w:rsidRDefault="002541C5" w:rsidP="00423A66">
      <w:pPr>
        <w:pStyle w:val="paragraph"/>
        <w:bidi/>
        <w:spacing w:before="0" w:beforeAutospacing="0" w:after="0" w:afterAutospacing="0"/>
        <w:textAlignment w:val="baseline"/>
        <w:rPr>
          <w:rFonts w:ascii="Heebo" w:hAnsi="Heebo" w:cs="Heebo"/>
          <w:color w:val="000000"/>
          <w:rtl/>
        </w:rPr>
      </w:pPr>
    </w:p>
    <w:p w14:paraId="2B991D10" w14:textId="4FD9FC0D" w:rsidR="00EC4237" w:rsidRDefault="00ED564D" w:rsidP="00ED564D">
      <w:pPr>
        <w:pStyle w:val="Normal5"/>
        <w:numPr>
          <w:ilvl w:val="0"/>
          <w:numId w:val="9"/>
        </w:numPr>
        <w:jc w:val="left"/>
        <w:rPr>
          <w:rFonts w:ascii="Heebo" w:hAnsi="Heebo" w:cs="Heebo"/>
          <w:rtl/>
        </w:rPr>
      </w:pPr>
      <w:r w:rsidRPr="00ED564D">
        <w:rPr>
          <w:rFonts w:ascii="Heebo" w:hAnsi="Heebo" w:cs="Heebo"/>
          <w:rtl/>
        </w:rPr>
        <w:t>משך משלוח משוער הוא ההפרש בין תאריך ההזמנה לתאריך הצפוי להגעתה. ספרו כמה הזמנות התבצעו למשך משלוח</w:t>
      </w:r>
      <w:r>
        <w:rPr>
          <w:rFonts w:ascii="Heebo" w:hAnsi="Heebo" w:cs="Heebo" w:hint="cs"/>
          <w:rtl/>
        </w:rPr>
        <w:t xml:space="preserve"> משוער</w:t>
      </w:r>
      <w:r w:rsidRPr="00ED564D">
        <w:rPr>
          <w:rFonts w:ascii="Heebo" w:hAnsi="Heebo" w:cs="Heebo"/>
          <w:rtl/>
        </w:rPr>
        <w:t xml:space="preserve"> קצר, בינוני ואר</w:t>
      </w:r>
      <w:r>
        <w:rPr>
          <w:rFonts w:ascii="Heebo" w:hAnsi="Heebo" w:cs="Heebo" w:hint="cs"/>
          <w:rtl/>
        </w:rPr>
        <w:t>ו</w:t>
      </w:r>
      <w:r w:rsidRPr="00ED564D">
        <w:rPr>
          <w:rFonts w:ascii="Heebo" w:hAnsi="Heebo" w:cs="Heebo"/>
          <w:rtl/>
        </w:rPr>
        <w:t xml:space="preserve">ך, כאשר משך קצר הוא כזה שקטן מ-21 ימים, משך ארוך הוא כזה שגדול מ-28 </w:t>
      </w:r>
      <w:r>
        <w:rPr>
          <w:rFonts w:ascii="Heebo" w:hAnsi="Heebo" w:cs="Heebo" w:hint="cs"/>
          <w:rtl/>
        </w:rPr>
        <w:t xml:space="preserve">ימים </w:t>
      </w:r>
      <w:r w:rsidRPr="00ED564D">
        <w:rPr>
          <w:rFonts w:ascii="Heebo" w:hAnsi="Heebo" w:cs="Heebo"/>
          <w:rtl/>
        </w:rPr>
        <w:t>ובינוני הוא כזה שבין 21 ל-28 ימים.</w:t>
      </w:r>
      <w:r w:rsidRPr="00ED564D">
        <w:rPr>
          <w:rFonts w:ascii="Heebo" w:hAnsi="Heebo" w:cs="Heebo" w:hint="cs"/>
          <w:rtl/>
        </w:rPr>
        <w:t xml:space="preserve"> </w:t>
      </w:r>
      <w:r w:rsidR="00EC4237">
        <w:rPr>
          <w:rFonts w:ascii="Heebo" w:hAnsi="Heebo" w:cs="Heebo" w:hint="cs"/>
          <w:rtl/>
        </w:rPr>
        <w:t>(</w:t>
      </w:r>
      <w:r w:rsidR="006C5F38">
        <w:rPr>
          <w:rFonts w:ascii="Heebo" w:hAnsi="Heebo" w:cs="Heebo" w:hint="cs"/>
          <w:rtl/>
        </w:rPr>
        <w:t>3</w:t>
      </w:r>
      <w:r w:rsidR="00EC4237">
        <w:rPr>
          <w:rFonts w:ascii="Heebo" w:hAnsi="Heebo" w:cs="Heebo" w:hint="cs"/>
          <w:rtl/>
        </w:rPr>
        <w:t>)</w:t>
      </w:r>
    </w:p>
    <w:p w14:paraId="42084388" w14:textId="77777777" w:rsidR="00653E79" w:rsidRPr="00653E79" w:rsidRDefault="00653E79" w:rsidP="00423A66">
      <w:pPr>
        <w:pStyle w:val="Heading5"/>
        <w:numPr>
          <w:ilvl w:val="0"/>
          <w:numId w:val="0"/>
        </w:numPr>
        <w:ind w:left="340"/>
        <w:jc w:val="left"/>
        <w:rPr>
          <w:rtl/>
        </w:rPr>
      </w:pPr>
    </w:p>
    <w:p w14:paraId="6746608C" w14:textId="32541698" w:rsidR="00EC4237" w:rsidRPr="00EC4237" w:rsidRDefault="00FD4053" w:rsidP="00423A66">
      <w:pPr>
        <w:pStyle w:val="Heading5"/>
        <w:numPr>
          <w:ilvl w:val="0"/>
          <w:numId w:val="9"/>
        </w:numPr>
        <w:jc w:val="left"/>
        <w:rPr>
          <w:rtl/>
        </w:rPr>
      </w:pPr>
      <w:r>
        <w:rPr>
          <w:rFonts w:ascii="Heebo" w:hAnsi="Heebo" w:cs="Heebo" w:hint="cs"/>
          <w:rtl/>
        </w:rPr>
        <w:t>עבור לקוחות ששמם הפרטי מתחיל בחצי הראשון של האלף בית, החליפו את שמם הפרטי ב</w:t>
      </w:r>
      <w:r w:rsidR="008E097D">
        <w:rPr>
          <w:rFonts w:ascii="Heebo" w:hAnsi="Heebo" w:cs="Heebo" w:hint="cs"/>
          <w:rtl/>
        </w:rPr>
        <w:t>-</w:t>
      </w:r>
      <w:r w:rsidRPr="00FD4053">
        <w:rPr>
          <w:rFonts w:ascii="Heebo" w:hAnsi="Heebo" w:cs="Heebo" w:hint="cs"/>
          <w:sz w:val="24"/>
          <w:szCs w:val="36"/>
        </w:rPr>
        <w:t>A</w:t>
      </w:r>
      <w:r>
        <w:rPr>
          <w:rFonts w:ascii="Heebo" w:hAnsi="Heebo" w:cs="Heebo" w:hint="cs"/>
          <w:rtl/>
        </w:rPr>
        <w:t>. עבור לקוחות ששמם הפרטי מתחיל בחצי השני של האלף בית החליפו את שם המשפחה שלהם ב</w:t>
      </w:r>
      <w:r w:rsidR="008E097D">
        <w:rPr>
          <w:rFonts w:ascii="Heebo" w:hAnsi="Heebo" w:cs="Heebo" w:hint="cs"/>
          <w:rtl/>
        </w:rPr>
        <w:t>-</w:t>
      </w:r>
      <w:r w:rsidRPr="00FD4053">
        <w:rPr>
          <w:rFonts w:ascii="Heebo" w:hAnsi="Heebo" w:cs="Heebo" w:hint="cs"/>
          <w:sz w:val="24"/>
        </w:rPr>
        <w:t>Z</w:t>
      </w:r>
      <w:r>
        <w:rPr>
          <w:rFonts w:ascii="Heebo" w:hAnsi="Heebo" w:cs="Heebo" w:hint="cs"/>
          <w:rtl/>
        </w:rPr>
        <w:t>. עבור כל לקוח חשבו את ממוצע משקלי ההזמנות שלו וסדרו את טבלת התוצאה לפי הכינוי החדש שיצרתם ללקוחות. (89)</w:t>
      </w:r>
    </w:p>
    <w:p w14:paraId="672337F3" w14:textId="77777777" w:rsidR="00EC4237" w:rsidRPr="00EC4237" w:rsidRDefault="00EC4237" w:rsidP="00423A66">
      <w:pPr>
        <w:pStyle w:val="Normal5"/>
        <w:numPr>
          <w:ilvl w:val="0"/>
          <w:numId w:val="0"/>
        </w:numPr>
        <w:ind w:left="340"/>
        <w:jc w:val="left"/>
      </w:pPr>
    </w:p>
    <w:p w14:paraId="26D960D4" w14:textId="4CD687D0" w:rsidR="00964814" w:rsidRPr="00F75D28" w:rsidRDefault="00964814" w:rsidP="00423A66">
      <w:pPr>
        <w:pStyle w:val="Heading5"/>
        <w:numPr>
          <w:ilvl w:val="0"/>
          <w:numId w:val="9"/>
        </w:numPr>
        <w:jc w:val="left"/>
        <w:rPr>
          <w:rFonts w:ascii="Heebo" w:hAnsi="Heebo" w:cs="Heebo"/>
          <w:rtl/>
        </w:rPr>
      </w:pPr>
      <w:r w:rsidRPr="1102499C">
        <w:rPr>
          <w:rFonts w:ascii="Heebo" w:hAnsi="Heebo" w:cs="Heebo"/>
          <w:rtl/>
        </w:rPr>
        <w:t>מה היא התפלגות המשקלים של ההזמנות? (</w:t>
      </w:r>
      <w:r w:rsidR="004D4CC1" w:rsidRPr="1102499C">
        <w:rPr>
          <w:rFonts w:ascii="Heebo" w:hAnsi="Heebo" w:cs="Heebo"/>
          <w:rtl/>
        </w:rPr>
        <w:t>הצג טבלה עם אינטרוולים של 100</w:t>
      </w:r>
      <w:r w:rsidRPr="1102499C">
        <w:rPr>
          <w:rFonts w:ascii="Heebo" w:hAnsi="Heebo" w:cs="Heebo"/>
          <w:rtl/>
        </w:rPr>
        <w:t>)</w:t>
      </w:r>
      <w:r w:rsidR="007D7034" w:rsidRPr="1102499C">
        <w:rPr>
          <w:rFonts w:ascii="Heebo" w:hAnsi="Heebo" w:cs="Heebo"/>
          <w:rtl/>
        </w:rPr>
        <w:t xml:space="preserve"> (10</w:t>
      </w:r>
      <w:r w:rsidR="00EC4237">
        <w:rPr>
          <w:rFonts w:ascii="Heebo" w:hAnsi="Heebo" w:cs="Heebo" w:hint="cs"/>
          <w:rtl/>
        </w:rPr>
        <w:t>)</w:t>
      </w:r>
    </w:p>
    <w:p w14:paraId="3D718E06" w14:textId="77777777" w:rsidR="002E1622" w:rsidRPr="00F75D28" w:rsidRDefault="002E1622" w:rsidP="00423A66">
      <w:pPr>
        <w:pStyle w:val="Normal5"/>
        <w:numPr>
          <w:ilvl w:val="0"/>
          <w:numId w:val="0"/>
        </w:numPr>
        <w:jc w:val="left"/>
        <w:rPr>
          <w:rFonts w:ascii="Heebo" w:hAnsi="Heebo" w:cs="Heebo"/>
          <w:rtl/>
        </w:rPr>
      </w:pPr>
    </w:p>
    <w:p w14:paraId="7AE21E3E" w14:textId="5EC84531" w:rsidR="00D2148D" w:rsidRDefault="00D2148D" w:rsidP="00423A66">
      <w:pPr>
        <w:pStyle w:val="Heading5"/>
        <w:numPr>
          <w:ilvl w:val="0"/>
          <w:numId w:val="9"/>
        </w:numPr>
        <w:jc w:val="left"/>
        <w:rPr>
          <w:rFonts w:ascii="Heebo" w:hAnsi="Heebo" w:cs="Heebo"/>
          <w:sz w:val="24"/>
        </w:rPr>
      </w:pPr>
      <w:r>
        <w:rPr>
          <w:rFonts w:ascii="Heebo" w:hAnsi="Heebo" w:cs="Heebo" w:hint="cs"/>
          <w:sz w:val="24"/>
          <w:rtl/>
        </w:rPr>
        <w:t>הצג עבור כל עובד בכל חודש בשנת 1996 כמה הזמנות ביצע. הצג בנוסף כמה הזמנות ביצע העובד בכללי</w:t>
      </w:r>
      <w:r w:rsidR="00B37667">
        <w:rPr>
          <w:rFonts w:ascii="Heebo" w:hAnsi="Heebo" w:cs="Heebo" w:hint="cs"/>
          <w:sz w:val="24"/>
          <w:rtl/>
        </w:rPr>
        <w:t xml:space="preserve"> באותה שנה,</w:t>
      </w:r>
      <w:r>
        <w:rPr>
          <w:rFonts w:ascii="Heebo" w:hAnsi="Heebo" w:cs="Heebo" w:hint="cs"/>
          <w:sz w:val="24"/>
          <w:rtl/>
        </w:rPr>
        <w:t xml:space="preserve"> וכמה הזמנות בוצעו </w:t>
      </w:r>
      <w:proofErr w:type="spellStart"/>
      <w:r w:rsidR="00B37667">
        <w:rPr>
          <w:rFonts w:ascii="Heebo" w:hAnsi="Heebo" w:cs="Heebo" w:hint="cs"/>
          <w:sz w:val="24"/>
          <w:rtl/>
        </w:rPr>
        <w:t>סהכ</w:t>
      </w:r>
      <w:proofErr w:type="spellEnd"/>
      <w:r w:rsidR="00B37667">
        <w:rPr>
          <w:rFonts w:ascii="Heebo" w:hAnsi="Heebo" w:cs="Heebo" w:hint="cs"/>
          <w:sz w:val="24"/>
          <w:rtl/>
        </w:rPr>
        <w:t xml:space="preserve"> </w:t>
      </w:r>
      <w:r>
        <w:rPr>
          <w:rFonts w:ascii="Heebo" w:hAnsi="Heebo" w:cs="Heebo" w:hint="cs"/>
          <w:sz w:val="24"/>
          <w:rtl/>
        </w:rPr>
        <w:t>בכל חודש בשנה זו. (10)</w:t>
      </w:r>
    </w:p>
    <w:p w14:paraId="755EE212" w14:textId="77777777" w:rsidR="00766BC5" w:rsidRPr="00F75D28" w:rsidRDefault="00766BC5" w:rsidP="00423A66">
      <w:pPr>
        <w:pStyle w:val="Normal5"/>
        <w:numPr>
          <w:ilvl w:val="0"/>
          <w:numId w:val="0"/>
        </w:numPr>
        <w:jc w:val="left"/>
        <w:rPr>
          <w:rFonts w:ascii="Heebo" w:hAnsi="Heebo" w:cs="Heebo"/>
          <w:rtl/>
        </w:rPr>
      </w:pPr>
    </w:p>
    <w:p w14:paraId="5413B1B1" w14:textId="185FF8AB" w:rsidR="00766BC5" w:rsidRPr="00F75D28" w:rsidRDefault="008D1749" w:rsidP="00423A66">
      <w:pPr>
        <w:pStyle w:val="Heading5"/>
        <w:numPr>
          <w:ilvl w:val="0"/>
          <w:numId w:val="9"/>
        </w:numPr>
        <w:jc w:val="left"/>
        <w:rPr>
          <w:rFonts w:ascii="Heebo" w:hAnsi="Heebo" w:cs="Heebo"/>
          <w:rtl/>
        </w:rPr>
      </w:pPr>
      <w:r w:rsidRPr="00F75D28">
        <w:rPr>
          <w:rFonts w:ascii="Heebo" w:hAnsi="Heebo" w:cs="Heebo"/>
          <w:rtl/>
        </w:rPr>
        <w:t xml:space="preserve">הצג רשימה של כל הספקים </w:t>
      </w:r>
      <w:r w:rsidR="001566ED" w:rsidRPr="00F75D28">
        <w:rPr>
          <w:rFonts w:ascii="Heebo" w:hAnsi="Heebo" w:cs="Heebo"/>
          <w:rtl/>
        </w:rPr>
        <w:t xml:space="preserve">מארצות הברית, אנגליה, צרפת </w:t>
      </w:r>
      <w:r w:rsidR="007E265E" w:rsidRPr="00F75D28">
        <w:rPr>
          <w:rFonts w:ascii="Heebo" w:hAnsi="Heebo" w:cs="Heebo"/>
          <w:rtl/>
        </w:rPr>
        <w:t xml:space="preserve">ואוסטרליה </w:t>
      </w:r>
      <w:r w:rsidR="001566ED" w:rsidRPr="00F75D28">
        <w:rPr>
          <w:rFonts w:ascii="Heebo" w:hAnsi="Heebo" w:cs="Heebo"/>
          <w:rtl/>
        </w:rPr>
        <w:t>ש</w:t>
      </w:r>
      <w:r w:rsidRPr="00F75D28">
        <w:rPr>
          <w:rFonts w:ascii="Heebo" w:hAnsi="Heebo" w:cs="Heebo"/>
          <w:rtl/>
        </w:rPr>
        <w:t>תכלול</w:t>
      </w:r>
      <w:r w:rsidRPr="00F75D28">
        <w:rPr>
          <w:rFonts w:ascii="Heebo" w:hAnsi="Heebo" w:cs="Heebo"/>
        </w:rPr>
        <w:t>:</w:t>
      </w:r>
    </w:p>
    <w:p w14:paraId="0A1472D0" w14:textId="0802F1A2" w:rsidR="008D1749" w:rsidRPr="00F75D28" w:rsidRDefault="008D1749" w:rsidP="00423A66">
      <w:pPr>
        <w:pStyle w:val="Normal5"/>
        <w:numPr>
          <w:ilvl w:val="1"/>
          <w:numId w:val="10"/>
        </w:numPr>
        <w:jc w:val="left"/>
        <w:rPr>
          <w:rFonts w:ascii="Heebo" w:hAnsi="Heebo" w:cs="Heebo"/>
          <w:rtl/>
        </w:rPr>
      </w:pPr>
      <w:r w:rsidRPr="00F75D28">
        <w:rPr>
          <w:rFonts w:ascii="Heebo" w:hAnsi="Heebo" w:cs="Heebo"/>
          <w:rtl/>
        </w:rPr>
        <w:t>שם חברה</w:t>
      </w:r>
    </w:p>
    <w:p w14:paraId="3ADA87F0" w14:textId="6962998C" w:rsidR="008D1749" w:rsidRPr="00F75D28" w:rsidRDefault="008D1749" w:rsidP="00423A66">
      <w:pPr>
        <w:pStyle w:val="Heading5"/>
        <w:numPr>
          <w:ilvl w:val="1"/>
          <w:numId w:val="10"/>
        </w:numPr>
        <w:jc w:val="left"/>
        <w:rPr>
          <w:rFonts w:ascii="Heebo" w:hAnsi="Heebo" w:cs="Heebo"/>
          <w:rtl/>
        </w:rPr>
      </w:pPr>
      <w:r w:rsidRPr="00F75D28">
        <w:rPr>
          <w:rFonts w:ascii="Heebo" w:hAnsi="Heebo" w:cs="Heebo"/>
          <w:rtl/>
        </w:rPr>
        <w:t xml:space="preserve">איש קשר </w:t>
      </w:r>
    </w:p>
    <w:p w14:paraId="63986B8B" w14:textId="02FE3F56" w:rsidR="008D1749" w:rsidRPr="00F75D28" w:rsidRDefault="008D1749" w:rsidP="00423A66">
      <w:pPr>
        <w:pStyle w:val="Normal5"/>
        <w:numPr>
          <w:ilvl w:val="1"/>
          <w:numId w:val="10"/>
        </w:numPr>
        <w:jc w:val="left"/>
        <w:rPr>
          <w:rFonts w:ascii="Heebo" w:hAnsi="Heebo" w:cs="Heebo"/>
          <w:rtl/>
        </w:rPr>
      </w:pPr>
      <w:r w:rsidRPr="00F75D28">
        <w:rPr>
          <w:rFonts w:ascii="Heebo" w:hAnsi="Heebo" w:cs="Heebo"/>
          <w:rtl/>
        </w:rPr>
        <w:t>עיר</w:t>
      </w:r>
    </w:p>
    <w:p w14:paraId="6ED06D0D" w14:textId="2810E23A" w:rsidR="008D1749" w:rsidRPr="00F75D28" w:rsidRDefault="008D1749" w:rsidP="00423A66">
      <w:pPr>
        <w:pStyle w:val="Heading5"/>
        <w:numPr>
          <w:ilvl w:val="1"/>
          <w:numId w:val="10"/>
        </w:numPr>
        <w:jc w:val="left"/>
        <w:rPr>
          <w:rFonts w:ascii="Heebo" w:hAnsi="Heebo" w:cs="Heebo"/>
          <w:rtl/>
        </w:rPr>
      </w:pPr>
      <w:r w:rsidRPr="00F75D28">
        <w:rPr>
          <w:rFonts w:ascii="Heebo" w:hAnsi="Heebo" w:cs="Heebo"/>
          <w:rtl/>
        </w:rPr>
        <w:t>מספר פלאפון</w:t>
      </w:r>
    </w:p>
    <w:p w14:paraId="5D2D25D2" w14:textId="298DD1B6" w:rsidR="008D1749" w:rsidRPr="00F75D28" w:rsidRDefault="008D1749" w:rsidP="00423A66">
      <w:pPr>
        <w:pStyle w:val="Normal5"/>
        <w:numPr>
          <w:ilvl w:val="4"/>
          <w:numId w:val="0"/>
        </w:numPr>
        <w:ind w:left="720" w:right="2552"/>
        <w:jc w:val="left"/>
        <w:rPr>
          <w:rFonts w:ascii="Heebo" w:hAnsi="Heebo" w:cs="Heebo"/>
          <w:rtl/>
        </w:rPr>
      </w:pPr>
      <w:r w:rsidRPr="0EBD64C0">
        <w:rPr>
          <w:rFonts w:ascii="Heebo" w:hAnsi="Heebo" w:cs="Heebo"/>
          <w:rtl/>
        </w:rPr>
        <w:t>יש לפרמ</w:t>
      </w:r>
      <w:r w:rsidR="001566ED" w:rsidRPr="0EBD64C0">
        <w:rPr>
          <w:rFonts w:ascii="Heebo" w:hAnsi="Heebo" w:cs="Heebo"/>
          <w:rtl/>
        </w:rPr>
        <w:t xml:space="preserve">ט את מספרי הפלאפון לפורמט זהה </w:t>
      </w:r>
      <w:r w:rsidRPr="0EBD64C0">
        <w:rPr>
          <w:rFonts w:ascii="Heebo" w:hAnsi="Heebo" w:cs="Heebo"/>
          <w:rtl/>
        </w:rPr>
        <w:t>שמתחיל ב</w:t>
      </w:r>
      <w:r w:rsidR="00964814" w:rsidRPr="0EBD64C0">
        <w:rPr>
          <w:rFonts w:ascii="Heebo" w:hAnsi="Heebo" w:cs="Heebo"/>
          <w:rtl/>
        </w:rPr>
        <w:t>"</w:t>
      </w:r>
      <w:r w:rsidRPr="0EBD64C0">
        <w:rPr>
          <w:rFonts w:ascii="Heebo" w:hAnsi="Heebo" w:cs="Heebo"/>
          <w:rtl/>
        </w:rPr>
        <w:t>+</w:t>
      </w:r>
      <w:r w:rsidR="00964814" w:rsidRPr="0EBD64C0">
        <w:rPr>
          <w:rFonts w:ascii="Heebo" w:hAnsi="Heebo" w:cs="Heebo"/>
          <w:rtl/>
        </w:rPr>
        <w:t>"</w:t>
      </w:r>
      <w:r w:rsidRPr="0EBD64C0">
        <w:rPr>
          <w:rFonts w:ascii="Heebo" w:hAnsi="Heebo" w:cs="Heebo"/>
          <w:rtl/>
        </w:rPr>
        <w:t xml:space="preserve"> לאחריו קוד חיוג לפ</w:t>
      </w:r>
      <w:r w:rsidR="00964814" w:rsidRPr="0EBD64C0">
        <w:rPr>
          <w:rFonts w:ascii="Heebo" w:hAnsi="Heebo" w:cs="Heebo"/>
          <w:rtl/>
        </w:rPr>
        <w:t xml:space="preserve">י </w:t>
      </w:r>
      <w:r w:rsidR="003F1364" w:rsidRPr="0EBD64C0">
        <w:rPr>
          <w:rFonts w:ascii="Heebo" w:hAnsi="Heebo" w:cs="Heebo"/>
          <w:rtl/>
        </w:rPr>
        <w:t>המדינה</w:t>
      </w:r>
      <w:r w:rsidR="00964814" w:rsidRPr="0EBD64C0">
        <w:rPr>
          <w:rFonts w:ascii="Heebo" w:hAnsi="Heebo" w:cs="Heebo"/>
          <w:rtl/>
        </w:rPr>
        <w:t xml:space="preserve"> (קיים בגוגל)</w:t>
      </w:r>
      <w:r w:rsidR="003F1364" w:rsidRPr="0EBD64C0">
        <w:rPr>
          <w:rFonts w:ascii="Heebo" w:hAnsi="Heebo" w:cs="Heebo"/>
          <w:rtl/>
        </w:rPr>
        <w:t xml:space="preserve"> ואז </w:t>
      </w:r>
      <w:r w:rsidR="00964814" w:rsidRPr="0EBD64C0">
        <w:rPr>
          <w:rFonts w:ascii="Heebo" w:hAnsi="Heebo" w:cs="Heebo"/>
          <w:rtl/>
        </w:rPr>
        <w:t>"</w:t>
      </w:r>
      <w:r w:rsidR="003F1364" w:rsidRPr="0EBD64C0">
        <w:rPr>
          <w:rFonts w:ascii="Heebo" w:hAnsi="Heebo" w:cs="Heebo"/>
          <w:rtl/>
        </w:rPr>
        <w:t>–</w:t>
      </w:r>
      <w:r w:rsidR="00964814" w:rsidRPr="0EBD64C0">
        <w:rPr>
          <w:rFonts w:ascii="Heebo" w:hAnsi="Heebo" w:cs="Heebo"/>
          <w:rtl/>
        </w:rPr>
        <w:t>"</w:t>
      </w:r>
      <w:r w:rsidR="003F1364" w:rsidRPr="0EBD64C0">
        <w:rPr>
          <w:rFonts w:ascii="Heebo" w:hAnsi="Heebo" w:cs="Heebo"/>
          <w:rtl/>
        </w:rPr>
        <w:t xml:space="preserve"> ואת המספר ללא שום תו אחר.</w:t>
      </w:r>
      <w:r w:rsidR="007D7034" w:rsidRPr="0EBD64C0">
        <w:rPr>
          <w:rFonts w:ascii="Heebo" w:hAnsi="Heebo" w:cs="Heebo"/>
          <w:rtl/>
        </w:rPr>
        <w:t xml:space="preserve"> (11</w:t>
      </w:r>
      <w:r w:rsidR="003A0B0E">
        <w:rPr>
          <w:rFonts w:ascii="Heebo" w:hAnsi="Heebo" w:cs="Heebo" w:hint="cs"/>
          <w:rtl/>
        </w:rPr>
        <w:t>)</w:t>
      </w:r>
    </w:p>
    <w:p w14:paraId="3B629251" w14:textId="4542C655" w:rsidR="00DC7759" w:rsidRPr="00506712" w:rsidRDefault="00506712" w:rsidP="00F018C4">
      <w:pPr>
        <w:pStyle w:val="ab"/>
        <w:framePr w:hSpace="0" w:wrap="auto" w:hAnchor="text" w:yAlign="inline"/>
        <w:ind w:left="7920" w:firstLine="720"/>
        <w:jc w:val="center"/>
        <w:rPr>
          <w:rFonts w:ascii="Heebo" w:hAnsi="Heebo" w:cs="Heebo"/>
          <w:sz w:val="22"/>
          <w:szCs w:val="32"/>
          <w:rtl/>
        </w:rPr>
      </w:pPr>
      <w:r w:rsidRPr="00506712">
        <w:rPr>
          <w:rFonts w:ascii="Heebo" w:hAnsi="Heebo" w:cs="Heebo" w:hint="cs"/>
          <w:sz w:val="22"/>
          <w:szCs w:val="32"/>
          <w:rtl/>
        </w:rPr>
        <w:t>בהצלחה!</w:t>
      </w:r>
    </w:p>
    <w:sectPr w:rsidR="00DC7759" w:rsidRPr="00506712" w:rsidSect="00A45C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624" w:right="1134" w:bottom="624" w:left="567" w:header="567" w:footer="624" w:gutter="0"/>
      <w:pgNumType w:chapSep="enDash"/>
      <w:cols w:space="720"/>
      <w:formProt w:val="0"/>
      <w:bidi/>
      <w:rtlGutter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8BBD10" w14:textId="77777777" w:rsidR="00203C38" w:rsidRDefault="00203C38">
      <w:r>
        <w:separator/>
      </w:r>
    </w:p>
  </w:endnote>
  <w:endnote w:type="continuationSeparator" w:id="0">
    <w:p w14:paraId="67BE203A" w14:textId="77777777" w:rsidR="00203C38" w:rsidRDefault="00203C38">
      <w:r>
        <w:continuationSeparator/>
      </w:r>
    </w:p>
  </w:endnote>
  <w:endnote w:type="continuationNotice" w:id="1">
    <w:p w14:paraId="56B67AB2" w14:textId="77777777" w:rsidR="00203C38" w:rsidRDefault="00203C3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panose1 w:val="00000000000000000000"/>
    <w:charset w:val="00"/>
    <w:family w:val="auto"/>
    <w:pitch w:val="variable"/>
    <w:sig w:usb0="A00008EF" w:usb1="4000004B" w:usb2="00000000" w:usb3="00000000" w:csb0="000000B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B" w14:textId="77777777" w:rsidR="007E265E" w:rsidRDefault="007E265E" w:rsidP="00EF2199">
    <w:pPr>
      <w:pStyle w:val="Footer"/>
      <w:rPr>
        <w:rtl/>
      </w:rPr>
    </w:pP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</w:t>
    </w:r>
    <w:r>
      <w:rPr>
        <w:rStyle w:val="PageNumber"/>
        <w:rtl/>
      </w:rPr>
      <w:fldChar w:fldCharType="end"/>
    </w:r>
    <w:r>
      <w:rPr>
        <w:rStyle w:val="PageNumber"/>
        <w:rtl/>
      </w:rPr>
      <w:t xml:space="preserve"> </w:t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noProof/>
        <w:rtl/>
      </w:rPr>
      <w:t xml:space="preserve">תרגול </w:t>
    </w:r>
    <w:r>
      <w:rPr>
        <w:noProof/>
      </w:rPr>
      <w:t>SQL</w:t>
    </w:r>
    <w:r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ab/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C" w14:textId="42ABDFE2" w:rsidR="007E265E" w:rsidRDefault="007E265E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 w:rsidR="00F2709F" w:rsidRPr="00F2709F">
      <w:rPr>
        <w:b/>
        <w:bCs/>
        <w:noProof/>
        <w:rtl/>
      </w:rPr>
      <w:t>תרגול</w:t>
    </w:r>
    <w:r w:rsidR="00F2709F">
      <w:rPr>
        <w:noProof/>
        <w:rtl/>
      </w:rPr>
      <w:t xml:space="preserve"> </w:t>
    </w:r>
    <w:r w:rsidR="00F2709F">
      <w:rPr>
        <w:noProof/>
      </w:rPr>
      <w:t>Case</w:t>
    </w:r>
    <w:r w:rsidR="00F2709F">
      <w:rPr>
        <w:noProof/>
        <w:rtl/>
      </w:rPr>
      <w:t xml:space="preserve"> ראשון</w:t>
    </w:r>
    <w:r>
      <w:rPr>
        <w:rtl/>
      </w:rPr>
      <w:fldChar w:fldCharType="end"/>
    </w:r>
    <w:r>
      <w:rPr>
        <w:rtl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E" w14:textId="77777777" w:rsidR="007E265E" w:rsidRDefault="007E265E" w:rsidP="00EF2199">
    <w:pPr>
      <w:pStyle w:val="Footer"/>
      <w:rPr>
        <w:rStyle w:val="PageNumber"/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</w:r>
    <w:r>
      <w:rPr>
        <w:rtl/>
      </w:rPr>
      <w:fldChar w:fldCharType="begin"/>
    </w:r>
    <w:r>
      <w:rPr>
        <w:rtl/>
      </w:rPr>
      <w:instrText xml:space="preserve"> </w:instrText>
    </w:r>
    <w:r>
      <w:instrText>STYLEREF</w:instrText>
    </w:r>
    <w:r>
      <w:rPr>
        <w:rtl/>
      </w:rPr>
      <w:instrText xml:space="preserve">  "כותרת ראשית" \</w:instrText>
    </w:r>
    <w:r>
      <w:instrText>l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noProof/>
        <w:rtl/>
      </w:rPr>
      <w:t xml:space="preserve">תרגול </w:t>
    </w:r>
    <w:r>
      <w:rPr>
        <w:noProof/>
      </w:rPr>
      <w:t>SQL</w:t>
    </w:r>
    <w:r>
      <w:rPr>
        <w:noProof/>
        <w:rtl/>
      </w:rPr>
      <w:t xml:space="preserve"> מתקדם</w:t>
    </w:r>
    <w:r>
      <w:rPr>
        <w:rtl/>
      </w:rPr>
      <w:fldChar w:fldCharType="end"/>
    </w:r>
    <w:r>
      <w:rPr>
        <w:rtl/>
      </w:rPr>
      <w:t xml:space="preserve">  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PAGE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  <w:r>
      <w:rPr>
        <w:rStyle w:val="PageNumber"/>
        <w:rFonts w:hint="cs"/>
        <w:rtl/>
      </w:rPr>
      <w:t xml:space="preserve"> </w:t>
    </w:r>
    <w:r w:rsidRPr="005A5B66">
      <w:rPr>
        <w:rStyle w:val="PageNumber"/>
        <w:rFonts w:hint="cs"/>
        <w:sz w:val="20"/>
        <w:szCs w:val="20"/>
        <w:rtl/>
      </w:rPr>
      <w:t>מתוך</w:t>
    </w:r>
    <w:r>
      <w:rPr>
        <w:rStyle w:val="PageNumber"/>
        <w:rFonts w:hint="cs"/>
        <w:rtl/>
      </w:rPr>
      <w:t xml:space="preserve"> </w:t>
    </w:r>
    <w:r>
      <w:rPr>
        <w:rStyle w:val="PageNumber"/>
        <w:rtl/>
      </w:rPr>
      <w:fldChar w:fldCharType="begin"/>
    </w:r>
    <w:r>
      <w:rPr>
        <w:rStyle w:val="PageNumber"/>
        <w:rtl/>
      </w:rPr>
      <w:instrText xml:space="preserve"> </w:instrText>
    </w:r>
    <w:r>
      <w:rPr>
        <w:rStyle w:val="PageNumber"/>
      </w:rPr>
      <w:instrText>DOCPROPERTY  Pages  \* MERGEFORMAT</w:instrText>
    </w:r>
    <w:r>
      <w:rPr>
        <w:rStyle w:val="PageNumber"/>
        <w:rtl/>
      </w:rPr>
      <w:instrText xml:space="preserve">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</w:t>
    </w:r>
    <w:r>
      <w:rPr>
        <w:rStyle w:val="PageNumber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BAFAC" w14:textId="77777777" w:rsidR="00203C38" w:rsidRDefault="00203C38">
      <w:r>
        <w:separator/>
      </w:r>
    </w:p>
  </w:footnote>
  <w:footnote w:type="continuationSeparator" w:id="0">
    <w:p w14:paraId="1C820C4D" w14:textId="77777777" w:rsidR="00203C38" w:rsidRDefault="00203C38">
      <w:r>
        <w:continuationSeparator/>
      </w:r>
    </w:p>
  </w:footnote>
  <w:footnote w:type="continuationNotice" w:id="1">
    <w:p w14:paraId="690DB31D" w14:textId="77777777" w:rsidR="00203C38" w:rsidRDefault="00203C3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9" w14:textId="77777777" w:rsidR="007E265E" w:rsidRDefault="00000000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7E265E">
      <w:rPr>
        <w:rtl/>
      </w:rPr>
      <w:t>מסדי נתונים</w:t>
    </w:r>
    <w:r>
      <w:fldChar w:fldCharType="end"/>
    </w:r>
    <w:r w:rsidR="007E265E">
      <w:rPr>
        <w:rtl/>
      </w:rPr>
      <w:tab/>
      <w:t xml:space="preserve">- </w:t>
    </w:r>
    <w:r w:rsidR="007E265E">
      <w:rPr>
        <w:rtl/>
      </w:rPr>
      <w:fldChar w:fldCharType="begin"/>
    </w:r>
    <w:r w:rsidR="007E265E">
      <w:rPr>
        <w:rtl/>
      </w:rPr>
      <w:instrText xml:space="preserve"> </w:instrText>
    </w:r>
    <w:r w:rsidR="007E265E">
      <w:instrText>DOCPROPERTY "</w:instrText>
    </w:r>
    <w:r w:rsidR="007E265E">
      <w:rPr>
        <w:rtl/>
      </w:rPr>
      <w:instrText>סיווג</w:instrText>
    </w:r>
    <w:r w:rsidR="007E265E">
      <w:instrText>"  \* MERGEFORMAT</w:instrText>
    </w:r>
    <w:r w:rsidR="007E265E">
      <w:rPr>
        <w:rtl/>
      </w:rPr>
      <w:instrText xml:space="preserve"> </w:instrText>
    </w:r>
    <w:r w:rsidR="007E265E">
      <w:rPr>
        <w:rtl/>
      </w:rPr>
      <w:fldChar w:fldCharType="separate"/>
    </w:r>
    <w:r w:rsidR="007E265E">
      <w:rPr>
        <w:rtl/>
      </w:rPr>
      <w:t>בלמ"ס</w:t>
    </w:r>
    <w:r w:rsidR="007E265E">
      <w:rPr>
        <w:rtl/>
      </w:rPr>
      <w:fldChar w:fldCharType="end"/>
    </w:r>
    <w:r w:rsidR="007E265E">
      <w:rPr>
        <w:rtl/>
      </w:rPr>
      <w:t xml:space="preserve"> -</w:t>
    </w:r>
    <w:r w:rsidR="007E265E">
      <w:rPr>
        <w:rtl/>
      </w:rPr>
      <w:tab/>
    </w:r>
    <w:r w:rsidR="007E265E">
      <w:rPr>
        <w:rtl/>
      </w:rPr>
      <w:br/>
    </w:r>
    <w:r w:rsidR="007E265E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A" w14:textId="59736958" w:rsidR="007E265E" w:rsidRDefault="007E265E" w:rsidP="00EF2199">
    <w:pPr>
      <w:pStyle w:val="Header"/>
      <w:rPr>
        <w:rtl/>
      </w:rPr>
    </w:pPr>
    <w:r>
      <w:rPr>
        <w:rtl/>
      </w:rPr>
      <w:tab/>
    </w: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 xml:space="preserve"> </w:instrText>
    </w:r>
    <w:r>
      <w:instrText>DOCPROPERTY "</w:instrText>
    </w:r>
    <w:r>
      <w:rPr>
        <w:rtl/>
      </w:rPr>
      <w:instrText>סיווג</w:instrText>
    </w:r>
    <w:r>
      <w:instrText>"  \* 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בלמ"ס</w:t>
    </w:r>
    <w:r>
      <w:rPr>
        <w:rtl/>
      </w:rPr>
      <w:fldChar w:fldCharType="end"/>
    </w:r>
    <w:r>
      <w:rPr>
        <w:rtl/>
      </w:rPr>
      <w:t xml:space="preserve"> -</w:t>
    </w:r>
    <w:r>
      <w:rPr>
        <w:rtl/>
      </w:rPr>
      <w:tab/>
      <w:t>ביה"ס למקצועות המחשב</w:t>
    </w:r>
    <w:r>
      <w:rPr>
        <w:rtl/>
      </w:rPr>
      <w:br/>
    </w:r>
    <w:r>
      <w:rPr>
        <w:rtl/>
      </w:rPr>
      <w:tab/>
    </w:r>
    <w:r>
      <w:rPr>
        <w:rtl/>
      </w:rPr>
      <w:tab/>
      <w:t xml:space="preserve">מדור </w:t>
    </w:r>
    <w:r w:rsidR="00F75D28">
      <w:rPr>
        <w:rFonts w:hint="cs"/>
        <w:rtl/>
      </w:rPr>
      <w:t>מאיה</w:t>
    </w:r>
    <w:r>
      <w:rPr>
        <w:rtl/>
      </w:rPr>
      <w:br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3459D" w14:textId="77777777" w:rsidR="007E265E" w:rsidRDefault="00000000" w:rsidP="00FF58BD">
    <w:pPr>
      <w:pStyle w:val="Header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7E265E">
      <w:rPr>
        <w:rtl/>
      </w:rPr>
      <w:t>מסדי נתונים</w:t>
    </w:r>
    <w:r>
      <w:fldChar w:fldCharType="end"/>
    </w:r>
    <w:r w:rsidR="007E265E">
      <w:rPr>
        <w:rtl/>
      </w:rPr>
      <w:tab/>
      <w:t xml:space="preserve">- </w:t>
    </w:r>
    <w:r w:rsidR="007E265E">
      <w:rPr>
        <w:rtl/>
      </w:rPr>
      <w:fldChar w:fldCharType="begin"/>
    </w:r>
    <w:r w:rsidR="007E265E">
      <w:rPr>
        <w:rtl/>
      </w:rPr>
      <w:instrText xml:space="preserve"> </w:instrText>
    </w:r>
    <w:r w:rsidR="007E265E">
      <w:instrText>DOCPROPERTY "</w:instrText>
    </w:r>
    <w:r w:rsidR="007E265E">
      <w:rPr>
        <w:rtl/>
      </w:rPr>
      <w:instrText>סיווג</w:instrText>
    </w:r>
    <w:r w:rsidR="007E265E">
      <w:instrText>"  \* MERGEFORMAT</w:instrText>
    </w:r>
    <w:r w:rsidR="007E265E">
      <w:rPr>
        <w:rtl/>
      </w:rPr>
      <w:instrText xml:space="preserve"> </w:instrText>
    </w:r>
    <w:r w:rsidR="007E265E">
      <w:rPr>
        <w:rtl/>
      </w:rPr>
      <w:fldChar w:fldCharType="separate"/>
    </w:r>
    <w:r w:rsidR="007E265E">
      <w:rPr>
        <w:rtl/>
      </w:rPr>
      <w:t>בלמ"ס</w:t>
    </w:r>
    <w:r w:rsidR="007E265E">
      <w:rPr>
        <w:rtl/>
      </w:rPr>
      <w:fldChar w:fldCharType="end"/>
    </w:r>
    <w:r w:rsidR="007E265E">
      <w:rPr>
        <w:rtl/>
      </w:rPr>
      <w:t xml:space="preserve"> -</w:t>
    </w:r>
    <w:r w:rsidR="007E265E">
      <w:rPr>
        <w:rtl/>
      </w:rPr>
      <w:tab/>
      <w:t>ביה"ס למקצועות המחשב</w:t>
    </w:r>
    <w:r w:rsidR="007E265E">
      <w:rPr>
        <w:rtl/>
      </w:rPr>
      <w:br/>
    </w:r>
    <w:r w:rsidR="007E265E">
      <w:rPr>
        <w:rtl/>
      </w:rPr>
      <w:tab/>
    </w:r>
    <w:r w:rsidR="007E265E">
      <w:rPr>
        <w:rtl/>
      </w:rPr>
      <w:tab/>
      <w:t xml:space="preserve">מדור </w:t>
    </w:r>
    <w:r w:rsidR="007E265E">
      <w:rPr>
        <w:rtl/>
      </w:rPr>
      <w:fldChar w:fldCharType="begin"/>
    </w:r>
    <w:r w:rsidR="007E265E">
      <w:rPr>
        <w:rtl/>
      </w:rPr>
      <w:instrText xml:space="preserve"> </w:instrText>
    </w:r>
    <w:r w:rsidR="007E265E">
      <w:instrText>DOCPROPERTY "</w:instrText>
    </w:r>
    <w:r w:rsidR="007E265E">
      <w:rPr>
        <w:rtl/>
      </w:rPr>
      <w:instrText>מדור</w:instrText>
    </w:r>
    <w:r w:rsidR="007E265E">
      <w:instrText>" \* MERGEFORMAT</w:instrText>
    </w:r>
    <w:r w:rsidR="007E265E">
      <w:rPr>
        <w:rtl/>
      </w:rPr>
      <w:instrText xml:space="preserve"> </w:instrText>
    </w:r>
    <w:r w:rsidR="007E265E">
      <w:rPr>
        <w:rtl/>
      </w:rPr>
      <w:fldChar w:fldCharType="separate"/>
    </w:r>
    <w:proofErr w:type="spellStart"/>
    <w:r w:rsidR="007E265E">
      <w:rPr>
        <w:rtl/>
      </w:rPr>
      <w:t>תוב"ל</w:t>
    </w:r>
    <w:proofErr w:type="spellEnd"/>
    <w:r w:rsidR="007E265E">
      <w:rPr>
        <w:rtl/>
      </w:rPr>
      <w:fldChar w:fldCharType="end"/>
    </w:r>
    <w:r w:rsidR="007E265E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4BA09C5C"/>
    <w:lvl w:ilvl="0">
      <w:start w:val="1"/>
      <w:numFmt w:val="none"/>
      <w:pStyle w:val="Heading1"/>
      <w:lvlText w:val=""/>
      <w:legacy w:legacy="1" w:legacySpace="0" w:legacyIndent="0"/>
      <w:lvlJc w:val="right"/>
      <w:pPr>
        <w:ind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right"/>
      <w:pPr>
        <w:ind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right"/>
      <w:pPr>
        <w:ind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right"/>
      <w:pPr>
        <w:ind w:firstLine="0"/>
      </w:pPr>
    </w:lvl>
    <w:lvl w:ilvl="4">
      <w:start w:val="1"/>
      <w:numFmt w:val="decimal"/>
      <w:pStyle w:val="Heading5"/>
      <w:lvlText w:val="%5."/>
      <w:legacy w:legacy="1" w:legacySpace="0" w:legacyIndent="454"/>
      <w:lvlJc w:val="right"/>
      <w:pPr>
        <w:ind w:right="340" w:hanging="454"/>
      </w:pPr>
      <w:rPr>
        <w:rFonts w:ascii="Tms Rmn" w:hAnsi="Tms Rmn" w:hint="default"/>
        <w:lang w:val="en-US"/>
      </w:rPr>
    </w:lvl>
    <w:lvl w:ilvl="5">
      <w:start w:val="1"/>
      <w:numFmt w:val="hebrew1"/>
      <w:pStyle w:val="Heading6"/>
      <w:lvlText w:val="%6."/>
      <w:legacy w:legacy="1" w:legacySpace="0" w:legacyIndent="454"/>
      <w:lvlJc w:val="right"/>
      <w:pPr>
        <w:ind w:right="680" w:hanging="454"/>
      </w:pPr>
    </w:lvl>
    <w:lvl w:ilvl="6">
      <w:start w:val="1"/>
      <w:numFmt w:val="decimal"/>
      <w:pStyle w:val="Heading7"/>
      <w:lvlText w:val="%7)"/>
      <w:legacy w:legacy="1" w:legacySpace="0" w:legacyIndent="454"/>
      <w:lvlJc w:val="right"/>
      <w:pPr>
        <w:ind w:right="1020" w:hanging="454"/>
      </w:pPr>
    </w:lvl>
    <w:lvl w:ilvl="7">
      <w:start w:val="1"/>
      <w:numFmt w:val="hebrew1"/>
      <w:pStyle w:val="Heading8"/>
      <w:lvlText w:val="%8)"/>
      <w:legacy w:legacy="1" w:legacySpace="0" w:legacyIndent="454"/>
      <w:lvlJc w:val="right"/>
      <w:pPr>
        <w:ind w:right="1361" w:hanging="454"/>
      </w:pPr>
    </w:lvl>
    <w:lvl w:ilvl="8">
      <w:start w:val="1"/>
      <w:numFmt w:val="decimal"/>
      <w:pStyle w:val="Heading9"/>
      <w:lvlText w:val="(%9)"/>
      <w:legacy w:legacy="1" w:legacySpace="0" w:legacyIndent="454"/>
      <w:lvlJc w:val="right"/>
      <w:pPr>
        <w:ind w:right="1758" w:hanging="454"/>
      </w:pPr>
    </w:lvl>
  </w:abstractNum>
  <w:abstractNum w:abstractNumId="1" w15:restartNumberingAfterBreak="0">
    <w:nsid w:val="0FE62931"/>
    <w:multiLevelType w:val="hybridMultilevel"/>
    <w:tmpl w:val="261079B6"/>
    <w:lvl w:ilvl="0" w:tplc="983CC3EE">
      <w:start w:val="1"/>
      <w:numFmt w:val="decimal"/>
      <w:lvlText w:val="%1."/>
      <w:lvlJc w:val="left"/>
      <w:pPr>
        <w:ind w:left="720" w:hanging="360"/>
      </w:pPr>
      <w:rPr>
        <w:rFonts w:ascii="Heebo" w:hAnsi="Heebo" w:cs="Heebo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E24DA"/>
    <w:multiLevelType w:val="hybridMultilevel"/>
    <w:tmpl w:val="F746C3D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AD68F1"/>
    <w:multiLevelType w:val="hybridMultilevel"/>
    <w:tmpl w:val="7DB4E3AE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35BA6DC4"/>
    <w:multiLevelType w:val="hybridMultilevel"/>
    <w:tmpl w:val="3472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17D8E"/>
    <w:multiLevelType w:val="hybridMultilevel"/>
    <w:tmpl w:val="0138F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583"/>
    <w:multiLevelType w:val="hybridMultilevel"/>
    <w:tmpl w:val="DF08DEF2"/>
    <w:lvl w:ilvl="0" w:tplc="EC9E1862">
      <w:start w:val="1"/>
      <w:numFmt w:val="decimal"/>
      <w:pStyle w:val="a"/>
      <w:lvlText w:val="%1"/>
      <w:legacy w:legacy="1" w:legacySpace="0" w:legacyIndent="340"/>
      <w:lvlJc w:val="left"/>
      <w:pPr>
        <w:ind w:left="0" w:hanging="340"/>
      </w:pPr>
      <w:rPr>
        <w:rFonts w:ascii="Tms Rmn" w:hAnsi="Tms Rmn" w:hint="default"/>
        <w:sz w:val="12"/>
      </w:rPr>
    </w:lvl>
    <w:lvl w:ilvl="1" w:tplc="E9AC2DDE">
      <w:numFmt w:val="decimal"/>
      <w:lvlText w:val=""/>
      <w:lvlJc w:val="left"/>
    </w:lvl>
    <w:lvl w:ilvl="2" w:tplc="03FA0B58">
      <w:numFmt w:val="decimal"/>
      <w:lvlText w:val=""/>
      <w:lvlJc w:val="left"/>
    </w:lvl>
    <w:lvl w:ilvl="3" w:tplc="ACF494F2">
      <w:numFmt w:val="decimal"/>
      <w:lvlText w:val=""/>
      <w:lvlJc w:val="left"/>
    </w:lvl>
    <w:lvl w:ilvl="4" w:tplc="9BA69CF8">
      <w:numFmt w:val="decimal"/>
      <w:lvlText w:val=""/>
      <w:lvlJc w:val="left"/>
    </w:lvl>
    <w:lvl w:ilvl="5" w:tplc="53DA2C86">
      <w:numFmt w:val="decimal"/>
      <w:lvlText w:val=""/>
      <w:lvlJc w:val="left"/>
    </w:lvl>
    <w:lvl w:ilvl="6" w:tplc="6128C46C">
      <w:numFmt w:val="decimal"/>
      <w:lvlText w:val=""/>
      <w:lvlJc w:val="left"/>
    </w:lvl>
    <w:lvl w:ilvl="7" w:tplc="DF8C79D8">
      <w:numFmt w:val="decimal"/>
      <w:lvlText w:val=""/>
      <w:lvlJc w:val="left"/>
    </w:lvl>
    <w:lvl w:ilvl="8" w:tplc="F4A614A4">
      <w:numFmt w:val="decimal"/>
      <w:lvlText w:val=""/>
      <w:lvlJc w:val="left"/>
    </w:lvl>
  </w:abstractNum>
  <w:abstractNum w:abstractNumId="7" w15:restartNumberingAfterBreak="0">
    <w:nsid w:val="4A93232A"/>
    <w:multiLevelType w:val="hybridMultilevel"/>
    <w:tmpl w:val="417A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B17AA"/>
    <w:multiLevelType w:val="hybridMultilevel"/>
    <w:tmpl w:val="FFFFFFFF"/>
    <w:lvl w:ilvl="0" w:tplc="20908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861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44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E3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20C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60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E8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E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AE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A15B7"/>
    <w:multiLevelType w:val="hybridMultilevel"/>
    <w:tmpl w:val="8B50FAAE"/>
    <w:lvl w:ilvl="0" w:tplc="6E94B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C3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E47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9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E1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0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F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9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C8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312277">
    <w:abstractNumId w:val="9"/>
  </w:num>
  <w:num w:numId="2" w16cid:durableId="892469390">
    <w:abstractNumId w:val="0"/>
  </w:num>
  <w:num w:numId="3" w16cid:durableId="2011105490">
    <w:abstractNumId w:val="6"/>
  </w:num>
  <w:num w:numId="4" w16cid:durableId="1835609346">
    <w:abstractNumId w:val="7"/>
  </w:num>
  <w:num w:numId="5" w16cid:durableId="233203592">
    <w:abstractNumId w:val="4"/>
  </w:num>
  <w:num w:numId="6" w16cid:durableId="1023095098">
    <w:abstractNumId w:val="8"/>
  </w:num>
  <w:num w:numId="7" w16cid:durableId="1098328303">
    <w:abstractNumId w:val="3"/>
  </w:num>
  <w:num w:numId="8" w16cid:durableId="585458416">
    <w:abstractNumId w:val="2"/>
  </w:num>
  <w:num w:numId="9" w16cid:durableId="298456278">
    <w:abstractNumId w:val="1"/>
  </w:num>
  <w:num w:numId="10" w16cid:durableId="415636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 0"/>
    <w:docVar w:name="ClearenceId" w:val=" 1"/>
    <w:docVar w:name="CourseId" w:val="8803"/>
    <w:docVar w:name="CourseName" w:val="קורס תכנות בסיסי"/>
  </w:docVars>
  <w:rsids>
    <w:rsidRoot w:val="00E05F29"/>
    <w:rsid w:val="000118C6"/>
    <w:rsid w:val="000141DE"/>
    <w:rsid w:val="000163C9"/>
    <w:rsid w:val="0001713A"/>
    <w:rsid w:val="00020A76"/>
    <w:rsid w:val="00036E38"/>
    <w:rsid w:val="00055696"/>
    <w:rsid w:val="00057236"/>
    <w:rsid w:val="000637AC"/>
    <w:rsid w:val="00087DCE"/>
    <w:rsid w:val="000B214F"/>
    <w:rsid w:val="000C012F"/>
    <w:rsid w:val="000C3E70"/>
    <w:rsid w:val="000E1581"/>
    <w:rsid w:val="000E3073"/>
    <w:rsid w:val="000E582B"/>
    <w:rsid w:val="000E70B7"/>
    <w:rsid w:val="00112882"/>
    <w:rsid w:val="00124004"/>
    <w:rsid w:val="001302FC"/>
    <w:rsid w:val="001472D3"/>
    <w:rsid w:val="0015047B"/>
    <w:rsid w:val="001511F6"/>
    <w:rsid w:val="001566ED"/>
    <w:rsid w:val="0017013C"/>
    <w:rsid w:val="001813E0"/>
    <w:rsid w:val="0018324C"/>
    <w:rsid w:val="001B3669"/>
    <w:rsid w:val="001C069C"/>
    <w:rsid w:val="001C54E5"/>
    <w:rsid w:val="001F5FB2"/>
    <w:rsid w:val="001F6D73"/>
    <w:rsid w:val="00203C38"/>
    <w:rsid w:val="0021664A"/>
    <w:rsid w:val="0022090B"/>
    <w:rsid w:val="00240C40"/>
    <w:rsid w:val="002541C5"/>
    <w:rsid w:val="002644B1"/>
    <w:rsid w:val="00273194"/>
    <w:rsid w:val="00276636"/>
    <w:rsid w:val="0028650A"/>
    <w:rsid w:val="002C1BF1"/>
    <w:rsid w:val="002C49A3"/>
    <w:rsid w:val="002C74B5"/>
    <w:rsid w:val="002D0C62"/>
    <w:rsid w:val="002E1622"/>
    <w:rsid w:val="00307F3E"/>
    <w:rsid w:val="00317443"/>
    <w:rsid w:val="003527C0"/>
    <w:rsid w:val="00353ED8"/>
    <w:rsid w:val="00373A44"/>
    <w:rsid w:val="00376CE0"/>
    <w:rsid w:val="00377070"/>
    <w:rsid w:val="003A0B0E"/>
    <w:rsid w:val="003A40DC"/>
    <w:rsid w:val="003B3AD2"/>
    <w:rsid w:val="003B4758"/>
    <w:rsid w:val="003D3177"/>
    <w:rsid w:val="003D4EE6"/>
    <w:rsid w:val="003F1364"/>
    <w:rsid w:val="00402995"/>
    <w:rsid w:val="004108AF"/>
    <w:rsid w:val="00421700"/>
    <w:rsid w:val="00423A66"/>
    <w:rsid w:val="00423E63"/>
    <w:rsid w:val="0045039E"/>
    <w:rsid w:val="00454CFB"/>
    <w:rsid w:val="00462FCE"/>
    <w:rsid w:val="00487EC7"/>
    <w:rsid w:val="004A289E"/>
    <w:rsid w:val="004A6A21"/>
    <w:rsid w:val="004D2D1F"/>
    <w:rsid w:val="004D4CC1"/>
    <w:rsid w:val="004D6897"/>
    <w:rsid w:val="00506712"/>
    <w:rsid w:val="005068A0"/>
    <w:rsid w:val="0051465E"/>
    <w:rsid w:val="00537453"/>
    <w:rsid w:val="00541800"/>
    <w:rsid w:val="00550439"/>
    <w:rsid w:val="0056012A"/>
    <w:rsid w:val="00580563"/>
    <w:rsid w:val="00584000"/>
    <w:rsid w:val="00584E71"/>
    <w:rsid w:val="00587DC5"/>
    <w:rsid w:val="005A5B66"/>
    <w:rsid w:val="005B20C0"/>
    <w:rsid w:val="005B7B2A"/>
    <w:rsid w:val="005C0B75"/>
    <w:rsid w:val="005C4034"/>
    <w:rsid w:val="005C4321"/>
    <w:rsid w:val="005D748C"/>
    <w:rsid w:val="005F0B7E"/>
    <w:rsid w:val="005F55DF"/>
    <w:rsid w:val="006232AD"/>
    <w:rsid w:val="0063292A"/>
    <w:rsid w:val="006427AC"/>
    <w:rsid w:val="00653E79"/>
    <w:rsid w:val="00671A9B"/>
    <w:rsid w:val="006B1EB3"/>
    <w:rsid w:val="006B7D96"/>
    <w:rsid w:val="006C129F"/>
    <w:rsid w:val="006C5F38"/>
    <w:rsid w:val="006E5AA6"/>
    <w:rsid w:val="006F29F4"/>
    <w:rsid w:val="007144BA"/>
    <w:rsid w:val="0071706F"/>
    <w:rsid w:val="0072101C"/>
    <w:rsid w:val="007255B5"/>
    <w:rsid w:val="00730C25"/>
    <w:rsid w:val="0074063F"/>
    <w:rsid w:val="007457E9"/>
    <w:rsid w:val="00752662"/>
    <w:rsid w:val="00766B2F"/>
    <w:rsid w:val="00766BC5"/>
    <w:rsid w:val="00767CFF"/>
    <w:rsid w:val="0079519E"/>
    <w:rsid w:val="007C72D4"/>
    <w:rsid w:val="007D58EB"/>
    <w:rsid w:val="007D7034"/>
    <w:rsid w:val="007D70DF"/>
    <w:rsid w:val="007E265E"/>
    <w:rsid w:val="007E4811"/>
    <w:rsid w:val="00802F1C"/>
    <w:rsid w:val="0082003B"/>
    <w:rsid w:val="008374DC"/>
    <w:rsid w:val="0084112C"/>
    <w:rsid w:val="00854D79"/>
    <w:rsid w:val="008626D0"/>
    <w:rsid w:val="00865E39"/>
    <w:rsid w:val="008871B3"/>
    <w:rsid w:val="008905BF"/>
    <w:rsid w:val="008A13F2"/>
    <w:rsid w:val="008D1749"/>
    <w:rsid w:val="008E097D"/>
    <w:rsid w:val="008E2E63"/>
    <w:rsid w:val="0092147A"/>
    <w:rsid w:val="009214BE"/>
    <w:rsid w:val="00932BE6"/>
    <w:rsid w:val="00932CAE"/>
    <w:rsid w:val="00944B9A"/>
    <w:rsid w:val="00963D0A"/>
    <w:rsid w:val="009643D4"/>
    <w:rsid w:val="00964814"/>
    <w:rsid w:val="00983273"/>
    <w:rsid w:val="00995D83"/>
    <w:rsid w:val="009A346A"/>
    <w:rsid w:val="009F50E5"/>
    <w:rsid w:val="009F6A74"/>
    <w:rsid w:val="00A07EC0"/>
    <w:rsid w:val="00A21900"/>
    <w:rsid w:val="00A21D22"/>
    <w:rsid w:val="00A300B3"/>
    <w:rsid w:val="00A35C85"/>
    <w:rsid w:val="00A45C94"/>
    <w:rsid w:val="00A464F8"/>
    <w:rsid w:val="00A654CD"/>
    <w:rsid w:val="00A97205"/>
    <w:rsid w:val="00AA090D"/>
    <w:rsid w:val="00AE5785"/>
    <w:rsid w:val="00AE70D7"/>
    <w:rsid w:val="00B07476"/>
    <w:rsid w:val="00B260AB"/>
    <w:rsid w:val="00B34614"/>
    <w:rsid w:val="00B37667"/>
    <w:rsid w:val="00B435F9"/>
    <w:rsid w:val="00B629D1"/>
    <w:rsid w:val="00B74B87"/>
    <w:rsid w:val="00B85DDC"/>
    <w:rsid w:val="00BC681C"/>
    <w:rsid w:val="00BF3A83"/>
    <w:rsid w:val="00BF59DA"/>
    <w:rsid w:val="00BF5E31"/>
    <w:rsid w:val="00C03AA0"/>
    <w:rsid w:val="00C233A8"/>
    <w:rsid w:val="00C33C89"/>
    <w:rsid w:val="00C51D19"/>
    <w:rsid w:val="00C80E40"/>
    <w:rsid w:val="00C85DE6"/>
    <w:rsid w:val="00C8629A"/>
    <w:rsid w:val="00CB6ED6"/>
    <w:rsid w:val="00CD79A3"/>
    <w:rsid w:val="00CE7028"/>
    <w:rsid w:val="00CF29C0"/>
    <w:rsid w:val="00D16B99"/>
    <w:rsid w:val="00D2148D"/>
    <w:rsid w:val="00D32E65"/>
    <w:rsid w:val="00D353E2"/>
    <w:rsid w:val="00D55A09"/>
    <w:rsid w:val="00D63FCF"/>
    <w:rsid w:val="00D90510"/>
    <w:rsid w:val="00DA39C1"/>
    <w:rsid w:val="00DC3991"/>
    <w:rsid w:val="00DC7759"/>
    <w:rsid w:val="00DD0A45"/>
    <w:rsid w:val="00E05F29"/>
    <w:rsid w:val="00E15A63"/>
    <w:rsid w:val="00E242F4"/>
    <w:rsid w:val="00E32653"/>
    <w:rsid w:val="00E44BDF"/>
    <w:rsid w:val="00E57609"/>
    <w:rsid w:val="00E64D98"/>
    <w:rsid w:val="00E92B65"/>
    <w:rsid w:val="00E9771C"/>
    <w:rsid w:val="00EB05E9"/>
    <w:rsid w:val="00EB3FAA"/>
    <w:rsid w:val="00EB47BC"/>
    <w:rsid w:val="00EC4237"/>
    <w:rsid w:val="00EC65DF"/>
    <w:rsid w:val="00ED564D"/>
    <w:rsid w:val="00EF076D"/>
    <w:rsid w:val="00EF2199"/>
    <w:rsid w:val="00EF7368"/>
    <w:rsid w:val="00F018C4"/>
    <w:rsid w:val="00F22BF9"/>
    <w:rsid w:val="00F2632F"/>
    <w:rsid w:val="00F2709F"/>
    <w:rsid w:val="00F56F35"/>
    <w:rsid w:val="00F75D28"/>
    <w:rsid w:val="00F80922"/>
    <w:rsid w:val="00FB58A4"/>
    <w:rsid w:val="00FD2763"/>
    <w:rsid w:val="00FD4053"/>
    <w:rsid w:val="00FF58BD"/>
    <w:rsid w:val="0EBD64C0"/>
    <w:rsid w:val="1102499C"/>
    <w:rsid w:val="221B831D"/>
    <w:rsid w:val="235A10A8"/>
    <w:rsid w:val="29F7F1C6"/>
    <w:rsid w:val="2DE08A9B"/>
    <w:rsid w:val="44C65E9E"/>
    <w:rsid w:val="4F8F2380"/>
    <w:rsid w:val="5BBA6995"/>
    <w:rsid w:val="6FA67C59"/>
    <w:rsid w:val="795E0F3C"/>
    <w:rsid w:val="7B9C21E4"/>
    <w:rsid w:val="7C148AEC"/>
    <w:rsid w:val="7DEE2A40"/>
    <w:rsid w:val="7FF6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63455C"/>
  <w15:chartTrackingRefBased/>
  <w15:docId w15:val="{94BD7DF9-7543-4778-B776-BB6B2204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  <w:bidi/>
      <w:spacing w:before="120" w:after="120"/>
      <w:jc w:val="both"/>
    </w:pPr>
    <w:rPr>
      <w:rFonts w:cs="David"/>
      <w:sz w:val="18"/>
      <w:szCs w:val="24"/>
    </w:rPr>
  </w:style>
  <w:style w:type="paragraph" w:styleId="Heading1">
    <w:name w:val="heading 1"/>
    <w:aliases w:val="כותרת הדף"/>
    <w:next w:val="Normal"/>
    <w:qFormat/>
    <w:pPr>
      <w:keepNext/>
      <w:widowControl w:val="0"/>
      <w:numPr>
        <w:numId w:val="2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bidi/>
      <w:spacing w:after="240"/>
      <w:jc w:val="center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Heading2">
    <w:name w:val="heading 2"/>
    <w:aliases w:val="כותרת סעיף"/>
    <w:basedOn w:val="Normal"/>
    <w:next w:val="Normal"/>
    <w:qFormat/>
    <w:pPr>
      <w:keepNext/>
      <w:numPr>
        <w:ilvl w:val="1"/>
        <w:numId w:val="2"/>
      </w:numPr>
      <w:spacing w:before="360"/>
      <w:outlineLvl w:val="1"/>
    </w:pPr>
    <w:rPr>
      <w:b/>
      <w:bCs/>
      <w:kern w:val="28"/>
      <w:sz w:val="32"/>
      <w:szCs w:val="40"/>
    </w:rPr>
  </w:style>
  <w:style w:type="paragraph" w:styleId="Heading3">
    <w:name w:val="heading 3"/>
    <w:aliases w:val="סעיף משנה"/>
    <w:basedOn w:val="Normal"/>
    <w:next w:val="Normal"/>
    <w:qFormat/>
    <w:pPr>
      <w:keepNext/>
      <w:numPr>
        <w:ilvl w:val="2"/>
        <w:numId w:val="2"/>
      </w:numPr>
      <w:spacing w:before="360" w:after="60"/>
      <w:outlineLvl w:val="2"/>
    </w:pPr>
    <w:rPr>
      <w:b/>
      <w:bCs/>
      <w:kern w:val="28"/>
      <w:sz w:val="24"/>
      <w:szCs w:val="30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Normal"/>
    <w:next w:val="Normal5"/>
    <w:link w:val="Heading5Char"/>
    <w:qFormat/>
    <w:pPr>
      <w:numPr>
        <w:ilvl w:val="4"/>
        <w:numId w:val="2"/>
      </w:numPr>
      <w:ind w:left="340" w:right="2552" w:hanging="340"/>
      <w:outlineLvl w:val="4"/>
    </w:pPr>
  </w:style>
  <w:style w:type="paragraph" w:styleId="Heading6">
    <w:name w:val="heading 6"/>
    <w:basedOn w:val="Heading5"/>
    <w:next w:val="Normal6"/>
    <w:qFormat/>
    <w:pPr>
      <w:numPr>
        <w:ilvl w:val="5"/>
      </w:numPr>
      <w:ind w:left="680" w:right="2552" w:hanging="340"/>
      <w:outlineLvl w:val="5"/>
    </w:pPr>
  </w:style>
  <w:style w:type="paragraph" w:styleId="Heading7">
    <w:name w:val="heading 7"/>
    <w:basedOn w:val="Heading6"/>
    <w:next w:val="Normal7"/>
    <w:qFormat/>
    <w:pPr>
      <w:numPr>
        <w:ilvl w:val="6"/>
      </w:numPr>
      <w:ind w:left="1020" w:right="2552" w:hanging="340"/>
      <w:outlineLvl w:val="6"/>
    </w:pPr>
  </w:style>
  <w:style w:type="paragraph" w:styleId="Heading8">
    <w:name w:val="heading 8"/>
    <w:basedOn w:val="Heading7"/>
    <w:next w:val="Normal8"/>
    <w:qFormat/>
    <w:pPr>
      <w:numPr>
        <w:ilvl w:val="7"/>
      </w:numPr>
      <w:ind w:left="1361" w:right="2552" w:hanging="340"/>
      <w:outlineLvl w:val="7"/>
    </w:pPr>
  </w:style>
  <w:style w:type="paragraph" w:styleId="Heading9">
    <w:name w:val="heading 9"/>
    <w:basedOn w:val="Heading8"/>
    <w:next w:val="Normal9"/>
    <w:qFormat/>
    <w:pPr>
      <w:numPr>
        <w:ilvl w:val="8"/>
      </w:numPr>
      <w:tabs>
        <w:tab w:val="num" w:pos="360"/>
      </w:tabs>
      <w:ind w:left="1758" w:right="2552" w:hanging="397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5">
    <w:name w:val="Normal 5"/>
    <w:basedOn w:val="Heading5"/>
    <w:next w:val="Heading5"/>
    <w:pPr>
      <w:outlineLvl w:val="9"/>
    </w:pPr>
  </w:style>
  <w:style w:type="paragraph" w:customStyle="1" w:styleId="Normal6">
    <w:name w:val="Normal 6"/>
    <w:basedOn w:val="Heading6"/>
    <w:next w:val="Heading6"/>
    <w:pPr>
      <w:ind w:left="907"/>
      <w:outlineLvl w:val="9"/>
    </w:pPr>
  </w:style>
  <w:style w:type="paragraph" w:customStyle="1" w:styleId="Normal7">
    <w:name w:val="Normal 7"/>
    <w:basedOn w:val="Heading7"/>
    <w:next w:val="Heading7"/>
    <w:pPr>
      <w:ind w:left="1361"/>
      <w:outlineLvl w:val="9"/>
    </w:pPr>
  </w:style>
  <w:style w:type="paragraph" w:customStyle="1" w:styleId="Normal8">
    <w:name w:val="Normal 8"/>
    <w:basedOn w:val="Heading8"/>
    <w:next w:val="Heading8"/>
    <w:pPr>
      <w:ind w:left="1814"/>
      <w:outlineLvl w:val="9"/>
    </w:pPr>
  </w:style>
  <w:style w:type="paragraph" w:customStyle="1" w:styleId="Normal9">
    <w:name w:val="Normal 9"/>
    <w:basedOn w:val="Heading9"/>
    <w:next w:val="Heading9"/>
    <w:pPr>
      <w:ind w:left="2722"/>
      <w:outlineLvl w:val="9"/>
    </w:pPr>
  </w:style>
  <w:style w:type="paragraph" w:styleId="Header">
    <w:name w:val="header"/>
    <w:basedOn w:val="Normal"/>
    <w:pPr>
      <w:keepLines w:val="0"/>
      <w:widowControl/>
      <w:suppressLineNumbers/>
      <w:tabs>
        <w:tab w:val="center" w:pos="5245"/>
        <w:tab w:val="left" w:pos="7938"/>
      </w:tabs>
      <w:spacing w:before="60" w:after="60"/>
    </w:pPr>
    <w:rPr>
      <w:sz w:val="16"/>
      <w:szCs w:val="20"/>
    </w:rPr>
  </w:style>
  <w:style w:type="paragraph" w:styleId="Footer">
    <w:name w:val="footer"/>
    <w:basedOn w:val="Normal"/>
    <w:pPr>
      <w:keepLines w:val="0"/>
      <w:widowControl/>
      <w:suppressLineNumbers/>
      <w:tabs>
        <w:tab w:val="center" w:pos="5245"/>
        <w:tab w:val="right" w:pos="10206"/>
      </w:tabs>
      <w:jc w:val="left"/>
    </w:pPr>
    <w:rPr>
      <w:sz w:val="16"/>
      <w:szCs w:val="20"/>
    </w:rPr>
  </w:style>
  <w:style w:type="paragraph" w:customStyle="1" w:styleId="a0">
    <w:name w:val="רשימת הגדרות"/>
    <w:basedOn w:val="Normal"/>
    <w:pPr>
      <w:ind w:left="1700" w:hanging="1700"/>
    </w:pPr>
  </w:style>
  <w:style w:type="paragraph" w:styleId="ListNumber4">
    <w:name w:val="List Number 4"/>
    <w:basedOn w:val="Normal"/>
    <w:pPr>
      <w:ind w:left="1440" w:hanging="360"/>
    </w:pPr>
  </w:style>
  <w:style w:type="paragraph" w:customStyle="1" w:styleId="a1">
    <w:name w:val="כותרת מסגרת"/>
    <w:basedOn w:val="Normal"/>
    <w:next w:val="a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66"/>
      </w:tabs>
    </w:pPr>
    <w:rPr>
      <w:rFonts w:ascii="Arial" w:hAnsi="Arial" w:cs="Guttman Haim"/>
      <w:sz w:val="22"/>
      <w:szCs w:val="28"/>
    </w:rPr>
  </w:style>
  <w:style w:type="paragraph" w:customStyle="1" w:styleId="a2">
    <w:name w:val="טקסט מסגרת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left"/>
    </w:pPr>
  </w:style>
  <w:style w:type="paragraph" w:customStyle="1" w:styleId="a3">
    <w:name w:val="כותרת טבלה"/>
    <w:basedOn w:val="a4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4">
    <w:name w:val="טקסט טבלה"/>
    <w:basedOn w:val="Normal"/>
    <w:pPr>
      <w:spacing w:before="60" w:after="60"/>
      <w:jc w:val="left"/>
    </w:pPr>
    <w:rPr>
      <w:sz w:val="16"/>
      <w:szCs w:val="20"/>
    </w:rPr>
  </w:style>
  <w:style w:type="paragraph" w:styleId="ListNumber2">
    <w:name w:val="List Number 2"/>
    <w:basedOn w:val="Normal"/>
    <w:pPr>
      <w:ind w:left="720" w:hanging="360"/>
    </w:pPr>
  </w:style>
  <w:style w:type="paragraph" w:styleId="ListNumber">
    <w:name w:val="List Number"/>
    <w:basedOn w:val="Normal"/>
    <w:pPr>
      <w:ind w:left="360" w:hanging="360"/>
    </w:pPr>
  </w:style>
  <w:style w:type="paragraph" w:styleId="ListNumber5">
    <w:name w:val="List Number 5"/>
    <w:basedOn w:val="Normal"/>
    <w:pPr>
      <w:ind w:left="1800" w:hanging="360"/>
    </w:pPr>
  </w:style>
  <w:style w:type="paragraph" w:styleId="ListBullet">
    <w:name w:val="List Bullet"/>
    <w:basedOn w:val="Normal"/>
    <w:pPr>
      <w:ind w:left="360" w:hanging="360"/>
    </w:pPr>
  </w:style>
  <w:style w:type="paragraph" w:styleId="ListBullet2">
    <w:name w:val="List Bullet 2"/>
    <w:basedOn w:val="Normal"/>
    <w:pPr>
      <w:ind w:left="720" w:hanging="360"/>
    </w:pPr>
  </w:style>
  <w:style w:type="paragraph" w:styleId="ListBullet3">
    <w:name w:val="List Bullet 3"/>
    <w:basedOn w:val="Normal"/>
    <w:pPr>
      <w:ind w:left="1080" w:hanging="360"/>
    </w:pPr>
  </w:style>
  <w:style w:type="paragraph" w:styleId="ListBullet4">
    <w:name w:val="List Bullet 4"/>
    <w:basedOn w:val="Normal"/>
    <w:pPr>
      <w:ind w:left="1440" w:hanging="360"/>
    </w:pPr>
  </w:style>
  <w:style w:type="paragraph" w:styleId="ListBullet5">
    <w:name w:val="List Bullet 5"/>
    <w:basedOn w:val="Normal"/>
    <w:pPr>
      <w:ind w:left="1800" w:hanging="360"/>
    </w:p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a5">
    <w:name w:val="פסקה אנגלית"/>
    <w:basedOn w:val="Normal"/>
    <w:pPr>
      <w:bidi w:val="0"/>
      <w:jc w:val="right"/>
    </w:pPr>
  </w:style>
  <w:style w:type="character" w:styleId="PageNumber">
    <w:name w:val="page number"/>
    <w:basedOn w:val="DefaultParagraphFont"/>
    <w:rPr>
      <w:bCs/>
      <w:sz w:val="28"/>
      <w:szCs w:val="28"/>
    </w:rPr>
  </w:style>
  <w:style w:type="paragraph" w:customStyle="1" w:styleId="a">
    <w:name w:val="תוכנית"/>
    <w:basedOn w:val="a5"/>
    <w:rsid w:val="00C03AA0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customStyle="1" w:styleId="a6">
    <w:name w:val="תו להקשה"/>
    <w:basedOn w:val="DefaultParagraphFont"/>
    <w:rPr>
      <w:b/>
      <w:bCs/>
    </w:rPr>
  </w:style>
  <w:style w:type="character" w:customStyle="1" w:styleId="a7">
    <w:name w:val="ערך להקשה"/>
    <w:basedOn w:val="DefaultParagraphFont"/>
    <w:rPr>
      <w:rFonts w:ascii="Univers Condensed" w:hAnsi="Univers Condensed" w:cs="Miriam"/>
      <w:i/>
      <w:iCs/>
    </w:rPr>
  </w:style>
  <w:style w:type="character" w:customStyle="1" w:styleId="a8">
    <w:name w:val="מונח"/>
    <w:basedOn w:val="DefaultParagraphFont"/>
    <w:rPr>
      <w:b/>
      <w:bCs/>
      <w:i/>
      <w:iCs/>
    </w:rPr>
  </w:style>
  <w:style w:type="paragraph" w:customStyle="1" w:styleId="a9">
    <w:name w:val="ניקוד"/>
    <w:basedOn w:val="Normal"/>
    <w:pPr>
      <w:spacing w:before="40" w:after="40"/>
    </w:pPr>
    <w:rPr>
      <w:szCs w:val="20"/>
    </w:rPr>
  </w:style>
  <w:style w:type="paragraph" w:customStyle="1" w:styleId="aa">
    <w:name w:val="תקציר לחניך"/>
    <w:basedOn w:val="Normal"/>
    <w:pPr>
      <w:ind w:left="1984" w:hanging="1984"/>
    </w:pPr>
  </w:style>
  <w:style w:type="paragraph" w:customStyle="1" w:styleId="ab">
    <w:name w:val="ברכת הצלחה"/>
    <w:basedOn w:val="Normal"/>
    <w:pPr>
      <w:framePr w:hSpace="181" w:wrap="notBeside" w:hAnchor="margin" w:y="14176"/>
      <w:spacing w:before="0" w:after="0"/>
      <w:jc w:val="right"/>
    </w:pPr>
  </w:style>
  <w:style w:type="paragraph" w:customStyle="1" w:styleId="ac">
    <w:name w:val="נקודות למחשבה"/>
    <w:basedOn w:val="Normal"/>
    <w:pPr>
      <w:ind w:left="283" w:hanging="283"/>
    </w:pPr>
  </w:style>
  <w:style w:type="paragraph" w:styleId="PlainText">
    <w:name w:val="Plain Text"/>
    <w:basedOn w:val="Normal"/>
    <w:pPr>
      <w:ind w:right="2552"/>
    </w:pPr>
  </w:style>
  <w:style w:type="paragraph" w:customStyle="1" w:styleId="ad">
    <w:name w:val="עבריתמבנית"/>
    <w:basedOn w:val="PlainText"/>
    <w:pPr>
      <w:spacing w:before="40" w:after="40"/>
      <w:ind w:left="1440"/>
      <w:jc w:val="left"/>
    </w:pPr>
    <w:rPr>
      <w:rFonts w:cs="Aharoni"/>
    </w:rPr>
  </w:style>
  <w:style w:type="paragraph" w:customStyle="1" w:styleId="ae">
    <w:name w:val="כותרת ראשית"/>
    <w:basedOn w:val="Heading1"/>
    <w:rsid w:val="00EF2199"/>
  </w:style>
  <w:style w:type="character" w:styleId="Strong">
    <w:name w:val="Strong"/>
    <w:basedOn w:val="DefaultParagraphFont"/>
    <w:qFormat/>
    <w:rsid w:val="00DD0A45"/>
    <w:rPr>
      <w:b/>
      <w:bCs/>
    </w:rPr>
  </w:style>
  <w:style w:type="table" w:customStyle="1" w:styleId="af">
    <w:name w:val="טבלת רשת"/>
    <w:basedOn w:val="TableNormal"/>
    <w:rsid w:val="009643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0747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EC4237"/>
    <w:rPr>
      <w:rFonts w:cs="David"/>
      <w:sz w:val="18"/>
      <w:szCs w:val="24"/>
    </w:rPr>
  </w:style>
  <w:style w:type="paragraph" w:customStyle="1" w:styleId="paragraph">
    <w:name w:val="paragraph"/>
    <w:basedOn w:val="Normal"/>
    <w:rsid w:val="0074063F"/>
    <w:pPr>
      <w:keepLines w:val="0"/>
      <w:widowControl/>
      <w:bidi w:val="0"/>
      <w:spacing w:before="100" w:beforeAutospacing="1" w:after="100" w:afterAutospacing="1"/>
      <w:jc w:val="left"/>
    </w:pPr>
    <w:rPr>
      <w:rFonts w:cs="Times New Roman"/>
      <w:sz w:val="24"/>
      <w:lang w:val="en-IE" w:eastAsia="en-IE"/>
    </w:rPr>
  </w:style>
  <w:style w:type="character" w:customStyle="1" w:styleId="normaltextrun">
    <w:name w:val="normaltextrun"/>
    <w:basedOn w:val="DefaultParagraphFont"/>
    <w:rsid w:val="0074063F"/>
  </w:style>
  <w:style w:type="character" w:customStyle="1" w:styleId="eop">
    <w:name w:val="eop"/>
    <w:basedOn w:val="DefaultParagraphFont"/>
    <w:rsid w:val="00740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workPag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6FA2C6-2027-4FC0-AF0B-9DB3398D2D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9B80BA-B61F-4687-B360-34BF11A5F028}">
  <ds:schemaRefs>
    <ds:schemaRef ds:uri="http://schemas.microsoft.com/office/2006/metadata/properties"/>
    <ds:schemaRef ds:uri="http://schemas.microsoft.com/office/infopath/2007/PartnerControls"/>
    <ds:schemaRef ds:uri="129d144d-81b1-4108-a9a4-5202fec0e267"/>
    <ds:schemaRef ds:uri="5c651c88-4896-4ef8-b6ca-758d5ba76a97"/>
  </ds:schemaRefs>
</ds:datastoreItem>
</file>

<file path=customXml/itemProps3.xml><?xml version="1.0" encoding="utf-8"?>
<ds:datastoreItem xmlns:ds="http://schemas.openxmlformats.org/officeDocument/2006/customXml" ds:itemID="{33FC8622-1632-4D9B-9004-17C3AB4DE7B4}"/>
</file>

<file path=customXml/itemProps4.xml><?xml version="1.0" encoding="utf-8"?>
<ds:datastoreItem xmlns:ds="http://schemas.openxmlformats.org/officeDocument/2006/customXml" ds:itemID="{3DCF44DD-8444-4CAD-93E6-C4BB9A63CA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VworkPag</Template>
  <TotalTime>227</TotalTime>
  <Pages>1</Pages>
  <Words>169</Words>
  <Characters>969</Characters>
  <Application>Microsoft Office Word</Application>
  <DocSecurity>0</DocSecurity>
  <Lines>8</Lines>
  <Paragraphs>2</Paragraphs>
  <ScaleCrop>false</ScaleCrop>
  <Manager/>
  <Company>ביה"ס למקצועות המחשב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תרגול פקודות DML בסיסיות</dc:title>
  <dc:subject>מסדי נתונים</dc:subject>
  <dc:creator>ניסן גבאי</dc:creator>
  <cp:keywords/>
  <dc:description>אל תשכח לשנות גם את הנתונים שבכרטסת "התאמה אישית"!_x000d_
_x000d_
-------------------------------------------------------------------------------_x000d_
נכנס לפרודקשן ב-16.7.96</dc:description>
  <cp:lastModifiedBy>רעות שם טוב</cp:lastModifiedBy>
  <cp:revision>35</cp:revision>
  <cp:lastPrinted>2008-05-28T11:29:00Z</cp:lastPrinted>
  <dcterms:created xsi:type="dcterms:W3CDTF">2022-11-13T20:14:00Z</dcterms:created>
  <dcterms:modified xsi:type="dcterms:W3CDTF">2024-09-19T10:52:00Z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מדריך">
    <vt:lpwstr>צוות מסדי נתונים</vt:lpwstr>
  </property>
  <property fmtid="{D5CDD505-2E9C-101B-9397-08002B2CF9AE}" pid="3" name="סיווג">
    <vt:lpwstr>בלמ"ס</vt:lpwstr>
  </property>
  <property fmtid="{D5CDD505-2E9C-101B-9397-08002B2CF9AE}" pid="4" name="זמן משוער">
    <vt:lpwstr>שעה וחצי</vt:lpwstr>
  </property>
  <property fmtid="{D5CDD505-2E9C-101B-9397-08002B2CF9AE}" pid="5" name="תאריך הגשה">
    <vt:lpwstr>אין</vt:lpwstr>
  </property>
  <property fmtid="{D5CDD505-2E9C-101B-9397-08002B2CF9AE}" pid="6" name="מדור">
    <vt:lpwstr>תוב"ל</vt:lpwstr>
  </property>
  <property fmtid="{D5CDD505-2E9C-101B-9397-08002B2CF9AE}" pid="7" name="ContentTypeId">
    <vt:lpwstr>0x01010053581D5AE69FC142AE0555A36EBFA81D</vt:lpwstr>
  </property>
  <property fmtid="{D5CDD505-2E9C-101B-9397-08002B2CF9AE}" pid="8" name="Order">
    <vt:r8>557300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MediaServiceImageTags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