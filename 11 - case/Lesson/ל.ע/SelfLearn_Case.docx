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C2BE" w14:textId="29944EA9" w:rsidR="00A1433F" w:rsidRPr="0096333D" w:rsidRDefault="004D6600" w:rsidP="0096333D">
      <w:pPr>
        <w:pStyle w:val="1"/>
        <w:spacing w:line="360" w:lineRule="auto"/>
        <w:rPr>
          <w:rFonts w:ascii="Heebo" w:hAnsi="Heebo" w:cs="Heebo"/>
          <w:sz w:val="56"/>
          <w:szCs w:val="56"/>
        </w:rPr>
      </w:pPr>
      <w:r w:rsidRPr="0096333D">
        <w:rPr>
          <w:rFonts w:ascii="Heebo" w:hAnsi="Heebo" w:cs="Heebo"/>
          <w:sz w:val="56"/>
          <w:szCs w:val="56"/>
        </w:rPr>
        <w:t>CASE</w:t>
      </w:r>
    </w:p>
    <w:p w14:paraId="52B7C292" w14:textId="626D11A3" w:rsidR="007A04F9" w:rsidRPr="0096333D" w:rsidRDefault="001905D5" w:rsidP="0096333D">
      <w:pPr>
        <w:pStyle w:val="3"/>
        <w:spacing w:line="360" w:lineRule="auto"/>
        <w:rPr>
          <w:rFonts w:ascii="Heebo" w:hAnsi="Heebo" w:cs="Heebo"/>
          <w:sz w:val="32"/>
          <w:szCs w:val="32"/>
          <w:rtl/>
        </w:rPr>
      </w:pPr>
      <w:r w:rsidRPr="0096333D">
        <w:rPr>
          <w:rFonts w:ascii="Heebo" w:hAnsi="Heebo" w:cs="Heebo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3327BD" wp14:editId="1AE92645">
            <wp:simplePos x="0" y="0"/>
            <wp:positionH relativeFrom="margin">
              <wp:posOffset>255270</wp:posOffset>
            </wp:positionH>
            <wp:positionV relativeFrom="paragraph">
              <wp:posOffset>493395</wp:posOffset>
            </wp:positionV>
            <wp:extent cx="6347460" cy="24739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1414" r="763" b="6786"/>
                    <a:stretch/>
                  </pic:blipFill>
                  <pic:spPr bwMode="auto">
                    <a:xfrm>
                      <a:off x="0" y="0"/>
                      <a:ext cx="634746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3D">
        <w:rPr>
          <w:rFonts w:ascii="Heebo" w:hAnsi="Heebo" w:cs="Heebo"/>
          <w:sz w:val="32"/>
          <w:szCs w:val="32"/>
          <w:rtl/>
        </w:rPr>
        <w:t>נתונה הטבלה הבאה</w:t>
      </w:r>
      <w:r w:rsidR="007A04F9" w:rsidRPr="0096333D">
        <w:rPr>
          <w:rFonts w:ascii="Heebo" w:hAnsi="Heebo" w:cs="Heebo"/>
          <w:sz w:val="32"/>
          <w:szCs w:val="32"/>
        </w:rPr>
        <w:t>:</w:t>
      </w:r>
    </w:p>
    <w:p w14:paraId="501FD469" w14:textId="77777777" w:rsidR="007A04F9" w:rsidRPr="0096333D" w:rsidRDefault="007A04F9" w:rsidP="0096333D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</w:p>
    <w:p w14:paraId="6724D2FA" w14:textId="3B2FCE62" w:rsidR="007A04F9" w:rsidRPr="0096333D" w:rsidRDefault="006667D7" w:rsidP="0096333D">
      <w:pPr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41" behindDoc="0" locked="0" layoutInCell="1" allowOverlap="1" wp14:anchorId="0AAE969D" wp14:editId="4971691D">
            <wp:simplePos x="0" y="0"/>
            <wp:positionH relativeFrom="margin">
              <wp:posOffset>241935</wp:posOffset>
            </wp:positionH>
            <wp:positionV relativeFrom="paragraph">
              <wp:posOffset>379731</wp:posOffset>
            </wp:positionV>
            <wp:extent cx="6376035" cy="2420619"/>
            <wp:effectExtent l="0" t="0" r="571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44" cy="2424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3D">
        <w:rPr>
          <w:rFonts w:ascii="Heebo" w:hAnsi="Heebo" w:cs="Heebo"/>
          <w:b/>
          <w:bCs/>
          <w:kern w:val="28"/>
          <w:sz w:val="24"/>
          <w:rtl/>
        </w:rPr>
        <w:t>מפקד היחידה ביקש לדעת את מחזור הגיוס וסטטוס השירות של קבוצת חיילים</w:t>
      </w:r>
      <w:r w:rsidR="0096333D">
        <w:rPr>
          <w:rFonts w:ascii="Heebo" w:hAnsi="Heebo" w:cs="Heebo" w:hint="cs"/>
          <w:b/>
          <w:bCs/>
          <w:kern w:val="28"/>
          <w:sz w:val="24"/>
          <w:rtl/>
        </w:rPr>
        <w:t>.</w:t>
      </w:r>
    </w:p>
    <w:p w14:paraId="25DB57DD" w14:textId="77777777" w:rsidR="0096333D" w:rsidRPr="0096333D" w:rsidRDefault="0096333D" w:rsidP="0096333D">
      <w:pPr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24"/>
          <w:rtl/>
        </w:rPr>
      </w:pPr>
    </w:p>
    <w:p w14:paraId="56E69948" w14:textId="58777B3B" w:rsidR="006667D7" w:rsidRPr="0096333D" w:rsidRDefault="006667D7" w:rsidP="00820951">
      <w:pPr>
        <w:spacing w:line="360" w:lineRule="auto"/>
        <w:ind w:left="0"/>
        <w:jc w:val="center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96333D">
        <w:rPr>
          <w:rFonts w:ascii="Heebo" w:hAnsi="Heebo" w:cs="Heebo"/>
          <w:b/>
          <w:bCs/>
          <w:kern w:val="28"/>
          <w:sz w:val="32"/>
          <w:szCs w:val="32"/>
          <w:rtl/>
        </w:rPr>
        <w:t>כיצד נעשה זאת?</w:t>
      </w:r>
    </w:p>
    <w:p w14:paraId="18E9BEB0" w14:textId="77777777" w:rsidR="006667D7" w:rsidRPr="0096333D" w:rsidRDefault="006667D7" w:rsidP="0096333D">
      <w:pPr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24"/>
          <w:rtl/>
        </w:rPr>
      </w:pPr>
    </w:p>
    <w:p w14:paraId="5A451BA9" w14:textId="77777777" w:rsidR="006667D7" w:rsidRPr="0096333D" w:rsidRDefault="006667D7" w:rsidP="0096333D">
      <w:pPr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24"/>
          <w:rtl/>
        </w:rPr>
      </w:pPr>
    </w:p>
    <w:p w14:paraId="51C896B5" w14:textId="1DC22638" w:rsidR="00F22A9D" w:rsidRPr="0096333D" w:rsidRDefault="006667D7" w:rsidP="00771412">
      <w:pPr>
        <w:pStyle w:val="2"/>
        <w:spacing w:line="360" w:lineRule="auto"/>
        <w:ind w:left="720"/>
        <w:rPr>
          <w:rFonts w:ascii="Heebo" w:hAnsi="Heebo" w:cs="Heebo"/>
          <w:szCs w:val="32"/>
          <w:rtl/>
        </w:rPr>
      </w:pPr>
      <w:r w:rsidRPr="0096333D">
        <w:rPr>
          <w:rFonts w:ascii="Heebo" w:hAnsi="Heebo" w:cs="Heebo"/>
          <w:szCs w:val="32"/>
          <w:rtl/>
        </w:rPr>
        <w:lastRenderedPageBreak/>
        <w:t xml:space="preserve">ביטוי </w:t>
      </w:r>
      <w:r w:rsidRPr="0096333D">
        <w:rPr>
          <w:rFonts w:ascii="Heebo" w:hAnsi="Heebo" w:cs="Heebo"/>
          <w:szCs w:val="32"/>
        </w:rPr>
        <w:t>CASE</w:t>
      </w:r>
    </w:p>
    <w:p w14:paraId="174A91AC" w14:textId="2F514DDE" w:rsidR="00F22A9D" w:rsidRPr="0096333D" w:rsidRDefault="006667D7" w:rsidP="00771412">
      <w:pPr>
        <w:pStyle w:val="3"/>
        <w:spacing w:line="360" w:lineRule="auto"/>
        <w:ind w:left="720"/>
        <w:rPr>
          <w:rFonts w:ascii="Heebo" w:hAnsi="Heebo" w:cs="Heebo"/>
          <w:szCs w:val="24"/>
          <w:rtl/>
        </w:rPr>
      </w:pPr>
      <w:r w:rsidRPr="0096333D">
        <w:rPr>
          <w:rFonts w:ascii="Heebo" w:hAnsi="Heebo" w:cs="Heebo"/>
          <w:szCs w:val="24"/>
          <w:rtl/>
        </w:rPr>
        <w:t>מהו ביטוי ה</w:t>
      </w:r>
      <w:r w:rsidR="0096333D">
        <w:rPr>
          <w:rFonts w:ascii="Heebo" w:hAnsi="Heebo" w:cs="Heebo" w:hint="cs"/>
          <w:szCs w:val="24"/>
          <w:rtl/>
        </w:rPr>
        <w:t xml:space="preserve">- </w:t>
      </w:r>
      <w:r w:rsidRPr="0096333D">
        <w:rPr>
          <w:rFonts w:ascii="Heebo" w:hAnsi="Heebo" w:cs="Heebo"/>
          <w:szCs w:val="24"/>
        </w:rPr>
        <w:t>CASE</w:t>
      </w:r>
    </w:p>
    <w:p w14:paraId="531C25E9" w14:textId="0FEF4D64" w:rsidR="00EF12F0" w:rsidRPr="0096333D" w:rsidRDefault="00C7203C" w:rsidP="00972C6A">
      <w:pPr>
        <w:spacing w:line="360" w:lineRule="auto"/>
        <w:ind w:left="72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 xml:space="preserve">עד </w:t>
      </w:r>
      <w:r w:rsidR="006D34DF" w:rsidRPr="0096333D">
        <w:rPr>
          <w:rFonts w:ascii="Heebo" w:hAnsi="Heebo" w:cs="Heebo"/>
          <w:sz w:val="24"/>
          <w:rtl/>
        </w:rPr>
        <w:t>כ</w:t>
      </w:r>
      <w:r w:rsidR="00345512" w:rsidRPr="0096333D">
        <w:rPr>
          <w:rFonts w:ascii="Heebo" w:hAnsi="Heebo" w:cs="Heebo"/>
          <w:sz w:val="24"/>
          <w:rtl/>
        </w:rPr>
        <w:t>ה</w:t>
      </w:r>
      <w:r w:rsidRPr="0096333D">
        <w:rPr>
          <w:rFonts w:ascii="Heebo" w:hAnsi="Heebo" w:cs="Heebo"/>
          <w:sz w:val="24"/>
          <w:rtl/>
        </w:rPr>
        <w:t xml:space="preserve"> השתמשנו בתנאים אך ורק בפסוקית ה</w:t>
      </w:r>
      <w:r w:rsidRPr="0096333D">
        <w:rPr>
          <w:rFonts w:ascii="Heebo" w:hAnsi="Heebo" w:cs="Heebo"/>
          <w:sz w:val="24"/>
        </w:rPr>
        <w:t>WHERE</w:t>
      </w:r>
      <w:r w:rsidR="0096333D">
        <w:rPr>
          <w:rFonts w:ascii="Heebo" w:hAnsi="Heebo" w:cs="Heebo"/>
          <w:sz w:val="24"/>
        </w:rPr>
        <w:t xml:space="preserve"> -</w:t>
      </w:r>
      <w:r w:rsidR="00972C6A">
        <w:rPr>
          <w:rFonts w:ascii="Heebo" w:hAnsi="Heebo" w:cs="Heebo" w:hint="cs"/>
          <w:sz w:val="24"/>
          <w:rtl/>
        </w:rPr>
        <w:t xml:space="preserve">, </w:t>
      </w:r>
      <w:r w:rsidR="00387B45" w:rsidRPr="0096333D">
        <w:rPr>
          <w:rFonts w:ascii="Heebo" w:hAnsi="Heebo" w:cs="Heebo"/>
          <w:sz w:val="24"/>
          <w:rtl/>
        </w:rPr>
        <w:t>כעת</w:t>
      </w:r>
      <w:r w:rsidR="00EF12F0" w:rsidRPr="0096333D">
        <w:rPr>
          <w:rFonts w:ascii="Heebo" w:hAnsi="Heebo" w:cs="Heebo"/>
          <w:sz w:val="24"/>
          <w:rtl/>
        </w:rPr>
        <w:t xml:space="preserve"> </w:t>
      </w:r>
      <w:r w:rsidR="00387B45" w:rsidRPr="0096333D">
        <w:rPr>
          <w:rFonts w:ascii="Heebo" w:hAnsi="Heebo" w:cs="Heebo"/>
          <w:sz w:val="24"/>
          <w:rtl/>
        </w:rPr>
        <w:t>נכיר</w:t>
      </w:r>
      <w:r w:rsidR="00EF12F0" w:rsidRPr="0096333D">
        <w:rPr>
          <w:rFonts w:ascii="Heebo" w:hAnsi="Heebo" w:cs="Heebo"/>
          <w:sz w:val="24"/>
          <w:rtl/>
        </w:rPr>
        <w:t xml:space="preserve"> </w:t>
      </w:r>
      <w:r w:rsidRPr="0096333D">
        <w:rPr>
          <w:rFonts w:ascii="Heebo" w:hAnsi="Heebo" w:cs="Heebo"/>
          <w:sz w:val="24"/>
          <w:rtl/>
        </w:rPr>
        <w:t>פעולה</w:t>
      </w:r>
      <w:r w:rsidR="00EF12F0" w:rsidRPr="0096333D">
        <w:rPr>
          <w:rFonts w:ascii="Heebo" w:hAnsi="Heebo" w:cs="Heebo"/>
          <w:sz w:val="24"/>
          <w:rtl/>
        </w:rPr>
        <w:t xml:space="preserve"> חדשה</w:t>
      </w:r>
      <w:r w:rsidRPr="0096333D">
        <w:rPr>
          <w:rFonts w:ascii="Heebo" w:hAnsi="Heebo" w:cs="Heebo"/>
          <w:sz w:val="24"/>
          <w:rtl/>
        </w:rPr>
        <w:t>, ביטוי ה</w:t>
      </w:r>
      <w:r w:rsidRPr="0096333D">
        <w:rPr>
          <w:rFonts w:ascii="Heebo" w:hAnsi="Heebo" w:cs="Heebo"/>
          <w:sz w:val="24"/>
        </w:rPr>
        <w:t>CASE</w:t>
      </w:r>
      <w:r w:rsidR="0096333D">
        <w:rPr>
          <w:rFonts w:ascii="Heebo" w:hAnsi="Heebo" w:cs="Heebo"/>
          <w:sz w:val="24"/>
        </w:rPr>
        <w:t xml:space="preserve"> -</w:t>
      </w:r>
      <w:r w:rsidRPr="0096333D">
        <w:rPr>
          <w:rFonts w:ascii="Heebo" w:hAnsi="Heebo" w:cs="Heebo"/>
          <w:sz w:val="24"/>
          <w:rtl/>
        </w:rPr>
        <w:t xml:space="preserve">שנותן לנו </w:t>
      </w:r>
      <w:r w:rsidR="00270A89" w:rsidRPr="0096333D">
        <w:rPr>
          <w:rFonts w:ascii="Heebo" w:hAnsi="Heebo" w:cs="Heebo"/>
          <w:b/>
          <w:bCs/>
          <w:sz w:val="24"/>
          <w:rtl/>
        </w:rPr>
        <w:t>מבנה לוגי</w:t>
      </w:r>
      <w:r w:rsidR="00270A89" w:rsidRPr="0096333D">
        <w:rPr>
          <w:rFonts w:ascii="Heebo" w:hAnsi="Heebo" w:cs="Heebo"/>
          <w:sz w:val="24"/>
          <w:rtl/>
        </w:rPr>
        <w:t xml:space="preserve"> (בסגנון</w:t>
      </w:r>
      <w:r w:rsidR="00270A89" w:rsidRPr="0096333D">
        <w:rPr>
          <w:rFonts w:ascii="Heebo" w:hAnsi="Heebo" w:cs="Heebo"/>
          <w:sz w:val="24"/>
        </w:rPr>
        <w:t xml:space="preserve"> IF/THEN </w:t>
      </w:r>
      <w:r w:rsidR="00270A89" w:rsidRPr="0096333D">
        <w:rPr>
          <w:rFonts w:ascii="Heebo" w:hAnsi="Heebo" w:cs="Heebo"/>
          <w:sz w:val="24"/>
          <w:rtl/>
        </w:rPr>
        <w:t xml:space="preserve">שאנו מכירים </w:t>
      </w:r>
      <w:proofErr w:type="spellStart"/>
      <w:r w:rsidR="00270A89" w:rsidRPr="0096333D">
        <w:rPr>
          <w:rFonts w:ascii="Heebo" w:hAnsi="Heebo" w:cs="Heebo"/>
          <w:sz w:val="24"/>
          <w:rtl/>
        </w:rPr>
        <w:t>מפייתון</w:t>
      </w:r>
      <w:proofErr w:type="spellEnd"/>
      <w:r w:rsidR="00270A89" w:rsidRPr="0096333D">
        <w:rPr>
          <w:rFonts w:ascii="Heebo" w:hAnsi="Heebo" w:cs="Heebo"/>
          <w:sz w:val="24"/>
          <w:rtl/>
        </w:rPr>
        <w:t>) המאפשר להחזיר ערכים שונים כתלות בערכי עמודה אחרת</w:t>
      </w:r>
      <w:r w:rsidR="0C79E5BE" w:rsidRPr="0096333D">
        <w:rPr>
          <w:rFonts w:ascii="Heebo" w:hAnsi="Heebo" w:cs="Heebo"/>
          <w:sz w:val="24"/>
        </w:rPr>
        <w:t>.</w:t>
      </w:r>
    </w:p>
    <w:p w14:paraId="4AD458A0" w14:textId="50500EF6" w:rsidR="006D34DF" w:rsidRPr="0096333D" w:rsidRDefault="00EF12F0" w:rsidP="00771412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Heebo" w:hAnsi="Heebo" w:cs="Heebo"/>
          <w:rtl/>
        </w:rPr>
      </w:pPr>
      <w:r w:rsidRPr="0096333D">
        <w:rPr>
          <w:rFonts w:ascii="Heebo" w:hAnsi="Heebo" w:cs="Heebo"/>
          <w:b/>
          <w:bCs/>
          <w:rtl/>
        </w:rPr>
        <w:t>הגדרה</w:t>
      </w:r>
      <w:r w:rsidRPr="0096333D">
        <w:rPr>
          <w:rFonts w:ascii="Heebo" w:hAnsi="Heebo" w:cs="Heebo"/>
          <w:rtl/>
        </w:rPr>
        <w:t>:</w:t>
      </w:r>
      <w:r w:rsidR="00270A89" w:rsidRPr="0096333D">
        <w:rPr>
          <w:rFonts w:ascii="Heebo" w:hAnsi="Heebo" w:cs="Heebo"/>
          <w:rtl/>
        </w:rPr>
        <w:t xml:space="preserve"> דרך ליישם תנאי לוגי</w:t>
      </w:r>
      <w:r w:rsidR="000851C6" w:rsidRPr="0096333D">
        <w:rPr>
          <w:rFonts w:ascii="Heebo" w:hAnsi="Heebo" w:cs="Heebo"/>
          <w:rtl/>
        </w:rPr>
        <w:t xml:space="preserve"> (</w:t>
      </w:r>
      <w:r w:rsidR="000851C6" w:rsidRPr="0096333D">
        <w:rPr>
          <w:rFonts w:ascii="Heebo" w:hAnsi="Heebo" w:cs="Heebo"/>
        </w:rPr>
        <w:t>IF/THEN</w:t>
      </w:r>
      <w:r w:rsidR="000851C6" w:rsidRPr="0096333D">
        <w:rPr>
          <w:rFonts w:ascii="Heebo" w:hAnsi="Heebo" w:cs="Heebo"/>
          <w:rtl/>
        </w:rPr>
        <w:t>)</w:t>
      </w:r>
      <w:r w:rsidR="00270A89" w:rsidRPr="0096333D">
        <w:rPr>
          <w:rFonts w:ascii="Heebo" w:hAnsi="Heebo" w:cs="Heebo"/>
          <w:rtl/>
        </w:rPr>
        <w:t xml:space="preserve"> בו נוכל להגדיר ערכים שונים לעמודה</w:t>
      </w:r>
      <w:r w:rsidR="000851C6" w:rsidRPr="0096333D">
        <w:rPr>
          <w:rFonts w:ascii="Heebo" w:hAnsi="Heebo" w:cs="Heebo"/>
          <w:rtl/>
        </w:rPr>
        <w:t xml:space="preserve"> על </w:t>
      </w:r>
      <w:r w:rsidR="00270A89" w:rsidRPr="0096333D">
        <w:rPr>
          <w:rFonts w:ascii="Heebo" w:hAnsi="Heebo" w:cs="Heebo"/>
          <w:rtl/>
        </w:rPr>
        <w:t>פי</w:t>
      </w:r>
      <w:r w:rsidR="000851C6" w:rsidRPr="0096333D">
        <w:rPr>
          <w:rFonts w:ascii="Heebo" w:hAnsi="Heebo" w:cs="Heebo"/>
          <w:rtl/>
        </w:rPr>
        <w:t xml:space="preserve"> תנאי או</w:t>
      </w:r>
      <w:r w:rsidR="00270A89" w:rsidRPr="0096333D">
        <w:rPr>
          <w:rFonts w:ascii="Heebo" w:hAnsi="Heebo" w:cs="Heebo"/>
          <w:rtl/>
        </w:rPr>
        <w:t xml:space="preserve"> תנאים המתבססים על ערכיה של עמוד</w:t>
      </w:r>
      <w:r w:rsidR="000851C6" w:rsidRPr="0096333D">
        <w:rPr>
          <w:rFonts w:ascii="Heebo" w:hAnsi="Heebo" w:cs="Heebo"/>
          <w:rtl/>
        </w:rPr>
        <w:t>ה ו</w:t>
      </w:r>
      <w:r w:rsidR="25D621C0" w:rsidRPr="0096333D">
        <w:rPr>
          <w:rFonts w:ascii="Heebo" w:hAnsi="Heebo" w:cs="Heebo"/>
          <w:rtl/>
        </w:rPr>
        <w:t>-</w:t>
      </w:r>
      <w:r w:rsidR="000851C6" w:rsidRPr="0096333D">
        <w:rPr>
          <w:rFonts w:ascii="Heebo" w:hAnsi="Heebo" w:cs="Heebo"/>
          <w:rtl/>
        </w:rPr>
        <w:t xml:space="preserve">או עמודות אחרות. </w:t>
      </w:r>
    </w:p>
    <w:p w14:paraId="79E73FAC" w14:textId="3B0F9417" w:rsidR="00EF12F0" w:rsidRPr="0096333D" w:rsidRDefault="000851C6" w:rsidP="00771412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Heebo" w:hAnsi="Heebo" w:cs="Heebo"/>
        </w:rPr>
      </w:pPr>
      <w:r w:rsidRPr="0096333D">
        <w:rPr>
          <w:rFonts w:ascii="Heebo" w:hAnsi="Heebo" w:cs="Heebo"/>
          <w:rtl/>
        </w:rPr>
        <w:t xml:space="preserve">בדרך זו נוכל לפרמט נתונים, לבצע </w:t>
      </w:r>
      <w:r w:rsidR="02BB4D58" w:rsidRPr="0096333D">
        <w:rPr>
          <w:rFonts w:ascii="Heebo" w:hAnsi="Heebo" w:cs="Heebo"/>
        </w:rPr>
        <w:t xml:space="preserve">aggregations </w:t>
      </w:r>
      <w:r w:rsidR="008C6C5B" w:rsidRPr="0096333D">
        <w:rPr>
          <w:rFonts w:ascii="Heebo" w:hAnsi="Heebo" w:cs="Heebo"/>
        </w:rPr>
        <w:t>, pivot tables</w:t>
      </w:r>
      <w:r w:rsidRPr="0096333D">
        <w:rPr>
          <w:rFonts w:ascii="Heebo" w:hAnsi="Heebo" w:cs="Heebo"/>
          <w:rtl/>
        </w:rPr>
        <w:t>, ליצור טווחים (</w:t>
      </w:r>
      <w:r w:rsidRPr="0096333D">
        <w:rPr>
          <w:rFonts w:ascii="Heebo" w:hAnsi="Heebo" w:cs="Heebo"/>
        </w:rPr>
        <w:t>bins</w:t>
      </w:r>
      <w:r w:rsidRPr="0096333D">
        <w:rPr>
          <w:rFonts w:ascii="Heebo" w:hAnsi="Heebo" w:cs="Heebo"/>
          <w:rtl/>
        </w:rPr>
        <w:t>) וליישם שליפות יותר מורכבות.</w:t>
      </w:r>
      <w:r w:rsidR="00387B45" w:rsidRPr="0096333D">
        <w:rPr>
          <w:rFonts w:ascii="Heebo" w:hAnsi="Heebo" w:cs="Heebo"/>
          <w:rtl/>
        </w:rPr>
        <w:t xml:space="preserve"> </w:t>
      </w:r>
    </w:p>
    <w:p w14:paraId="7155E31D" w14:textId="7A717120" w:rsidR="00237843" w:rsidRPr="0096333D" w:rsidRDefault="00237843" w:rsidP="00771412">
      <w:pPr>
        <w:pStyle w:val="3"/>
        <w:spacing w:line="360" w:lineRule="auto"/>
        <w:ind w:left="720"/>
        <w:jc w:val="left"/>
        <w:rPr>
          <w:rFonts w:ascii="Heebo" w:hAnsi="Heebo" w:cs="Heebo"/>
          <w:szCs w:val="24"/>
          <w:rtl/>
        </w:rPr>
      </w:pPr>
      <w:r w:rsidRPr="0096333D">
        <w:rPr>
          <w:rFonts w:ascii="Heebo" w:hAnsi="Heebo" w:cs="Heebo"/>
          <w:szCs w:val="24"/>
          <w:rtl/>
        </w:rPr>
        <w:t xml:space="preserve">מבנה של פקודת שליפה עם פסוקית </w:t>
      </w:r>
      <w:r w:rsidR="000851C6" w:rsidRPr="0096333D">
        <w:rPr>
          <w:rFonts w:ascii="Heebo" w:hAnsi="Heebo" w:cs="Heebo"/>
          <w:szCs w:val="24"/>
        </w:rPr>
        <w:t>CASE</w:t>
      </w:r>
      <w:r w:rsidRPr="0096333D">
        <w:rPr>
          <w:rFonts w:ascii="Heebo" w:hAnsi="Heebo" w:cs="Heebo"/>
          <w:szCs w:val="24"/>
          <w:rtl/>
        </w:rPr>
        <w:t xml:space="preserve"> בסיסית</w:t>
      </w:r>
      <w:r w:rsidR="0096333D">
        <w:rPr>
          <w:rFonts w:ascii="Heebo" w:hAnsi="Heebo" w:cs="Heebo" w:hint="cs"/>
          <w:szCs w:val="24"/>
          <w:rtl/>
        </w:rPr>
        <w:t>.</w:t>
      </w:r>
    </w:p>
    <w:p w14:paraId="12E7C360" w14:textId="77777777" w:rsidR="00FE3EC8" w:rsidRDefault="00237843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SELECT</w:t>
      </w:r>
      <w:r w:rsidR="0096333D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col1, </w:t>
      </w:r>
    </w:p>
    <w:p w14:paraId="1AB40D1B" w14:textId="77777777" w:rsidR="00FE3EC8" w:rsidRDefault="00FE3EC8" w:rsidP="00FE3EC8">
      <w:pPr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</w:t>
      </w:r>
      <w:r w:rsidR="00237843" w:rsidRPr="0096333D">
        <w:rPr>
          <w:rFonts w:ascii="Heebo" w:hAnsi="Heebo" w:cs="Heebo"/>
          <w:color w:val="D4D4D4"/>
          <w:sz w:val="24"/>
        </w:rPr>
        <w:t>col2</w:t>
      </w:r>
      <w:r w:rsidR="000851C6" w:rsidRPr="0096333D">
        <w:rPr>
          <w:rFonts w:ascii="Heebo" w:hAnsi="Heebo" w:cs="Heebo"/>
          <w:color w:val="D4D4D4"/>
          <w:sz w:val="24"/>
        </w:rPr>
        <w:t xml:space="preserve">, </w:t>
      </w:r>
    </w:p>
    <w:p w14:paraId="6953D935" w14:textId="3DB2E810" w:rsidR="00237843" w:rsidRPr="0096333D" w:rsidRDefault="00FE3EC8" w:rsidP="00FE3EC8">
      <w:pPr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           </w:t>
      </w:r>
      <w:r w:rsidR="000851C6" w:rsidRPr="0096333D">
        <w:rPr>
          <w:rFonts w:ascii="Heebo" w:hAnsi="Heebo" w:cs="Heebo"/>
          <w:color w:val="D4D4D4"/>
          <w:sz w:val="24"/>
        </w:rPr>
        <w:t xml:space="preserve">col3, </w:t>
      </w:r>
    </w:p>
    <w:p w14:paraId="06F9D439" w14:textId="584256E4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="0096333D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CASE</w:t>
      </w:r>
    </w:p>
    <w:p w14:paraId="2542FF4B" w14:textId="62051187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col1 &lt; 10 </w:t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'Below 10'</w:t>
      </w:r>
    </w:p>
    <w:p w14:paraId="5B921C21" w14:textId="43BA955E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col1 = 10 </w:t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'Equal 10'</w:t>
      </w:r>
    </w:p>
    <w:p w14:paraId="777E4F71" w14:textId="4B65CAA4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col1 &gt; 10 </w:t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'Above 10'</w:t>
      </w:r>
    </w:p>
    <w:p w14:paraId="12D68981" w14:textId="497FBAF5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  <w:t xml:space="preserve">   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[optional] 'No Value'</w:t>
      </w:r>
    </w:p>
    <w:p w14:paraId="44342E3B" w14:textId="7B1F1BF2" w:rsidR="000851C6" w:rsidRPr="0096333D" w:rsidRDefault="000851C6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END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AS</w:t>
      </w:r>
      <w:r w:rsidR="00910FF1">
        <w:rPr>
          <w:rFonts w:ascii="Heebo" w:hAnsi="Heebo" w:cs="Heebo"/>
          <w:color w:val="D4D4D4"/>
          <w:sz w:val="24"/>
        </w:rPr>
        <w:t xml:space="preserve"> col1_name</w:t>
      </w:r>
    </w:p>
    <w:p w14:paraId="04E9AB87" w14:textId="2038E3C2" w:rsidR="00237843" w:rsidRPr="0096333D" w:rsidRDefault="00237843" w:rsidP="00910FF1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FROM</w:t>
      </w:r>
      <w:r w:rsidRPr="0096333D">
        <w:rPr>
          <w:rFonts w:ascii="Heebo" w:hAnsi="Heebo" w:cs="Heebo"/>
          <w:color w:val="D4D4D4"/>
          <w:sz w:val="24"/>
        </w:rPr>
        <w:tab/>
        <w:t xml:space="preserve">       </w:t>
      </w:r>
      <w:r w:rsidR="0096333D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>table1</w:t>
      </w:r>
    </w:p>
    <w:p w14:paraId="2858478E" w14:textId="77777777" w:rsidR="00771412" w:rsidRDefault="00771412" w:rsidP="00771412">
      <w:pPr>
        <w:spacing w:line="360" w:lineRule="auto"/>
        <w:ind w:left="720"/>
        <w:rPr>
          <w:rFonts w:ascii="Heebo" w:hAnsi="Heebo" w:cs="Heebo"/>
          <w:sz w:val="24"/>
        </w:rPr>
      </w:pPr>
    </w:p>
    <w:p w14:paraId="702BDEB2" w14:textId="6E5890B1" w:rsidR="00D55895" w:rsidRPr="0096333D" w:rsidRDefault="00237843" w:rsidP="00771412">
      <w:pPr>
        <w:spacing w:line="360" w:lineRule="auto"/>
        <w:ind w:left="720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 xml:space="preserve">אחרי </w:t>
      </w:r>
      <w:r w:rsidR="00C0110A">
        <w:rPr>
          <w:rFonts w:ascii="Heebo" w:hAnsi="Heebo" w:cs="Heebo" w:hint="cs"/>
          <w:sz w:val="24"/>
          <w:rtl/>
        </w:rPr>
        <w:t>ה</w:t>
      </w:r>
      <w:r w:rsidR="0096333D" w:rsidRPr="00C0110A">
        <w:rPr>
          <w:rFonts w:ascii="Heebo" w:hAnsi="Heebo" w:cs="Heebo" w:hint="cs"/>
          <w:sz w:val="24"/>
          <w:rtl/>
        </w:rPr>
        <w:t xml:space="preserve">- </w:t>
      </w:r>
      <w:r w:rsidR="0096333D">
        <w:rPr>
          <w:rFonts w:ascii="Heebo" w:hAnsi="Heebo" w:cs="Heebo"/>
          <w:b/>
          <w:bCs/>
          <w:sz w:val="24"/>
        </w:rPr>
        <w:t>SELECT</w:t>
      </w:r>
      <w:r w:rsidR="0096333D">
        <w:rPr>
          <w:rFonts w:ascii="Heebo" w:hAnsi="Heebo" w:cs="Heebo" w:hint="cs"/>
          <w:b/>
          <w:bCs/>
          <w:sz w:val="24"/>
          <w:rtl/>
        </w:rPr>
        <w:t xml:space="preserve">  </w:t>
      </w:r>
      <w:r w:rsidR="0096333D" w:rsidRPr="00771412">
        <w:rPr>
          <w:rFonts w:ascii="Heebo" w:hAnsi="Heebo" w:cs="Heebo" w:hint="cs"/>
          <w:sz w:val="24"/>
          <w:rtl/>
        </w:rPr>
        <w:t>י</w:t>
      </w:r>
      <w:r w:rsidRPr="0096333D">
        <w:rPr>
          <w:rFonts w:ascii="Heebo" w:hAnsi="Heebo" w:cs="Heebo"/>
          <w:sz w:val="24"/>
          <w:rtl/>
        </w:rPr>
        <w:t>בואו שמות העמודות שנרצה לקבל מהטבלאות</w:t>
      </w:r>
      <w:r w:rsidR="000851C6" w:rsidRPr="0096333D">
        <w:rPr>
          <w:rFonts w:ascii="Heebo" w:hAnsi="Heebo" w:cs="Heebo"/>
          <w:sz w:val="24"/>
          <w:rtl/>
        </w:rPr>
        <w:t xml:space="preserve"> </w:t>
      </w:r>
      <w:r w:rsidR="00D55895" w:rsidRPr="0096333D">
        <w:rPr>
          <w:rFonts w:ascii="Heebo" w:hAnsi="Heebo" w:cs="Heebo"/>
          <w:sz w:val="24"/>
          <w:rtl/>
        </w:rPr>
        <w:t xml:space="preserve">+ ביטוי </w:t>
      </w:r>
      <w:r w:rsidR="00D55895" w:rsidRPr="0096333D">
        <w:rPr>
          <w:rFonts w:ascii="Heebo" w:hAnsi="Heebo" w:cs="Heebo"/>
          <w:b/>
          <w:bCs/>
          <w:sz w:val="24"/>
        </w:rPr>
        <w:t>CASE</w:t>
      </w:r>
      <w:r w:rsidR="0096333D">
        <w:rPr>
          <w:rFonts w:ascii="Heebo" w:hAnsi="Heebo" w:cs="Heebo" w:hint="cs"/>
          <w:b/>
          <w:bCs/>
          <w:sz w:val="24"/>
          <w:rtl/>
        </w:rPr>
        <w:t>.</w:t>
      </w:r>
    </w:p>
    <w:p w14:paraId="44E869EC" w14:textId="77777777" w:rsidR="0096333D" w:rsidRDefault="0096333D" w:rsidP="0096333D">
      <w:pPr>
        <w:spacing w:line="360" w:lineRule="auto"/>
        <w:ind w:left="0"/>
        <w:rPr>
          <w:rFonts w:ascii="Heebo" w:hAnsi="Heebo" w:cs="Heebo"/>
          <w:sz w:val="24"/>
          <w:rtl/>
        </w:rPr>
      </w:pPr>
    </w:p>
    <w:p w14:paraId="209B8C02" w14:textId="520B5DDA" w:rsidR="0096333D" w:rsidRDefault="00F8414F" w:rsidP="00F8414F">
      <w:pPr>
        <w:tabs>
          <w:tab w:val="left" w:pos="8798"/>
        </w:tabs>
        <w:spacing w:line="360" w:lineRule="auto"/>
        <w:ind w:left="0"/>
        <w:rPr>
          <w:rFonts w:ascii="Heebo" w:hAnsi="Heebo" w:cs="Heebo"/>
          <w:sz w:val="24"/>
          <w:rtl/>
        </w:rPr>
      </w:pPr>
      <w:r>
        <w:rPr>
          <w:rFonts w:ascii="Heebo" w:hAnsi="Heebo" w:cs="Heebo"/>
          <w:sz w:val="24"/>
          <w:rtl/>
        </w:rPr>
        <w:tab/>
      </w:r>
    </w:p>
    <w:p w14:paraId="5977BAA3" w14:textId="693236D0" w:rsidR="00CB65AC" w:rsidRPr="0096333D" w:rsidRDefault="00CB65AC" w:rsidP="0096333D">
      <w:pPr>
        <w:spacing w:line="360" w:lineRule="auto"/>
        <w:ind w:left="0" w:right="576"/>
        <w:rPr>
          <w:rFonts w:ascii="Heebo" w:hAnsi="Heebo" w:cs="Heebo"/>
          <w:b/>
          <w:bCs/>
          <w:sz w:val="32"/>
          <w:szCs w:val="32"/>
          <w:rtl/>
        </w:rPr>
      </w:pPr>
      <w:r w:rsidRPr="0096333D">
        <w:rPr>
          <w:rFonts w:ascii="Heebo" w:hAnsi="Heebo" w:cs="Heebo"/>
          <w:b/>
          <w:bCs/>
          <w:sz w:val="32"/>
          <w:szCs w:val="32"/>
          <w:rtl/>
        </w:rPr>
        <w:lastRenderedPageBreak/>
        <w:t>חוקים ל</w:t>
      </w:r>
      <w:r w:rsidR="00D55895" w:rsidRPr="0096333D">
        <w:rPr>
          <w:rFonts w:ascii="Heebo" w:hAnsi="Heebo" w:cs="Heebo"/>
          <w:b/>
          <w:bCs/>
          <w:sz w:val="32"/>
          <w:szCs w:val="32"/>
          <w:rtl/>
        </w:rPr>
        <w:t xml:space="preserve">ביטוי </w:t>
      </w:r>
      <w:r w:rsidR="0096333D" w:rsidRPr="0096333D">
        <w:rPr>
          <w:rFonts w:ascii="Heebo" w:hAnsi="Heebo" w:cs="Heebo" w:hint="cs"/>
          <w:b/>
          <w:bCs/>
          <w:sz w:val="32"/>
          <w:szCs w:val="32"/>
        </w:rPr>
        <w:t>CASE</w:t>
      </w:r>
    </w:p>
    <w:p w14:paraId="4FFB0A88" w14:textId="56B3D694" w:rsidR="0096333D" w:rsidRDefault="00D55895" w:rsidP="00514712">
      <w:pPr>
        <w:pStyle w:val="aff1"/>
        <w:numPr>
          <w:ilvl w:val="0"/>
          <w:numId w:val="3"/>
        </w:numPr>
        <w:spacing w:line="360" w:lineRule="auto"/>
        <w:ind w:right="576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  <w:rtl/>
        </w:rPr>
        <w:t>בתוך ביטוי ה</w:t>
      </w:r>
      <w:r w:rsidR="003652E5">
        <w:rPr>
          <w:rFonts w:ascii="Heebo" w:hAnsi="Heebo" w:cs="Heebo" w:hint="cs"/>
          <w:sz w:val="24"/>
          <w:rtl/>
        </w:rPr>
        <w:t xml:space="preserve">- </w:t>
      </w:r>
      <w:r w:rsidRPr="0096333D">
        <w:rPr>
          <w:rFonts w:ascii="Heebo" w:hAnsi="Heebo" w:cs="Heebo"/>
          <w:sz w:val="24"/>
        </w:rPr>
        <w:t>CASE</w:t>
      </w:r>
      <w:r w:rsidRPr="0096333D">
        <w:rPr>
          <w:rFonts w:ascii="Heebo" w:hAnsi="Heebo" w:cs="Heebo"/>
          <w:sz w:val="24"/>
          <w:rtl/>
        </w:rPr>
        <w:t xml:space="preserve"> יגיעו התנאים והערך שיוחזר בצור</w:t>
      </w:r>
      <w:r w:rsidR="0096333D">
        <w:rPr>
          <w:rFonts w:ascii="Heebo" w:hAnsi="Heebo" w:cs="Heebo" w:hint="cs"/>
          <w:sz w:val="24"/>
          <w:rtl/>
        </w:rPr>
        <w:t>ה הבאה:</w:t>
      </w:r>
    </w:p>
    <w:p w14:paraId="7996BD1E" w14:textId="476A8ACD" w:rsidR="00D55895" w:rsidRPr="0096333D" w:rsidRDefault="00D55895" w:rsidP="0096333D">
      <w:pPr>
        <w:spacing w:line="360" w:lineRule="auto"/>
        <w:ind w:left="360" w:right="576"/>
        <w:jc w:val="right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</w:rPr>
        <w:t>WHEN [condition] THEN [result value]</w:t>
      </w:r>
    </w:p>
    <w:p w14:paraId="3CEC636A" w14:textId="06126DFE" w:rsidR="0056221C" w:rsidRPr="0096333D" w:rsidRDefault="0056221C" w:rsidP="00514712">
      <w:pPr>
        <w:pStyle w:val="aff1"/>
        <w:numPr>
          <w:ilvl w:val="0"/>
          <w:numId w:val="3"/>
        </w:numPr>
        <w:spacing w:line="360" w:lineRule="auto"/>
        <w:ind w:right="576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כל הפונקציות</w:t>
      </w:r>
      <w:r w:rsidR="5D3579B5"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</w:rPr>
        <w:t>LIKE, BETWEEN</w:t>
      </w:r>
      <w:r w:rsidR="0096333D">
        <w:rPr>
          <w:rFonts w:ascii="Heebo" w:hAnsi="Heebo" w:cs="Heebo"/>
          <w:sz w:val="24"/>
        </w:rPr>
        <w:t>)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וכו</w:t>
      </w:r>
      <w:r w:rsidR="5BB8C666" w:rsidRPr="0096333D">
        <w:rPr>
          <w:rFonts w:ascii="Heebo" w:hAnsi="Heebo" w:cs="Heebo"/>
          <w:sz w:val="24"/>
          <w:rtl/>
        </w:rPr>
        <w:t>'</w:t>
      </w:r>
      <w:r w:rsidRPr="0096333D">
        <w:rPr>
          <w:rFonts w:ascii="Heebo" w:hAnsi="Heebo" w:cs="Heebo"/>
          <w:sz w:val="24"/>
          <w:rtl/>
        </w:rPr>
        <w:t>) והאופרט</w:t>
      </w:r>
      <w:r w:rsidR="36D385F0" w:rsidRPr="0096333D">
        <w:rPr>
          <w:rFonts w:ascii="Heebo" w:hAnsi="Heebo" w:cs="Heebo"/>
          <w:sz w:val="24"/>
          <w:rtl/>
        </w:rPr>
        <w:t>ו</w:t>
      </w:r>
      <w:r w:rsidRPr="0096333D">
        <w:rPr>
          <w:rFonts w:ascii="Heebo" w:hAnsi="Heebo" w:cs="Heebo"/>
          <w:sz w:val="24"/>
          <w:rtl/>
        </w:rPr>
        <w:t>רים</w:t>
      </w:r>
      <w:r w:rsidRPr="0096333D">
        <w:rPr>
          <w:rFonts w:ascii="Heebo" w:hAnsi="Heebo" w:cs="Heebo"/>
          <w:sz w:val="24"/>
        </w:rPr>
        <w:t xml:space="preserve"> (</w:t>
      </w:r>
      <w:r w:rsidR="499EEE23" w:rsidRPr="0096333D">
        <w:rPr>
          <w:rFonts w:ascii="Heebo" w:hAnsi="Heebo" w:cs="Heebo"/>
          <w:sz w:val="24"/>
        </w:rPr>
        <w:t>AND,</w:t>
      </w:r>
      <w:r w:rsidRPr="0096333D">
        <w:rPr>
          <w:rFonts w:ascii="Heebo" w:hAnsi="Heebo" w:cs="Heebo"/>
          <w:sz w:val="24"/>
        </w:rPr>
        <w:t xml:space="preserve"> OR) </w:t>
      </w:r>
      <w:r w:rsidRPr="0096333D">
        <w:rPr>
          <w:rFonts w:ascii="Heebo" w:hAnsi="Heebo" w:cs="Heebo"/>
          <w:sz w:val="24"/>
          <w:rtl/>
        </w:rPr>
        <w:t>שניתנים לשימוש בתנאי</w:t>
      </w:r>
      <w:r w:rsidRPr="0096333D">
        <w:rPr>
          <w:rFonts w:ascii="Heebo" w:hAnsi="Heebo" w:cs="Heebo"/>
          <w:sz w:val="24"/>
        </w:rPr>
        <w:t xml:space="preserve"> </w:t>
      </w:r>
      <w:r w:rsidR="0096333D">
        <w:rPr>
          <w:rFonts w:ascii="Heebo" w:hAnsi="Heebo" w:cs="Heebo" w:hint="cs"/>
          <w:sz w:val="24"/>
          <w:rtl/>
        </w:rPr>
        <w:t xml:space="preserve">  </w:t>
      </w:r>
      <w:r w:rsid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</w:rPr>
        <w:t>WHERE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ניתנים לשימוש בתנאי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="0096333D">
        <w:rPr>
          <w:rFonts w:ascii="Heebo" w:hAnsi="Heebo" w:cs="Heebo" w:hint="cs"/>
          <w:sz w:val="24"/>
        </w:rPr>
        <w:t>CASE</w:t>
      </w:r>
      <w:r w:rsidR="0096333D">
        <w:rPr>
          <w:rFonts w:ascii="Heebo" w:hAnsi="Heebo" w:cs="Heebo" w:hint="cs"/>
          <w:sz w:val="24"/>
          <w:rtl/>
        </w:rPr>
        <w:t>.</w:t>
      </w:r>
    </w:p>
    <w:p w14:paraId="61CDCA32" w14:textId="2F75A3DE" w:rsidR="00D55895" w:rsidRPr="0096333D" w:rsidRDefault="00D55895" w:rsidP="00514712">
      <w:pPr>
        <w:pStyle w:val="aff1"/>
        <w:numPr>
          <w:ilvl w:val="0"/>
          <w:numId w:val="3"/>
        </w:numPr>
        <w:spacing w:line="360" w:lineRule="auto"/>
        <w:ind w:right="576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לאחר כתיבת התנאים ניתן להוסיף פקודת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b/>
          <w:bCs/>
          <w:sz w:val="24"/>
        </w:rPr>
        <w:t>ELSE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 xml:space="preserve">ואחריה ערך אשר יוחזר </w:t>
      </w:r>
      <w:r w:rsidR="37F0FF32" w:rsidRPr="0096333D">
        <w:rPr>
          <w:rFonts w:ascii="Heebo" w:hAnsi="Heebo" w:cs="Heebo"/>
          <w:sz w:val="24"/>
          <w:rtl/>
        </w:rPr>
        <w:t>(</w:t>
      </w:r>
      <w:r w:rsidRPr="0096333D">
        <w:rPr>
          <w:rFonts w:ascii="Heebo" w:hAnsi="Heebo" w:cs="Heebo"/>
          <w:sz w:val="24"/>
          <w:rtl/>
        </w:rPr>
        <w:t xml:space="preserve">במידה ואף תנאי לא </w:t>
      </w:r>
      <w:r w:rsidR="006D34DF" w:rsidRPr="0096333D">
        <w:rPr>
          <w:rFonts w:ascii="Heebo" w:hAnsi="Heebo" w:cs="Heebo"/>
          <w:sz w:val="24"/>
          <w:rtl/>
        </w:rPr>
        <w:t>מומש</w:t>
      </w:r>
      <w:r w:rsidR="247B3891" w:rsidRPr="0096333D">
        <w:rPr>
          <w:rFonts w:ascii="Heebo" w:hAnsi="Heebo" w:cs="Heebo"/>
          <w:sz w:val="24"/>
          <w:rtl/>
        </w:rPr>
        <w:t>)</w:t>
      </w:r>
      <w:r w:rsidRPr="0096333D">
        <w:rPr>
          <w:rFonts w:ascii="Heebo" w:hAnsi="Heebo" w:cs="Heebo"/>
          <w:sz w:val="24"/>
          <w:rtl/>
        </w:rPr>
        <w:t>,</w:t>
      </w:r>
      <w:r w:rsidR="006D34DF" w:rsidRPr="0096333D">
        <w:rPr>
          <w:rFonts w:ascii="Heebo" w:hAnsi="Heebo" w:cs="Heebo"/>
          <w:sz w:val="24"/>
          <w:rtl/>
        </w:rPr>
        <w:t xml:space="preserve"> </w:t>
      </w:r>
      <w:r w:rsidRPr="0096333D">
        <w:rPr>
          <w:rFonts w:ascii="Heebo" w:hAnsi="Heebo" w:cs="Heebo"/>
          <w:sz w:val="24"/>
          <w:rtl/>
        </w:rPr>
        <w:t xml:space="preserve"> פקודת ה</w:t>
      </w:r>
      <w:r w:rsidR="00831885">
        <w:rPr>
          <w:rFonts w:ascii="Heebo" w:hAnsi="Heebo" w:cs="Heebo" w:hint="cs"/>
          <w:sz w:val="24"/>
          <w:rtl/>
        </w:rPr>
        <w:t xml:space="preserve">- </w:t>
      </w:r>
      <w:r w:rsidR="00831885">
        <w:rPr>
          <w:rFonts w:ascii="Heebo" w:hAnsi="Heebo" w:cs="Heebo" w:hint="cs"/>
          <w:sz w:val="24"/>
        </w:rPr>
        <w:t>ELSE</w:t>
      </w:r>
      <w:r w:rsidR="00831885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  <w:rtl/>
        </w:rPr>
        <w:t>הינה אופציונלית ובמידה ותושמט יוחזר</w:t>
      </w:r>
      <w:r w:rsidRPr="0096333D">
        <w:rPr>
          <w:rFonts w:ascii="Heebo" w:hAnsi="Heebo" w:cs="Heebo"/>
          <w:sz w:val="24"/>
        </w:rPr>
        <w:t xml:space="preserve"> NULL </w:t>
      </w:r>
      <w:r w:rsidRPr="0096333D">
        <w:rPr>
          <w:rFonts w:ascii="Heebo" w:hAnsi="Heebo" w:cs="Heebo"/>
          <w:sz w:val="24"/>
          <w:rtl/>
        </w:rPr>
        <w:t>במקום</w:t>
      </w:r>
      <w:r w:rsidRPr="0096333D">
        <w:rPr>
          <w:rFonts w:ascii="Heebo" w:hAnsi="Heebo" w:cs="Heebo"/>
          <w:sz w:val="24"/>
        </w:rPr>
        <w:t>.</w:t>
      </w:r>
    </w:p>
    <w:p w14:paraId="0A975F6B" w14:textId="4547A7AE" w:rsidR="00D55895" w:rsidRDefault="00D55895" w:rsidP="00514712">
      <w:pPr>
        <w:pStyle w:val="aff1"/>
        <w:numPr>
          <w:ilvl w:val="0"/>
          <w:numId w:val="3"/>
        </w:numPr>
        <w:spacing w:line="360" w:lineRule="auto"/>
        <w:ind w:right="576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  <w:rtl/>
        </w:rPr>
        <w:t>ביטוי</w:t>
      </w:r>
      <w:r w:rsidRPr="0096333D">
        <w:rPr>
          <w:rFonts w:ascii="Heebo" w:hAnsi="Heebo" w:cs="Heebo"/>
          <w:sz w:val="24"/>
        </w:rPr>
        <w:t xml:space="preserve"> CASE </w:t>
      </w:r>
      <w:r w:rsidRPr="0096333D">
        <w:rPr>
          <w:rFonts w:ascii="Heebo" w:hAnsi="Heebo" w:cs="Heebo"/>
          <w:sz w:val="24"/>
          <w:rtl/>
        </w:rPr>
        <w:t xml:space="preserve">חייב </w:t>
      </w:r>
      <w:r w:rsidR="1AC2E9F6" w:rsidRPr="0096333D">
        <w:rPr>
          <w:rFonts w:ascii="Heebo" w:hAnsi="Heebo" w:cs="Heebo"/>
          <w:sz w:val="24"/>
          <w:rtl/>
        </w:rPr>
        <w:t>להיגמר</w:t>
      </w:r>
      <w:r w:rsidRPr="0096333D">
        <w:rPr>
          <w:rFonts w:ascii="Heebo" w:hAnsi="Heebo" w:cs="Heebo"/>
          <w:sz w:val="24"/>
          <w:rtl/>
        </w:rPr>
        <w:t xml:space="preserve"> בפקודת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b/>
          <w:bCs/>
          <w:sz w:val="24"/>
        </w:rPr>
        <w:t xml:space="preserve">END </w:t>
      </w:r>
      <w:r w:rsidRPr="0096333D">
        <w:rPr>
          <w:rFonts w:ascii="Heebo" w:hAnsi="Heebo" w:cs="Heebo"/>
          <w:sz w:val="24"/>
          <w:rtl/>
        </w:rPr>
        <w:t>אשר מכריזה על סוף הביטוי</w:t>
      </w:r>
      <w:r w:rsidR="32500DC0" w:rsidRPr="0096333D">
        <w:rPr>
          <w:rFonts w:ascii="Heebo" w:hAnsi="Heebo" w:cs="Heebo"/>
          <w:sz w:val="24"/>
          <w:rtl/>
        </w:rPr>
        <w:t xml:space="preserve">. </w:t>
      </w:r>
      <w:r w:rsidRPr="0096333D">
        <w:rPr>
          <w:rFonts w:ascii="Heebo" w:hAnsi="Heebo" w:cs="Heebo"/>
          <w:sz w:val="24"/>
          <w:rtl/>
        </w:rPr>
        <w:t>לאחר</w:t>
      </w:r>
      <w:r w:rsidRPr="0096333D">
        <w:rPr>
          <w:rFonts w:ascii="Heebo" w:hAnsi="Heebo" w:cs="Heebo"/>
          <w:sz w:val="24"/>
        </w:rPr>
        <w:t xml:space="preserve"> END </w:t>
      </w:r>
      <w:r w:rsidR="0096333D">
        <w:rPr>
          <w:rFonts w:ascii="Heebo" w:hAnsi="Heebo" w:cs="Heebo" w:hint="cs"/>
          <w:sz w:val="24"/>
          <w:rtl/>
        </w:rPr>
        <w:t>נותנים</w:t>
      </w:r>
      <w:r w:rsidRPr="0096333D">
        <w:rPr>
          <w:rFonts w:ascii="Heebo" w:hAnsi="Heebo" w:cs="Heebo"/>
          <w:sz w:val="24"/>
          <w:rtl/>
        </w:rPr>
        <w:t xml:space="preserve"> שם לעמודה בעז</w:t>
      </w:r>
      <w:r w:rsidR="0096333D">
        <w:rPr>
          <w:rFonts w:ascii="Heebo" w:hAnsi="Heebo" w:cs="Heebo" w:hint="cs"/>
          <w:sz w:val="24"/>
          <w:rtl/>
        </w:rPr>
        <w:t xml:space="preserve">רת </w:t>
      </w:r>
      <w:r w:rsidR="0096333D">
        <w:rPr>
          <w:rFonts w:ascii="Heebo" w:hAnsi="Heebo" w:cs="Heebo" w:hint="cs"/>
          <w:sz w:val="24"/>
        </w:rPr>
        <w:t>AS</w:t>
      </w:r>
      <w:r w:rsidR="0096333D">
        <w:rPr>
          <w:rFonts w:ascii="Heebo" w:hAnsi="Heebo" w:cs="Heebo" w:hint="cs"/>
          <w:sz w:val="24"/>
          <w:rtl/>
        </w:rPr>
        <w:t>.</w:t>
      </w:r>
    </w:p>
    <w:p w14:paraId="68F8A5C2" w14:textId="77777777" w:rsidR="0096333D" w:rsidRPr="0096333D" w:rsidRDefault="0096333D" w:rsidP="0096333D">
      <w:pPr>
        <w:pStyle w:val="aff1"/>
        <w:spacing w:line="360" w:lineRule="auto"/>
        <w:ind w:right="576"/>
        <w:rPr>
          <w:rFonts w:ascii="Heebo" w:hAnsi="Heebo" w:cs="Heebo"/>
          <w:sz w:val="24"/>
          <w:rtl/>
        </w:rPr>
      </w:pPr>
    </w:p>
    <w:p w14:paraId="5E0B37F8" w14:textId="0473E8CF" w:rsidR="00D55895" w:rsidRPr="0096333D" w:rsidRDefault="00D55895" w:rsidP="00771412">
      <w:pPr>
        <w:spacing w:line="360" w:lineRule="auto"/>
        <w:ind w:left="0" w:right="576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b/>
          <w:bCs/>
          <w:sz w:val="24"/>
          <w:rtl/>
        </w:rPr>
        <w:t>שימו לב</w:t>
      </w:r>
      <w:r w:rsidR="0096333D">
        <w:rPr>
          <w:rFonts w:ascii="Heebo" w:hAnsi="Heebo" w:cs="Heebo" w:hint="cs"/>
          <w:b/>
          <w:bCs/>
          <w:sz w:val="24"/>
          <w:rtl/>
        </w:rPr>
        <w:t>:</w:t>
      </w:r>
      <w:r w:rsidRPr="0096333D">
        <w:rPr>
          <w:rFonts w:ascii="Heebo" w:hAnsi="Heebo" w:cs="Heebo"/>
          <w:sz w:val="24"/>
          <w:rtl/>
        </w:rPr>
        <w:t xml:space="preserve"> סדר כתיבת התנאים ה</w:t>
      </w:r>
      <w:r w:rsidR="006D34DF" w:rsidRPr="0096333D">
        <w:rPr>
          <w:rFonts w:ascii="Heebo" w:hAnsi="Heebo" w:cs="Heebo"/>
          <w:sz w:val="24"/>
          <w:rtl/>
        </w:rPr>
        <w:t>וא קריטי, בריצה, מנוע ה</w:t>
      </w:r>
      <w:r w:rsidR="006D34DF" w:rsidRPr="0096333D">
        <w:rPr>
          <w:rFonts w:ascii="Heebo" w:hAnsi="Heebo" w:cs="Heebo"/>
          <w:sz w:val="24"/>
        </w:rPr>
        <w:t>SQL</w:t>
      </w:r>
      <w:r w:rsidR="0096333D">
        <w:rPr>
          <w:rFonts w:ascii="Heebo" w:hAnsi="Heebo" w:cs="Heebo"/>
          <w:sz w:val="24"/>
        </w:rPr>
        <w:t xml:space="preserve"> -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="006D34DF" w:rsidRPr="0096333D">
        <w:rPr>
          <w:rFonts w:ascii="Heebo" w:hAnsi="Heebo" w:cs="Heebo"/>
          <w:sz w:val="24"/>
          <w:rtl/>
        </w:rPr>
        <w:t xml:space="preserve">עובר </w:t>
      </w:r>
      <w:r w:rsidR="006D34DF" w:rsidRPr="003652E5">
        <w:rPr>
          <w:rFonts w:ascii="Heebo" w:hAnsi="Heebo" w:cs="Heebo"/>
          <w:sz w:val="24"/>
          <w:u w:val="single"/>
          <w:rtl/>
        </w:rPr>
        <w:t>שורה שורה</w:t>
      </w:r>
      <w:r w:rsidR="006D34DF" w:rsidRPr="0096333D">
        <w:rPr>
          <w:rFonts w:ascii="Heebo" w:hAnsi="Heebo" w:cs="Heebo"/>
          <w:sz w:val="24"/>
          <w:rtl/>
        </w:rPr>
        <w:t xml:space="preserve"> ובודק אם הערך מהשורה עומד באחד התנאים</w:t>
      </w:r>
      <w:r w:rsidR="00831885">
        <w:rPr>
          <w:rFonts w:ascii="Heebo" w:hAnsi="Heebo" w:cs="Heebo" w:hint="cs"/>
          <w:sz w:val="24"/>
          <w:rtl/>
        </w:rPr>
        <w:t>.</w:t>
      </w:r>
      <w:r w:rsidR="006D34DF" w:rsidRPr="0096333D">
        <w:rPr>
          <w:rFonts w:ascii="Heebo" w:hAnsi="Heebo" w:cs="Heebo"/>
          <w:sz w:val="24"/>
          <w:rtl/>
        </w:rPr>
        <w:t xml:space="preserve"> בדיקת התנאים תתבצע לפי סדר הופעתם כך שברגע שתנאי הוא</w:t>
      </w:r>
      <w:r w:rsidR="006D34DF" w:rsidRPr="0096333D">
        <w:rPr>
          <w:rFonts w:ascii="Heebo" w:hAnsi="Heebo" w:cs="Heebo"/>
          <w:sz w:val="24"/>
        </w:rPr>
        <w:t xml:space="preserve"> TRUE 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="006D34DF" w:rsidRPr="0096333D">
        <w:rPr>
          <w:rFonts w:ascii="Heebo" w:hAnsi="Heebo" w:cs="Heebo"/>
          <w:sz w:val="24"/>
          <w:rtl/>
        </w:rPr>
        <w:t xml:space="preserve">בדיקת התנאים </w:t>
      </w:r>
      <w:r w:rsidR="33EDECEB" w:rsidRPr="0096333D">
        <w:rPr>
          <w:rFonts w:ascii="Heebo" w:hAnsi="Heebo" w:cs="Heebo"/>
          <w:sz w:val="24"/>
          <w:rtl/>
        </w:rPr>
        <w:t>תיעצר</w:t>
      </w:r>
      <w:r w:rsidR="006D34DF" w:rsidRPr="0096333D">
        <w:rPr>
          <w:rFonts w:ascii="Heebo" w:hAnsi="Heebo" w:cs="Heebo"/>
          <w:sz w:val="24"/>
          <w:rtl/>
        </w:rPr>
        <w:t>, התנאים שלאחריו לא יבדקו והמנוע יעבור לשורה הבאה</w:t>
      </w:r>
      <w:r w:rsidR="006D34DF" w:rsidRPr="0096333D">
        <w:rPr>
          <w:rFonts w:ascii="Heebo" w:hAnsi="Heebo" w:cs="Heebo"/>
          <w:sz w:val="24"/>
        </w:rPr>
        <w:t>.</w:t>
      </w:r>
    </w:p>
    <w:p w14:paraId="11E92D39" w14:textId="15F997A7" w:rsidR="00237843" w:rsidRPr="0096333D" w:rsidRDefault="00237843" w:rsidP="0096333D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אחרי</w:t>
      </w:r>
      <w:r w:rsidR="0096333D">
        <w:rPr>
          <w:rFonts w:ascii="Heebo" w:hAnsi="Heebo" w:cs="Heebo" w:hint="cs"/>
          <w:sz w:val="24"/>
          <w:rtl/>
        </w:rPr>
        <w:t xml:space="preserve"> ה </w:t>
      </w:r>
      <w:r w:rsidR="0096333D">
        <w:rPr>
          <w:rFonts w:ascii="Heebo" w:hAnsi="Heebo" w:cs="Heebo"/>
          <w:sz w:val="24"/>
          <w:rtl/>
        </w:rPr>
        <w:t>–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="0096333D">
        <w:rPr>
          <w:rFonts w:ascii="Heebo" w:hAnsi="Heebo" w:cs="Heebo" w:hint="cs"/>
          <w:b/>
          <w:bCs/>
          <w:sz w:val="24"/>
        </w:rPr>
        <w:t>FROM</w:t>
      </w:r>
      <w:r w:rsidR="0096333D">
        <w:rPr>
          <w:rFonts w:ascii="Heebo" w:hAnsi="Heebo" w:cs="Heebo" w:hint="cs"/>
          <w:b/>
          <w:bCs/>
          <w:sz w:val="24"/>
          <w:rtl/>
        </w:rPr>
        <w:t xml:space="preserve"> 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יהיה שם הטבלה הראשונה</w:t>
      </w:r>
      <w:r w:rsidR="005B2F73" w:rsidRPr="0096333D">
        <w:rPr>
          <w:rFonts w:ascii="Heebo" w:hAnsi="Heebo" w:cs="Heebo"/>
          <w:sz w:val="24"/>
          <w:rtl/>
        </w:rPr>
        <w:t xml:space="preserve"> (מרכזית</w:t>
      </w:r>
      <w:r w:rsidR="0096333D">
        <w:rPr>
          <w:rFonts w:ascii="Heebo" w:hAnsi="Heebo" w:cs="Heebo" w:hint="cs"/>
          <w:sz w:val="24"/>
          <w:rtl/>
        </w:rPr>
        <w:t>).</w:t>
      </w:r>
    </w:p>
    <w:p w14:paraId="55C5B594" w14:textId="3519C881" w:rsidR="00771412" w:rsidRPr="0096333D" w:rsidRDefault="00237843" w:rsidP="00771412">
      <w:pPr>
        <w:spacing w:line="360" w:lineRule="auto"/>
        <w:ind w:left="0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  <w:rtl/>
        </w:rPr>
        <w:t>אחרי</w:t>
      </w:r>
      <w:r w:rsidR="0096333D">
        <w:rPr>
          <w:rFonts w:ascii="Heebo" w:hAnsi="Heebo" w:cs="Heebo" w:hint="cs"/>
          <w:sz w:val="24"/>
          <w:rtl/>
        </w:rPr>
        <w:t xml:space="preserve">ה </w:t>
      </w:r>
      <w:r w:rsidR="0096333D">
        <w:rPr>
          <w:rFonts w:ascii="Heebo" w:hAnsi="Heebo" w:cs="Heebo"/>
          <w:sz w:val="24"/>
          <w:rtl/>
        </w:rPr>
        <w:t>–</w:t>
      </w:r>
      <w:r w:rsidR="0096333D">
        <w:rPr>
          <w:rFonts w:ascii="Heebo" w:hAnsi="Heebo" w:cs="Heebo" w:hint="cs"/>
          <w:sz w:val="24"/>
          <w:rtl/>
        </w:rPr>
        <w:t xml:space="preserve"> </w:t>
      </w:r>
      <w:r w:rsidR="0096333D" w:rsidRPr="0096333D">
        <w:rPr>
          <w:rFonts w:ascii="Heebo" w:hAnsi="Heebo" w:cs="Heebo" w:hint="cs"/>
          <w:b/>
          <w:bCs/>
          <w:sz w:val="24"/>
        </w:rPr>
        <w:t>WHERE</w:t>
      </w:r>
      <w:r w:rsidR="0096333D">
        <w:rPr>
          <w:rFonts w:ascii="Heebo" w:hAnsi="Heebo" w:cs="Heebo" w:hint="cs"/>
          <w:sz w:val="24"/>
        </w:rPr>
        <w:t xml:space="preserve"> </w:t>
      </w:r>
      <w:r w:rsidR="0096333D">
        <w:rPr>
          <w:rFonts w:ascii="Heebo" w:hAnsi="Heebo" w:cs="Heebo" w:hint="cs"/>
          <w:b/>
          <w:bCs/>
          <w:sz w:val="24"/>
          <w:rtl/>
        </w:rPr>
        <w:t xml:space="preserve"> </w:t>
      </w:r>
      <w:r w:rsidR="0096333D">
        <w:rPr>
          <w:rFonts w:ascii="Heebo" w:hAnsi="Heebo" w:cs="Heebo" w:hint="cs"/>
          <w:sz w:val="24"/>
          <w:rtl/>
        </w:rPr>
        <w:t>ישנה אפשרות</w:t>
      </w:r>
      <w:r w:rsidRPr="0096333D">
        <w:rPr>
          <w:rFonts w:ascii="Heebo" w:hAnsi="Heebo" w:cs="Heebo"/>
          <w:sz w:val="24"/>
          <w:rtl/>
        </w:rPr>
        <w:t xml:space="preserve"> להוסיף תנאים נוספים</w:t>
      </w:r>
      <w:r w:rsidR="00D55895" w:rsidRPr="0096333D">
        <w:rPr>
          <w:rFonts w:ascii="Heebo" w:hAnsi="Heebo" w:cs="Heebo"/>
          <w:sz w:val="24"/>
          <w:rtl/>
        </w:rPr>
        <w:t xml:space="preserve"> לסינון הטבלה</w:t>
      </w:r>
      <w:r w:rsidR="71613EC8" w:rsidRPr="0096333D">
        <w:rPr>
          <w:rFonts w:ascii="Heebo" w:hAnsi="Heebo" w:cs="Heebo"/>
          <w:sz w:val="24"/>
        </w:rPr>
        <w:t>.</w:t>
      </w:r>
    </w:p>
    <w:p w14:paraId="19CDB041" w14:textId="1FF5FF45" w:rsidR="00237843" w:rsidRPr="00B30521" w:rsidRDefault="00237843" w:rsidP="00771412">
      <w:pPr>
        <w:spacing w:line="360" w:lineRule="auto"/>
        <w:ind w:left="720"/>
        <w:rPr>
          <w:rFonts w:ascii="Heebo" w:hAnsi="Heebo" w:cs="Heebo"/>
          <w:b/>
          <w:bCs/>
          <w:sz w:val="28"/>
          <w:szCs w:val="28"/>
          <w:rtl/>
        </w:rPr>
      </w:pPr>
      <w:r w:rsidRPr="00B30521">
        <w:rPr>
          <w:rFonts w:ascii="Heebo" w:hAnsi="Heebo" w:cs="Heebo"/>
          <w:b/>
          <w:bCs/>
          <w:sz w:val="28"/>
          <w:szCs w:val="28"/>
          <w:rtl/>
        </w:rPr>
        <w:t>דוגמה</w:t>
      </w:r>
    </w:p>
    <w:p w14:paraId="5AD791D0" w14:textId="77777777" w:rsidR="00FE3EC8" w:rsidRDefault="00237843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SELECT</w:t>
      </w:r>
      <w:r w:rsidRPr="0096333D">
        <w:rPr>
          <w:rFonts w:ascii="Heebo" w:hAnsi="Heebo" w:cs="Heebo"/>
          <w:color w:val="D4D4D4"/>
          <w:sz w:val="24"/>
        </w:rPr>
        <w:t>  </w:t>
      </w:r>
      <w:r w:rsidR="00B30521">
        <w:rPr>
          <w:rFonts w:ascii="Heebo" w:hAnsi="Heebo" w:cs="Heebo"/>
          <w:color w:val="D4D4D4"/>
          <w:sz w:val="24"/>
        </w:rPr>
        <w:t xml:space="preserve">   </w:t>
      </w:r>
      <w:r w:rsidR="00B30521">
        <w:rPr>
          <w:rFonts w:ascii="Heebo" w:hAnsi="Heebo" w:cs="Heebo"/>
          <w:color w:val="D4D4D4"/>
          <w:sz w:val="24"/>
          <w:rtl/>
        </w:rPr>
        <w:tab/>
      </w:r>
      <w:r w:rsidR="00FD2F10" w:rsidRPr="0096333D">
        <w:rPr>
          <w:rFonts w:ascii="Heebo" w:hAnsi="Heebo" w:cs="Heebo"/>
          <w:color w:val="D4D4D4"/>
          <w:sz w:val="24"/>
          <w:rtl/>
        </w:rPr>
        <w:t xml:space="preserve">תיאור מקצוע, </w:t>
      </w:r>
    </w:p>
    <w:p w14:paraId="5B17B84C" w14:textId="37A0B15E" w:rsidR="00B30521" w:rsidRDefault="00FE3EC8" w:rsidP="00FE3EC8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ascii="Heebo" w:hAnsi="Heebo" w:cs="Heebo"/>
          <w:color w:val="D4D4D4"/>
          <w:sz w:val="24"/>
        </w:rPr>
        <w:t xml:space="preserve">                        </w:t>
      </w:r>
      <w:r w:rsidR="00FD2F10" w:rsidRPr="0096333D">
        <w:rPr>
          <w:rFonts w:ascii="Heebo" w:hAnsi="Heebo" w:cs="Heebo"/>
          <w:color w:val="D4D4D4"/>
          <w:sz w:val="24"/>
          <w:rtl/>
        </w:rPr>
        <w:t>שם חייל</w:t>
      </w:r>
      <w:r w:rsidR="00FD2F10" w:rsidRPr="0096333D">
        <w:rPr>
          <w:rFonts w:ascii="Heebo" w:hAnsi="Heebo" w:cs="Heebo"/>
          <w:color w:val="D4D4D4"/>
          <w:sz w:val="24"/>
        </w:rPr>
        <w:t xml:space="preserve">, </w:t>
      </w:r>
    </w:p>
    <w:p w14:paraId="02EF625E" w14:textId="484B6D0B" w:rsidR="00237843" w:rsidRPr="0096333D" w:rsidRDefault="00B30521" w:rsidP="00B30521">
      <w:pPr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</w:t>
      </w:r>
      <w:r w:rsidR="00D55895" w:rsidRPr="0096333D">
        <w:rPr>
          <w:rFonts w:ascii="Heebo" w:hAnsi="Heebo" w:cs="Heebo"/>
          <w:color w:val="569CD6"/>
          <w:sz w:val="24"/>
        </w:rPr>
        <w:t>CASE</w:t>
      </w:r>
    </w:p>
    <w:p w14:paraId="5F9A5948" w14:textId="319449CA" w:rsidR="00D55895" w:rsidRPr="0096333D" w:rsidRDefault="00D55895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="00B30521">
        <w:rPr>
          <w:rFonts w:ascii="Heebo" w:hAnsi="Heebo" w:cs="Heebo"/>
          <w:color w:val="D4D4D4"/>
          <w:sz w:val="24"/>
          <w:rtl/>
        </w:rPr>
        <w:tab/>
      </w:r>
      <w:r w:rsidR="00FD2F10" w:rsidRPr="0096333D">
        <w:rPr>
          <w:rFonts w:ascii="Heebo" w:hAnsi="Heebo" w:cs="Heebo"/>
          <w:color w:val="569CD6"/>
          <w:sz w:val="24"/>
        </w:rPr>
        <w:t>WHEN</w:t>
      </w:r>
      <w:r w:rsidR="00FD2F10" w:rsidRPr="0096333D">
        <w:rPr>
          <w:rFonts w:ascii="Heebo" w:hAnsi="Heebo" w:cs="Heebo"/>
          <w:color w:val="D4D4D4"/>
          <w:sz w:val="24"/>
        </w:rPr>
        <w:t xml:space="preserve"> </w:t>
      </w:r>
      <w:r w:rsidR="00FD2F10" w:rsidRPr="0096333D">
        <w:rPr>
          <w:rFonts w:ascii="Heebo" w:hAnsi="Heebo" w:cs="Heebo"/>
          <w:color w:val="D4D4D4"/>
          <w:sz w:val="24"/>
          <w:rtl/>
        </w:rPr>
        <w:t>1 = סטטוס שרות</w:t>
      </w:r>
      <w:r w:rsidR="00FD2F10" w:rsidRPr="0096333D">
        <w:rPr>
          <w:rFonts w:ascii="Heebo" w:hAnsi="Heebo" w:cs="Heebo"/>
          <w:color w:val="D4D4D4"/>
          <w:sz w:val="24"/>
        </w:rPr>
        <w:t xml:space="preserve"> </w:t>
      </w:r>
      <w:proofErr w:type="gramStart"/>
      <w:r w:rsidR="00FD2F10" w:rsidRPr="0096333D">
        <w:rPr>
          <w:rFonts w:ascii="Heebo" w:hAnsi="Heebo" w:cs="Heebo"/>
          <w:color w:val="569CD6"/>
          <w:sz w:val="24"/>
        </w:rPr>
        <w:t>THEN</w:t>
      </w:r>
      <w:r w:rsidR="00FD2F10"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="00FD2F10" w:rsidRPr="0096333D">
        <w:rPr>
          <w:rFonts w:ascii="Heebo" w:hAnsi="Heebo" w:cs="Heebo"/>
          <w:color w:val="D4D4D4"/>
          <w:sz w:val="24"/>
        </w:rPr>
        <w:t xml:space="preserve"> </w:t>
      </w:r>
      <w:r w:rsidR="00FD2F10" w:rsidRPr="0096333D">
        <w:rPr>
          <w:rFonts w:ascii="Heebo" w:hAnsi="Heebo" w:cs="Heebo"/>
          <w:color w:val="D4D4D4"/>
          <w:sz w:val="24"/>
          <w:rtl/>
        </w:rPr>
        <w:t>'</w:t>
      </w:r>
      <w:proofErr w:type="gramEnd"/>
      <w:r w:rsidR="00FD2F10" w:rsidRPr="0096333D">
        <w:rPr>
          <w:rFonts w:ascii="Heebo" w:hAnsi="Heebo" w:cs="Heebo"/>
          <w:color w:val="D4D4D4"/>
          <w:sz w:val="24"/>
          <w:rtl/>
        </w:rPr>
        <w:t>סדיר'</w:t>
      </w:r>
    </w:p>
    <w:p w14:paraId="5BA438B7" w14:textId="01C1A545" w:rsidR="00FD2F10" w:rsidRPr="0096333D" w:rsidRDefault="00FD2F10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="00B3052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  <w:rtl/>
        </w:rPr>
        <w:t>2 = סטטוס שרות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gramStart"/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  <w:rtl/>
        </w:rPr>
        <w:t>'</w:t>
      </w:r>
      <w:proofErr w:type="gramEnd"/>
      <w:r w:rsidRPr="0096333D">
        <w:rPr>
          <w:rFonts w:ascii="Heebo" w:hAnsi="Heebo" w:cs="Heebo"/>
          <w:color w:val="D4D4D4"/>
          <w:sz w:val="24"/>
          <w:rtl/>
        </w:rPr>
        <w:t>קבע'</w:t>
      </w:r>
    </w:p>
    <w:p w14:paraId="27CF9AE0" w14:textId="54DE39AF" w:rsidR="00FD2F10" w:rsidRPr="0096333D" w:rsidRDefault="00FD2F10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="00B3052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  <w:rtl/>
        </w:rPr>
        <w:t>3 = סטטוס שרות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gramStart"/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  <w:rtl/>
        </w:rPr>
        <w:t>'</w:t>
      </w:r>
      <w:proofErr w:type="gramEnd"/>
      <w:r w:rsidRPr="0096333D">
        <w:rPr>
          <w:rFonts w:ascii="Heebo" w:hAnsi="Heebo" w:cs="Heebo"/>
          <w:color w:val="D4D4D4"/>
          <w:sz w:val="24"/>
          <w:rtl/>
        </w:rPr>
        <w:t>משוחרר'</w:t>
      </w:r>
    </w:p>
    <w:p w14:paraId="5E89C289" w14:textId="01F1F6AE" w:rsidR="00FD2F10" w:rsidRPr="0096333D" w:rsidRDefault="00FD2F10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END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AS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  <w:rtl/>
        </w:rPr>
        <w:t>'סטטוס שירות'</w:t>
      </w:r>
    </w:p>
    <w:p w14:paraId="349D5ED4" w14:textId="2B11B16A" w:rsidR="00237843" w:rsidRPr="0096333D" w:rsidRDefault="00237843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FROM</w:t>
      </w:r>
      <w:r w:rsidR="00FD2F10" w:rsidRPr="0096333D">
        <w:rPr>
          <w:rFonts w:ascii="Heebo" w:hAnsi="Heebo" w:cs="Heebo"/>
          <w:color w:val="D4D4D4"/>
          <w:sz w:val="24"/>
        </w:rPr>
        <w:t xml:space="preserve">  </w:t>
      </w:r>
      <w:r w:rsidRPr="0096333D">
        <w:rPr>
          <w:rFonts w:ascii="Heebo" w:hAnsi="Heebo" w:cs="Heebo"/>
          <w:color w:val="D4D4D4"/>
          <w:sz w:val="24"/>
        </w:rPr>
        <w:t xml:space="preserve">  </w:t>
      </w:r>
      <w:r w:rsidR="00771412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  <w:rtl/>
        </w:rPr>
        <w:t>טבלת החיילים</w:t>
      </w:r>
    </w:p>
    <w:p w14:paraId="6D982D20" w14:textId="02A29123" w:rsidR="00237843" w:rsidRPr="0096333D" w:rsidRDefault="00237843" w:rsidP="0096333D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14:paraId="6A5D0C33" w14:textId="69554EAB" w:rsidR="0070614D" w:rsidRPr="0096333D" w:rsidRDefault="0070614D" w:rsidP="00771412">
      <w:pPr>
        <w:pStyle w:val="3"/>
        <w:spacing w:line="276" w:lineRule="auto"/>
        <w:ind w:left="720"/>
        <w:rPr>
          <w:rFonts w:ascii="Heebo" w:hAnsi="Heebo" w:cs="Heebo"/>
          <w:sz w:val="32"/>
          <w:szCs w:val="32"/>
          <w:rtl/>
        </w:rPr>
      </w:pPr>
      <w:r w:rsidRPr="0096333D">
        <w:rPr>
          <w:rFonts w:ascii="Heebo" w:hAnsi="Heebo" w:cs="Heebo"/>
          <w:sz w:val="32"/>
          <w:szCs w:val="32"/>
          <w:rtl/>
        </w:rPr>
        <w:lastRenderedPageBreak/>
        <w:t xml:space="preserve">שליפת </w:t>
      </w:r>
      <w:r w:rsidR="00FD2F10" w:rsidRPr="0096333D">
        <w:rPr>
          <w:rFonts w:ascii="Heebo" w:hAnsi="Heebo" w:cs="Heebo"/>
          <w:sz w:val="32"/>
          <w:szCs w:val="32"/>
        </w:rPr>
        <w:t>CASE</w:t>
      </w:r>
      <w:r w:rsidR="00FD2F10" w:rsidRPr="0096333D">
        <w:rPr>
          <w:rFonts w:ascii="Heebo" w:hAnsi="Heebo" w:cs="Heebo"/>
          <w:sz w:val="32"/>
          <w:szCs w:val="32"/>
          <w:rtl/>
        </w:rPr>
        <w:t xml:space="preserve"> </w:t>
      </w:r>
      <w:r w:rsidR="0096333D">
        <w:rPr>
          <w:rFonts w:ascii="Heebo" w:hAnsi="Heebo" w:cs="Heebo" w:hint="cs"/>
          <w:sz w:val="32"/>
          <w:szCs w:val="32"/>
          <w:rtl/>
        </w:rPr>
        <w:t>מ-</w:t>
      </w:r>
      <w:r w:rsidR="00FD2F10" w:rsidRPr="0096333D">
        <w:rPr>
          <w:rFonts w:ascii="Heebo" w:hAnsi="Heebo" w:cs="Heebo"/>
          <w:sz w:val="32"/>
          <w:szCs w:val="32"/>
          <w:rtl/>
        </w:rPr>
        <w:t xml:space="preserve"> </w:t>
      </w:r>
      <w:r w:rsidR="00FD2F10" w:rsidRPr="0096333D">
        <w:rPr>
          <w:rFonts w:ascii="Heebo" w:hAnsi="Heebo" w:cs="Heebo"/>
          <w:sz w:val="32"/>
          <w:szCs w:val="32"/>
        </w:rPr>
        <w:t>DVD RENTAL</w:t>
      </w:r>
    </w:p>
    <w:p w14:paraId="7DBC959F" w14:textId="62D99629" w:rsidR="00B30521" w:rsidRPr="0096333D" w:rsidRDefault="00CA337E" w:rsidP="00771412">
      <w:pPr>
        <w:pStyle w:val="a1"/>
        <w:spacing w:line="276" w:lineRule="auto"/>
        <w:ind w:left="720" w:right="288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כמה 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 xml:space="preserve">סרטים 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המתאימים 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>ל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קבוצות הגיל 12-13, 14-17, 18+ 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 xml:space="preserve">יש 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>במלאי של החנות בקנדה?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 xml:space="preserve"> (</w:t>
      </w:r>
      <w:r w:rsidR="00CB65AC" w:rsidRPr="0096333D">
        <w:rPr>
          <w:rFonts w:ascii="Heebo" w:hAnsi="Heebo" w:cs="Heebo"/>
          <w:b/>
          <w:bCs/>
          <w:kern w:val="28"/>
          <w:sz w:val="24"/>
        </w:rPr>
        <w:t>G/PG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 xml:space="preserve">, </w:t>
      </w:r>
      <w:r w:rsidR="00CB65AC" w:rsidRPr="0096333D">
        <w:rPr>
          <w:rFonts w:ascii="Heebo" w:hAnsi="Heebo" w:cs="Heebo"/>
          <w:b/>
          <w:bCs/>
          <w:kern w:val="28"/>
          <w:sz w:val="24"/>
        </w:rPr>
        <w:t>PG-13/R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 xml:space="preserve">, </w:t>
      </w:r>
      <w:r w:rsidR="00CB65AC" w:rsidRPr="0096333D">
        <w:rPr>
          <w:rFonts w:ascii="Heebo" w:hAnsi="Heebo" w:cs="Heebo"/>
          <w:b/>
          <w:bCs/>
          <w:kern w:val="28"/>
          <w:sz w:val="24"/>
        </w:rPr>
        <w:t>NC-17</w:t>
      </w:r>
      <w:r w:rsidR="00CB65AC" w:rsidRPr="0096333D">
        <w:rPr>
          <w:rFonts w:ascii="Heebo" w:hAnsi="Heebo" w:cs="Heebo"/>
          <w:b/>
          <w:bCs/>
          <w:kern w:val="28"/>
          <w:sz w:val="24"/>
          <w:rtl/>
        </w:rPr>
        <w:t>)</w:t>
      </w:r>
    </w:p>
    <w:p w14:paraId="2CFD00C6" w14:textId="45F8BB6B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SELECT</w:t>
      </w:r>
      <w:r w:rsidR="00771412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011365EE" w14:textId="1C2DDE9E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('G', 'PG')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'12-13'</w:t>
      </w:r>
    </w:p>
    <w:p w14:paraId="6039FF33" w14:textId="018E0516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('PG-13', 'R') </w:t>
      </w:r>
      <w:r w:rsidRPr="0096333D">
        <w:rPr>
          <w:rFonts w:ascii="Heebo" w:hAnsi="Heebo" w:cs="Heebo"/>
          <w:color w:val="D4D4D4"/>
          <w:sz w:val="24"/>
        </w:rPr>
        <w:tab/>
      </w:r>
      <w:r w:rsidR="00B30521">
        <w:rPr>
          <w:rFonts w:ascii="Heebo" w:hAnsi="Heebo" w:cs="Heebo" w:hint="cs"/>
          <w:color w:val="D4D4D4"/>
          <w:sz w:val="24"/>
          <w:rtl/>
        </w:rPr>
        <w:t xml:space="preserve">            </w:t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'14 - 17'</w:t>
      </w:r>
    </w:p>
    <w:p w14:paraId="2C003A05" w14:textId="33169003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= 'NC-17' 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'18+'</w:t>
      </w:r>
    </w:p>
    <w:p w14:paraId="1FBEA5BD" w14:textId="657BCBF6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'no rating'</w:t>
      </w:r>
    </w:p>
    <w:p w14:paraId="6FE907EB" w14:textId="75BFD93A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END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AS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r w:rsidRPr="0096333D">
        <w:rPr>
          <w:rFonts w:ascii="Heebo" w:hAnsi="Heebo" w:cs="Heebo"/>
          <w:color w:val="D4D4D4"/>
          <w:sz w:val="24"/>
        </w:rPr>
        <w:t>suitable_age</w:t>
      </w:r>
      <w:proofErr w:type="spellEnd"/>
      <w:r w:rsidRPr="0096333D">
        <w:rPr>
          <w:rFonts w:ascii="Heebo" w:hAnsi="Heebo" w:cs="Heebo"/>
          <w:color w:val="D4D4D4"/>
          <w:sz w:val="24"/>
        </w:rPr>
        <w:t>,</w:t>
      </w:r>
    </w:p>
    <w:p w14:paraId="59E1AE6B" w14:textId="1E8D65AF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spellStart"/>
      <w:proofErr w:type="gramEnd"/>
      <w:r w:rsidRPr="0096333D">
        <w:rPr>
          <w:rFonts w:ascii="Heebo" w:hAnsi="Heebo" w:cs="Heebo"/>
          <w:color w:val="D4D4D4"/>
          <w:sz w:val="24"/>
        </w:rPr>
        <w:t>inv.inventory_id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) </w:t>
      </w:r>
      <w:r w:rsidRPr="0096333D">
        <w:rPr>
          <w:rFonts w:ascii="Heebo" w:hAnsi="Heebo" w:cs="Heebo"/>
          <w:color w:val="569CD6"/>
          <w:sz w:val="24"/>
        </w:rPr>
        <w:t>AS</w:t>
      </w:r>
      <w:r w:rsidRPr="0096333D">
        <w:rPr>
          <w:rFonts w:ascii="Heebo" w:hAnsi="Heebo" w:cs="Heebo"/>
          <w:color w:val="D4D4D4"/>
          <w:sz w:val="24"/>
        </w:rPr>
        <w:t xml:space="preserve"> movies</w:t>
      </w:r>
    </w:p>
    <w:p w14:paraId="41ED1603" w14:textId="6D63B5A8" w:rsidR="00FD2F10" w:rsidRPr="0096333D" w:rsidRDefault="15ECEFD2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 xml:space="preserve">FROM </w:t>
      </w:r>
      <w:r w:rsidR="00B30521">
        <w:rPr>
          <w:rFonts w:ascii="Heebo" w:hAnsi="Heebo" w:cs="Heebo"/>
          <w:color w:val="569CD6"/>
          <w:sz w:val="24"/>
          <w:rtl/>
        </w:rPr>
        <w:tab/>
      </w:r>
      <w:r w:rsidR="00B30521">
        <w:rPr>
          <w:rFonts w:ascii="Heebo" w:hAnsi="Heebo" w:cs="Heebo"/>
          <w:color w:val="569CD6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inventory</w:t>
      </w:r>
      <w:r w:rsidR="00B30521">
        <w:rPr>
          <w:rFonts w:ascii="Heebo" w:hAnsi="Heebo" w:cs="Heebo" w:hint="cs"/>
          <w:color w:val="D4D4D4"/>
          <w:sz w:val="24"/>
          <w:rtl/>
        </w:rPr>
        <w:t xml:space="preserve"> </w:t>
      </w:r>
      <w:r w:rsidR="00FD2F10" w:rsidRPr="0096333D">
        <w:rPr>
          <w:rFonts w:ascii="Heebo" w:hAnsi="Heebo" w:cs="Heebo"/>
          <w:color w:val="D4D4D4"/>
          <w:sz w:val="24"/>
        </w:rPr>
        <w:t>inv</w:t>
      </w:r>
      <w:r w:rsidR="00B30521">
        <w:rPr>
          <w:rFonts w:ascii="Heebo" w:hAnsi="Heebo" w:cs="Heebo" w:hint="cs"/>
          <w:color w:val="D4D4D4"/>
          <w:sz w:val="24"/>
          <w:rtl/>
        </w:rPr>
        <w:t xml:space="preserve"> </w:t>
      </w:r>
    </w:p>
    <w:p w14:paraId="30D9EDE7" w14:textId="4D3FC6A9" w:rsidR="00B30521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  <w:t xml:space="preserve">store str </w:t>
      </w:r>
      <w:r w:rsidR="00B30521">
        <w:rPr>
          <w:rFonts w:ascii="Heebo" w:hAnsi="Heebo" w:cs="Heebo" w:hint="cs"/>
          <w:color w:val="D4D4D4"/>
          <w:sz w:val="24"/>
          <w:rtl/>
        </w:rPr>
        <w:t xml:space="preserve">     </w:t>
      </w:r>
      <w:r w:rsidR="00B3052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201E6DB6" w14:textId="0CD2B6F1" w:rsidR="00FD2F10" w:rsidRPr="0096333D" w:rsidRDefault="00B30521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FD2F10" w:rsidRPr="0096333D">
        <w:rPr>
          <w:rFonts w:ascii="Heebo" w:hAnsi="Heebo" w:cs="Heebo"/>
          <w:color w:val="D4D4D4"/>
          <w:sz w:val="24"/>
        </w:rPr>
        <w:t>str.store</w:t>
      </w:r>
      <w:proofErr w:type="gramEnd"/>
      <w:r w:rsidR="00FD2F10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FD2F10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FD2F10" w:rsidRPr="0096333D">
        <w:rPr>
          <w:rFonts w:ascii="Heebo" w:hAnsi="Heebo" w:cs="Heebo"/>
          <w:color w:val="D4D4D4"/>
          <w:sz w:val="24"/>
        </w:rPr>
        <w:t>inv.store_id</w:t>
      </w:r>
      <w:proofErr w:type="spellEnd"/>
    </w:p>
    <w:p w14:paraId="4F2FDD08" w14:textId="73C16CFD" w:rsidR="00B30521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569CD6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  <w:t xml:space="preserve">address </w:t>
      </w:r>
      <w:proofErr w:type="spellStart"/>
      <w:r w:rsidRPr="0096333D">
        <w:rPr>
          <w:rFonts w:ascii="Heebo" w:hAnsi="Heebo" w:cs="Heebo"/>
          <w:color w:val="D4D4D4"/>
          <w:sz w:val="24"/>
        </w:rPr>
        <w:t>adrs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ON</w:t>
      </w:r>
    </w:p>
    <w:p w14:paraId="6AF86BFF" w14:textId="7D6D7330" w:rsidR="00FD2F10" w:rsidRPr="0096333D" w:rsidRDefault="00B30521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569CD6"/>
          <w:sz w:val="24"/>
          <w:rtl/>
        </w:rPr>
        <w:t xml:space="preserve">           </w:t>
      </w:r>
      <w:r>
        <w:rPr>
          <w:rFonts w:ascii="Heebo" w:hAnsi="Heebo" w:cs="Heebo"/>
          <w:color w:val="569CD6"/>
          <w:sz w:val="24"/>
          <w:rtl/>
        </w:rPr>
        <w:tab/>
      </w:r>
      <w:r>
        <w:rPr>
          <w:rFonts w:ascii="Heebo" w:hAnsi="Heebo" w:cs="Heebo"/>
          <w:color w:val="569CD6"/>
          <w:sz w:val="24"/>
          <w:rtl/>
        </w:rPr>
        <w:tab/>
      </w:r>
      <w:proofErr w:type="spellStart"/>
      <w:proofErr w:type="gramStart"/>
      <w:r w:rsidR="00FD2F10" w:rsidRPr="0096333D">
        <w:rPr>
          <w:rFonts w:ascii="Heebo" w:hAnsi="Heebo" w:cs="Heebo"/>
          <w:color w:val="D4D4D4"/>
          <w:sz w:val="24"/>
        </w:rPr>
        <w:t>adrs.address</w:t>
      </w:r>
      <w:proofErr w:type="gramEnd"/>
      <w:r w:rsidR="00FD2F10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FD2F10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FD2F10" w:rsidRPr="0096333D">
        <w:rPr>
          <w:rFonts w:ascii="Heebo" w:hAnsi="Heebo" w:cs="Heebo"/>
          <w:color w:val="D4D4D4"/>
          <w:sz w:val="24"/>
        </w:rPr>
        <w:t>str.address_id</w:t>
      </w:r>
      <w:proofErr w:type="spellEnd"/>
    </w:p>
    <w:p w14:paraId="1C2FB873" w14:textId="77777777" w:rsidR="00B30521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  <w:t xml:space="preserve">city </w:t>
      </w:r>
      <w:r w:rsidR="00B30521">
        <w:rPr>
          <w:rFonts w:ascii="Heebo" w:hAnsi="Heebo" w:cs="Heebo"/>
          <w:color w:val="D4D4D4"/>
          <w:sz w:val="24"/>
          <w:rtl/>
        </w:rPr>
        <w:tab/>
      </w:r>
      <w:r w:rsidR="00B3052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4FB14C9C" w14:textId="27296AB0" w:rsidR="00FD2F10" w:rsidRPr="0096333D" w:rsidRDefault="00B30521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FD2F10" w:rsidRPr="0096333D">
        <w:rPr>
          <w:rFonts w:ascii="Heebo" w:hAnsi="Heebo" w:cs="Heebo"/>
          <w:color w:val="D4D4D4"/>
          <w:sz w:val="24"/>
        </w:rPr>
        <w:t>city.city</w:t>
      </w:r>
      <w:proofErr w:type="gramEnd"/>
      <w:r w:rsidR="00FD2F10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FD2F10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FD2F10" w:rsidRPr="0096333D">
        <w:rPr>
          <w:rFonts w:ascii="Heebo" w:hAnsi="Heebo" w:cs="Heebo"/>
          <w:color w:val="D4D4D4"/>
          <w:sz w:val="24"/>
        </w:rPr>
        <w:t>adrs.city_id</w:t>
      </w:r>
      <w:proofErr w:type="spellEnd"/>
    </w:p>
    <w:p w14:paraId="7485EC14" w14:textId="77777777" w:rsidR="002039A9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INNER 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  <w:t xml:space="preserve">country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cnt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="002039A9">
        <w:rPr>
          <w:rFonts w:ascii="Heebo" w:hAnsi="Heebo" w:cs="Heebo"/>
          <w:color w:val="D4D4D4"/>
          <w:sz w:val="24"/>
        </w:rPr>
        <w:t xml:space="preserve"> </w:t>
      </w:r>
      <w:r w:rsidR="002039A9">
        <w:rPr>
          <w:rFonts w:ascii="Heebo" w:hAnsi="Heebo" w:cs="Heebo"/>
          <w:color w:val="D4D4D4"/>
          <w:sz w:val="24"/>
        </w:rPr>
        <w:tab/>
      </w:r>
      <w:proofErr w:type="gramEnd"/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01C361F3" w14:textId="1EF7B5A8" w:rsidR="00FD2F10" w:rsidRPr="0096333D" w:rsidRDefault="002039A9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proofErr w:type="spellStart"/>
      <w:proofErr w:type="gramStart"/>
      <w:r w:rsidR="00FD2F10" w:rsidRPr="0096333D">
        <w:rPr>
          <w:rFonts w:ascii="Heebo" w:hAnsi="Heebo" w:cs="Heebo"/>
          <w:color w:val="D4D4D4"/>
          <w:sz w:val="24"/>
        </w:rPr>
        <w:t>cnt.country</w:t>
      </w:r>
      <w:proofErr w:type="gramEnd"/>
      <w:r w:rsidR="00FD2F10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FD2F10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FD2F10" w:rsidRPr="0096333D">
        <w:rPr>
          <w:rFonts w:ascii="Heebo" w:hAnsi="Heebo" w:cs="Heebo"/>
          <w:color w:val="D4D4D4"/>
          <w:sz w:val="24"/>
        </w:rPr>
        <w:t>city.country_id</w:t>
      </w:r>
      <w:proofErr w:type="spellEnd"/>
    </w:p>
    <w:p w14:paraId="3EAEA123" w14:textId="77777777" w:rsidR="002039A9" w:rsidRDefault="008507BD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569CD6"/>
          <w:sz w:val="24"/>
        </w:rPr>
      </w:pPr>
      <w:r w:rsidRPr="0096333D">
        <w:rPr>
          <w:rFonts w:ascii="Heebo" w:hAnsi="Heebo" w:cs="Heebo"/>
          <w:color w:val="569CD6"/>
          <w:sz w:val="24"/>
        </w:rPr>
        <w:t xml:space="preserve">INNER </w:t>
      </w:r>
      <w:r w:rsidR="00FD2F10" w:rsidRPr="0096333D">
        <w:rPr>
          <w:rFonts w:ascii="Heebo" w:hAnsi="Heebo" w:cs="Heebo"/>
          <w:color w:val="569CD6"/>
          <w:sz w:val="24"/>
        </w:rPr>
        <w:t>JOIN</w:t>
      </w:r>
      <w:r w:rsidR="00FD2F10" w:rsidRPr="0096333D">
        <w:rPr>
          <w:rFonts w:ascii="Heebo" w:hAnsi="Heebo" w:cs="Heebo"/>
          <w:color w:val="D4D4D4"/>
          <w:sz w:val="24"/>
        </w:rPr>
        <w:t xml:space="preserve"> </w:t>
      </w:r>
      <w:r w:rsidR="00FD2F10" w:rsidRPr="0096333D">
        <w:rPr>
          <w:rFonts w:ascii="Heebo" w:hAnsi="Heebo" w:cs="Heebo"/>
          <w:color w:val="D4D4D4"/>
          <w:sz w:val="24"/>
        </w:rPr>
        <w:tab/>
        <w:t xml:space="preserve">film </w:t>
      </w:r>
      <w:r w:rsidR="002039A9">
        <w:rPr>
          <w:rFonts w:ascii="Heebo" w:hAnsi="Heebo" w:cs="Heebo"/>
          <w:color w:val="D4D4D4"/>
          <w:sz w:val="24"/>
        </w:rPr>
        <w:tab/>
      </w:r>
      <w:r w:rsidR="002039A9">
        <w:rPr>
          <w:rFonts w:ascii="Heebo" w:hAnsi="Heebo" w:cs="Heebo"/>
          <w:color w:val="D4D4D4"/>
          <w:sz w:val="24"/>
        </w:rPr>
        <w:tab/>
      </w:r>
      <w:r w:rsidR="00FD2F10" w:rsidRPr="0096333D">
        <w:rPr>
          <w:rFonts w:ascii="Heebo" w:hAnsi="Heebo" w:cs="Heebo"/>
          <w:color w:val="569CD6"/>
          <w:sz w:val="24"/>
        </w:rPr>
        <w:t>ON</w:t>
      </w:r>
    </w:p>
    <w:p w14:paraId="45705A01" w14:textId="2716010A" w:rsidR="00FD2F10" w:rsidRPr="0096333D" w:rsidRDefault="002039A9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569CD6"/>
          <w:sz w:val="24"/>
        </w:rPr>
        <w:t xml:space="preserve">                </w:t>
      </w:r>
      <w:r>
        <w:rPr>
          <w:rFonts w:ascii="Heebo" w:hAnsi="Heebo" w:cs="Heebo"/>
          <w:color w:val="569CD6"/>
          <w:sz w:val="24"/>
        </w:rPr>
        <w:tab/>
      </w:r>
      <w:proofErr w:type="spellStart"/>
      <w:proofErr w:type="gramStart"/>
      <w:r w:rsidR="00FD2F10" w:rsidRPr="0096333D">
        <w:rPr>
          <w:rFonts w:ascii="Heebo" w:hAnsi="Heebo" w:cs="Heebo"/>
          <w:color w:val="D4D4D4"/>
          <w:sz w:val="24"/>
        </w:rPr>
        <w:t>film.film</w:t>
      </w:r>
      <w:proofErr w:type="gramEnd"/>
      <w:r w:rsidR="00FD2F10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FD2F10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FD2F10" w:rsidRPr="0096333D">
        <w:rPr>
          <w:rFonts w:ascii="Heebo" w:hAnsi="Heebo" w:cs="Heebo"/>
          <w:color w:val="D4D4D4"/>
          <w:sz w:val="24"/>
        </w:rPr>
        <w:t>inv.film_id</w:t>
      </w:r>
      <w:proofErr w:type="spellEnd"/>
    </w:p>
    <w:p w14:paraId="0239B50E" w14:textId="1232A039" w:rsidR="00FD2F10" w:rsidRPr="0096333D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 xml:space="preserve">WHERE </w:t>
      </w:r>
      <w:r w:rsidRPr="0096333D">
        <w:rPr>
          <w:rFonts w:ascii="Heebo" w:hAnsi="Heebo" w:cs="Heebo"/>
          <w:color w:val="D4D4D4"/>
          <w:sz w:val="24"/>
        </w:rPr>
        <w:tab/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= 'Canada'</w:t>
      </w:r>
    </w:p>
    <w:p w14:paraId="7CEEBB3D" w14:textId="1673DA54" w:rsidR="00771412" w:rsidRDefault="00FD2F10" w:rsidP="00771412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GROUP BY</w:t>
      </w:r>
      <w:r w:rsidR="6A645D2B" w:rsidRPr="0096333D">
        <w:rPr>
          <w:rFonts w:ascii="Heebo" w:hAnsi="Heebo" w:cs="Heebo"/>
          <w:color w:val="569CD6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suitable_</w:t>
      </w:r>
      <w:proofErr w:type="gramStart"/>
      <w:r w:rsidRPr="0096333D">
        <w:rPr>
          <w:rFonts w:ascii="Heebo" w:hAnsi="Heebo" w:cs="Heebo"/>
          <w:color w:val="D4D4D4"/>
          <w:sz w:val="24"/>
        </w:rPr>
        <w:t>age</w:t>
      </w:r>
      <w:proofErr w:type="spellEnd"/>
      <w:r w:rsidR="00771412">
        <w:rPr>
          <w:rFonts w:ascii="Heebo" w:hAnsi="Heebo" w:cs="Heebo"/>
          <w:color w:val="D4D4D4"/>
          <w:sz w:val="24"/>
        </w:rPr>
        <w:t>;</w:t>
      </w:r>
      <w:proofErr w:type="gramEnd"/>
    </w:p>
    <w:p w14:paraId="72BEFA8D" w14:textId="54B3486F" w:rsidR="00CB65AC" w:rsidRPr="0096333D" w:rsidRDefault="00CB65AC" w:rsidP="00771412">
      <w:pPr>
        <w:shd w:val="clear" w:color="auto" w:fill="1E1E1E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  <w:rtl/>
        </w:rPr>
        <w:t>כמו שניתן לראות בדוגמה, אפשר להשתמש ב</w:t>
      </w:r>
      <w:r w:rsidRPr="0096333D">
        <w:rPr>
          <w:rFonts w:ascii="Heebo" w:hAnsi="Heebo" w:cs="Heebo"/>
          <w:color w:val="D4D4D4"/>
          <w:sz w:val="24"/>
        </w:rPr>
        <w:t>JOIN</w:t>
      </w:r>
      <w:r w:rsidRPr="0096333D">
        <w:rPr>
          <w:rFonts w:ascii="Heebo" w:hAnsi="Heebo" w:cs="Heebo"/>
          <w:color w:val="D4D4D4"/>
          <w:sz w:val="24"/>
          <w:rtl/>
        </w:rPr>
        <w:t xml:space="preserve"> בשליפה עם </w:t>
      </w:r>
      <w:r w:rsidRPr="0096333D">
        <w:rPr>
          <w:rFonts w:ascii="Heebo" w:hAnsi="Heebo" w:cs="Heebo"/>
          <w:color w:val="D4D4D4"/>
          <w:sz w:val="24"/>
        </w:rPr>
        <w:t>CASE</w:t>
      </w:r>
      <w:r w:rsidRPr="0096333D">
        <w:rPr>
          <w:rFonts w:ascii="Heebo" w:hAnsi="Heebo" w:cs="Heebo"/>
          <w:color w:val="D4D4D4"/>
          <w:sz w:val="24"/>
          <w:rtl/>
        </w:rPr>
        <w:t>, השאילתה תתבצע לפי הסדר המוכר לנו כבר.</w:t>
      </w:r>
    </w:p>
    <w:p w14:paraId="45D6F456" w14:textId="239EDB3A" w:rsidR="00CB65AC" w:rsidRPr="0096333D" w:rsidRDefault="00CB65AC" w:rsidP="00771412">
      <w:pPr>
        <w:shd w:val="clear" w:color="auto" w:fill="1E1E1E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>FROM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eastAsia="Wingdings" w:hAnsi="Heebo" w:cs="Heebo"/>
          <w:color w:val="D4D4D4"/>
          <w:sz w:val="24"/>
        </w:rPr>
        <w:t>ß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>JOIN/WHERE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r w:rsidRPr="0096333D">
        <w:rPr>
          <w:rFonts w:ascii="Heebo" w:eastAsia="Wingdings" w:hAnsi="Heebo" w:cs="Heebo"/>
          <w:color w:val="D4D4D4"/>
          <w:sz w:val="24"/>
        </w:rPr>
        <w:t>ß</w:t>
      </w:r>
      <w:r w:rsidRPr="0096333D">
        <w:rPr>
          <w:rFonts w:ascii="Heebo" w:hAnsi="Heebo" w:cs="Heebo"/>
          <w:color w:val="D4D4D4"/>
          <w:sz w:val="24"/>
          <w:rtl/>
        </w:rPr>
        <w:t xml:space="preserve"> </w:t>
      </w:r>
      <w:proofErr w:type="gramStart"/>
      <w:r w:rsidRPr="0096333D">
        <w:rPr>
          <w:rFonts w:ascii="Heebo" w:hAnsi="Heebo" w:cs="Heebo"/>
          <w:color w:val="D4D4D4"/>
          <w:sz w:val="24"/>
        </w:rPr>
        <w:t>SELECT</w:t>
      </w:r>
      <w:r w:rsidRPr="0096333D">
        <w:rPr>
          <w:rFonts w:ascii="Heebo" w:hAnsi="Heebo" w:cs="Heebo"/>
          <w:color w:val="D4D4D4"/>
          <w:sz w:val="24"/>
          <w:rtl/>
        </w:rPr>
        <w:t>(</w:t>
      </w:r>
      <w:proofErr w:type="gramEnd"/>
      <w:r w:rsidRPr="0096333D">
        <w:rPr>
          <w:rFonts w:ascii="Heebo" w:hAnsi="Heebo" w:cs="Heebo"/>
          <w:color w:val="D4D4D4"/>
          <w:sz w:val="24"/>
          <w:rtl/>
        </w:rPr>
        <w:t>בשלב זה רץ ביטוי ה</w:t>
      </w:r>
      <w:r w:rsidRPr="0096333D">
        <w:rPr>
          <w:rFonts w:ascii="Heebo" w:hAnsi="Heebo" w:cs="Heebo"/>
          <w:color w:val="D4D4D4"/>
          <w:sz w:val="24"/>
        </w:rPr>
        <w:t>CASE</w:t>
      </w:r>
      <w:r w:rsidRPr="0096333D">
        <w:rPr>
          <w:rFonts w:ascii="Heebo" w:hAnsi="Heebo" w:cs="Heebo"/>
          <w:color w:val="D4D4D4"/>
          <w:sz w:val="24"/>
          <w:rtl/>
        </w:rPr>
        <w:t>)</w:t>
      </w:r>
    </w:p>
    <w:p w14:paraId="7A0A0C37" w14:textId="77777777" w:rsidR="00CB65AC" w:rsidRPr="0096333D" w:rsidRDefault="00CB65AC" w:rsidP="0096333D">
      <w:pPr>
        <w:shd w:val="clear" w:color="auto" w:fill="1E1E1E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</w:p>
    <w:p w14:paraId="5F09628E" w14:textId="77777777" w:rsidR="00CB65AC" w:rsidRPr="0096333D" w:rsidRDefault="00CB65AC" w:rsidP="0096333D">
      <w:pPr>
        <w:shd w:val="clear" w:color="auto" w:fill="1E1E1E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  <w:rtl/>
        </w:rPr>
        <w:t>הסר את המלבן הלבן בשביל לחשוף את התשובה</w:t>
      </w:r>
    </w:p>
    <w:p w14:paraId="31467497" w14:textId="77777777" w:rsidR="00CB65AC" w:rsidRPr="0096333D" w:rsidRDefault="00CB65AC" w:rsidP="0096333D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7A53B6CD" w14:textId="77777777" w:rsidR="00771412" w:rsidRDefault="00771412" w:rsidP="0096333D">
      <w:pPr>
        <w:pStyle w:val="a1"/>
        <w:spacing w:line="360" w:lineRule="auto"/>
        <w:rPr>
          <w:rFonts w:ascii="Heebo" w:hAnsi="Heebo" w:cs="Heebo"/>
          <w:sz w:val="24"/>
        </w:rPr>
      </w:pPr>
    </w:p>
    <w:p w14:paraId="17FDD8CA" w14:textId="77777777" w:rsidR="00771412" w:rsidRDefault="00771412" w:rsidP="0096333D">
      <w:pPr>
        <w:pStyle w:val="a1"/>
        <w:spacing w:line="360" w:lineRule="auto"/>
        <w:rPr>
          <w:rFonts w:ascii="Heebo" w:hAnsi="Heebo" w:cs="Heebo"/>
          <w:sz w:val="24"/>
        </w:rPr>
      </w:pPr>
    </w:p>
    <w:p w14:paraId="44C4928A" w14:textId="77777777" w:rsidR="00771412" w:rsidRDefault="00771412" w:rsidP="0096333D">
      <w:pPr>
        <w:pStyle w:val="a1"/>
        <w:spacing w:line="360" w:lineRule="auto"/>
        <w:rPr>
          <w:rFonts w:ascii="Heebo" w:hAnsi="Heebo" w:cs="Heebo"/>
          <w:sz w:val="24"/>
        </w:rPr>
      </w:pPr>
    </w:p>
    <w:p w14:paraId="64F14B00" w14:textId="3F4866ED" w:rsidR="00B4630A" w:rsidRPr="00771412" w:rsidRDefault="00771412" w:rsidP="00771412">
      <w:pPr>
        <w:pStyle w:val="a1"/>
        <w:spacing w:line="360" w:lineRule="auto"/>
        <w:ind w:left="0"/>
        <w:jc w:val="left"/>
        <w:rPr>
          <w:rFonts w:ascii="Heebo" w:hAnsi="Heebo" w:cs="Heebo"/>
          <w:sz w:val="24"/>
          <w:u w:val="single"/>
          <w:rtl/>
        </w:rPr>
      </w:pPr>
      <w:r w:rsidRPr="00771412">
        <w:rPr>
          <w:rFonts w:ascii="Heebo" w:hAnsi="Heebo" w:cs="Heebo" w:hint="cs"/>
          <w:sz w:val="24"/>
          <w:u w:val="single"/>
          <w:rtl/>
        </w:rPr>
        <w:lastRenderedPageBreak/>
        <w:t>תיאור השליפה:</w:t>
      </w:r>
    </w:p>
    <w:p w14:paraId="720B5C0D" w14:textId="7A4B798E" w:rsidR="00771412" w:rsidRDefault="009C28E1" w:rsidP="00514712">
      <w:pPr>
        <w:pStyle w:val="a1"/>
        <w:numPr>
          <w:ilvl w:val="0"/>
          <w:numId w:val="4"/>
        </w:numPr>
        <w:spacing w:line="360" w:lineRule="auto"/>
        <w:ind w:left="360" w:right="864"/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u w:val="single"/>
          <w:rtl/>
        </w:rPr>
        <w:t>שלב</w:t>
      </w:r>
      <w:r w:rsidR="00771412" w:rsidRPr="00771412">
        <w:rPr>
          <w:rFonts w:ascii="Heebo" w:hAnsi="Heebo" w:cs="Heebo" w:hint="cs"/>
          <w:sz w:val="24"/>
          <w:u w:val="single"/>
          <w:rtl/>
        </w:rPr>
        <w:t xml:space="preserve"> ראשון:</w:t>
      </w:r>
      <w:r w:rsidR="00771412">
        <w:rPr>
          <w:rFonts w:ascii="Heebo" w:hAnsi="Heebo" w:cs="Heebo" w:hint="cs"/>
          <w:sz w:val="24"/>
          <w:u w:val="single"/>
          <w:rtl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 xml:space="preserve">שולפים מטבלת המלאי, מחברים </w:t>
      </w:r>
      <w:r w:rsidR="00771412">
        <w:rPr>
          <w:rFonts w:ascii="Heebo" w:hAnsi="Heebo" w:cs="Heebo" w:hint="cs"/>
          <w:sz w:val="24"/>
          <w:rtl/>
        </w:rPr>
        <w:t>א</w:t>
      </w:r>
      <w:r w:rsidR="00B4630A" w:rsidRPr="0096333D">
        <w:rPr>
          <w:rFonts w:ascii="Heebo" w:hAnsi="Heebo" w:cs="Heebo"/>
          <w:sz w:val="24"/>
          <w:rtl/>
        </w:rPr>
        <w:t>ליה את טבלאות חנות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eastAsia="Wingdings" w:hAnsi="Heebo" w:cs="Heebo"/>
          <w:sz w:val="24"/>
        </w:rPr>
        <w:t>ß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כתובות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eastAsia="Wingdings" w:hAnsi="Heebo" w:cs="Heebo"/>
          <w:sz w:val="24"/>
        </w:rPr>
        <w:t>ß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ערים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eastAsia="Wingdings" w:hAnsi="Heebo" w:cs="Heebo"/>
          <w:sz w:val="24"/>
        </w:rPr>
        <w:t>ß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מדינות ב</w:t>
      </w:r>
      <w:r w:rsidR="00CFC816" w:rsidRPr="0096333D">
        <w:rPr>
          <w:rFonts w:ascii="Heebo" w:hAnsi="Heebo" w:cs="Heebo"/>
          <w:sz w:val="24"/>
          <w:rtl/>
        </w:rPr>
        <w:t>שביל</w:t>
      </w:r>
      <w:r w:rsidR="00B4630A" w:rsidRPr="0096333D">
        <w:rPr>
          <w:rFonts w:ascii="Heebo" w:hAnsi="Heebo" w:cs="Heebo"/>
          <w:sz w:val="24"/>
          <w:rtl/>
        </w:rPr>
        <w:t xml:space="preserve"> לדעת את המדינה בה נמצאת החנות</w:t>
      </w:r>
      <w:r w:rsidR="00771412">
        <w:rPr>
          <w:rFonts w:ascii="Heebo" w:hAnsi="Heebo" w:cs="Heebo" w:hint="cs"/>
          <w:sz w:val="24"/>
          <w:rtl/>
        </w:rPr>
        <w:t xml:space="preserve">, </w:t>
      </w:r>
      <w:r w:rsidR="00B4630A" w:rsidRPr="0096333D">
        <w:rPr>
          <w:rFonts w:ascii="Heebo" w:hAnsi="Heebo" w:cs="Heebo"/>
          <w:sz w:val="24"/>
          <w:rtl/>
        </w:rPr>
        <w:t>ובנוסף מחברים את טבלת הסרטים לטבלת המלאי ב</w:t>
      </w:r>
      <w:r w:rsidR="1BF9EB67" w:rsidRPr="0096333D">
        <w:rPr>
          <w:rFonts w:ascii="Heebo" w:hAnsi="Heebo" w:cs="Heebo"/>
          <w:sz w:val="24"/>
          <w:rtl/>
        </w:rPr>
        <w:t>שביל</w:t>
      </w:r>
      <w:r w:rsidR="00B4630A" w:rsidRPr="0096333D">
        <w:rPr>
          <w:rFonts w:ascii="Heebo" w:hAnsi="Heebo" w:cs="Heebo"/>
          <w:sz w:val="24"/>
          <w:rtl/>
        </w:rPr>
        <w:t xml:space="preserve"> לקבל את המידע על כל הסרטים במלאי</w:t>
      </w:r>
      <w:r w:rsidR="00771412">
        <w:rPr>
          <w:rFonts w:ascii="Heebo" w:hAnsi="Heebo" w:cs="Heebo" w:hint="cs"/>
          <w:sz w:val="24"/>
          <w:rtl/>
        </w:rPr>
        <w:t>.</w:t>
      </w:r>
    </w:p>
    <w:p w14:paraId="17D73829" w14:textId="4BFBA3C8" w:rsidR="00B4630A" w:rsidRPr="0096333D" w:rsidRDefault="00B4630A" w:rsidP="00771412">
      <w:pPr>
        <w:pStyle w:val="a1"/>
        <w:spacing w:line="360" w:lineRule="auto"/>
        <w:ind w:left="360" w:right="864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 xml:space="preserve">לבסוף יתבצע סינון של כל השורות של חנויות שלא בקנדה (סדר הביצוע יכול להשתנות בהתאם לתוכנית הביצוע של </w:t>
      </w:r>
      <w:r w:rsidR="00771412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  <w:rtl/>
        </w:rPr>
        <w:t>ה</w:t>
      </w:r>
      <w:r w:rsidR="00771412">
        <w:rPr>
          <w:rFonts w:ascii="Heebo" w:hAnsi="Heebo" w:cs="Heebo" w:hint="cs"/>
          <w:sz w:val="24"/>
          <w:rtl/>
        </w:rPr>
        <w:t xml:space="preserve"> - </w:t>
      </w:r>
      <w:r w:rsidR="00771412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</w:rPr>
        <w:t xml:space="preserve">DB </w:t>
      </w:r>
      <w:r w:rsidRPr="0096333D">
        <w:rPr>
          <w:rFonts w:ascii="Heebo" w:hAnsi="Heebo" w:cs="Heebo"/>
          <w:sz w:val="24"/>
          <w:rtl/>
        </w:rPr>
        <w:t>אך התוצאה תהיה זהה</w:t>
      </w:r>
      <w:r w:rsidR="00771412">
        <w:rPr>
          <w:rFonts w:ascii="Heebo" w:hAnsi="Heebo" w:cs="Heebo"/>
          <w:sz w:val="24"/>
        </w:rPr>
        <w:t>(</w:t>
      </w:r>
      <w:r w:rsidR="00771412">
        <w:rPr>
          <w:rFonts w:ascii="Heebo" w:hAnsi="Heebo" w:cs="Heebo" w:hint="cs"/>
          <w:sz w:val="24"/>
          <w:rtl/>
        </w:rPr>
        <w:t>.</w:t>
      </w:r>
    </w:p>
    <w:p w14:paraId="2E5097DC" w14:textId="77777777" w:rsidR="007F4C20" w:rsidRDefault="009C28E1" w:rsidP="00514712">
      <w:pPr>
        <w:pStyle w:val="a1"/>
        <w:numPr>
          <w:ilvl w:val="0"/>
          <w:numId w:val="4"/>
        </w:numPr>
        <w:spacing w:line="360" w:lineRule="auto"/>
        <w:ind w:left="360" w:right="864"/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u w:val="single"/>
          <w:rtl/>
        </w:rPr>
        <w:t>שלב</w:t>
      </w:r>
      <w:r w:rsidR="00771412" w:rsidRPr="00771412">
        <w:rPr>
          <w:rFonts w:ascii="Heebo" w:hAnsi="Heebo" w:cs="Heebo" w:hint="cs"/>
          <w:sz w:val="24"/>
          <w:u w:val="single"/>
          <w:rtl/>
        </w:rPr>
        <w:t xml:space="preserve"> שני</w:t>
      </w:r>
      <w:r w:rsidR="00771412">
        <w:rPr>
          <w:rFonts w:ascii="Heebo" w:hAnsi="Heebo" w:cs="Heebo" w:hint="cs"/>
          <w:sz w:val="24"/>
          <w:u w:val="single"/>
          <w:rtl/>
        </w:rPr>
        <w:t>:</w:t>
      </w:r>
      <w:r w:rsidR="00771412">
        <w:rPr>
          <w:rFonts w:ascii="Heebo" w:hAnsi="Heebo" w:cs="Heebo" w:hint="cs"/>
          <w:sz w:val="24"/>
          <w:rtl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ביצוע ביטוי ה</w:t>
      </w:r>
      <w:r w:rsidR="00B4630A" w:rsidRPr="0096333D">
        <w:rPr>
          <w:rFonts w:ascii="Heebo" w:hAnsi="Heebo" w:cs="Heebo"/>
          <w:sz w:val="24"/>
        </w:rPr>
        <w:t>CASE</w:t>
      </w:r>
      <w:r w:rsidR="00771412">
        <w:rPr>
          <w:rFonts w:ascii="Heebo" w:hAnsi="Heebo" w:cs="Heebo"/>
          <w:sz w:val="24"/>
        </w:rPr>
        <w:t xml:space="preserve"> -</w:t>
      </w:r>
      <w:r w:rsidR="00B4630A" w:rsidRPr="0096333D">
        <w:rPr>
          <w:rFonts w:ascii="Heebo" w:hAnsi="Heebo" w:cs="Heebo"/>
          <w:sz w:val="24"/>
        </w:rPr>
        <w:t xml:space="preserve"> </w:t>
      </w:r>
      <w:r w:rsidR="00771412">
        <w:rPr>
          <w:rFonts w:ascii="Heebo" w:hAnsi="Heebo" w:cs="Heebo" w:hint="cs"/>
          <w:sz w:val="24"/>
          <w:rtl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בשלב זה</w:t>
      </w:r>
      <w:r w:rsidR="003652E5">
        <w:rPr>
          <w:rFonts w:ascii="Heebo" w:hAnsi="Heebo" w:cs="Heebo" w:hint="cs"/>
          <w:sz w:val="24"/>
          <w:rtl/>
        </w:rPr>
        <w:t>.</w:t>
      </w:r>
      <w:r w:rsidR="00B4630A" w:rsidRPr="0096333D">
        <w:rPr>
          <w:rFonts w:ascii="Heebo" w:hAnsi="Heebo" w:cs="Heebo"/>
          <w:sz w:val="24"/>
          <w:rtl/>
        </w:rPr>
        <w:t xml:space="preserve"> מנוע ה</w:t>
      </w:r>
      <w:r w:rsidR="00771412">
        <w:rPr>
          <w:rFonts w:ascii="Heebo" w:hAnsi="Heebo" w:cs="Heebo" w:hint="cs"/>
          <w:sz w:val="24"/>
          <w:rtl/>
        </w:rPr>
        <w:t xml:space="preserve"> -</w:t>
      </w:r>
      <w:r w:rsidR="00771412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</w:rPr>
        <w:t xml:space="preserve">SQL </w:t>
      </w:r>
      <w:r w:rsidR="00B4630A" w:rsidRPr="0096333D">
        <w:rPr>
          <w:rFonts w:ascii="Heebo" w:hAnsi="Heebo" w:cs="Heebo"/>
          <w:sz w:val="24"/>
          <w:rtl/>
        </w:rPr>
        <w:t xml:space="preserve">יעבור שורה </w:t>
      </w:r>
      <w:proofErr w:type="spellStart"/>
      <w:r w:rsidR="00B4630A" w:rsidRPr="0096333D">
        <w:rPr>
          <w:rFonts w:ascii="Heebo" w:hAnsi="Heebo" w:cs="Heebo"/>
          <w:sz w:val="24"/>
          <w:rtl/>
        </w:rPr>
        <w:t>שורה</w:t>
      </w:r>
      <w:proofErr w:type="spellEnd"/>
      <w:r w:rsidR="00B4630A" w:rsidRPr="0096333D">
        <w:rPr>
          <w:rFonts w:ascii="Heebo" w:hAnsi="Heebo" w:cs="Heebo"/>
          <w:sz w:val="24"/>
          <w:rtl/>
        </w:rPr>
        <w:t xml:space="preserve"> ויבדוק אם ה</w:t>
      </w:r>
      <w:r w:rsidR="00771412">
        <w:rPr>
          <w:rFonts w:ascii="Heebo" w:hAnsi="Heebo" w:cs="Heebo" w:hint="cs"/>
          <w:sz w:val="24"/>
          <w:rtl/>
        </w:rPr>
        <w:t xml:space="preserve"> - </w:t>
      </w:r>
      <w:r w:rsidR="00B4630A" w:rsidRPr="0096333D">
        <w:rPr>
          <w:rFonts w:ascii="Heebo" w:hAnsi="Heebo" w:cs="Heebo"/>
          <w:sz w:val="24"/>
        </w:rPr>
        <w:t>rating</w:t>
      </w:r>
      <w:r w:rsidR="00771412">
        <w:rPr>
          <w:rFonts w:ascii="Heebo" w:hAnsi="Heebo" w:cs="Heebo"/>
          <w:sz w:val="24"/>
        </w:rPr>
        <w:t xml:space="preserve"> </w:t>
      </w:r>
      <w:r w:rsidR="00771412">
        <w:rPr>
          <w:rFonts w:ascii="Heebo" w:hAnsi="Heebo" w:cs="Heebo" w:hint="cs"/>
          <w:sz w:val="24"/>
          <w:rtl/>
        </w:rPr>
        <w:t xml:space="preserve"> </w:t>
      </w:r>
      <w:r w:rsidR="00B4630A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 xml:space="preserve">של הסרט </w:t>
      </w:r>
      <w:r w:rsidR="00771412" w:rsidRPr="0096333D">
        <w:rPr>
          <w:rFonts w:ascii="Heebo" w:hAnsi="Heebo" w:cs="Heebo" w:hint="cs"/>
          <w:sz w:val="24"/>
          <w:rtl/>
        </w:rPr>
        <w:t>שמצוין</w:t>
      </w:r>
      <w:r w:rsidR="00B4630A" w:rsidRPr="0096333D">
        <w:rPr>
          <w:rFonts w:ascii="Heebo" w:hAnsi="Heebo" w:cs="Heebo"/>
          <w:sz w:val="24"/>
          <w:rtl/>
        </w:rPr>
        <w:t xml:space="preserve"> במלאי נמצא ב</w:t>
      </w:r>
      <w:r w:rsidR="00B4630A" w:rsidRPr="0096333D">
        <w:rPr>
          <w:rFonts w:ascii="Heebo" w:hAnsi="Heebo" w:cs="Heebo"/>
          <w:sz w:val="24"/>
        </w:rPr>
        <w:t xml:space="preserve"> (G,PG) </w:t>
      </w:r>
      <w:r w:rsidR="00B4630A" w:rsidRPr="0096333D">
        <w:rPr>
          <w:rFonts w:ascii="Heebo" w:hAnsi="Heebo" w:cs="Heebo"/>
          <w:sz w:val="24"/>
          <w:rtl/>
        </w:rPr>
        <w:t xml:space="preserve">אם כן </w:t>
      </w:r>
      <w:r w:rsidR="3F74AD47" w:rsidRPr="0096333D">
        <w:rPr>
          <w:rFonts w:ascii="Heebo" w:hAnsi="Heebo" w:cs="Heebo"/>
          <w:sz w:val="24"/>
          <w:rtl/>
        </w:rPr>
        <w:t>ת</w:t>
      </w:r>
      <w:r w:rsidR="00B4630A" w:rsidRPr="0096333D">
        <w:rPr>
          <w:rFonts w:ascii="Heebo" w:hAnsi="Heebo" w:cs="Heebo"/>
          <w:sz w:val="24"/>
          <w:rtl/>
        </w:rPr>
        <w:t>גדיר את הערך '12-13' עבור השורה בעמודה החדשה</w:t>
      </w:r>
      <w:r w:rsidR="00B4630A" w:rsidRPr="0096333D">
        <w:rPr>
          <w:rFonts w:ascii="Heebo" w:hAnsi="Heebo" w:cs="Heebo"/>
          <w:sz w:val="24"/>
        </w:rPr>
        <w:t xml:space="preserve"> </w:t>
      </w:r>
      <w:proofErr w:type="spellStart"/>
      <w:r w:rsidR="00F94561" w:rsidRPr="0096333D">
        <w:rPr>
          <w:rFonts w:ascii="Heebo" w:hAnsi="Heebo" w:cs="Heebo"/>
          <w:sz w:val="24"/>
        </w:rPr>
        <w:t>suitable</w:t>
      </w:r>
      <w:r>
        <w:rPr>
          <w:rFonts w:ascii="Heebo" w:hAnsi="Heebo" w:cs="Heebo"/>
          <w:sz w:val="24"/>
        </w:rPr>
        <w:t>_</w:t>
      </w:r>
      <w:r w:rsidR="00B4630A" w:rsidRPr="0096333D">
        <w:rPr>
          <w:rFonts w:ascii="Heebo" w:hAnsi="Heebo" w:cs="Heebo"/>
          <w:sz w:val="24"/>
        </w:rPr>
        <w:t>age</w:t>
      </w:r>
      <w:proofErr w:type="spellEnd"/>
      <w:r w:rsidR="00B4630A" w:rsidRPr="0096333D">
        <w:rPr>
          <w:rFonts w:ascii="Heebo" w:hAnsi="Heebo" w:cs="Heebo"/>
          <w:sz w:val="24"/>
        </w:rPr>
        <w:t xml:space="preserve">, </w:t>
      </w:r>
      <w:r w:rsidR="00B4630A" w:rsidRPr="0096333D">
        <w:rPr>
          <w:rFonts w:ascii="Heebo" w:hAnsi="Heebo" w:cs="Heebo"/>
          <w:sz w:val="24"/>
          <w:rtl/>
        </w:rPr>
        <w:t>אם לא תעבור לתנאי הבא וכ</w:t>
      </w:r>
      <w:r w:rsidR="007F4C20">
        <w:rPr>
          <w:rFonts w:ascii="Heebo" w:hAnsi="Heebo" w:cs="Heebo" w:hint="cs"/>
          <w:sz w:val="24"/>
          <w:rtl/>
        </w:rPr>
        <w:t>ך ה</w:t>
      </w:r>
      <w:r w:rsidR="00B4630A" w:rsidRPr="0096333D">
        <w:rPr>
          <w:rFonts w:ascii="Heebo" w:hAnsi="Heebo" w:cs="Heebo"/>
          <w:sz w:val="24"/>
          <w:rtl/>
        </w:rPr>
        <w:t>ל</w:t>
      </w:r>
      <w:r w:rsidR="007F4C20">
        <w:rPr>
          <w:rFonts w:ascii="Heebo" w:hAnsi="Heebo" w:cs="Heebo" w:hint="cs"/>
          <w:sz w:val="24"/>
          <w:rtl/>
        </w:rPr>
        <w:t>א</w:t>
      </w:r>
      <w:r w:rsidR="00B4630A" w:rsidRPr="0096333D">
        <w:rPr>
          <w:rFonts w:ascii="Heebo" w:hAnsi="Heebo" w:cs="Heebo"/>
          <w:sz w:val="24"/>
          <w:rtl/>
        </w:rPr>
        <w:t>ה</w:t>
      </w:r>
      <w:r w:rsidR="007F4C20">
        <w:rPr>
          <w:rFonts w:ascii="Heebo" w:hAnsi="Heebo" w:cs="Heebo" w:hint="cs"/>
          <w:sz w:val="24"/>
          <w:rtl/>
        </w:rPr>
        <w:t>.</w:t>
      </w:r>
    </w:p>
    <w:p w14:paraId="318D8C02" w14:textId="0976D185" w:rsidR="003652E5" w:rsidRDefault="00B4630A" w:rsidP="007F4C20">
      <w:pPr>
        <w:pStyle w:val="a1"/>
        <w:spacing w:line="360" w:lineRule="auto"/>
        <w:ind w:left="360" w:right="864"/>
        <w:jc w:val="left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  <w:rtl/>
        </w:rPr>
        <w:t xml:space="preserve"> במידה ו</w:t>
      </w:r>
      <w:r w:rsidR="009C28E1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</w:rPr>
        <w:t>rating</w:t>
      </w:r>
      <w:r w:rsidR="00A92069">
        <w:rPr>
          <w:rFonts w:ascii="Heebo" w:hAnsi="Heebo" w:cs="Heebo"/>
          <w:sz w:val="24"/>
        </w:rPr>
        <w:t xml:space="preserve"> -</w:t>
      </w:r>
      <w:r w:rsidR="00A92069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השורה לא עומד באף תנאי (אנו מניחים שאין דירוג) יוחזר</w:t>
      </w:r>
      <w:r w:rsidRPr="0096333D">
        <w:rPr>
          <w:rFonts w:ascii="Heebo" w:hAnsi="Heebo" w:cs="Heebo"/>
          <w:sz w:val="24"/>
        </w:rPr>
        <w:t xml:space="preserve"> </w:t>
      </w:r>
      <w:r w:rsidR="003652E5" w:rsidRPr="003652E5">
        <w:rPr>
          <w:rFonts w:ascii="Heebo" w:hAnsi="Heebo" w:cs="Heebo"/>
          <w:sz w:val="24"/>
        </w:rPr>
        <w:t>.</w:t>
      </w:r>
      <w:r w:rsidRPr="003652E5">
        <w:rPr>
          <w:rFonts w:ascii="Heebo" w:hAnsi="Heebo" w:cs="Heebo"/>
          <w:sz w:val="24"/>
        </w:rPr>
        <w:t xml:space="preserve">'no rating' </w:t>
      </w:r>
    </w:p>
    <w:p w14:paraId="36924BB8" w14:textId="257814F8" w:rsidR="00B4630A" w:rsidRPr="003652E5" w:rsidRDefault="00B4630A" w:rsidP="003652E5">
      <w:pPr>
        <w:pStyle w:val="a1"/>
        <w:spacing w:line="360" w:lineRule="auto"/>
        <w:ind w:left="360" w:right="864"/>
        <w:jc w:val="left"/>
        <w:rPr>
          <w:rFonts w:ascii="Heebo" w:hAnsi="Heebo" w:cs="Heebo"/>
          <w:sz w:val="24"/>
        </w:rPr>
      </w:pPr>
      <w:r w:rsidRPr="003652E5">
        <w:rPr>
          <w:rFonts w:ascii="Heebo" w:hAnsi="Heebo" w:cs="Heebo"/>
          <w:sz w:val="24"/>
          <w:rtl/>
        </w:rPr>
        <w:t>בסוף שלב זה צריכה להיות לנו טבלה זהה אך עם עמודה נוספת בשם</w:t>
      </w:r>
      <w:r w:rsidRPr="003652E5">
        <w:rPr>
          <w:rFonts w:ascii="Heebo" w:hAnsi="Heebo" w:cs="Heebo"/>
          <w:sz w:val="24"/>
        </w:rPr>
        <w:t xml:space="preserve"> </w:t>
      </w:r>
      <w:proofErr w:type="spellStart"/>
      <w:r w:rsidR="00F94561" w:rsidRPr="003652E5">
        <w:rPr>
          <w:rFonts w:ascii="Heebo" w:hAnsi="Heebo" w:cs="Heebo"/>
          <w:sz w:val="24"/>
        </w:rPr>
        <w:t>suitable</w:t>
      </w:r>
      <w:r w:rsidR="009C28E1" w:rsidRPr="003652E5">
        <w:rPr>
          <w:rFonts w:ascii="Heebo" w:hAnsi="Heebo" w:cs="Heebo"/>
          <w:sz w:val="24"/>
        </w:rPr>
        <w:t>_</w:t>
      </w:r>
      <w:r w:rsidR="00F94561" w:rsidRPr="003652E5">
        <w:rPr>
          <w:rFonts w:ascii="Heebo" w:hAnsi="Heebo" w:cs="Heebo"/>
          <w:sz w:val="24"/>
        </w:rPr>
        <w:t>age</w:t>
      </w:r>
      <w:proofErr w:type="spellEnd"/>
      <w:r w:rsidRPr="003652E5">
        <w:rPr>
          <w:rFonts w:ascii="Heebo" w:hAnsi="Heebo" w:cs="Heebo"/>
          <w:sz w:val="24"/>
        </w:rPr>
        <w:t xml:space="preserve"> </w:t>
      </w:r>
      <w:r w:rsidRPr="003652E5">
        <w:rPr>
          <w:rFonts w:ascii="Heebo" w:hAnsi="Heebo" w:cs="Heebo"/>
          <w:sz w:val="24"/>
          <w:rtl/>
        </w:rPr>
        <w:t xml:space="preserve">שמכילה את הערכים שציינו </w:t>
      </w:r>
      <w:r w:rsidR="003652E5">
        <w:rPr>
          <w:rFonts w:ascii="Heebo" w:hAnsi="Heebo" w:cs="Heebo" w:hint="cs"/>
          <w:sz w:val="24"/>
          <w:rtl/>
        </w:rPr>
        <w:t xml:space="preserve">ב </w:t>
      </w:r>
      <w:r w:rsidR="003652E5">
        <w:rPr>
          <w:rFonts w:ascii="Heebo" w:hAnsi="Heebo" w:cs="Heebo"/>
          <w:sz w:val="24"/>
          <w:rtl/>
        </w:rPr>
        <w:t>–</w:t>
      </w:r>
      <w:r w:rsidR="003652E5">
        <w:rPr>
          <w:rFonts w:ascii="Heebo" w:hAnsi="Heebo" w:cs="Heebo" w:hint="cs"/>
          <w:sz w:val="24"/>
          <w:rtl/>
        </w:rPr>
        <w:t xml:space="preserve"> </w:t>
      </w:r>
      <w:r w:rsidR="003652E5">
        <w:rPr>
          <w:rFonts w:ascii="Heebo" w:hAnsi="Heebo" w:cs="Heebo" w:hint="cs"/>
          <w:sz w:val="24"/>
        </w:rPr>
        <w:t>CASE</w:t>
      </w:r>
      <w:r w:rsidR="003652E5">
        <w:rPr>
          <w:rFonts w:ascii="Heebo" w:hAnsi="Heebo" w:cs="Heebo" w:hint="cs"/>
          <w:sz w:val="24"/>
          <w:rtl/>
        </w:rPr>
        <w:t xml:space="preserve"> </w:t>
      </w:r>
      <w:r w:rsidRPr="003652E5">
        <w:rPr>
          <w:rFonts w:ascii="Heebo" w:hAnsi="Heebo" w:cs="Heebo"/>
          <w:sz w:val="24"/>
          <w:rtl/>
        </w:rPr>
        <w:t>עבור כל שורה</w:t>
      </w:r>
      <w:r w:rsidR="06E81DB9" w:rsidRPr="003652E5">
        <w:rPr>
          <w:rFonts w:ascii="Heebo" w:hAnsi="Heebo" w:cs="Heebo"/>
          <w:sz w:val="24"/>
        </w:rPr>
        <w:t>.</w:t>
      </w:r>
    </w:p>
    <w:p w14:paraId="06714F79" w14:textId="6D23A225" w:rsidR="009C28E1" w:rsidRPr="009C28E1" w:rsidRDefault="009C28E1" w:rsidP="00514712">
      <w:pPr>
        <w:pStyle w:val="a1"/>
        <w:numPr>
          <w:ilvl w:val="0"/>
          <w:numId w:val="4"/>
        </w:numPr>
        <w:spacing w:line="360" w:lineRule="auto"/>
        <w:ind w:left="360" w:right="864"/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u w:val="single"/>
          <w:rtl/>
        </w:rPr>
        <w:t>שלב</w:t>
      </w:r>
      <w:r w:rsidRPr="009C28E1">
        <w:rPr>
          <w:rFonts w:ascii="Heebo" w:hAnsi="Heebo" w:cs="Heebo" w:hint="cs"/>
          <w:sz w:val="24"/>
          <w:u w:val="single"/>
          <w:rtl/>
        </w:rPr>
        <w:t xml:space="preserve"> שלישי:</w:t>
      </w:r>
      <w:r>
        <w:rPr>
          <w:rFonts w:ascii="Heebo" w:hAnsi="Heebo" w:cs="Heebo" w:hint="cs"/>
          <w:sz w:val="24"/>
          <w:rtl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חלוקה לקבוצות, פסוקית ה</w:t>
      </w:r>
      <w:r w:rsidR="00B4630A" w:rsidRPr="0096333D">
        <w:rPr>
          <w:rFonts w:ascii="Heebo" w:hAnsi="Heebo" w:cs="Heebo"/>
          <w:sz w:val="24"/>
        </w:rPr>
        <w:t xml:space="preserve"> </w:t>
      </w:r>
      <w:r>
        <w:rPr>
          <w:rFonts w:ascii="Heebo" w:hAnsi="Heebo" w:cs="Heebo" w:hint="cs"/>
          <w:sz w:val="24"/>
          <w:rtl/>
        </w:rPr>
        <w:t xml:space="preserve"> - </w:t>
      </w:r>
      <w:r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</w:rPr>
        <w:t>GROUP BY</w:t>
      </w:r>
      <w:r w:rsidR="0B25DBA0" w:rsidRPr="0096333D">
        <w:rPr>
          <w:rFonts w:ascii="Heebo" w:hAnsi="Heebo" w:cs="Heebo"/>
          <w:sz w:val="24"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מחלקת את השורות לקבוצות לפי הערכים ב</w:t>
      </w:r>
      <w:proofErr w:type="spellStart"/>
      <w:r w:rsidRPr="0096333D">
        <w:rPr>
          <w:rFonts w:ascii="Heebo" w:hAnsi="Heebo" w:cs="Heebo"/>
          <w:sz w:val="24"/>
        </w:rPr>
        <w:t>suitable</w:t>
      </w:r>
      <w:r>
        <w:rPr>
          <w:rFonts w:ascii="Heebo" w:hAnsi="Heebo" w:cs="Heebo"/>
          <w:sz w:val="24"/>
        </w:rPr>
        <w:t>_</w:t>
      </w:r>
      <w:r w:rsidRPr="0096333D">
        <w:rPr>
          <w:rFonts w:ascii="Heebo" w:hAnsi="Heebo" w:cs="Heebo"/>
          <w:sz w:val="24"/>
        </w:rPr>
        <w:t>age</w:t>
      </w:r>
      <w:proofErr w:type="spellEnd"/>
      <w:r w:rsidR="00B4630A" w:rsidRPr="0096333D">
        <w:rPr>
          <w:rFonts w:ascii="Heebo" w:hAnsi="Heebo" w:cs="Heebo"/>
          <w:sz w:val="24"/>
        </w:rPr>
        <w:t xml:space="preserve"> </w:t>
      </w:r>
      <w:r>
        <w:rPr>
          <w:rFonts w:ascii="Heebo" w:hAnsi="Heebo" w:cs="Heebo" w:hint="cs"/>
          <w:sz w:val="24"/>
          <w:rtl/>
        </w:rPr>
        <w:t xml:space="preserve"> </w:t>
      </w:r>
      <w:r w:rsidR="00B4630A" w:rsidRPr="0096333D">
        <w:rPr>
          <w:rFonts w:ascii="Heebo" w:hAnsi="Heebo" w:cs="Heebo"/>
          <w:sz w:val="24"/>
          <w:rtl/>
        </w:rPr>
        <w:t>ופונקציית</w:t>
      </w:r>
      <w:r w:rsidR="00B4630A" w:rsidRPr="0096333D">
        <w:rPr>
          <w:rFonts w:ascii="Heebo" w:hAnsi="Heebo" w:cs="Heebo"/>
          <w:sz w:val="24"/>
        </w:rPr>
        <w:t xml:space="preserve"> COUNT </w:t>
      </w:r>
      <w:r w:rsidR="00B4630A" w:rsidRPr="0096333D">
        <w:rPr>
          <w:rFonts w:ascii="Heebo" w:hAnsi="Heebo" w:cs="Heebo"/>
          <w:sz w:val="24"/>
          <w:rtl/>
        </w:rPr>
        <w:t>סופרת את ה</w:t>
      </w:r>
      <w:r>
        <w:rPr>
          <w:rFonts w:ascii="Heebo" w:hAnsi="Heebo" w:cs="Heebo"/>
          <w:sz w:val="24"/>
        </w:rPr>
        <w:t xml:space="preserve"> </w:t>
      </w:r>
      <w:proofErr w:type="spellStart"/>
      <w:r w:rsidR="00B4630A" w:rsidRPr="0096333D">
        <w:rPr>
          <w:rFonts w:ascii="Heebo" w:hAnsi="Heebo" w:cs="Heebo"/>
          <w:sz w:val="24"/>
        </w:rPr>
        <w:t>inventory_id</w:t>
      </w:r>
      <w:proofErr w:type="spellEnd"/>
      <w:r>
        <w:rPr>
          <w:rFonts w:ascii="Heebo" w:hAnsi="Heebo" w:cs="Heebo"/>
          <w:sz w:val="24"/>
        </w:rPr>
        <w:t xml:space="preserve"> - </w:t>
      </w:r>
      <w:r w:rsidR="00B4630A" w:rsidRPr="0096333D">
        <w:rPr>
          <w:rFonts w:ascii="Heebo" w:hAnsi="Heebo" w:cs="Heebo"/>
          <w:sz w:val="24"/>
          <w:rtl/>
        </w:rPr>
        <w:t>שבכל קבוצה</w:t>
      </w:r>
      <w:r w:rsidR="445BB9BA" w:rsidRPr="0096333D">
        <w:rPr>
          <w:rFonts w:ascii="Heebo" w:hAnsi="Heebo" w:cs="Heebo"/>
          <w:sz w:val="24"/>
        </w:rPr>
        <w:t>.</w:t>
      </w:r>
    </w:p>
    <w:p w14:paraId="37327DAD" w14:textId="34C41BEB" w:rsidR="006D0652" w:rsidRPr="009C28E1" w:rsidRDefault="00B33915" w:rsidP="009C28E1">
      <w:pPr>
        <w:pStyle w:val="a1"/>
        <w:spacing w:before="0" w:after="0" w:line="360" w:lineRule="auto"/>
        <w:ind w:left="360" w:right="864"/>
        <w:jc w:val="left"/>
        <w:rPr>
          <w:rFonts w:ascii="Heebo" w:hAnsi="Heebo" w:cs="Heebo"/>
          <w:b/>
          <w:bCs/>
          <w:sz w:val="24"/>
          <w:rtl/>
        </w:rPr>
      </w:pPr>
      <w:r w:rsidRPr="0096333D">
        <w:rPr>
          <w:rFonts w:ascii="Heebo" w:hAnsi="Heebo" w:cs="Heebo"/>
          <w:b/>
          <w:bCs/>
          <w:sz w:val="24"/>
        </w:rPr>
        <w:t>*</w:t>
      </w:r>
      <w:r w:rsidRPr="0096333D">
        <w:rPr>
          <w:rFonts w:ascii="Heebo" w:hAnsi="Heebo" w:cs="Heebo"/>
          <w:b/>
          <w:bCs/>
          <w:sz w:val="24"/>
          <w:rtl/>
        </w:rPr>
        <w:t xml:space="preserve">שלבים </w:t>
      </w:r>
      <w:proofErr w:type="gramStart"/>
      <w:r w:rsidRPr="0096333D">
        <w:rPr>
          <w:rFonts w:ascii="Heebo" w:hAnsi="Heebo" w:cs="Heebo"/>
          <w:b/>
          <w:bCs/>
          <w:sz w:val="24"/>
          <w:rtl/>
        </w:rPr>
        <w:t xml:space="preserve">2 </w:t>
      </w:r>
      <w:r w:rsidR="003652E5">
        <w:rPr>
          <w:rFonts w:ascii="Heebo" w:hAnsi="Heebo" w:cs="Heebo" w:hint="cs"/>
          <w:b/>
          <w:bCs/>
          <w:sz w:val="24"/>
          <w:rtl/>
        </w:rPr>
        <w:t xml:space="preserve"> </w:t>
      </w:r>
      <w:r w:rsidRPr="0096333D">
        <w:rPr>
          <w:rFonts w:ascii="Heebo" w:hAnsi="Heebo" w:cs="Heebo"/>
          <w:b/>
          <w:bCs/>
          <w:sz w:val="24"/>
          <w:rtl/>
        </w:rPr>
        <w:t>ו</w:t>
      </w:r>
      <w:proofErr w:type="gramEnd"/>
      <w:r w:rsidR="003652E5">
        <w:rPr>
          <w:rFonts w:ascii="Heebo" w:hAnsi="Heebo" w:cs="Heebo" w:hint="cs"/>
          <w:b/>
          <w:bCs/>
          <w:sz w:val="24"/>
          <w:rtl/>
        </w:rPr>
        <w:t xml:space="preserve"> - </w:t>
      </w:r>
      <w:r w:rsidRPr="0096333D">
        <w:rPr>
          <w:rFonts w:ascii="Heebo" w:hAnsi="Heebo" w:cs="Heebo"/>
          <w:b/>
          <w:bCs/>
          <w:sz w:val="24"/>
          <w:rtl/>
        </w:rPr>
        <w:t>3</w:t>
      </w:r>
      <w:r w:rsidR="003652E5">
        <w:rPr>
          <w:rFonts w:ascii="Heebo" w:hAnsi="Heebo" w:cs="Heebo"/>
          <w:b/>
          <w:bCs/>
          <w:sz w:val="24"/>
        </w:rPr>
        <w:t xml:space="preserve"> </w:t>
      </w:r>
      <w:r w:rsidRPr="0096333D">
        <w:rPr>
          <w:rFonts w:ascii="Heebo" w:hAnsi="Heebo" w:cs="Heebo"/>
          <w:b/>
          <w:bCs/>
          <w:sz w:val="24"/>
          <w:rtl/>
        </w:rPr>
        <w:t xml:space="preserve"> מוצגים בסדר לוגי לשם הבנת התהליך אך יכולים להתבצע בסדר שונה או בו זמנית לפי תוכנית הביצוע של ה</w:t>
      </w:r>
      <w:r w:rsidR="009C28E1">
        <w:rPr>
          <w:rFonts w:ascii="Heebo" w:hAnsi="Heebo" w:cs="Heebo"/>
          <w:b/>
          <w:bCs/>
          <w:sz w:val="24"/>
        </w:rPr>
        <w:t xml:space="preserve"> </w:t>
      </w:r>
      <w:r w:rsidR="009C28E1">
        <w:rPr>
          <w:rFonts w:ascii="Heebo" w:hAnsi="Heebo" w:cs="Heebo" w:hint="cs"/>
          <w:b/>
          <w:bCs/>
          <w:sz w:val="24"/>
          <w:rtl/>
        </w:rPr>
        <w:t xml:space="preserve"> - </w:t>
      </w:r>
      <w:r w:rsidR="009C28E1">
        <w:rPr>
          <w:rFonts w:ascii="Heebo" w:hAnsi="Heebo" w:cs="Heebo"/>
          <w:b/>
          <w:bCs/>
          <w:sz w:val="24"/>
        </w:rPr>
        <w:t>.</w:t>
      </w:r>
      <w:r w:rsidRPr="0096333D">
        <w:rPr>
          <w:rFonts w:ascii="Heebo" w:hAnsi="Heebo" w:cs="Heebo"/>
          <w:b/>
          <w:bCs/>
          <w:sz w:val="24"/>
        </w:rPr>
        <w:t>DB</w:t>
      </w:r>
      <w:r w:rsidR="009C28E1">
        <w:rPr>
          <w:rFonts w:ascii="Heebo" w:hAnsi="Heebo" w:cs="Heebo" w:hint="cs"/>
          <w:b/>
          <w:bCs/>
          <w:sz w:val="24"/>
          <w:rtl/>
        </w:rPr>
        <w:t xml:space="preserve"> </w:t>
      </w:r>
      <w:r w:rsidR="009C28E1">
        <w:rPr>
          <w:rFonts w:ascii="Heebo" w:hAnsi="Heebo" w:cs="Heebo"/>
          <w:b/>
          <w:bCs/>
          <w:sz w:val="24"/>
        </w:rPr>
        <w:t xml:space="preserve"> </w:t>
      </w:r>
      <w:r w:rsidR="006D0652" w:rsidRPr="0096333D">
        <w:rPr>
          <w:rFonts w:ascii="Heebo" w:hAnsi="Heebo" w:cs="Heebo"/>
          <w:b/>
          <w:bCs/>
          <w:kern w:val="28"/>
          <w:sz w:val="24"/>
          <w:rtl/>
        </w:rPr>
        <w:t>הטבלה לאחר שלב 2</w:t>
      </w:r>
      <w:r w:rsidR="009C28E1">
        <w:rPr>
          <w:rFonts w:ascii="Heebo" w:hAnsi="Heebo" w:cs="Heebo"/>
          <w:b/>
          <w:bCs/>
          <w:kern w:val="28"/>
          <w:sz w:val="24"/>
        </w:rPr>
        <w:t>:</w:t>
      </w:r>
    </w:p>
    <w:p w14:paraId="270C2D5E" w14:textId="4A9FDE34" w:rsidR="006D0652" w:rsidRPr="0096333D" w:rsidRDefault="009C28E1" w:rsidP="0096333D">
      <w:pPr>
        <w:pStyle w:val="a1"/>
        <w:spacing w:line="360" w:lineRule="auto"/>
        <w:ind w:left="1211" w:right="864"/>
        <w:rPr>
          <w:rFonts w:ascii="Heebo" w:hAnsi="Heebo" w:cs="Heebo"/>
          <w:sz w:val="24"/>
        </w:rPr>
      </w:pPr>
      <w:r w:rsidRPr="0096333D">
        <w:rPr>
          <w:rFonts w:ascii="Heebo" w:hAnsi="Heebo" w:cs="Heebo"/>
          <w:b/>
          <w:bCs/>
          <w:noProof/>
          <w:kern w:val="28"/>
          <w:sz w:val="24"/>
        </w:rPr>
        <w:drawing>
          <wp:anchor distT="0" distB="0" distL="114300" distR="114300" simplePos="0" relativeHeight="251658243" behindDoc="0" locked="0" layoutInCell="1" allowOverlap="1" wp14:anchorId="56A19B21" wp14:editId="69531E3E">
            <wp:simplePos x="0" y="0"/>
            <wp:positionH relativeFrom="column">
              <wp:posOffset>841375</wp:posOffset>
            </wp:positionH>
            <wp:positionV relativeFrom="paragraph">
              <wp:posOffset>80010</wp:posOffset>
            </wp:positionV>
            <wp:extent cx="4960620" cy="3200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"/>
                    <a:stretch/>
                  </pic:blipFill>
                  <pic:spPr bwMode="auto">
                    <a:xfrm>
                      <a:off x="0" y="0"/>
                      <a:ext cx="496062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6CF53" w14:textId="0DEFFBE9" w:rsidR="005B5624" w:rsidRPr="0096333D" w:rsidRDefault="005B5624" w:rsidP="0096333D">
      <w:pPr>
        <w:pStyle w:val="a1"/>
        <w:spacing w:line="360" w:lineRule="auto"/>
        <w:ind w:left="1211" w:right="864"/>
        <w:rPr>
          <w:rFonts w:ascii="Heebo" w:hAnsi="Heebo" w:cs="Heebo"/>
          <w:sz w:val="24"/>
          <w:rtl/>
        </w:rPr>
      </w:pPr>
    </w:p>
    <w:p w14:paraId="384C8B74" w14:textId="16E8402C" w:rsidR="005B5624" w:rsidRPr="0096333D" w:rsidRDefault="005B5624" w:rsidP="0096333D">
      <w:pPr>
        <w:pStyle w:val="a1"/>
        <w:spacing w:line="360" w:lineRule="auto"/>
        <w:ind w:left="1211" w:right="864"/>
        <w:rPr>
          <w:rFonts w:ascii="Heebo" w:hAnsi="Heebo" w:cs="Heebo"/>
          <w:sz w:val="24"/>
        </w:rPr>
      </w:pPr>
    </w:p>
    <w:p w14:paraId="4898A48E" w14:textId="47C55A56" w:rsidR="00B4630A" w:rsidRPr="0096333D" w:rsidRDefault="00B4630A" w:rsidP="0096333D">
      <w:pPr>
        <w:pStyle w:val="a1"/>
        <w:spacing w:line="360" w:lineRule="auto"/>
        <w:ind w:right="864"/>
        <w:rPr>
          <w:rFonts w:ascii="Heebo" w:hAnsi="Heebo" w:cs="Heebo"/>
          <w:sz w:val="24"/>
          <w:rtl/>
        </w:rPr>
      </w:pPr>
    </w:p>
    <w:p w14:paraId="50D1DF30" w14:textId="72A62EE1" w:rsidR="006D0652" w:rsidRPr="0096333D" w:rsidRDefault="006D0652" w:rsidP="0096333D">
      <w:pPr>
        <w:pStyle w:val="a1"/>
        <w:spacing w:line="360" w:lineRule="auto"/>
        <w:ind w:right="864"/>
        <w:rPr>
          <w:rFonts w:ascii="Heebo" w:hAnsi="Heebo" w:cs="Heebo"/>
          <w:sz w:val="24"/>
          <w:rtl/>
        </w:rPr>
      </w:pPr>
    </w:p>
    <w:p w14:paraId="1E6C1D1D" w14:textId="20EC63EC" w:rsidR="006D0652" w:rsidRPr="0096333D" w:rsidRDefault="006D0652" w:rsidP="0096333D">
      <w:pPr>
        <w:pStyle w:val="a1"/>
        <w:spacing w:line="360" w:lineRule="auto"/>
        <w:ind w:right="864"/>
        <w:rPr>
          <w:rFonts w:ascii="Heebo" w:hAnsi="Heebo" w:cs="Heebo"/>
          <w:sz w:val="24"/>
          <w:rtl/>
        </w:rPr>
      </w:pPr>
    </w:p>
    <w:p w14:paraId="34A5B1DC" w14:textId="684D3C7C" w:rsidR="006D0652" w:rsidRPr="0096333D" w:rsidRDefault="006D0652" w:rsidP="0096333D">
      <w:pPr>
        <w:pStyle w:val="a1"/>
        <w:spacing w:line="360" w:lineRule="auto"/>
        <w:ind w:right="864"/>
        <w:rPr>
          <w:rFonts w:ascii="Heebo" w:hAnsi="Heebo" w:cs="Heebo"/>
          <w:sz w:val="24"/>
          <w:rtl/>
        </w:rPr>
      </w:pPr>
    </w:p>
    <w:p w14:paraId="4393CC49" w14:textId="77777777" w:rsidR="009C28E1" w:rsidRDefault="009C28E1" w:rsidP="009C28E1">
      <w:pPr>
        <w:pStyle w:val="a1"/>
        <w:spacing w:line="360" w:lineRule="auto"/>
        <w:ind w:left="0" w:right="864"/>
        <w:rPr>
          <w:rFonts w:ascii="Heebo" w:hAnsi="Heebo" w:cs="Heebo"/>
          <w:sz w:val="24"/>
        </w:rPr>
      </w:pPr>
    </w:p>
    <w:p w14:paraId="1C3B104A" w14:textId="149D59CF" w:rsidR="006D0652" w:rsidRPr="0096333D" w:rsidRDefault="006D0652" w:rsidP="009C28E1">
      <w:pPr>
        <w:pStyle w:val="a1"/>
        <w:spacing w:line="360" w:lineRule="auto"/>
        <w:ind w:left="0" w:right="864"/>
        <w:rPr>
          <w:rFonts w:ascii="Heebo" w:hAnsi="Heebo" w:cs="Heebo"/>
          <w:sz w:val="24"/>
          <w:rtl/>
        </w:rPr>
      </w:pPr>
    </w:p>
    <w:p w14:paraId="22EDBF78" w14:textId="1A39BBF0" w:rsidR="00B4630A" w:rsidRPr="0096333D" w:rsidRDefault="00B4630A" w:rsidP="0096333D">
      <w:pPr>
        <w:pStyle w:val="a1"/>
        <w:spacing w:line="360" w:lineRule="auto"/>
        <w:ind w:left="720" w:right="864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הטבלה שתחזור </w:t>
      </w:r>
      <w:r w:rsidR="006D0652" w:rsidRPr="0096333D">
        <w:rPr>
          <w:rFonts w:ascii="Heebo" w:hAnsi="Heebo" w:cs="Heebo"/>
          <w:b/>
          <w:bCs/>
          <w:kern w:val="28"/>
          <w:sz w:val="24"/>
          <w:rtl/>
        </w:rPr>
        <w:t xml:space="preserve">לאחר שלב 3 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>תראה כך</w:t>
      </w:r>
      <w:r w:rsidR="009C28E1">
        <w:rPr>
          <w:rFonts w:ascii="Heebo" w:hAnsi="Heebo" w:cs="Heebo"/>
          <w:b/>
          <w:bCs/>
          <w:kern w:val="28"/>
          <w:sz w:val="24"/>
        </w:rPr>
        <w:t>:</w:t>
      </w:r>
    </w:p>
    <w:p w14:paraId="15D716F1" w14:textId="738B12B1" w:rsidR="00B4630A" w:rsidRPr="0096333D" w:rsidRDefault="009C28E1" w:rsidP="0096333D">
      <w:pPr>
        <w:pStyle w:val="a1"/>
        <w:spacing w:line="360" w:lineRule="auto"/>
        <w:ind w:right="864"/>
        <w:rPr>
          <w:rFonts w:ascii="Heebo" w:hAnsi="Heebo" w:cs="Heebo"/>
          <w:sz w:val="24"/>
        </w:rPr>
      </w:pPr>
      <w:r w:rsidRPr="0096333D">
        <w:rPr>
          <w:rFonts w:ascii="Heebo" w:hAnsi="Heebo" w:cs="Heebo"/>
          <w:b/>
          <w:bCs/>
          <w:noProof/>
          <w:kern w:val="28"/>
          <w:sz w:val="24"/>
        </w:rPr>
        <w:drawing>
          <wp:anchor distT="0" distB="0" distL="114300" distR="114300" simplePos="0" relativeHeight="251658242" behindDoc="0" locked="0" layoutInCell="1" allowOverlap="1" wp14:anchorId="5CB50348" wp14:editId="39590EDB">
            <wp:simplePos x="0" y="0"/>
            <wp:positionH relativeFrom="page">
              <wp:align>center</wp:align>
            </wp:positionH>
            <wp:positionV relativeFrom="paragraph">
              <wp:posOffset>36195</wp:posOffset>
            </wp:positionV>
            <wp:extent cx="2240280" cy="1177290"/>
            <wp:effectExtent l="0" t="0" r="762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7E5CD" w14:textId="77777777" w:rsidR="00B4630A" w:rsidRPr="0096333D" w:rsidRDefault="00B4630A" w:rsidP="0096333D">
      <w:pPr>
        <w:pStyle w:val="a1"/>
        <w:spacing w:line="360" w:lineRule="auto"/>
        <w:rPr>
          <w:rFonts w:ascii="Heebo" w:hAnsi="Heebo" w:cs="Heebo"/>
          <w:sz w:val="24"/>
        </w:rPr>
      </w:pPr>
    </w:p>
    <w:p w14:paraId="1957E9E7" w14:textId="77777777" w:rsidR="00B4630A" w:rsidRPr="0096333D" w:rsidRDefault="00B4630A" w:rsidP="0096333D">
      <w:pPr>
        <w:pStyle w:val="a1"/>
        <w:spacing w:line="360" w:lineRule="auto"/>
        <w:rPr>
          <w:rFonts w:ascii="Heebo" w:hAnsi="Heebo" w:cs="Heebo"/>
          <w:sz w:val="24"/>
          <w:rtl/>
        </w:rPr>
      </w:pPr>
    </w:p>
    <w:p w14:paraId="54C68738" w14:textId="77777777" w:rsidR="00EF79D5" w:rsidRPr="0096333D" w:rsidRDefault="00EF79D5" w:rsidP="0096333D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2D0BC1E7" w14:textId="44510C0C" w:rsidR="008C6C5B" w:rsidRPr="0096333D" w:rsidRDefault="00EF79D5" w:rsidP="009C28E1">
      <w:pPr>
        <w:pStyle w:val="a1"/>
        <w:spacing w:line="360" w:lineRule="auto"/>
        <w:ind w:left="720" w:right="576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קיבלנו טבלה יפה ונוחה שמסכמת את כמות הסרטים בחנות שבקנדה שמתאימים לכל קבוצת גיל</w:t>
      </w:r>
      <w:r w:rsidR="009C28E1">
        <w:rPr>
          <w:rFonts w:ascii="Heebo" w:hAnsi="Heebo" w:cs="Heebo" w:hint="cs"/>
          <w:sz w:val="24"/>
          <w:rtl/>
        </w:rPr>
        <w:t>.</w:t>
      </w:r>
    </w:p>
    <w:p w14:paraId="513237A8" w14:textId="1ECDD1CD" w:rsidR="00EF79D5" w:rsidRPr="0096333D" w:rsidRDefault="00EF79D5" w:rsidP="009C28E1">
      <w:pPr>
        <w:pStyle w:val="a1"/>
        <w:spacing w:line="360" w:lineRule="auto"/>
        <w:ind w:left="720" w:right="576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b/>
          <w:bCs/>
          <w:kern w:val="28"/>
          <w:sz w:val="24"/>
          <w:rtl/>
        </w:rPr>
        <w:t>אך מה אם היינו משנים את השאלה ורוצים לשלוף את אותו הדבר עבור החניות בכל הארצות?</w:t>
      </w:r>
    </w:p>
    <w:p w14:paraId="061CFCFF" w14:textId="5C85E3B3" w:rsidR="00EF79D5" w:rsidRPr="0096333D" w:rsidRDefault="00EF79D5" w:rsidP="009C28E1">
      <w:pPr>
        <w:pStyle w:val="a1"/>
        <w:spacing w:line="360" w:lineRule="auto"/>
        <w:ind w:left="720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כיצד נעשה זאת?</w:t>
      </w:r>
    </w:p>
    <w:p w14:paraId="395A3321" w14:textId="53B51AE7" w:rsidR="00EF79D5" w:rsidRPr="0096333D" w:rsidRDefault="00EF79D5" w:rsidP="0096333D">
      <w:pPr>
        <w:pStyle w:val="a1"/>
        <w:spacing w:line="360" w:lineRule="auto"/>
        <w:ind w:left="720" w:right="0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b/>
          <w:bCs/>
          <w:kern w:val="28"/>
          <w:sz w:val="24"/>
          <w:rtl/>
        </w:rPr>
        <w:t>כמה סרטים המתאימים לקבוצות הגיל 12-13, 14-17, 18+ יש במלאי של החניות בכל הארצות?         (</w:t>
      </w:r>
      <w:r w:rsidRPr="0096333D">
        <w:rPr>
          <w:rFonts w:ascii="Heebo" w:hAnsi="Heebo" w:cs="Heebo"/>
          <w:b/>
          <w:bCs/>
          <w:kern w:val="28"/>
          <w:sz w:val="24"/>
        </w:rPr>
        <w:t>G/PG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, </w:t>
      </w:r>
      <w:r w:rsidRPr="0096333D">
        <w:rPr>
          <w:rFonts w:ascii="Heebo" w:hAnsi="Heebo" w:cs="Heebo"/>
          <w:b/>
          <w:bCs/>
          <w:kern w:val="28"/>
          <w:sz w:val="24"/>
        </w:rPr>
        <w:t>PG-13/R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 xml:space="preserve">, </w:t>
      </w:r>
      <w:r w:rsidRPr="0096333D">
        <w:rPr>
          <w:rFonts w:ascii="Heebo" w:hAnsi="Heebo" w:cs="Heebo"/>
          <w:b/>
          <w:bCs/>
          <w:kern w:val="28"/>
          <w:sz w:val="24"/>
        </w:rPr>
        <w:t>NC-17</w:t>
      </w:r>
      <w:r w:rsidRPr="0096333D">
        <w:rPr>
          <w:rFonts w:ascii="Heebo" w:hAnsi="Heebo" w:cs="Heebo"/>
          <w:b/>
          <w:bCs/>
          <w:kern w:val="28"/>
          <w:sz w:val="24"/>
          <w:rtl/>
        </w:rPr>
        <w:t>)</w:t>
      </w:r>
    </w:p>
    <w:p w14:paraId="5468438A" w14:textId="6D1AC4A4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SELECT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  <w:r w:rsidRPr="0096333D">
        <w:rPr>
          <w:rFonts w:ascii="Heebo" w:hAnsi="Heebo" w:cs="Heebo"/>
          <w:color w:val="D4D4D4"/>
          <w:sz w:val="24"/>
        </w:rPr>
        <w:t>,</w:t>
      </w:r>
    </w:p>
    <w:p w14:paraId="3EF3FB12" w14:textId="40D69411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30F3B7A2" w14:textId="59955311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('G', 'PG')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'12-13'</w:t>
      </w:r>
    </w:p>
    <w:p w14:paraId="10D89061" w14:textId="00ABD263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('PG-13', 'R')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'14 - 17'</w:t>
      </w:r>
    </w:p>
    <w:p w14:paraId="5F279A80" w14:textId="02501AE3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= 'NC-17' 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'18+'</w:t>
      </w:r>
    </w:p>
    <w:p w14:paraId="0D5F025C" w14:textId="7112B194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'no rating'</w:t>
      </w:r>
    </w:p>
    <w:p w14:paraId="10EA3F71" w14:textId="5736C5AB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END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AS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r w:rsidRPr="0096333D">
        <w:rPr>
          <w:rFonts w:ascii="Heebo" w:hAnsi="Heebo" w:cs="Heebo"/>
          <w:color w:val="D4D4D4"/>
          <w:sz w:val="24"/>
        </w:rPr>
        <w:t>suitable_age</w:t>
      </w:r>
      <w:proofErr w:type="spellEnd"/>
      <w:r w:rsidRPr="0096333D">
        <w:rPr>
          <w:rFonts w:ascii="Heebo" w:hAnsi="Heebo" w:cs="Heebo"/>
          <w:color w:val="D4D4D4"/>
          <w:sz w:val="24"/>
        </w:rPr>
        <w:t>,</w:t>
      </w:r>
    </w:p>
    <w:p w14:paraId="0590987D" w14:textId="6B5BFF60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spellStart"/>
      <w:proofErr w:type="gramEnd"/>
      <w:r w:rsidRPr="0096333D">
        <w:rPr>
          <w:rFonts w:ascii="Heebo" w:hAnsi="Heebo" w:cs="Heebo"/>
          <w:color w:val="D4D4D4"/>
          <w:sz w:val="24"/>
        </w:rPr>
        <w:t>inv.inventory_id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) </w:t>
      </w:r>
      <w:r w:rsidRPr="0096333D">
        <w:rPr>
          <w:rFonts w:ascii="Heebo" w:hAnsi="Heebo" w:cs="Heebo"/>
          <w:color w:val="569CD6"/>
          <w:sz w:val="24"/>
        </w:rPr>
        <w:t>AS</w:t>
      </w:r>
      <w:r w:rsidRPr="0096333D">
        <w:rPr>
          <w:rFonts w:ascii="Heebo" w:hAnsi="Heebo" w:cs="Heebo"/>
          <w:color w:val="D4D4D4"/>
          <w:sz w:val="24"/>
        </w:rPr>
        <w:t xml:space="preserve"> movies</w:t>
      </w:r>
    </w:p>
    <w:p w14:paraId="17369D00" w14:textId="1C6B7B49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FROM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>inventory inv</w:t>
      </w:r>
    </w:p>
    <w:p w14:paraId="7D8E482E" w14:textId="025BAD52" w:rsidR="009C28E1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store str </w:t>
      </w:r>
      <w:r w:rsidR="009C28E1">
        <w:rPr>
          <w:rFonts w:ascii="Heebo" w:hAnsi="Heebo" w:cs="Heebo"/>
          <w:color w:val="D4D4D4"/>
          <w:sz w:val="24"/>
          <w:rtl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7F019289" w14:textId="2F9EDC91" w:rsidR="00EF79D5" w:rsidRPr="0096333D" w:rsidRDefault="009C28E1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F79D5" w:rsidRPr="0096333D">
        <w:rPr>
          <w:rFonts w:ascii="Heebo" w:hAnsi="Heebo" w:cs="Heebo"/>
          <w:color w:val="D4D4D4"/>
          <w:sz w:val="24"/>
        </w:rPr>
        <w:t>str.store</w:t>
      </w:r>
      <w:proofErr w:type="gramEnd"/>
      <w:r w:rsidR="00EF79D5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F79D5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F79D5" w:rsidRPr="0096333D">
        <w:rPr>
          <w:rFonts w:ascii="Heebo" w:hAnsi="Heebo" w:cs="Heebo"/>
          <w:color w:val="D4D4D4"/>
          <w:sz w:val="24"/>
        </w:rPr>
        <w:t>inv.store_id</w:t>
      </w:r>
      <w:proofErr w:type="spellEnd"/>
    </w:p>
    <w:p w14:paraId="2C441537" w14:textId="2111DF07" w:rsidR="009C28E1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address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adrs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="009C28E1">
        <w:rPr>
          <w:rFonts w:ascii="Heebo" w:hAnsi="Heebo" w:cs="Heebo" w:hint="cs"/>
          <w:color w:val="D4D4D4"/>
          <w:sz w:val="24"/>
          <w:rtl/>
        </w:rPr>
        <w:t xml:space="preserve"> </w:t>
      </w:r>
      <w:r w:rsidR="009C28E1">
        <w:rPr>
          <w:rFonts w:ascii="Heebo" w:hAnsi="Heebo" w:cs="Heebo"/>
          <w:color w:val="D4D4D4"/>
          <w:sz w:val="24"/>
          <w:rtl/>
        </w:rPr>
        <w:tab/>
      </w:r>
      <w:proofErr w:type="gramEnd"/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3C08D651" w14:textId="67932E80" w:rsidR="00EF79D5" w:rsidRPr="0096333D" w:rsidRDefault="009C28E1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F79D5" w:rsidRPr="0096333D">
        <w:rPr>
          <w:rFonts w:ascii="Heebo" w:hAnsi="Heebo" w:cs="Heebo"/>
          <w:color w:val="D4D4D4"/>
          <w:sz w:val="24"/>
        </w:rPr>
        <w:t>adrs.address</w:t>
      </w:r>
      <w:proofErr w:type="gramEnd"/>
      <w:r w:rsidR="00EF79D5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F79D5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F79D5" w:rsidRPr="0096333D">
        <w:rPr>
          <w:rFonts w:ascii="Heebo" w:hAnsi="Heebo" w:cs="Heebo"/>
          <w:color w:val="D4D4D4"/>
          <w:sz w:val="24"/>
        </w:rPr>
        <w:t>str.address_id</w:t>
      </w:r>
      <w:proofErr w:type="spellEnd"/>
    </w:p>
    <w:p w14:paraId="26CBA624" w14:textId="3D23CE22" w:rsidR="009C28E1" w:rsidRDefault="00EF79D5" w:rsidP="009C28E1">
      <w:pPr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569CD6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city </w:t>
      </w:r>
      <w:r w:rsidR="009C28E1">
        <w:rPr>
          <w:rFonts w:ascii="Heebo" w:hAnsi="Heebo" w:cs="Heebo" w:hint="cs"/>
          <w:color w:val="D4D4D4"/>
          <w:sz w:val="24"/>
          <w:rtl/>
        </w:rPr>
        <w:t xml:space="preserve">   </w:t>
      </w:r>
      <w:r w:rsidR="009C28E1">
        <w:rPr>
          <w:rFonts w:ascii="Heebo" w:hAnsi="Heebo" w:cs="Heebo"/>
          <w:color w:val="D4D4D4"/>
          <w:sz w:val="24"/>
          <w:rtl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="009C28E1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</w:p>
    <w:p w14:paraId="79008FE5" w14:textId="1C36B126" w:rsidR="00EF79D5" w:rsidRPr="0096333D" w:rsidRDefault="009C28E1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569CD6"/>
          <w:sz w:val="24"/>
          <w:rtl/>
        </w:rPr>
        <w:t xml:space="preserve">                      </w:t>
      </w:r>
      <w:r>
        <w:rPr>
          <w:rFonts w:ascii="Heebo" w:hAnsi="Heebo" w:cs="Heebo"/>
          <w:color w:val="569CD6"/>
          <w:sz w:val="24"/>
        </w:rPr>
        <w:tab/>
      </w:r>
      <w:r>
        <w:rPr>
          <w:rFonts w:ascii="Heebo" w:hAnsi="Heebo" w:cs="Heebo"/>
          <w:color w:val="569CD6"/>
          <w:sz w:val="24"/>
        </w:rPr>
        <w:tab/>
      </w:r>
      <w:proofErr w:type="spellStart"/>
      <w:proofErr w:type="gramStart"/>
      <w:r w:rsidR="00EF79D5" w:rsidRPr="0096333D">
        <w:rPr>
          <w:rFonts w:ascii="Heebo" w:hAnsi="Heebo" w:cs="Heebo"/>
          <w:color w:val="D4D4D4"/>
          <w:sz w:val="24"/>
        </w:rPr>
        <w:t>city.city</w:t>
      </w:r>
      <w:proofErr w:type="gramEnd"/>
      <w:r w:rsidR="00EF79D5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F79D5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F79D5" w:rsidRPr="0096333D">
        <w:rPr>
          <w:rFonts w:ascii="Heebo" w:hAnsi="Heebo" w:cs="Heebo"/>
          <w:color w:val="D4D4D4"/>
          <w:sz w:val="24"/>
        </w:rPr>
        <w:t>adrs.city_id</w:t>
      </w:r>
      <w:proofErr w:type="spellEnd"/>
    </w:p>
    <w:p w14:paraId="614C9F92" w14:textId="28671D42" w:rsidR="009C28E1" w:rsidRDefault="00EF79D5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569CD6"/>
          <w:sz w:val="24"/>
        </w:rPr>
      </w:pPr>
      <w:r w:rsidRPr="0096333D">
        <w:rPr>
          <w:rFonts w:ascii="Heebo" w:hAnsi="Heebo" w:cs="Heebo"/>
          <w:color w:val="569CD6"/>
          <w:sz w:val="24"/>
        </w:rPr>
        <w:lastRenderedPageBreak/>
        <w:t>INNER 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country </w:t>
      </w:r>
      <w:proofErr w:type="spellStart"/>
      <w:r w:rsidRPr="0096333D">
        <w:rPr>
          <w:rFonts w:ascii="Heebo" w:hAnsi="Heebo" w:cs="Heebo"/>
          <w:color w:val="D4D4D4"/>
          <w:sz w:val="24"/>
        </w:rPr>
        <w:t>cnt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="009C28E1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</w:p>
    <w:p w14:paraId="198A1427" w14:textId="718BD760" w:rsidR="00EF79D5" w:rsidRPr="0096333D" w:rsidRDefault="009C28E1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569CD6"/>
          <w:sz w:val="24"/>
        </w:rPr>
        <w:t xml:space="preserve">                   </w:t>
      </w:r>
      <w:r>
        <w:rPr>
          <w:rFonts w:ascii="Heebo" w:hAnsi="Heebo" w:cs="Heebo"/>
          <w:color w:val="569CD6"/>
          <w:sz w:val="24"/>
        </w:rPr>
        <w:tab/>
      </w:r>
      <w:r w:rsidR="00EF79D5" w:rsidRPr="0096333D">
        <w:rPr>
          <w:rFonts w:ascii="Heebo" w:hAnsi="Heebo" w:cs="Heebo"/>
          <w:color w:val="D4D4D4"/>
          <w:sz w:val="24"/>
        </w:rPr>
        <w:t xml:space="preserve"> </w:t>
      </w:r>
      <w:r>
        <w:rPr>
          <w:rFonts w:ascii="Heebo" w:hAnsi="Heebo" w:cs="Heebo"/>
          <w:color w:val="D4D4D4"/>
          <w:sz w:val="24"/>
        </w:rPr>
        <w:tab/>
      </w:r>
      <w:proofErr w:type="spellStart"/>
      <w:proofErr w:type="gramStart"/>
      <w:r w:rsidR="00EF79D5" w:rsidRPr="0096333D">
        <w:rPr>
          <w:rFonts w:ascii="Heebo" w:hAnsi="Heebo" w:cs="Heebo"/>
          <w:color w:val="D4D4D4"/>
          <w:sz w:val="24"/>
        </w:rPr>
        <w:t>cnt.country</w:t>
      </w:r>
      <w:proofErr w:type="gramEnd"/>
      <w:r w:rsidR="00EF79D5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F79D5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F79D5" w:rsidRPr="0096333D">
        <w:rPr>
          <w:rFonts w:ascii="Heebo" w:hAnsi="Heebo" w:cs="Heebo"/>
          <w:color w:val="D4D4D4"/>
          <w:sz w:val="24"/>
        </w:rPr>
        <w:t>city.country_id</w:t>
      </w:r>
      <w:proofErr w:type="spellEnd"/>
    </w:p>
    <w:p w14:paraId="70AC1000" w14:textId="00A998D0" w:rsidR="009C28E1" w:rsidRDefault="00EF79D5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INNER 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film </w:t>
      </w:r>
      <w:r w:rsidR="009C28E1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164DBDA4" w14:textId="2FC4F617" w:rsidR="00EF79D5" w:rsidRPr="0096333D" w:rsidRDefault="009C28E1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            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proofErr w:type="spellStart"/>
      <w:proofErr w:type="gramStart"/>
      <w:r w:rsidR="00EF79D5" w:rsidRPr="0096333D">
        <w:rPr>
          <w:rFonts w:ascii="Heebo" w:hAnsi="Heebo" w:cs="Heebo"/>
          <w:color w:val="D4D4D4"/>
          <w:sz w:val="24"/>
        </w:rPr>
        <w:t>film.film</w:t>
      </w:r>
      <w:proofErr w:type="gramEnd"/>
      <w:r w:rsidR="00EF79D5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F79D5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F79D5" w:rsidRPr="0096333D">
        <w:rPr>
          <w:rFonts w:ascii="Heebo" w:hAnsi="Heebo" w:cs="Heebo"/>
          <w:color w:val="D4D4D4"/>
          <w:sz w:val="24"/>
        </w:rPr>
        <w:t>inv.film_id</w:t>
      </w:r>
      <w:proofErr w:type="spellEnd"/>
    </w:p>
    <w:p w14:paraId="3F70F380" w14:textId="12C89CF9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GROUP BY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, </w:t>
      </w:r>
      <w:proofErr w:type="spellStart"/>
      <w:r w:rsidRPr="0096333D">
        <w:rPr>
          <w:rFonts w:ascii="Heebo" w:hAnsi="Heebo" w:cs="Heebo"/>
          <w:color w:val="D4D4D4"/>
          <w:sz w:val="24"/>
        </w:rPr>
        <w:t>suitable_age</w:t>
      </w:r>
      <w:proofErr w:type="spellEnd"/>
    </w:p>
    <w:p w14:paraId="23DC56D7" w14:textId="61F2608A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ORDER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BY</w:t>
      </w:r>
      <w:r w:rsidRPr="0096333D">
        <w:rPr>
          <w:rFonts w:ascii="Heebo" w:hAnsi="Heebo" w:cs="Heebo"/>
          <w:color w:val="D4D4D4"/>
          <w:sz w:val="24"/>
        </w:rPr>
        <w:tab/>
      </w:r>
      <w:r w:rsidR="009C28E1">
        <w:rPr>
          <w:rFonts w:ascii="Heebo" w:hAnsi="Heebo" w:cs="Heebo"/>
          <w:color w:val="D4D4D4"/>
          <w:sz w:val="24"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, </w:t>
      </w:r>
      <w:proofErr w:type="spellStart"/>
      <w:r w:rsidRPr="0096333D">
        <w:rPr>
          <w:rFonts w:ascii="Heebo" w:hAnsi="Heebo" w:cs="Heebo"/>
          <w:color w:val="D4D4D4"/>
          <w:sz w:val="24"/>
        </w:rPr>
        <w:t>suitable_</w:t>
      </w:r>
      <w:proofErr w:type="gramStart"/>
      <w:r w:rsidRPr="0096333D">
        <w:rPr>
          <w:rFonts w:ascii="Heebo" w:hAnsi="Heebo" w:cs="Heebo"/>
          <w:color w:val="D4D4D4"/>
          <w:sz w:val="24"/>
        </w:rPr>
        <w:t>age</w:t>
      </w:r>
      <w:proofErr w:type="spellEnd"/>
      <w:r w:rsidR="009C28E1">
        <w:rPr>
          <w:rFonts w:ascii="Heebo" w:hAnsi="Heebo" w:cs="Heebo"/>
          <w:color w:val="D4D4D4"/>
          <w:sz w:val="24"/>
        </w:rPr>
        <w:t>;</w:t>
      </w:r>
      <w:proofErr w:type="gramEnd"/>
    </w:p>
    <w:p w14:paraId="6B3A54CE" w14:textId="2DA99D1D" w:rsidR="00EF79D5" w:rsidRPr="0096333D" w:rsidRDefault="00EF79D5" w:rsidP="009C28E1">
      <w:pPr>
        <w:shd w:val="clear" w:color="auto" w:fill="1E1E1E"/>
        <w:bidi w:val="0"/>
        <w:spacing w:before="0" w:after="0" w:line="276" w:lineRule="auto"/>
        <w:ind w:left="576"/>
        <w:jc w:val="left"/>
        <w:rPr>
          <w:rFonts w:ascii="Heebo" w:hAnsi="Heebo" w:cs="Heebo"/>
          <w:color w:val="D4D4D4"/>
          <w:sz w:val="24"/>
          <w:rtl/>
        </w:rPr>
      </w:pPr>
    </w:p>
    <w:p w14:paraId="315EE98E" w14:textId="5972D015" w:rsidR="00EF79D5" w:rsidRPr="0096333D" w:rsidRDefault="00EF79D5" w:rsidP="009C28E1">
      <w:pPr>
        <w:shd w:val="clear" w:color="auto" w:fill="1E1E1E"/>
        <w:spacing w:before="0" w:after="0" w:line="360" w:lineRule="auto"/>
        <w:ind w:left="0" w:right="576"/>
        <w:jc w:val="left"/>
        <w:rPr>
          <w:rFonts w:ascii="Heebo" w:hAnsi="Heebo" w:cs="Heebo"/>
          <w:color w:val="D4D4D4"/>
          <w:sz w:val="24"/>
          <w:rtl/>
        </w:rPr>
      </w:pPr>
    </w:p>
    <w:p w14:paraId="2132B0EC" w14:textId="41EDF411" w:rsidR="00EF79D5" w:rsidRPr="0096333D" w:rsidRDefault="00EF79D5" w:rsidP="009C28E1">
      <w:pPr>
        <w:shd w:val="clear" w:color="auto" w:fill="1E1E1E"/>
        <w:spacing w:before="0" w:after="0" w:line="360" w:lineRule="auto"/>
        <w:ind w:left="0" w:right="576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  <w:rtl/>
        </w:rPr>
        <w:t>הסר את המלבן הלבן בשביל לחשוף את התשובה</w:t>
      </w:r>
    </w:p>
    <w:p w14:paraId="379E4338" w14:textId="0067EC1C" w:rsidR="00EF79D5" w:rsidRPr="0096333D" w:rsidRDefault="00EF79D5" w:rsidP="009C28E1">
      <w:pPr>
        <w:pStyle w:val="a1"/>
        <w:spacing w:line="360" w:lineRule="auto"/>
        <w:ind w:left="432"/>
        <w:rPr>
          <w:rFonts w:ascii="Heebo" w:hAnsi="Heebo" w:cs="Heebo"/>
          <w:sz w:val="24"/>
          <w:rtl/>
        </w:rPr>
      </w:pPr>
    </w:p>
    <w:p w14:paraId="4B898FA8" w14:textId="5737B0EA" w:rsidR="00351BD7" w:rsidRPr="009C28E1" w:rsidRDefault="009C28E1" w:rsidP="009C28E1">
      <w:pPr>
        <w:pStyle w:val="a1"/>
        <w:spacing w:line="360" w:lineRule="auto"/>
        <w:ind w:left="0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96333D">
        <w:rPr>
          <w:rFonts w:ascii="Heebo" w:hAnsi="Heebo" w:cs="Heebo"/>
          <w:b/>
          <w:bCs/>
          <w:noProof/>
          <w:kern w:val="28"/>
          <w:sz w:val="24"/>
          <w:rtl/>
        </w:rPr>
        <w:drawing>
          <wp:anchor distT="0" distB="0" distL="114300" distR="114300" simplePos="0" relativeHeight="251658244" behindDoc="0" locked="0" layoutInCell="1" allowOverlap="1" wp14:anchorId="1402F94E" wp14:editId="0FC05778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3101340" cy="1661160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BD7" w:rsidRPr="009C28E1">
        <w:rPr>
          <w:rFonts w:ascii="Heebo" w:hAnsi="Heebo" w:cs="Heebo"/>
          <w:b/>
          <w:bCs/>
          <w:kern w:val="28"/>
          <w:sz w:val="32"/>
          <w:szCs w:val="32"/>
          <w:rtl/>
        </w:rPr>
        <w:t>טבלת התוצאה</w:t>
      </w:r>
    </w:p>
    <w:p w14:paraId="0F2F7CC9" w14:textId="1482A7EC" w:rsidR="00EF79D5" w:rsidRDefault="00EF79D5" w:rsidP="009C28E1">
      <w:pPr>
        <w:pStyle w:val="a1"/>
        <w:spacing w:line="360" w:lineRule="auto"/>
        <w:ind w:left="0"/>
        <w:rPr>
          <w:rFonts w:ascii="Heebo" w:hAnsi="Heebo" w:cs="Heebo"/>
          <w:sz w:val="24"/>
        </w:rPr>
      </w:pPr>
    </w:p>
    <w:p w14:paraId="198A5245" w14:textId="6A82E600" w:rsidR="009C28E1" w:rsidRDefault="009C28E1" w:rsidP="009C28E1">
      <w:pPr>
        <w:pStyle w:val="a1"/>
        <w:spacing w:line="360" w:lineRule="auto"/>
        <w:ind w:left="0"/>
        <w:rPr>
          <w:rFonts w:ascii="Heebo" w:hAnsi="Heebo" w:cs="Heebo"/>
          <w:sz w:val="24"/>
        </w:rPr>
      </w:pPr>
    </w:p>
    <w:p w14:paraId="3ABE6C09" w14:textId="36436D89" w:rsidR="009C28E1" w:rsidRDefault="009C28E1" w:rsidP="009C28E1">
      <w:pPr>
        <w:pStyle w:val="a1"/>
        <w:spacing w:line="360" w:lineRule="auto"/>
        <w:ind w:left="0"/>
        <w:rPr>
          <w:rFonts w:ascii="Heebo" w:hAnsi="Heebo" w:cs="Heebo"/>
          <w:sz w:val="24"/>
        </w:rPr>
      </w:pPr>
    </w:p>
    <w:p w14:paraId="53CDF98F" w14:textId="77777777" w:rsidR="009C28E1" w:rsidRPr="0096333D" w:rsidRDefault="009C28E1" w:rsidP="009C28E1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5985DA18" w14:textId="77777777" w:rsidR="009C28E1" w:rsidRDefault="009C28E1" w:rsidP="009C28E1">
      <w:pPr>
        <w:pStyle w:val="a1"/>
        <w:spacing w:line="360" w:lineRule="auto"/>
        <w:ind w:left="0"/>
        <w:rPr>
          <w:rFonts w:ascii="Heebo" w:hAnsi="Heebo" w:cs="Heebo"/>
          <w:sz w:val="24"/>
        </w:rPr>
      </w:pPr>
    </w:p>
    <w:p w14:paraId="4C0CE00A" w14:textId="2678CC70" w:rsidR="00351BD7" w:rsidRPr="0096333D" w:rsidRDefault="00351BD7" w:rsidP="009C28E1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כמו שניתן לראות קיבלנו טבלה דומה לטבלה הקודמת</w:t>
      </w:r>
      <w:r w:rsidR="009C28E1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שגם היא מסכמת את המידע בצורה נוחה.</w:t>
      </w:r>
    </w:p>
    <w:p w14:paraId="6DB622C0" w14:textId="7D18FC21" w:rsidR="00351BD7" w:rsidRPr="0096333D" w:rsidRDefault="00351BD7" w:rsidP="009C28E1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אך האם יש דרך נוספת להציג את המידע הנ"ל?</w:t>
      </w:r>
    </w:p>
    <w:p w14:paraId="0B741A55" w14:textId="57EEBEC2" w:rsidR="00351BD7" w:rsidRPr="0096333D" w:rsidRDefault="00351BD7" w:rsidP="009C28E1">
      <w:pPr>
        <w:pStyle w:val="a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האם ניתן לתמצת את הטבלה לכדי טבלה נוחה יותר?</w:t>
      </w:r>
    </w:p>
    <w:p w14:paraId="7F928E96" w14:textId="77777777" w:rsidR="00EF79D5" w:rsidRPr="0096333D" w:rsidRDefault="00EF79D5" w:rsidP="009C28E1">
      <w:pPr>
        <w:pStyle w:val="a1"/>
        <w:spacing w:line="360" w:lineRule="auto"/>
        <w:ind w:left="0"/>
        <w:rPr>
          <w:rFonts w:ascii="Heebo" w:hAnsi="Heebo" w:cs="Heebo"/>
          <w:sz w:val="24"/>
        </w:rPr>
      </w:pPr>
    </w:p>
    <w:p w14:paraId="1CA36D73" w14:textId="2F4049DD" w:rsidR="00B35A50" w:rsidRPr="009C28E1" w:rsidRDefault="00296924" w:rsidP="009C28E1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2"/>
        </w:rPr>
      </w:pPr>
      <w:r w:rsidRPr="009C28E1">
        <w:rPr>
          <w:rFonts w:ascii="Heebo" w:hAnsi="Heebo" w:cs="Heebo"/>
          <w:b/>
          <w:bCs/>
          <w:kern w:val="28"/>
          <w:sz w:val="32"/>
          <w:szCs w:val="32"/>
        </w:rPr>
        <w:t>PIVOT TABLE</w:t>
      </w:r>
    </w:p>
    <w:p w14:paraId="4080FB95" w14:textId="505E68BE" w:rsidR="00296924" w:rsidRPr="0096333D" w:rsidRDefault="00296924" w:rsidP="009C28E1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96333D">
        <w:rPr>
          <w:rFonts w:ascii="Heebo" w:hAnsi="Heebo" w:cs="Heebo"/>
          <w:b/>
          <w:bCs/>
          <w:kern w:val="28"/>
          <w:sz w:val="24"/>
        </w:rPr>
        <w:t>PIVOTING</w:t>
      </w:r>
    </w:p>
    <w:p w14:paraId="1C55CDA6" w14:textId="1B154809" w:rsidR="00B35A50" w:rsidRPr="0096333D" w:rsidRDefault="00B35A50" w:rsidP="009C28E1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 xml:space="preserve">פיבוטינג היא פעולה שמשמעותה לסובב את הטבלה על ציר, משמע, </w:t>
      </w:r>
      <w:r w:rsidRPr="007F4C20">
        <w:rPr>
          <w:rFonts w:ascii="Heebo" w:hAnsi="Heebo" w:cs="Heebo"/>
          <w:b/>
          <w:bCs/>
          <w:sz w:val="24"/>
          <w:rtl/>
        </w:rPr>
        <w:t xml:space="preserve">עמודות הופכות לשורות </w:t>
      </w:r>
      <w:r w:rsidR="71B321EE" w:rsidRPr="007F4C20">
        <w:rPr>
          <w:rFonts w:ascii="Heebo" w:hAnsi="Heebo" w:cs="Heebo"/>
          <w:b/>
          <w:bCs/>
          <w:sz w:val="24"/>
          <w:rtl/>
        </w:rPr>
        <w:t xml:space="preserve">או לחילופין </w:t>
      </w:r>
      <w:r w:rsidRPr="007F4C20">
        <w:rPr>
          <w:rFonts w:ascii="Heebo" w:hAnsi="Heebo" w:cs="Heebo"/>
          <w:b/>
          <w:bCs/>
          <w:sz w:val="24"/>
          <w:rtl/>
        </w:rPr>
        <w:t>שורות הופכות לעמודות</w:t>
      </w:r>
      <w:r w:rsidRPr="0096333D">
        <w:rPr>
          <w:rFonts w:ascii="Heebo" w:hAnsi="Heebo" w:cs="Heebo"/>
          <w:sz w:val="24"/>
        </w:rPr>
        <w:t>.</w:t>
      </w:r>
    </w:p>
    <w:p w14:paraId="24C28E23" w14:textId="00888481" w:rsidR="00B35A50" w:rsidRPr="0096333D" w:rsidRDefault="001F5015" w:rsidP="009C28E1">
      <w:pPr>
        <w:keepLines w:val="0"/>
        <w:widowControl/>
        <w:spacing w:line="360" w:lineRule="auto"/>
        <w:ind w:left="72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בעזרת שימוש ב</w:t>
      </w:r>
      <w:r w:rsidRPr="0096333D">
        <w:rPr>
          <w:rFonts w:ascii="Heebo" w:hAnsi="Heebo" w:cs="Heebo"/>
          <w:sz w:val="24"/>
        </w:rPr>
        <w:t>CASE</w:t>
      </w:r>
      <w:r w:rsidR="009C28E1">
        <w:rPr>
          <w:rFonts w:ascii="Heebo" w:hAnsi="Heebo" w:cs="Heebo"/>
          <w:sz w:val="24"/>
        </w:rPr>
        <w:t xml:space="preserve"> - </w:t>
      </w:r>
      <w:r w:rsidR="009C28E1">
        <w:rPr>
          <w:rFonts w:ascii="Heebo" w:hAnsi="Heebo" w:cs="Heebo" w:hint="cs"/>
          <w:sz w:val="24"/>
          <w:rtl/>
        </w:rPr>
        <w:t xml:space="preserve"> </w:t>
      </w: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בתוך אגרגציות נוכל להשיג את הטבלה הרצוי</w:t>
      </w:r>
      <w:r w:rsidR="41D7A120" w:rsidRPr="0096333D">
        <w:rPr>
          <w:rFonts w:ascii="Heebo" w:hAnsi="Heebo" w:cs="Heebo"/>
          <w:sz w:val="24"/>
          <w:rtl/>
        </w:rPr>
        <w:t>ה</w:t>
      </w:r>
      <w:r w:rsidR="2B4EA067" w:rsidRPr="0096333D">
        <w:rPr>
          <w:rFonts w:ascii="Heebo" w:hAnsi="Heebo" w:cs="Heebo"/>
          <w:sz w:val="24"/>
        </w:rPr>
        <w:t>:</w:t>
      </w:r>
    </w:p>
    <w:p w14:paraId="05A90DD6" w14:textId="3EF99194" w:rsidR="00B35A50" w:rsidRDefault="001F5015" w:rsidP="0096333D">
      <w:pPr>
        <w:pStyle w:val="a1"/>
        <w:spacing w:line="360" w:lineRule="auto"/>
        <w:ind w:right="0"/>
        <w:rPr>
          <w:rFonts w:ascii="Heebo" w:hAnsi="Heebo" w:cs="Heebo"/>
          <w:b/>
          <w:bCs/>
          <w:sz w:val="32"/>
          <w:szCs w:val="32"/>
          <w:rtl/>
        </w:rPr>
      </w:pPr>
      <w:r w:rsidRPr="00BD08A6">
        <w:rPr>
          <w:rFonts w:ascii="Heebo" w:hAnsi="Heebo" w:cs="Heebo"/>
          <w:b/>
          <w:bCs/>
          <w:sz w:val="32"/>
          <w:szCs w:val="32"/>
          <w:rtl/>
        </w:rPr>
        <w:lastRenderedPageBreak/>
        <w:t>דוגמה</w:t>
      </w:r>
      <w:r w:rsidR="00F27A69" w:rsidRPr="00BD08A6">
        <w:rPr>
          <w:rFonts w:ascii="Heebo" w:hAnsi="Heebo" w:cs="Heebo"/>
          <w:b/>
          <w:bCs/>
          <w:sz w:val="32"/>
          <w:szCs w:val="32"/>
        </w:rPr>
        <w:t xml:space="preserve"> </w:t>
      </w:r>
    </w:p>
    <w:p w14:paraId="5DBB6CBC" w14:textId="0752BC67" w:rsidR="00BD08A6" w:rsidRPr="00BD08A6" w:rsidRDefault="00BD08A6" w:rsidP="0096333D">
      <w:pPr>
        <w:pStyle w:val="a1"/>
        <w:spacing w:line="360" w:lineRule="auto"/>
        <w:ind w:right="0"/>
        <w:rPr>
          <w:rFonts w:ascii="Heebo" w:hAnsi="Heebo" w:cs="Heebo"/>
          <w:b/>
          <w:bCs/>
          <w:sz w:val="32"/>
          <w:szCs w:val="32"/>
          <w:rtl/>
        </w:rPr>
      </w:pPr>
      <w:r w:rsidRPr="00BD08A6">
        <w:rPr>
          <w:rFonts w:ascii="Heebo" w:hAnsi="Heebo" w:cs="Heebo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9F51902" wp14:editId="7DEEECF4">
                <wp:simplePos x="0" y="0"/>
                <wp:positionH relativeFrom="margin">
                  <wp:posOffset>4124325</wp:posOffset>
                </wp:positionH>
                <wp:positionV relativeFrom="paragraph">
                  <wp:posOffset>315595</wp:posOffset>
                </wp:positionV>
                <wp:extent cx="2152650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99C3" w14:textId="538C9D58" w:rsidR="006514C7" w:rsidRPr="00F27A69" w:rsidRDefault="006514C7" w:rsidP="00F27A69">
                            <w:pPr>
                              <w:jc w:val="center"/>
                              <w:rPr>
                                <w:rFonts w:ascii="Heebo" w:hAnsi="Heebo" w:cs="Heebo"/>
                                <w:b/>
                                <w:bCs/>
                              </w:rPr>
                            </w:pPr>
                            <w:r w:rsidRPr="00F27A69">
                              <w:rPr>
                                <w:rFonts w:ascii="Heebo" w:hAnsi="Heebo" w:cs="Heebo" w:hint="cs"/>
                                <w:b/>
                                <w:bCs/>
                                <w:rtl/>
                              </w:rPr>
                              <w:t>מצוי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5190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24.75pt;margin-top:24.85pt;width:169.5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" filled="f" stroked="f">
                <v:textbox style="mso-fit-shape-to-text:t">
                  <w:txbxContent>
                    <w:p w14:paraId="710399C3" w14:textId="538C9D58" w:rsidR="006514C7" w:rsidRPr="00F27A69" w:rsidRDefault="006514C7" w:rsidP="00F27A69">
                      <w:pPr>
                        <w:jc w:val="center"/>
                        <w:rPr>
                          <w:rFonts w:ascii="Heebo" w:hAnsi="Heebo" w:cs="Heebo"/>
                          <w:b/>
                          <w:bCs/>
                        </w:rPr>
                      </w:pPr>
                      <w:r w:rsidRPr="00F27A69">
                        <w:rPr>
                          <w:rFonts w:ascii="Heebo" w:hAnsi="Heebo" w:cs="Heebo" w:hint="cs"/>
                          <w:b/>
                          <w:bCs/>
                          <w:rtl/>
                        </w:rPr>
                        <w:t>מצוי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333D">
        <w:rPr>
          <w:rFonts w:ascii="Heebo" w:hAnsi="Heebo" w:cs="Heebo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F43CD1E" wp14:editId="7DECA088">
                <wp:simplePos x="0" y="0"/>
                <wp:positionH relativeFrom="margin">
                  <wp:posOffset>880110</wp:posOffset>
                </wp:positionH>
                <wp:positionV relativeFrom="paragraph">
                  <wp:posOffset>352425</wp:posOffset>
                </wp:positionV>
                <wp:extent cx="1057275" cy="381635"/>
                <wp:effectExtent l="0" t="0" r="9525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CBAE0" w14:textId="58A9DBE8" w:rsidR="006514C7" w:rsidRPr="00F27A69" w:rsidRDefault="006514C7" w:rsidP="00F27A69">
                            <w:pPr>
                              <w:jc w:val="center"/>
                              <w:rPr>
                                <w:rFonts w:ascii="Heebo" w:hAnsi="Heebo" w:cs="Heeb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ebo" w:hAnsi="Heebo" w:cs="Heebo" w:hint="cs"/>
                                <w:b/>
                                <w:bCs/>
                                <w:rtl/>
                              </w:rPr>
                              <w:t>רצוי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CD1E" id="Text Box 49" o:spid="_x0000_s1027" type="#_x0000_t202" style="position:absolute;left:0;text-align:left;margin-left:69.3pt;margin-top:27.75pt;width:83.25pt;height:30.0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" stroked="f">
                <v:textbox>
                  <w:txbxContent>
                    <w:p w14:paraId="0AFCBAE0" w14:textId="58A9DBE8" w:rsidR="006514C7" w:rsidRPr="00F27A69" w:rsidRDefault="006514C7" w:rsidP="00F27A69">
                      <w:pPr>
                        <w:jc w:val="center"/>
                        <w:rPr>
                          <w:rFonts w:ascii="Heebo" w:hAnsi="Heebo" w:cs="Heebo"/>
                          <w:b/>
                          <w:bCs/>
                        </w:rPr>
                      </w:pPr>
                      <w:r>
                        <w:rPr>
                          <w:rFonts w:ascii="Heebo" w:hAnsi="Heebo" w:cs="Heebo" w:hint="cs"/>
                          <w:b/>
                          <w:bCs/>
                          <w:rtl/>
                        </w:rPr>
                        <w:t>רצוי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08552" w14:textId="4B9D524E" w:rsidR="001F5015" w:rsidRPr="0096333D" w:rsidRDefault="00BD08A6" w:rsidP="0096333D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BD08A6">
        <w:rPr>
          <w:rFonts w:ascii="Heebo" w:hAnsi="Heebo" w:cs="Heebo"/>
          <w:noProof/>
          <w:sz w:val="32"/>
          <w:szCs w:val="32"/>
        </w:rPr>
        <w:drawing>
          <wp:anchor distT="0" distB="0" distL="114300" distR="114300" simplePos="0" relativeHeight="251658246" behindDoc="0" locked="0" layoutInCell="1" allowOverlap="1" wp14:anchorId="4FECD11A" wp14:editId="11EC09DF">
            <wp:simplePos x="0" y="0"/>
            <wp:positionH relativeFrom="page">
              <wp:posOffset>238125</wp:posOffset>
            </wp:positionH>
            <wp:positionV relativeFrom="paragraph">
              <wp:posOffset>446405</wp:posOffset>
            </wp:positionV>
            <wp:extent cx="3486150" cy="679120"/>
            <wp:effectExtent l="0" t="0" r="0" b="698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775D3" w14:textId="6DCA6E83" w:rsidR="001F5015" w:rsidRPr="0096333D" w:rsidRDefault="00BD08A6" w:rsidP="0096333D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b/>
          <w:bCs/>
          <w:noProof/>
          <w:kern w:val="28"/>
          <w:sz w:val="24"/>
          <w:rtl/>
        </w:rPr>
        <w:drawing>
          <wp:anchor distT="0" distB="0" distL="114300" distR="114300" simplePos="0" relativeHeight="251658245" behindDoc="0" locked="0" layoutInCell="1" allowOverlap="1" wp14:anchorId="073E7B22" wp14:editId="3089541E">
            <wp:simplePos x="0" y="0"/>
            <wp:positionH relativeFrom="column">
              <wp:posOffset>3480435</wp:posOffset>
            </wp:positionH>
            <wp:positionV relativeFrom="paragraph">
              <wp:posOffset>13335</wp:posOffset>
            </wp:positionV>
            <wp:extent cx="2924175" cy="13620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01418" w14:textId="6C0B2EF1" w:rsidR="001F5015" w:rsidRPr="0096333D" w:rsidRDefault="001F5015" w:rsidP="0096333D">
      <w:pPr>
        <w:keepLines w:val="0"/>
        <w:widowControl/>
        <w:spacing w:line="360" w:lineRule="auto"/>
        <w:ind w:left="1440"/>
        <w:jc w:val="left"/>
        <w:rPr>
          <w:rFonts w:ascii="Heebo" w:hAnsi="Heebo" w:cs="Heebo"/>
          <w:sz w:val="24"/>
          <w:rtl/>
        </w:rPr>
      </w:pPr>
    </w:p>
    <w:p w14:paraId="09EF9AB0" w14:textId="2616FED4" w:rsidR="001F5015" w:rsidRPr="0096333D" w:rsidRDefault="001F5015" w:rsidP="0096333D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sz w:val="24"/>
          <w:rtl/>
        </w:rPr>
      </w:pPr>
    </w:p>
    <w:p w14:paraId="2CB0CA74" w14:textId="77777777" w:rsidR="00F27A69" w:rsidRPr="0096333D" w:rsidRDefault="00F27A69" w:rsidP="0096333D">
      <w:pPr>
        <w:keepLines w:val="0"/>
        <w:widowControl/>
        <w:spacing w:line="360" w:lineRule="auto"/>
        <w:ind w:left="0"/>
        <w:jc w:val="left"/>
        <w:rPr>
          <w:rFonts w:ascii="Heebo" w:hAnsi="Heebo" w:cs="Heebo"/>
          <w:sz w:val="24"/>
          <w:rtl/>
        </w:rPr>
      </w:pPr>
    </w:p>
    <w:p w14:paraId="29206395" w14:textId="404E60FB" w:rsidR="00F27A69" w:rsidRPr="0096333D" w:rsidRDefault="00F27A69" w:rsidP="0096333D">
      <w:pPr>
        <w:pStyle w:val="a1"/>
        <w:spacing w:line="360" w:lineRule="auto"/>
        <w:ind w:left="0" w:right="0"/>
        <w:rPr>
          <w:rFonts w:ascii="Heebo" w:hAnsi="Heebo" w:cs="Heebo"/>
          <w:sz w:val="24"/>
        </w:rPr>
      </w:pPr>
      <w:r w:rsidRPr="0096333D">
        <w:rPr>
          <w:rFonts w:ascii="Heebo" w:hAnsi="Heebo" w:cs="Heebo"/>
          <w:sz w:val="24"/>
          <w:rtl/>
        </w:rPr>
        <w:tab/>
      </w:r>
      <w:r w:rsidRPr="00BD08A6">
        <w:rPr>
          <w:rFonts w:ascii="Heebo" w:hAnsi="Heebo" w:cs="Heebo"/>
          <w:b/>
          <w:bCs/>
          <w:sz w:val="32"/>
          <w:szCs w:val="32"/>
          <w:rtl/>
        </w:rPr>
        <w:t>פתרון</w:t>
      </w:r>
    </w:p>
    <w:p w14:paraId="426C6033" w14:textId="30730B71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SELECT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  <w:r w:rsidRPr="0096333D">
        <w:rPr>
          <w:rFonts w:ascii="Heebo" w:hAnsi="Heebo" w:cs="Heebo"/>
          <w:color w:val="D4D4D4"/>
          <w:sz w:val="24"/>
        </w:rPr>
        <w:t>,</w:t>
      </w:r>
    </w:p>
    <w:p w14:paraId="62A7CAB7" w14:textId="09A2660D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gramEnd"/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3CE5C39A" w14:textId="3631C129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 w:firstLine="72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('G', 'PG')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1 </w:t>
      </w:r>
    </w:p>
    <w:p w14:paraId="5587D744" w14:textId="2DCC23D4" w:rsidR="00BD08A6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NULL </w:t>
      </w:r>
    </w:p>
    <w:p w14:paraId="52B36DA7" w14:textId="3CDA6B86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                             </w:t>
      </w:r>
      <w:r w:rsidR="00E864BC" w:rsidRPr="0096333D">
        <w:rPr>
          <w:rFonts w:ascii="Heebo" w:hAnsi="Heebo" w:cs="Heebo"/>
          <w:color w:val="569CD6"/>
          <w:sz w:val="24"/>
        </w:rPr>
        <w:t>END</w:t>
      </w:r>
      <w:r w:rsidR="00E864BC" w:rsidRPr="0096333D">
        <w:rPr>
          <w:rFonts w:ascii="Heebo" w:hAnsi="Heebo" w:cs="Heebo"/>
          <w:color w:val="D4D4D4"/>
          <w:sz w:val="24"/>
        </w:rPr>
        <w:t>)</w:t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D4D4D4"/>
          <w:sz w:val="24"/>
        </w:rPr>
        <w:t xml:space="preserve"> </w:t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AS</w:t>
      </w:r>
      <w:r w:rsidR="00E864BC" w:rsidRPr="0096333D">
        <w:rPr>
          <w:rFonts w:ascii="Heebo" w:hAnsi="Heebo" w:cs="Heebo"/>
          <w:color w:val="D4D4D4"/>
          <w:sz w:val="24"/>
        </w:rPr>
        <w:t xml:space="preserve"> "12-13",</w:t>
      </w:r>
    </w:p>
    <w:p w14:paraId="3971DD90" w14:textId="225BC7D4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gramEnd"/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634B6F01" w14:textId="360DC2D1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('PG-13', 'R')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1 </w:t>
      </w:r>
    </w:p>
    <w:p w14:paraId="7702DB6F" w14:textId="48F7AB9C" w:rsidR="00BD08A6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NULL </w:t>
      </w:r>
    </w:p>
    <w:p w14:paraId="48827370" w14:textId="0E51083F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                        </w:t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END</w:t>
      </w:r>
      <w:r w:rsidR="00E864BC" w:rsidRPr="0096333D">
        <w:rPr>
          <w:rFonts w:ascii="Heebo" w:hAnsi="Heebo" w:cs="Heebo"/>
          <w:color w:val="D4D4D4"/>
          <w:sz w:val="24"/>
        </w:rPr>
        <w:t xml:space="preserve">)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AS</w:t>
      </w:r>
      <w:r w:rsidR="00E864BC" w:rsidRPr="0096333D">
        <w:rPr>
          <w:rFonts w:ascii="Heebo" w:hAnsi="Heebo" w:cs="Heebo"/>
          <w:color w:val="D4D4D4"/>
          <w:sz w:val="24"/>
        </w:rPr>
        <w:t xml:space="preserve"> "14 - 17",</w:t>
      </w:r>
    </w:p>
    <w:p w14:paraId="4613103C" w14:textId="55B61E7E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gramEnd"/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25363F62" w14:textId="46BCBE29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= 'NC-17' </w:t>
      </w:r>
      <w:r w:rsidR="008401D2" w:rsidRPr="0096333D">
        <w:rPr>
          <w:rFonts w:ascii="Heebo" w:hAnsi="Heebo" w:cs="Heebo"/>
          <w:color w:val="569CD6"/>
          <w:sz w:val="24"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1 </w:t>
      </w:r>
    </w:p>
    <w:p w14:paraId="6C595A00" w14:textId="51D8046F" w:rsidR="00BD08A6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</w:rPr>
        <w:t xml:space="preserve">                 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NULL </w:t>
      </w:r>
    </w:p>
    <w:p w14:paraId="4F936C60" w14:textId="118E4BED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 w:hint="cs"/>
          <w:color w:val="D4D4D4"/>
          <w:sz w:val="24"/>
          <w:rtl/>
        </w:rPr>
        <w:t xml:space="preserve">  </w:t>
      </w:r>
      <w:r w:rsidR="00E864BC" w:rsidRPr="0096333D">
        <w:rPr>
          <w:rFonts w:ascii="Heebo" w:hAnsi="Heebo" w:cs="Heebo"/>
          <w:color w:val="569CD6"/>
          <w:sz w:val="24"/>
        </w:rPr>
        <w:t>END</w:t>
      </w:r>
      <w:r w:rsidR="00E864BC" w:rsidRPr="0096333D">
        <w:rPr>
          <w:rFonts w:ascii="Heebo" w:hAnsi="Heebo" w:cs="Heebo"/>
          <w:color w:val="D4D4D4"/>
          <w:sz w:val="24"/>
        </w:rPr>
        <w:t xml:space="preserve">)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AS</w:t>
      </w:r>
      <w:r w:rsidR="00E864BC" w:rsidRPr="0096333D">
        <w:rPr>
          <w:rFonts w:ascii="Heebo" w:hAnsi="Heebo" w:cs="Heebo"/>
          <w:color w:val="D4D4D4"/>
          <w:sz w:val="24"/>
        </w:rPr>
        <w:t xml:space="preserve"> "18+",</w:t>
      </w:r>
    </w:p>
    <w:p w14:paraId="046E7835" w14:textId="1B037155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proofErr w:type="gramStart"/>
      <w:r w:rsidRPr="0096333D">
        <w:rPr>
          <w:rFonts w:ascii="Heebo" w:hAnsi="Heebo" w:cs="Heebo"/>
          <w:color w:val="569CD6"/>
          <w:sz w:val="24"/>
        </w:rPr>
        <w:t>COUNT</w:t>
      </w:r>
      <w:r w:rsidRPr="0096333D">
        <w:rPr>
          <w:rFonts w:ascii="Heebo" w:hAnsi="Heebo" w:cs="Heebo"/>
          <w:color w:val="D4D4D4"/>
          <w:sz w:val="24"/>
        </w:rPr>
        <w:t>(</w:t>
      </w:r>
      <w:proofErr w:type="gramEnd"/>
      <w:r w:rsidRPr="0096333D">
        <w:rPr>
          <w:rFonts w:ascii="Heebo" w:hAnsi="Heebo" w:cs="Heebo"/>
          <w:color w:val="569CD6"/>
          <w:sz w:val="24"/>
        </w:rPr>
        <w:t>CASE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5FE7FC7F" w14:textId="6E1F8020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 w:firstLine="192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 xml:space="preserve">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WHEN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proofErr w:type="spellStart"/>
      <w:proofErr w:type="gramStart"/>
      <w:r w:rsidRPr="0096333D">
        <w:rPr>
          <w:rFonts w:ascii="Heebo" w:hAnsi="Heebo" w:cs="Heebo"/>
          <w:color w:val="D4D4D4"/>
          <w:sz w:val="24"/>
        </w:rPr>
        <w:t>film.rating</w:t>
      </w:r>
      <w:proofErr w:type="spellEnd"/>
      <w:proofErr w:type="gram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NOT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IN</w:t>
      </w:r>
      <w:r w:rsidRPr="0096333D">
        <w:rPr>
          <w:rFonts w:ascii="Heebo" w:hAnsi="Heebo" w:cs="Heebo"/>
          <w:color w:val="D4D4D4"/>
          <w:sz w:val="24"/>
        </w:rPr>
        <w:t xml:space="preserve"> ('G', 'PG', 'PG-13', 'R', 'NC-17') </w:t>
      </w:r>
    </w:p>
    <w:p w14:paraId="5A9F67D7" w14:textId="3A16887E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 w:firstLine="192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D4D4D4"/>
          <w:sz w:val="24"/>
        </w:rPr>
        <w:t xml:space="preserve">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THEN</w:t>
      </w:r>
      <w:r w:rsidRPr="0096333D">
        <w:rPr>
          <w:rFonts w:ascii="Heebo" w:hAnsi="Heebo" w:cs="Heebo"/>
          <w:color w:val="D4D4D4"/>
          <w:sz w:val="24"/>
        </w:rPr>
        <w:t xml:space="preserve"> 1 </w:t>
      </w:r>
    </w:p>
    <w:p w14:paraId="4A2C765A" w14:textId="59129CCF" w:rsidR="00BD08A6" w:rsidRDefault="00E864BC" w:rsidP="0096333D">
      <w:pPr>
        <w:shd w:val="clear" w:color="auto" w:fill="1E1E1E"/>
        <w:bidi w:val="0"/>
        <w:spacing w:before="0" w:after="0" w:line="360" w:lineRule="auto"/>
        <w:ind w:left="0" w:firstLine="192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D4D4D4"/>
          <w:sz w:val="24"/>
        </w:rPr>
        <w:lastRenderedPageBreak/>
        <w:t xml:space="preserve">           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ELSE</w:t>
      </w:r>
      <w:r w:rsidRPr="0096333D">
        <w:rPr>
          <w:rFonts w:ascii="Heebo" w:hAnsi="Heebo" w:cs="Heebo"/>
          <w:color w:val="D4D4D4"/>
          <w:sz w:val="24"/>
        </w:rPr>
        <w:t xml:space="preserve"> NULL</w:t>
      </w:r>
    </w:p>
    <w:p w14:paraId="67C8E550" w14:textId="399CB3D7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      </w:t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END</w:t>
      </w:r>
      <w:r w:rsidR="00E864BC" w:rsidRPr="0096333D">
        <w:rPr>
          <w:rFonts w:ascii="Heebo" w:hAnsi="Heebo" w:cs="Heebo"/>
          <w:color w:val="D4D4D4"/>
          <w:sz w:val="24"/>
        </w:rPr>
        <w:t xml:space="preserve">)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r w:rsidR="00E864BC" w:rsidRPr="0096333D">
        <w:rPr>
          <w:rFonts w:ascii="Heebo" w:hAnsi="Heebo" w:cs="Heebo"/>
          <w:color w:val="569CD6"/>
          <w:sz w:val="24"/>
        </w:rPr>
        <w:t>AS</w:t>
      </w:r>
      <w:r w:rsidR="00E864BC" w:rsidRPr="0096333D">
        <w:rPr>
          <w:rFonts w:ascii="Heebo" w:hAnsi="Heebo" w:cs="Heebo"/>
          <w:color w:val="D4D4D4"/>
          <w:sz w:val="24"/>
        </w:rPr>
        <w:t xml:space="preserve"> "no rating"</w:t>
      </w:r>
    </w:p>
    <w:p w14:paraId="40DC1522" w14:textId="4BAC2096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FROM</w:t>
      </w:r>
      <w:r w:rsidRPr="0096333D">
        <w:rPr>
          <w:rFonts w:ascii="Heebo" w:hAnsi="Heebo" w:cs="Heebo"/>
          <w:color w:val="D4D4D4"/>
          <w:sz w:val="24"/>
        </w:rPr>
        <w:tab/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>inventory inv</w:t>
      </w:r>
    </w:p>
    <w:p w14:paraId="4A1082B3" w14:textId="77777777" w:rsidR="00BD08A6" w:rsidRDefault="00E864BC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store str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2CD59BDB" w14:textId="6B85C6E4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864BC" w:rsidRPr="0096333D">
        <w:rPr>
          <w:rFonts w:ascii="Heebo" w:hAnsi="Heebo" w:cs="Heebo"/>
          <w:color w:val="D4D4D4"/>
          <w:sz w:val="24"/>
        </w:rPr>
        <w:t>str.store</w:t>
      </w:r>
      <w:proofErr w:type="gramEnd"/>
      <w:r w:rsidR="00E864BC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864BC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864BC" w:rsidRPr="0096333D">
        <w:rPr>
          <w:rFonts w:ascii="Heebo" w:hAnsi="Heebo" w:cs="Heebo"/>
          <w:color w:val="D4D4D4"/>
          <w:sz w:val="24"/>
        </w:rPr>
        <w:t>inv.store_id</w:t>
      </w:r>
      <w:proofErr w:type="spellEnd"/>
    </w:p>
    <w:p w14:paraId="76D3FD83" w14:textId="77777777" w:rsidR="00BD08A6" w:rsidRDefault="00E864BC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address </w:t>
      </w:r>
      <w:proofErr w:type="spellStart"/>
      <w:r w:rsidRPr="0096333D">
        <w:rPr>
          <w:rFonts w:ascii="Heebo" w:hAnsi="Heebo" w:cs="Heebo"/>
          <w:color w:val="D4D4D4"/>
          <w:sz w:val="24"/>
        </w:rPr>
        <w:t>adrs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4B04D1B7" w14:textId="4F364D82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864BC" w:rsidRPr="0096333D">
        <w:rPr>
          <w:rFonts w:ascii="Heebo" w:hAnsi="Heebo" w:cs="Heebo"/>
          <w:color w:val="D4D4D4"/>
          <w:sz w:val="24"/>
        </w:rPr>
        <w:t>adrs.address</w:t>
      </w:r>
      <w:proofErr w:type="gramEnd"/>
      <w:r w:rsidR="00E864BC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864BC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864BC" w:rsidRPr="0096333D">
        <w:rPr>
          <w:rFonts w:ascii="Heebo" w:hAnsi="Heebo" w:cs="Heebo"/>
          <w:color w:val="D4D4D4"/>
          <w:sz w:val="24"/>
        </w:rPr>
        <w:t>str.address_id</w:t>
      </w:r>
      <w:proofErr w:type="spellEnd"/>
    </w:p>
    <w:p w14:paraId="4FE74D40" w14:textId="77777777" w:rsidR="00BD08A6" w:rsidRDefault="00E864BC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city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558A359A" w14:textId="0F0ECB84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864BC" w:rsidRPr="0096333D">
        <w:rPr>
          <w:rFonts w:ascii="Heebo" w:hAnsi="Heebo" w:cs="Heebo"/>
          <w:color w:val="D4D4D4"/>
          <w:sz w:val="24"/>
        </w:rPr>
        <w:t>city.city</w:t>
      </w:r>
      <w:proofErr w:type="gramEnd"/>
      <w:r w:rsidR="00E864BC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864BC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864BC" w:rsidRPr="0096333D">
        <w:rPr>
          <w:rFonts w:ascii="Heebo" w:hAnsi="Heebo" w:cs="Heebo"/>
          <w:color w:val="D4D4D4"/>
          <w:sz w:val="24"/>
        </w:rPr>
        <w:t>adrs.city_id</w:t>
      </w:r>
      <w:proofErr w:type="spellEnd"/>
    </w:p>
    <w:p w14:paraId="1245F525" w14:textId="77777777" w:rsidR="00BD08A6" w:rsidRDefault="00E864BC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 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country </w:t>
      </w:r>
      <w:proofErr w:type="spellStart"/>
      <w:r w:rsidRPr="0096333D">
        <w:rPr>
          <w:rFonts w:ascii="Heebo" w:hAnsi="Heebo" w:cs="Heebo"/>
          <w:color w:val="D4D4D4"/>
          <w:sz w:val="24"/>
        </w:rPr>
        <w:t>cnt</w:t>
      </w:r>
      <w:proofErr w:type="spellEnd"/>
      <w:r w:rsidRPr="0096333D">
        <w:rPr>
          <w:rFonts w:ascii="Heebo" w:hAnsi="Heebo" w:cs="Heebo"/>
          <w:color w:val="D4D4D4"/>
          <w:sz w:val="24"/>
        </w:rPr>
        <w:t xml:space="preserve">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0963EE32" w14:textId="7DE5264D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864BC" w:rsidRPr="0096333D">
        <w:rPr>
          <w:rFonts w:ascii="Heebo" w:hAnsi="Heebo" w:cs="Heebo"/>
          <w:color w:val="D4D4D4"/>
          <w:sz w:val="24"/>
        </w:rPr>
        <w:t>cnt.country</w:t>
      </w:r>
      <w:proofErr w:type="gramEnd"/>
      <w:r w:rsidR="00E864BC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864BC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864BC" w:rsidRPr="0096333D">
        <w:rPr>
          <w:rFonts w:ascii="Heebo" w:hAnsi="Heebo" w:cs="Heebo"/>
          <w:color w:val="D4D4D4"/>
          <w:sz w:val="24"/>
        </w:rPr>
        <w:t>city.country_id</w:t>
      </w:r>
      <w:proofErr w:type="spellEnd"/>
    </w:p>
    <w:p w14:paraId="5B3813F8" w14:textId="77777777" w:rsidR="00BD08A6" w:rsidRDefault="00E864BC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96333D">
        <w:rPr>
          <w:rFonts w:ascii="Heebo" w:hAnsi="Heebo" w:cs="Heebo"/>
          <w:color w:val="569CD6"/>
          <w:sz w:val="24"/>
        </w:rPr>
        <w:t>INNER JOIN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D4D4D4"/>
          <w:sz w:val="24"/>
        </w:rPr>
        <w:t xml:space="preserve">film </w:t>
      </w:r>
      <w:r w:rsidR="00BD08A6">
        <w:rPr>
          <w:rFonts w:ascii="Heebo" w:hAnsi="Heebo" w:cs="Heebo"/>
          <w:color w:val="D4D4D4"/>
          <w:sz w:val="24"/>
          <w:rtl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r w:rsidRPr="0096333D">
        <w:rPr>
          <w:rFonts w:ascii="Heebo" w:hAnsi="Heebo" w:cs="Heebo"/>
          <w:color w:val="569CD6"/>
          <w:sz w:val="24"/>
        </w:rPr>
        <w:t>ON</w:t>
      </w:r>
      <w:r w:rsidRPr="0096333D">
        <w:rPr>
          <w:rFonts w:ascii="Heebo" w:hAnsi="Heebo" w:cs="Heebo"/>
          <w:color w:val="D4D4D4"/>
          <w:sz w:val="24"/>
        </w:rPr>
        <w:t xml:space="preserve"> </w:t>
      </w:r>
    </w:p>
    <w:p w14:paraId="2A2F01C4" w14:textId="5F9DF632" w:rsidR="00E864BC" w:rsidRPr="0096333D" w:rsidRDefault="00BD08A6" w:rsidP="00BD08A6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 w:hint="cs"/>
          <w:color w:val="D4D4D4"/>
          <w:sz w:val="24"/>
          <w:rtl/>
        </w:rPr>
        <w:t xml:space="preserve">                       </w:t>
      </w:r>
      <w:r>
        <w:rPr>
          <w:rFonts w:ascii="Heebo" w:hAnsi="Heebo" w:cs="Heebo"/>
          <w:color w:val="D4D4D4"/>
          <w:sz w:val="24"/>
          <w:rtl/>
        </w:rPr>
        <w:tab/>
      </w:r>
      <w:r>
        <w:rPr>
          <w:rFonts w:ascii="Heebo" w:hAnsi="Heebo" w:cs="Heebo"/>
          <w:color w:val="D4D4D4"/>
          <w:sz w:val="24"/>
          <w:rtl/>
        </w:rPr>
        <w:tab/>
      </w:r>
      <w:proofErr w:type="spellStart"/>
      <w:proofErr w:type="gramStart"/>
      <w:r w:rsidR="00E864BC" w:rsidRPr="0096333D">
        <w:rPr>
          <w:rFonts w:ascii="Heebo" w:hAnsi="Heebo" w:cs="Heebo"/>
          <w:color w:val="D4D4D4"/>
          <w:sz w:val="24"/>
        </w:rPr>
        <w:t>film.film</w:t>
      </w:r>
      <w:proofErr w:type="gramEnd"/>
      <w:r w:rsidR="00E864BC" w:rsidRPr="0096333D">
        <w:rPr>
          <w:rFonts w:ascii="Heebo" w:hAnsi="Heebo" w:cs="Heebo"/>
          <w:color w:val="D4D4D4"/>
          <w:sz w:val="24"/>
        </w:rPr>
        <w:t>_id</w:t>
      </w:r>
      <w:proofErr w:type="spellEnd"/>
      <w:r w:rsidR="00E864BC" w:rsidRPr="0096333D">
        <w:rPr>
          <w:rFonts w:ascii="Heebo" w:hAnsi="Heebo" w:cs="Heebo"/>
          <w:color w:val="D4D4D4"/>
          <w:sz w:val="24"/>
        </w:rPr>
        <w:t xml:space="preserve"> = </w:t>
      </w:r>
      <w:proofErr w:type="spellStart"/>
      <w:r w:rsidR="00E864BC" w:rsidRPr="0096333D">
        <w:rPr>
          <w:rFonts w:ascii="Heebo" w:hAnsi="Heebo" w:cs="Heebo"/>
          <w:color w:val="D4D4D4"/>
          <w:sz w:val="24"/>
        </w:rPr>
        <w:t>inv.film_id</w:t>
      </w:r>
      <w:proofErr w:type="spellEnd"/>
    </w:p>
    <w:p w14:paraId="68639464" w14:textId="048E9954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GROUP BY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cnt.country</w:t>
      </w:r>
      <w:proofErr w:type="spellEnd"/>
    </w:p>
    <w:p w14:paraId="4F40B883" w14:textId="25FB24D5" w:rsidR="00E864BC" w:rsidRPr="0096333D" w:rsidRDefault="00E864BC" w:rsidP="0096333D">
      <w:pPr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96333D">
        <w:rPr>
          <w:rFonts w:ascii="Heebo" w:hAnsi="Heebo" w:cs="Heebo"/>
          <w:color w:val="569CD6"/>
          <w:sz w:val="24"/>
        </w:rPr>
        <w:t>ORDER</w:t>
      </w:r>
      <w:r w:rsidRPr="0096333D">
        <w:rPr>
          <w:rFonts w:ascii="Heebo" w:hAnsi="Heebo" w:cs="Heebo"/>
          <w:color w:val="D4D4D4"/>
          <w:sz w:val="24"/>
        </w:rPr>
        <w:t xml:space="preserve"> </w:t>
      </w:r>
      <w:r w:rsidRPr="0096333D">
        <w:rPr>
          <w:rFonts w:ascii="Heebo" w:hAnsi="Heebo" w:cs="Heebo"/>
          <w:color w:val="569CD6"/>
          <w:sz w:val="24"/>
        </w:rPr>
        <w:t>BY</w:t>
      </w:r>
      <w:r w:rsidRPr="0096333D">
        <w:rPr>
          <w:rFonts w:ascii="Heebo" w:hAnsi="Heebo" w:cs="Heebo"/>
          <w:color w:val="D4D4D4"/>
          <w:sz w:val="24"/>
        </w:rPr>
        <w:tab/>
      </w:r>
      <w:r w:rsidR="00BD08A6">
        <w:rPr>
          <w:rFonts w:ascii="Heebo" w:hAnsi="Heebo" w:cs="Heebo"/>
          <w:color w:val="D4D4D4"/>
          <w:sz w:val="24"/>
          <w:rtl/>
        </w:rPr>
        <w:tab/>
      </w:r>
      <w:proofErr w:type="spellStart"/>
      <w:r w:rsidRPr="0096333D">
        <w:rPr>
          <w:rFonts w:ascii="Heebo" w:hAnsi="Heebo" w:cs="Heebo"/>
          <w:color w:val="D4D4D4"/>
          <w:sz w:val="24"/>
        </w:rPr>
        <w:t>cnt.</w:t>
      </w:r>
      <w:proofErr w:type="gramStart"/>
      <w:r w:rsidRPr="0096333D">
        <w:rPr>
          <w:rFonts w:ascii="Heebo" w:hAnsi="Heebo" w:cs="Heebo"/>
          <w:color w:val="D4D4D4"/>
          <w:sz w:val="24"/>
        </w:rPr>
        <w:t>country</w:t>
      </w:r>
      <w:proofErr w:type="spellEnd"/>
      <w:r w:rsidR="00BD08A6">
        <w:rPr>
          <w:rFonts w:ascii="Heebo" w:hAnsi="Heebo" w:cs="Heebo"/>
          <w:color w:val="D4D4D4"/>
          <w:sz w:val="24"/>
        </w:rPr>
        <w:t>;</w:t>
      </w:r>
      <w:proofErr w:type="gramEnd"/>
    </w:p>
    <w:p w14:paraId="7FD52992" w14:textId="52469BF2" w:rsidR="0013702B" w:rsidRPr="0096333D" w:rsidRDefault="008401D2" w:rsidP="00CE733B">
      <w:pPr>
        <w:keepLines w:val="0"/>
        <w:widowControl/>
        <w:spacing w:line="360" w:lineRule="auto"/>
        <w:ind w:left="0" w:right="576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למעשה רוב השליפה נשארת זהה אך במקום לספור את</w:t>
      </w:r>
      <w:r w:rsidRPr="0096333D">
        <w:rPr>
          <w:rFonts w:ascii="Heebo" w:hAnsi="Heebo" w:cs="Heebo"/>
          <w:sz w:val="24"/>
        </w:rPr>
        <w:t xml:space="preserve"> </w:t>
      </w:r>
      <w:proofErr w:type="spellStart"/>
      <w:r w:rsidRPr="0096333D">
        <w:rPr>
          <w:rFonts w:ascii="Heebo" w:hAnsi="Heebo" w:cs="Heebo"/>
          <w:sz w:val="24"/>
        </w:rPr>
        <w:t>inventory_id</w:t>
      </w:r>
      <w:proofErr w:type="spellEnd"/>
      <w:r w:rsidRPr="0096333D">
        <w:rPr>
          <w:rFonts w:ascii="Heebo" w:hAnsi="Heebo" w:cs="Heebo"/>
          <w:sz w:val="24"/>
        </w:rPr>
        <w:t xml:space="preserve"> </w:t>
      </w:r>
      <w:r w:rsidR="001F4E23">
        <w:rPr>
          <w:rFonts w:ascii="Heebo" w:hAnsi="Heebo" w:cs="Heebo" w:hint="cs"/>
          <w:sz w:val="24"/>
          <w:rtl/>
        </w:rPr>
        <w:t>ניתן להוסיף</w:t>
      </w:r>
      <w:r w:rsidRPr="0096333D">
        <w:rPr>
          <w:rFonts w:ascii="Heebo" w:hAnsi="Heebo" w:cs="Heebo"/>
          <w:sz w:val="24"/>
          <w:rtl/>
        </w:rPr>
        <w:t xml:space="preserve"> </w:t>
      </w:r>
      <w:r w:rsidRPr="0086625B">
        <w:rPr>
          <w:rFonts w:ascii="Heebo" w:hAnsi="Heebo" w:cs="Heebo"/>
          <w:sz w:val="24"/>
          <w:u w:val="single"/>
          <w:rtl/>
        </w:rPr>
        <w:t>עמודה אחת של</w:t>
      </w:r>
      <w:r w:rsidR="00CE733B" w:rsidRPr="0086625B">
        <w:rPr>
          <w:rFonts w:ascii="Heebo" w:hAnsi="Heebo" w:cs="Heebo"/>
          <w:sz w:val="24"/>
          <w:u w:val="single"/>
        </w:rPr>
        <w:t xml:space="preserve"> </w:t>
      </w:r>
      <w:r w:rsidRPr="0086625B">
        <w:rPr>
          <w:rFonts w:ascii="Heebo" w:hAnsi="Heebo" w:cs="Heebo"/>
          <w:sz w:val="24"/>
          <w:u w:val="single"/>
        </w:rPr>
        <w:t>CASE</w:t>
      </w:r>
      <w:r w:rsidR="00CE733B" w:rsidRPr="0086625B">
        <w:rPr>
          <w:rFonts w:ascii="Heebo" w:hAnsi="Heebo" w:cs="Heebo" w:hint="cs"/>
          <w:sz w:val="24"/>
          <w:u w:val="single"/>
          <w:rtl/>
        </w:rPr>
        <w:t xml:space="preserve"> </w:t>
      </w:r>
      <w:r w:rsidRPr="0086625B">
        <w:rPr>
          <w:rFonts w:ascii="Heebo" w:hAnsi="Heebo" w:cs="Heebo"/>
          <w:sz w:val="24"/>
          <w:u w:val="single"/>
          <w:rtl/>
        </w:rPr>
        <w:t>ולחלק לקבוצות על פיה</w:t>
      </w:r>
      <w:r w:rsidR="001F4E23">
        <w:rPr>
          <w:rFonts w:ascii="Heebo" w:hAnsi="Heebo" w:cs="Heebo" w:hint="cs"/>
          <w:sz w:val="24"/>
          <w:rtl/>
        </w:rPr>
        <w:t>.</w:t>
      </w:r>
      <w:r w:rsidR="0013702B" w:rsidRPr="0096333D">
        <w:rPr>
          <w:rFonts w:ascii="Heebo" w:hAnsi="Heebo" w:cs="Heebo"/>
          <w:sz w:val="24"/>
          <w:rtl/>
        </w:rPr>
        <w:t xml:space="preserve"> אנו מנצלים את העובדה ש</w:t>
      </w:r>
      <w:r w:rsidR="001F4E23">
        <w:rPr>
          <w:rFonts w:ascii="Heebo" w:hAnsi="Heebo" w:cs="Heebo" w:hint="cs"/>
          <w:sz w:val="24"/>
          <w:rtl/>
        </w:rPr>
        <w:t xml:space="preserve"> - </w:t>
      </w:r>
      <w:r w:rsidR="001F4E23">
        <w:rPr>
          <w:rFonts w:ascii="Heebo" w:hAnsi="Heebo" w:cs="Heebo"/>
          <w:sz w:val="24"/>
        </w:rPr>
        <w:t xml:space="preserve"> </w:t>
      </w:r>
      <w:r w:rsidR="0013702B" w:rsidRPr="0096333D">
        <w:rPr>
          <w:rFonts w:ascii="Heebo" w:hAnsi="Heebo" w:cs="Heebo"/>
          <w:sz w:val="24"/>
        </w:rPr>
        <w:t xml:space="preserve">COUNT </w:t>
      </w:r>
      <w:r w:rsidR="0013702B" w:rsidRPr="0096333D">
        <w:rPr>
          <w:rFonts w:ascii="Heebo" w:hAnsi="Heebo" w:cs="Heebo"/>
          <w:sz w:val="24"/>
          <w:rtl/>
        </w:rPr>
        <w:t>לא סופר</w:t>
      </w:r>
      <w:r w:rsidR="0013702B" w:rsidRPr="0096333D">
        <w:rPr>
          <w:rFonts w:ascii="Heebo" w:hAnsi="Heebo" w:cs="Heebo"/>
          <w:sz w:val="24"/>
        </w:rPr>
        <w:t xml:space="preserve"> NULL </w:t>
      </w:r>
      <w:r w:rsidR="0013702B" w:rsidRPr="0096333D">
        <w:rPr>
          <w:rFonts w:ascii="Heebo" w:hAnsi="Heebo" w:cs="Heebo"/>
          <w:sz w:val="24"/>
          <w:rtl/>
        </w:rPr>
        <w:t xml:space="preserve">ויוצרים </w:t>
      </w:r>
      <w:r w:rsidR="03BB1A60" w:rsidRPr="0096333D">
        <w:rPr>
          <w:rFonts w:ascii="Heebo" w:hAnsi="Heebo" w:cs="Heebo"/>
          <w:sz w:val="24"/>
          <w:rtl/>
        </w:rPr>
        <w:t>ארבע עמודות</w:t>
      </w:r>
      <w:r w:rsidR="0013702B" w:rsidRPr="0096333D">
        <w:rPr>
          <w:rFonts w:ascii="Heebo" w:hAnsi="Heebo" w:cs="Heebo"/>
          <w:sz w:val="24"/>
        </w:rPr>
        <w:t xml:space="preserve"> COUNT </w:t>
      </w:r>
      <w:r w:rsidR="001F4E23">
        <w:rPr>
          <w:rFonts w:ascii="Heebo" w:hAnsi="Heebo" w:cs="Heebo" w:hint="cs"/>
          <w:sz w:val="24"/>
          <w:rtl/>
        </w:rPr>
        <w:t xml:space="preserve">  </w:t>
      </w:r>
      <w:r w:rsidR="0013702B" w:rsidRPr="0096333D">
        <w:rPr>
          <w:rFonts w:ascii="Heebo" w:hAnsi="Heebo" w:cs="Heebo"/>
          <w:sz w:val="24"/>
          <w:rtl/>
        </w:rPr>
        <w:t>שסופרות תנאי</w:t>
      </w:r>
      <w:r w:rsidR="0013702B" w:rsidRPr="0096333D">
        <w:rPr>
          <w:rFonts w:ascii="Heebo" w:hAnsi="Heebo" w:cs="Heebo"/>
          <w:sz w:val="24"/>
        </w:rPr>
        <w:t xml:space="preserve"> CASE, </w:t>
      </w:r>
      <w:r w:rsidR="0013702B" w:rsidRPr="0096333D">
        <w:rPr>
          <w:rFonts w:ascii="Heebo" w:hAnsi="Heebo" w:cs="Heebo"/>
          <w:sz w:val="24"/>
          <w:rtl/>
        </w:rPr>
        <w:t>אם הוא</w:t>
      </w:r>
      <w:r w:rsidR="0013702B" w:rsidRPr="0096333D">
        <w:rPr>
          <w:rFonts w:ascii="Heebo" w:hAnsi="Heebo" w:cs="Heebo"/>
          <w:sz w:val="24"/>
        </w:rPr>
        <w:t xml:space="preserve"> TRUE </w:t>
      </w:r>
      <w:r w:rsidR="0013702B" w:rsidRPr="0096333D">
        <w:rPr>
          <w:rFonts w:ascii="Heebo" w:hAnsi="Heebo" w:cs="Heebo"/>
          <w:sz w:val="24"/>
          <w:rtl/>
        </w:rPr>
        <w:t>מחזיר 1, משמע סופר, אם הוא</w:t>
      </w:r>
      <w:r w:rsidR="0013702B" w:rsidRPr="0096333D">
        <w:rPr>
          <w:rFonts w:ascii="Heebo" w:hAnsi="Heebo" w:cs="Heebo"/>
          <w:sz w:val="24"/>
        </w:rPr>
        <w:t xml:space="preserve"> FALSE </w:t>
      </w:r>
      <w:r w:rsidR="0013702B" w:rsidRPr="0096333D">
        <w:rPr>
          <w:rFonts w:ascii="Heebo" w:hAnsi="Heebo" w:cs="Heebo"/>
          <w:sz w:val="24"/>
          <w:rtl/>
        </w:rPr>
        <w:t>מחזיר</w:t>
      </w:r>
      <w:r w:rsidR="0013702B" w:rsidRPr="0096333D">
        <w:rPr>
          <w:rFonts w:ascii="Heebo" w:hAnsi="Heebo" w:cs="Heebo"/>
          <w:sz w:val="24"/>
        </w:rPr>
        <w:t xml:space="preserve"> NULL </w:t>
      </w:r>
      <w:r w:rsidR="0013702B" w:rsidRPr="0096333D">
        <w:rPr>
          <w:rFonts w:ascii="Heebo" w:hAnsi="Heebo" w:cs="Heebo"/>
          <w:sz w:val="24"/>
          <w:rtl/>
        </w:rPr>
        <w:t>משמע לא סופר</w:t>
      </w:r>
      <w:r w:rsidR="001F4E23">
        <w:rPr>
          <w:rFonts w:ascii="Heebo" w:hAnsi="Heebo" w:cs="Heebo" w:hint="cs"/>
          <w:sz w:val="24"/>
          <w:rtl/>
        </w:rPr>
        <w:t>.</w:t>
      </w:r>
    </w:p>
    <w:p w14:paraId="1BD93820" w14:textId="07BCEDEE" w:rsidR="0013702B" w:rsidRPr="0096333D" w:rsidRDefault="0013702B" w:rsidP="00CE733B">
      <w:pPr>
        <w:keepLines w:val="0"/>
        <w:widowControl/>
        <w:spacing w:line="360" w:lineRule="auto"/>
        <w:ind w:left="0" w:right="576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 xml:space="preserve"> למעשה אנחנו סופרים עבור כל תנאי כמה פעמים הוא יוצא </w:t>
      </w:r>
      <w:r w:rsidRPr="0096333D">
        <w:rPr>
          <w:rFonts w:ascii="Heebo" w:hAnsi="Heebo" w:cs="Heebo"/>
          <w:sz w:val="24"/>
        </w:rPr>
        <w:t>TRUE</w:t>
      </w:r>
      <w:r w:rsidRPr="0096333D">
        <w:rPr>
          <w:rFonts w:ascii="Heebo" w:hAnsi="Heebo" w:cs="Heebo"/>
          <w:sz w:val="24"/>
          <w:rtl/>
        </w:rPr>
        <w:t xml:space="preserve"> כשכל תנאי הוא עמודה בפני עצמו, לאחר מכן אנחנו מחלקים לקבוצות על פי מדינות.</w:t>
      </w:r>
    </w:p>
    <w:p w14:paraId="4B723118" w14:textId="7600762F" w:rsidR="00296924" w:rsidRPr="0096333D" w:rsidRDefault="0013702B" w:rsidP="00CE733B">
      <w:pPr>
        <w:keepLines w:val="0"/>
        <w:widowControl/>
        <w:spacing w:line="360" w:lineRule="auto"/>
        <w:ind w:left="0" w:right="576"/>
        <w:jc w:val="left"/>
        <w:rPr>
          <w:rFonts w:ascii="Heebo" w:hAnsi="Heebo" w:cs="Heebo"/>
          <w:sz w:val="24"/>
          <w:rtl/>
        </w:rPr>
      </w:pPr>
      <w:r w:rsidRPr="28702508">
        <w:rPr>
          <w:rFonts w:ascii="Heebo" w:hAnsi="Heebo" w:cs="Heebo"/>
          <w:sz w:val="24"/>
          <w:rtl/>
        </w:rPr>
        <w:t>כעת עשינו</w:t>
      </w:r>
      <w:r w:rsidRPr="28702508">
        <w:rPr>
          <w:rFonts w:ascii="Heebo" w:hAnsi="Heebo" w:cs="Heebo"/>
          <w:sz w:val="24"/>
        </w:rPr>
        <w:t xml:space="preserve"> PIVOT</w:t>
      </w:r>
      <w:r w:rsidR="00296924" w:rsidRPr="28702508">
        <w:rPr>
          <w:rFonts w:ascii="Heebo" w:hAnsi="Heebo" w:cs="Heebo"/>
          <w:sz w:val="24"/>
        </w:rPr>
        <w:t xml:space="preserve"> </w:t>
      </w:r>
      <w:r w:rsidR="00296924" w:rsidRPr="28702508">
        <w:rPr>
          <w:rFonts w:ascii="Heebo" w:hAnsi="Heebo" w:cs="Heebo"/>
          <w:sz w:val="24"/>
          <w:rtl/>
        </w:rPr>
        <w:t>לטבלה, לקחנו את העמודה</w:t>
      </w:r>
      <w:r w:rsidR="00296924" w:rsidRPr="28702508">
        <w:rPr>
          <w:rFonts w:ascii="Heebo" w:hAnsi="Heebo" w:cs="Heebo"/>
          <w:sz w:val="24"/>
        </w:rPr>
        <w:t xml:space="preserve"> </w:t>
      </w:r>
      <w:proofErr w:type="spellStart"/>
      <w:r w:rsidR="00296924" w:rsidRPr="28702508">
        <w:rPr>
          <w:rFonts w:ascii="Heebo" w:hAnsi="Heebo" w:cs="Heebo"/>
          <w:sz w:val="24"/>
        </w:rPr>
        <w:t>sutiable_age</w:t>
      </w:r>
      <w:proofErr w:type="spellEnd"/>
      <w:r w:rsidR="00296924" w:rsidRPr="28702508">
        <w:rPr>
          <w:rFonts w:ascii="Heebo" w:hAnsi="Heebo" w:cs="Heebo"/>
          <w:sz w:val="24"/>
        </w:rPr>
        <w:t xml:space="preserve"> </w:t>
      </w:r>
      <w:r w:rsidR="00296924" w:rsidRPr="28702508">
        <w:rPr>
          <w:rFonts w:ascii="Heebo" w:hAnsi="Heebo" w:cs="Heebo"/>
          <w:sz w:val="24"/>
          <w:rtl/>
        </w:rPr>
        <w:t xml:space="preserve">ואת הערכים בעמודה (שורות) ויצרנו מספר עמודות (עבור כל ערך </w:t>
      </w:r>
      <w:r w:rsidR="5A340A05" w:rsidRPr="28702508">
        <w:rPr>
          <w:rFonts w:ascii="Heebo" w:hAnsi="Heebo" w:cs="Heebo"/>
          <w:sz w:val="24"/>
          <w:rtl/>
        </w:rPr>
        <w:t>ייחודי</w:t>
      </w:r>
      <w:r w:rsidR="007D3269">
        <w:rPr>
          <w:rFonts w:ascii="Heebo" w:hAnsi="Heebo" w:cs="Heebo" w:hint="cs"/>
          <w:sz w:val="24"/>
          <w:rtl/>
        </w:rPr>
        <w:t>).</w:t>
      </w:r>
    </w:p>
    <w:p w14:paraId="264F1903" w14:textId="38406597" w:rsidR="00EF79D5" w:rsidRPr="00CE733B" w:rsidRDefault="00EF79D5" w:rsidP="28702508">
      <w:pPr>
        <w:keepLines w:val="0"/>
        <w:widowControl/>
        <w:spacing w:line="360" w:lineRule="auto"/>
        <w:ind w:left="720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14:paraId="30E8FB42" w14:textId="3AE3B1A0" w:rsidR="00EF79D5" w:rsidRPr="00CE733B" w:rsidRDefault="00EF79D5" w:rsidP="28702508">
      <w:pPr>
        <w:keepLines w:val="0"/>
        <w:widowControl/>
        <w:spacing w:line="360" w:lineRule="auto"/>
        <w:ind w:left="720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14:paraId="76DB331A" w14:textId="0C4EDF5C" w:rsidR="00EF79D5" w:rsidRPr="00CE733B" w:rsidRDefault="00EF79D5" w:rsidP="28702508">
      <w:pPr>
        <w:keepLines w:val="0"/>
        <w:widowControl/>
        <w:spacing w:line="360" w:lineRule="auto"/>
        <w:ind w:left="720"/>
        <w:jc w:val="left"/>
        <w:rPr>
          <w:rFonts w:ascii="Heebo" w:hAnsi="Heebo" w:cs="Heebo"/>
          <w:b/>
          <w:bCs/>
          <w:sz w:val="32"/>
          <w:szCs w:val="32"/>
          <w:rtl/>
        </w:rPr>
      </w:pPr>
    </w:p>
    <w:p w14:paraId="5E8B6077" w14:textId="15F210BC" w:rsidR="00EF79D5" w:rsidRPr="00CE733B" w:rsidRDefault="00EF79D5" w:rsidP="28702508">
      <w:pPr>
        <w:keepLines w:val="0"/>
        <w:widowControl/>
        <w:spacing w:line="360" w:lineRule="auto"/>
        <w:ind w:left="720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CE733B">
        <w:rPr>
          <w:rFonts w:ascii="Heebo" w:hAnsi="Heebo" w:cs="Heebo"/>
          <w:b/>
          <w:bCs/>
          <w:kern w:val="28"/>
          <w:sz w:val="32"/>
          <w:szCs w:val="32"/>
          <w:rtl/>
        </w:rPr>
        <w:t>האם ניתן להשתמש ב</w:t>
      </w:r>
      <w:r w:rsidR="00CE733B">
        <w:rPr>
          <w:rFonts w:ascii="Heebo" w:hAnsi="Heebo" w:cs="Heebo"/>
          <w:b/>
          <w:bCs/>
          <w:kern w:val="28"/>
          <w:sz w:val="32"/>
          <w:szCs w:val="32"/>
          <w:rtl/>
        </w:rPr>
        <w:t xml:space="preserve"> -</w:t>
      </w:r>
      <w:r w:rsidR="00CE733B">
        <w:rPr>
          <w:rFonts w:ascii="Heebo" w:hAnsi="Heebo" w:cs="Heebo"/>
          <w:b/>
          <w:bCs/>
          <w:kern w:val="28"/>
          <w:sz w:val="32"/>
          <w:szCs w:val="32"/>
        </w:rPr>
        <w:t xml:space="preserve"> </w:t>
      </w:r>
      <w:r w:rsidRPr="00CE733B">
        <w:rPr>
          <w:rFonts w:ascii="Heebo" w:hAnsi="Heebo" w:cs="Heebo"/>
          <w:b/>
          <w:bCs/>
          <w:kern w:val="28"/>
          <w:sz w:val="32"/>
          <w:szCs w:val="32"/>
        </w:rPr>
        <w:t xml:space="preserve">CASE </w:t>
      </w:r>
      <w:r w:rsidRPr="00CE733B">
        <w:rPr>
          <w:rFonts w:ascii="Heebo" w:hAnsi="Heebo" w:cs="Heebo"/>
          <w:b/>
          <w:bCs/>
          <w:kern w:val="28"/>
          <w:sz w:val="32"/>
          <w:szCs w:val="32"/>
          <w:rtl/>
        </w:rPr>
        <w:t>רק בפסוקי</w:t>
      </w:r>
      <w:r w:rsidR="007558CF">
        <w:rPr>
          <w:rFonts w:ascii="Heebo" w:hAnsi="Heebo" w:cs="Heebo" w:hint="cs"/>
          <w:b/>
          <w:bCs/>
          <w:kern w:val="28"/>
          <w:sz w:val="32"/>
          <w:szCs w:val="32"/>
          <w:rtl/>
        </w:rPr>
        <w:t xml:space="preserve">ת ה- </w:t>
      </w:r>
      <w:r w:rsidR="007558CF">
        <w:rPr>
          <w:rFonts w:ascii="Heebo" w:hAnsi="Heebo" w:cs="Heebo" w:hint="cs"/>
          <w:b/>
          <w:bCs/>
          <w:kern w:val="28"/>
          <w:sz w:val="32"/>
          <w:szCs w:val="32"/>
        </w:rPr>
        <w:t>SELECT</w:t>
      </w:r>
      <w:r w:rsidR="007558CF">
        <w:rPr>
          <w:rFonts w:ascii="Heebo" w:hAnsi="Heebo" w:cs="Heebo" w:hint="cs"/>
          <w:b/>
          <w:bCs/>
          <w:kern w:val="28"/>
          <w:sz w:val="32"/>
          <w:szCs w:val="32"/>
          <w:rtl/>
        </w:rPr>
        <w:t>?</w:t>
      </w:r>
    </w:p>
    <w:p w14:paraId="24009571" w14:textId="409D0E63" w:rsidR="00EF79D5" w:rsidRPr="0096333D" w:rsidRDefault="00EF79D5" w:rsidP="00CE733B">
      <w:pPr>
        <w:pStyle w:val="a1"/>
        <w:spacing w:line="360" w:lineRule="auto"/>
        <w:ind w:left="72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b/>
          <w:bCs/>
          <w:sz w:val="24"/>
          <w:rtl/>
        </w:rPr>
        <w:t>התשובה הקצרה</w:t>
      </w:r>
      <w:r w:rsidR="00CE733B">
        <w:rPr>
          <w:rFonts w:ascii="Heebo" w:hAnsi="Heebo" w:cs="Heebo" w:hint="cs"/>
          <w:b/>
          <w:bCs/>
          <w:sz w:val="24"/>
          <w:rtl/>
        </w:rPr>
        <w:t>:</w:t>
      </w:r>
    </w:p>
    <w:p w14:paraId="4571CC38" w14:textId="2E0389E9" w:rsidR="00EF79D5" w:rsidRPr="0096333D" w:rsidRDefault="00EF79D5" w:rsidP="00CE733B">
      <w:pPr>
        <w:pStyle w:val="a1"/>
        <w:spacing w:line="360" w:lineRule="auto"/>
        <w:ind w:left="0" w:firstLine="720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</w:rPr>
        <w:t xml:space="preserve"> </w:t>
      </w:r>
      <w:r w:rsidRPr="0096333D">
        <w:rPr>
          <w:rFonts w:ascii="Heebo" w:hAnsi="Heebo" w:cs="Heebo"/>
          <w:sz w:val="24"/>
          <w:rtl/>
        </w:rPr>
        <w:t>לא, אך לרוב השימוש יהיה ב</w:t>
      </w:r>
      <w:r w:rsidRPr="0096333D">
        <w:rPr>
          <w:rFonts w:ascii="Heebo" w:hAnsi="Heebo" w:cs="Heebo"/>
          <w:sz w:val="24"/>
        </w:rPr>
        <w:t>SELEC</w:t>
      </w:r>
      <w:r w:rsidR="00CE733B">
        <w:rPr>
          <w:rFonts w:ascii="Heebo" w:hAnsi="Heebo" w:cs="Heebo" w:hint="cs"/>
          <w:sz w:val="24"/>
        </w:rPr>
        <w:t>T</w:t>
      </w:r>
      <w:r w:rsidR="00CE733B">
        <w:rPr>
          <w:rFonts w:ascii="Heebo" w:hAnsi="Heebo" w:cs="Heebo"/>
          <w:sz w:val="24"/>
        </w:rPr>
        <w:t xml:space="preserve"> - </w:t>
      </w:r>
      <w:r w:rsidR="00CE733B">
        <w:rPr>
          <w:rFonts w:ascii="Heebo" w:hAnsi="Heebo" w:cs="Heebo" w:hint="cs"/>
          <w:sz w:val="24"/>
          <w:rtl/>
        </w:rPr>
        <w:t>.</w:t>
      </w:r>
    </w:p>
    <w:p w14:paraId="39B454B7" w14:textId="68FF0A5D" w:rsidR="00EF79D5" w:rsidRPr="0096333D" w:rsidRDefault="00EF79D5" w:rsidP="00CE733B">
      <w:pPr>
        <w:pStyle w:val="a1"/>
        <w:spacing w:line="360" w:lineRule="auto"/>
        <w:ind w:left="720"/>
        <w:jc w:val="left"/>
        <w:rPr>
          <w:rFonts w:ascii="Heebo" w:hAnsi="Heebo" w:cs="Heebo"/>
          <w:b/>
          <w:bCs/>
          <w:sz w:val="24"/>
          <w:rtl/>
        </w:rPr>
      </w:pPr>
      <w:r w:rsidRPr="0096333D">
        <w:rPr>
          <w:rFonts w:ascii="Heebo" w:hAnsi="Heebo" w:cs="Heebo"/>
          <w:b/>
          <w:bCs/>
          <w:sz w:val="24"/>
          <w:rtl/>
        </w:rPr>
        <w:t>התשובה הארוכה</w:t>
      </w:r>
      <w:r w:rsidR="004A1FA6">
        <w:rPr>
          <w:rFonts w:ascii="Heebo" w:hAnsi="Heebo" w:cs="Heebo" w:hint="cs"/>
          <w:b/>
          <w:bCs/>
          <w:sz w:val="24"/>
          <w:rtl/>
        </w:rPr>
        <w:t>:</w:t>
      </w:r>
    </w:p>
    <w:p w14:paraId="5622B830" w14:textId="3CB18141" w:rsidR="00EF79D5" w:rsidRPr="0096333D" w:rsidRDefault="00EF79D5" w:rsidP="004A1FA6">
      <w:pPr>
        <w:pStyle w:val="a1"/>
        <w:spacing w:line="360" w:lineRule="auto"/>
        <w:ind w:left="720" w:right="432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ניתן להשתמש ב</w:t>
      </w:r>
      <w:r w:rsidR="004A1FA6">
        <w:rPr>
          <w:rFonts w:ascii="Heebo" w:hAnsi="Heebo" w:cs="Heebo" w:hint="cs"/>
          <w:sz w:val="24"/>
          <w:rtl/>
        </w:rPr>
        <w:t xml:space="preserve"> - </w:t>
      </w:r>
      <w:r w:rsidRPr="0096333D">
        <w:rPr>
          <w:rFonts w:ascii="Heebo" w:hAnsi="Heebo" w:cs="Heebo"/>
          <w:sz w:val="24"/>
        </w:rPr>
        <w:t>CASE</w:t>
      </w:r>
      <w:r w:rsidRPr="0096333D">
        <w:rPr>
          <w:rFonts w:ascii="Heebo" w:hAnsi="Heebo" w:cs="Heebo"/>
          <w:sz w:val="24"/>
          <w:rtl/>
        </w:rPr>
        <w:t xml:space="preserve"> בפסוקיות </w:t>
      </w:r>
      <w:r w:rsidRPr="0096333D">
        <w:rPr>
          <w:rFonts w:ascii="Heebo" w:hAnsi="Heebo" w:cs="Heebo"/>
          <w:sz w:val="24"/>
        </w:rPr>
        <w:t>SELECT, WHERE, ORDER BY, GROUP BY, JOIN</w:t>
      </w:r>
      <w:r w:rsidRPr="0096333D">
        <w:rPr>
          <w:rFonts w:ascii="Heebo" w:hAnsi="Heebo" w:cs="Heebo"/>
          <w:sz w:val="24"/>
          <w:rtl/>
        </w:rPr>
        <w:t xml:space="preserve">, אך לרוב השימוש יהיה ב </w:t>
      </w:r>
      <w:r w:rsidRPr="0096333D">
        <w:rPr>
          <w:rFonts w:ascii="Heebo" w:hAnsi="Heebo" w:cs="Heebo"/>
          <w:sz w:val="24"/>
        </w:rPr>
        <w:t>SELECT/GROUP BY</w:t>
      </w:r>
      <w:r w:rsidRPr="0096333D">
        <w:rPr>
          <w:rFonts w:ascii="Heebo" w:hAnsi="Heebo" w:cs="Heebo"/>
          <w:sz w:val="24"/>
          <w:rtl/>
        </w:rPr>
        <w:t xml:space="preserve"> לשליפה של ערכים על בסיס תנאים ויצירת קבוצות בהתאם.</w:t>
      </w:r>
    </w:p>
    <w:p w14:paraId="0D00DCC3" w14:textId="108474B0" w:rsidR="00EF79D5" w:rsidRPr="0096333D" w:rsidRDefault="00EF79D5" w:rsidP="0086625B">
      <w:pPr>
        <w:pStyle w:val="a1"/>
        <w:spacing w:before="0" w:after="0" w:line="360" w:lineRule="auto"/>
        <w:ind w:left="720" w:right="144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בפסוקית ה</w:t>
      </w:r>
      <w:r w:rsidR="004A1FA6">
        <w:rPr>
          <w:rFonts w:ascii="Heebo" w:hAnsi="Heebo" w:cs="Heebo" w:hint="cs"/>
          <w:sz w:val="24"/>
          <w:rtl/>
        </w:rPr>
        <w:t xml:space="preserve"> - </w:t>
      </w:r>
      <w:r w:rsidRPr="0096333D">
        <w:rPr>
          <w:rFonts w:ascii="Heebo" w:hAnsi="Heebo" w:cs="Heebo"/>
          <w:sz w:val="24"/>
        </w:rPr>
        <w:t xml:space="preserve"> ORDER BY</w:t>
      </w:r>
      <w:r w:rsidRPr="0096333D">
        <w:rPr>
          <w:rFonts w:ascii="Heebo" w:hAnsi="Heebo" w:cs="Heebo"/>
          <w:sz w:val="24"/>
          <w:rtl/>
        </w:rPr>
        <w:t xml:space="preserve"> נוכל להשתמש ב</w:t>
      </w:r>
      <w:r w:rsidRPr="0096333D">
        <w:rPr>
          <w:rFonts w:ascii="Heebo" w:hAnsi="Heebo" w:cs="Heebo"/>
          <w:sz w:val="24"/>
        </w:rPr>
        <w:t>CASE</w:t>
      </w:r>
      <w:r w:rsidR="004A1FA6">
        <w:rPr>
          <w:rFonts w:ascii="Heebo" w:hAnsi="Heebo" w:cs="Heebo"/>
          <w:sz w:val="24"/>
        </w:rPr>
        <w:t xml:space="preserve"> - </w:t>
      </w:r>
      <w:r w:rsidRPr="0096333D">
        <w:rPr>
          <w:rFonts w:ascii="Heebo" w:hAnsi="Heebo" w:cs="Heebo"/>
          <w:sz w:val="24"/>
          <w:rtl/>
        </w:rPr>
        <w:t xml:space="preserve"> לשם סידור מותנה של השורות</w:t>
      </w:r>
      <w:r w:rsidR="004A1FA6">
        <w:rPr>
          <w:rFonts w:ascii="Heebo" w:hAnsi="Heebo" w:cs="Heebo" w:hint="cs"/>
          <w:sz w:val="24"/>
          <w:rtl/>
        </w:rPr>
        <w:t>.</w:t>
      </w:r>
    </w:p>
    <w:p w14:paraId="7521D7B7" w14:textId="60AE5D5D" w:rsidR="00EF79D5" w:rsidRPr="0096333D" w:rsidRDefault="00EF79D5" w:rsidP="0086625B">
      <w:pPr>
        <w:pStyle w:val="a1"/>
        <w:spacing w:before="0" w:after="0" w:line="360" w:lineRule="auto"/>
        <w:ind w:left="720" w:right="144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דוגמה – שליפת כל העובדים בחברה לפי הא-ב אך לשים את המנכ"ל למעלה בדרך כלל יהיה שימושים להגשת דוחות טבלאיים שיוגשו ישר מן ה</w:t>
      </w:r>
      <w:r w:rsidRPr="0096333D">
        <w:rPr>
          <w:rFonts w:ascii="Heebo" w:hAnsi="Heebo" w:cs="Heebo"/>
          <w:sz w:val="24"/>
        </w:rPr>
        <w:t>DB</w:t>
      </w:r>
      <w:r w:rsidR="004A1FA6">
        <w:rPr>
          <w:rFonts w:ascii="Heebo" w:hAnsi="Heebo" w:cs="Heebo"/>
          <w:sz w:val="24"/>
        </w:rPr>
        <w:t xml:space="preserve"> - </w:t>
      </w:r>
      <w:r w:rsidR="004A1FA6">
        <w:rPr>
          <w:rFonts w:ascii="Heebo" w:hAnsi="Heebo" w:cs="Heebo" w:hint="cs"/>
          <w:sz w:val="24"/>
          <w:rtl/>
        </w:rPr>
        <w:t>.</w:t>
      </w:r>
    </w:p>
    <w:p w14:paraId="5156E27F" w14:textId="5983D6A6" w:rsidR="00EF79D5" w:rsidRDefault="00EF79D5" w:rsidP="00EC3C7D">
      <w:pPr>
        <w:pStyle w:val="a1"/>
        <w:spacing w:line="360" w:lineRule="auto"/>
        <w:ind w:left="720" w:right="144"/>
        <w:jc w:val="left"/>
        <w:rPr>
          <w:rFonts w:ascii="Heebo" w:hAnsi="Heebo" w:cs="Heebo"/>
          <w:sz w:val="24"/>
          <w:rtl/>
        </w:rPr>
      </w:pPr>
      <w:r w:rsidRPr="0096333D">
        <w:rPr>
          <w:rFonts w:ascii="Heebo" w:hAnsi="Heebo" w:cs="Heebo"/>
          <w:sz w:val="24"/>
          <w:rtl/>
        </w:rPr>
        <w:t>בפסוקית ה</w:t>
      </w:r>
      <w:r w:rsidR="004A1FA6">
        <w:rPr>
          <w:rFonts w:ascii="Heebo" w:hAnsi="Heebo" w:cs="Heebo" w:hint="cs"/>
          <w:sz w:val="24"/>
          <w:rtl/>
        </w:rPr>
        <w:t xml:space="preserve"> - </w:t>
      </w:r>
      <w:r w:rsidRPr="0096333D">
        <w:rPr>
          <w:rFonts w:ascii="Heebo" w:hAnsi="Heebo" w:cs="Heebo"/>
          <w:sz w:val="24"/>
        </w:rPr>
        <w:t>WHERE</w:t>
      </w:r>
      <w:r w:rsidRPr="0096333D">
        <w:rPr>
          <w:rFonts w:ascii="Heebo" w:hAnsi="Heebo" w:cs="Heebo"/>
          <w:sz w:val="24"/>
          <w:rtl/>
        </w:rPr>
        <w:t xml:space="preserve"> </w:t>
      </w:r>
      <w:proofErr w:type="spellStart"/>
      <w:r w:rsidRPr="0096333D">
        <w:rPr>
          <w:rFonts w:ascii="Heebo" w:hAnsi="Heebo" w:cs="Heebo"/>
          <w:sz w:val="24"/>
          <w:rtl/>
        </w:rPr>
        <w:t>וה</w:t>
      </w:r>
      <w:proofErr w:type="spellEnd"/>
      <w:r w:rsidR="004A1FA6">
        <w:rPr>
          <w:rFonts w:ascii="Heebo" w:hAnsi="Heebo" w:cs="Heebo" w:hint="cs"/>
          <w:sz w:val="24"/>
          <w:rtl/>
        </w:rPr>
        <w:t xml:space="preserve"> - </w:t>
      </w:r>
      <w:r w:rsidRPr="0096333D">
        <w:rPr>
          <w:rFonts w:ascii="Heebo" w:hAnsi="Heebo" w:cs="Heebo"/>
          <w:sz w:val="24"/>
        </w:rPr>
        <w:t>JOIN</w:t>
      </w:r>
      <w:r w:rsidRPr="0096333D">
        <w:rPr>
          <w:rFonts w:ascii="Heebo" w:hAnsi="Heebo" w:cs="Heebo"/>
          <w:sz w:val="24"/>
          <w:rtl/>
        </w:rPr>
        <w:t xml:space="preserve"> לרוב משתמשים ב</w:t>
      </w:r>
      <w:r w:rsidR="004A1FA6">
        <w:rPr>
          <w:rFonts w:ascii="Heebo" w:hAnsi="Heebo" w:cs="Heebo" w:hint="cs"/>
          <w:sz w:val="24"/>
          <w:rtl/>
        </w:rPr>
        <w:t xml:space="preserve"> - </w:t>
      </w:r>
      <w:r w:rsidRPr="0096333D">
        <w:rPr>
          <w:rFonts w:ascii="Heebo" w:hAnsi="Heebo" w:cs="Heebo"/>
          <w:sz w:val="24"/>
        </w:rPr>
        <w:t>CASE</w:t>
      </w:r>
      <w:r w:rsidRPr="0096333D">
        <w:rPr>
          <w:rFonts w:ascii="Heebo" w:hAnsi="Heebo" w:cs="Heebo"/>
          <w:sz w:val="24"/>
          <w:rtl/>
        </w:rPr>
        <w:t xml:space="preserve"> לשם יצירת תנאים דינמיים (תחום שלא נעמיק בו)</w:t>
      </w:r>
      <w:r w:rsidR="004A1FA6">
        <w:rPr>
          <w:rFonts w:ascii="Heebo" w:hAnsi="Heebo" w:cs="Heebo" w:hint="cs"/>
          <w:sz w:val="24"/>
          <w:rtl/>
        </w:rPr>
        <w:t>.</w:t>
      </w:r>
    </w:p>
    <w:p w14:paraId="468D9558" w14:textId="77777777" w:rsidR="004A1FA6" w:rsidRPr="0096333D" w:rsidRDefault="004A1FA6" w:rsidP="0096333D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0D3BFB4E" w14:textId="77777777" w:rsidR="00EF79D5" w:rsidRPr="004A1FA6" w:rsidRDefault="00EF79D5" w:rsidP="004A1FA6">
      <w:pPr>
        <w:pStyle w:val="a1"/>
        <w:spacing w:line="360" w:lineRule="auto"/>
        <w:ind w:left="720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4A1FA6">
        <w:rPr>
          <w:rFonts w:ascii="Heebo" w:hAnsi="Heebo" w:cs="Heebo"/>
          <w:b/>
          <w:bCs/>
          <w:kern w:val="28"/>
          <w:sz w:val="32"/>
          <w:szCs w:val="32"/>
          <w:rtl/>
        </w:rPr>
        <w:t>סיכום</w:t>
      </w:r>
    </w:p>
    <w:p w14:paraId="512498A8" w14:textId="38D45B05" w:rsidR="00EF79D5" w:rsidRPr="004A1FA6" w:rsidRDefault="00EF79D5" w:rsidP="004A1FA6">
      <w:pPr>
        <w:pStyle w:val="a1"/>
        <w:spacing w:line="360" w:lineRule="auto"/>
        <w:ind w:left="720" w:right="1152"/>
        <w:rPr>
          <w:rFonts w:ascii="Heebo" w:hAnsi="Heebo" w:cs="Heebo"/>
          <w:sz w:val="24"/>
          <w:rtl/>
        </w:rPr>
      </w:pPr>
      <w:r w:rsidRPr="004A1FA6">
        <w:rPr>
          <w:rFonts w:ascii="Heebo" w:hAnsi="Heebo" w:cs="Heebo"/>
          <w:sz w:val="24"/>
          <w:rtl/>
        </w:rPr>
        <w:t>לביטוי ה</w:t>
      </w:r>
      <w:r w:rsidRPr="004A1FA6">
        <w:rPr>
          <w:rFonts w:ascii="Heebo" w:hAnsi="Heebo" w:cs="Heebo"/>
          <w:sz w:val="24"/>
        </w:rPr>
        <w:t>CASE</w:t>
      </w:r>
      <w:r w:rsidR="004A1FA6">
        <w:rPr>
          <w:rFonts w:ascii="Heebo" w:hAnsi="Heebo" w:cs="Heebo"/>
          <w:sz w:val="24"/>
        </w:rPr>
        <w:t xml:space="preserve"> - </w:t>
      </w:r>
      <w:r w:rsidR="004A1FA6">
        <w:rPr>
          <w:rFonts w:ascii="Heebo" w:hAnsi="Heebo" w:cs="Heebo" w:hint="cs"/>
          <w:sz w:val="24"/>
          <w:rtl/>
        </w:rPr>
        <w:t xml:space="preserve"> </w:t>
      </w:r>
      <w:r w:rsidRPr="004A1FA6">
        <w:rPr>
          <w:rFonts w:ascii="Heebo" w:hAnsi="Heebo" w:cs="Heebo"/>
          <w:sz w:val="24"/>
          <w:rtl/>
        </w:rPr>
        <w:t>פונקציונליות רחבה ושילובו בפקודות ה</w:t>
      </w:r>
      <w:r w:rsidRPr="004A1FA6">
        <w:rPr>
          <w:rFonts w:ascii="Heebo" w:hAnsi="Heebo" w:cs="Heebo"/>
          <w:sz w:val="24"/>
        </w:rPr>
        <w:t>SELECT</w:t>
      </w:r>
      <w:r w:rsidR="004A1FA6">
        <w:rPr>
          <w:rFonts w:ascii="Heebo" w:hAnsi="Heebo" w:cs="Heebo"/>
          <w:sz w:val="24"/>
        </w:rPr>
        <w:t xml:space="preserve"> - </w:t>
      </w:r>
      <w:r w:rsidR="004A1FA6">
        <w:rPr>
          <w:rFonts w:ascii="Heebo" w:hAnsi="Heebo" w:cs="Heebo" w:hint="cs"/>
          <w:sz w:val="24"/>
          <w:rtl/>
        </w:rPr>
        <w:t xml:space="preserve"> </w:t>
      </w:r>
      <w:r w:rsidRPr="004A1FA6">
        <w:rPr>
          <w:rFonts w:ascii="Heebo" w:hAnsi="Heebo" w:cs="Heebo"/>
          <w:sz w:val="24"/>
          <w:rtl/>
        </w:rPr>
        <w:t>יעזור לנו לשכלל את השליפות, בין אם זה פרמוט המידע, יצירת קבוצות ויצירה של</w:t>
      </w:r>
      <w:r w:rsidR="004A1FA6">
        <w:rPr>
          <w:rFonts w:ascii="Heebo" w:hAnsi="Heebo" w:cs="Heebo" w:hint="cs"/>
          <w:sz w:val="24"/>
          <w:rtl/>
        </w:rPr>
        <w:t xml:space="preserve"> </w:t>
      </w:r>
      <w:r w:rsidRPr="004A1FA6">
        <w:rPr>
          <w:rFonts w:ascii="Heebo" w:hAnsi="Heebo" w:cs="Heebo"/>
          <w:sz w:val="24"/>
        </w:rPr>
        <w:t>PIVOT TABLE</w:t>
      </w:r>
      <w:r w:rsidR="004A1FA6">
        <w:rPr>
          <w:rFonts w:ascii="Heebo" w:hAnsi="Heebo" w:cs="Heebo"/>
          <w:sz w:val="24"/>
        </w:rPr>
        <w:t xml:space="preserve"> -</w:t>
      </w:r>
      <w:r w:rsidR="004A1FA6">
        <w:rPr>
          <w:rFonts w:ascii="Heebo" w:hAnsi="Heebo" w:cs="Heebo" w:hint="cs"/>
          <w:sz w:val="24"/>
          <w:rtl/>
        </w:rPr>
        <w:t>.</w:t>
      </w:r>
    </w:p>
    <w:p w14:paraId="04013D27" w14:textId="77777777" w:rsidR="00EF79D5" w:rsidRPr="0086625B" w:rsidRDefault="00EF79D5" w:rsidP="004A1FA6">
      <w:pPr>
        <w:pStyle w:val="a1"/>
        <w:spacing w:line="360" w:lineRule="auto"/>
        <w:ind w:left="720"/>
        <w:rPr>
          <w:rFonts w:ascii="Heebo" w:hAnsi="Heebo" w:cs="Heebo"/>
          <w:b/>
          <w:bCs/>
          <w:sz w:val="24"/>
          <w:rtl/>
        </w:rPr>
      </w:pPr>
      <w:r w:rsidRPr="0086625B">
        <w:rPr>
          <w:rFonts w:ascii="Heebo" w:hAnsi="Heebo" w:cs="Heebo"/>
          <w:b/>
          <w:bCs/>
          <w:sz w:val="24"/>
          <w:rtl/>
        </w:rPr>
        <w:t>זכרו!</w:t>
      </w:r>
    </w:p>
    <w:p w14:paraId="3E93A5A9" w14:textId="6F7024DA" w:rsidR="00EF79D5" w:rsidRPr="004A1FA6" w:rsidRDefault="004A1FA6" w:rsidP="00514712">
      <w:pPr>
        <w:pStyle w:val="a1"/>
        <w:numPr>
          <w:ilvl w:val="0"/>
          <w:numId w:val="5"/>
        </w:numPr>
        <w:spacing w:line="360" w:lineRule="auto"/>
        <w:ind w:left="1440"/>
        <w:rPr>
          <w:rFonts w:ascii="Heebo" w:hAnsi="Heebo" w:cs="Heebo"/>
          <w:sz w:val="24"/>
        </w:rPr>
      </w:pPr>
      <w:r>
        <w:rPr>
          <w:rFonts w:ascii="Heebo" w:hAnsi="Heebo" w:cs="Heebo"/>
          <w:sz w:val="24"/>
        </w:rPr>
        <w:t xml:space="preserve"> </w:t>
      </w:r>
      <w:r w:rsidR="00EF79D5" w:rsidRPr="004A1FA6">
        <w:rPr>
          <w:rFonts w:ascii="Heebo" w:hAnsi="Heebo" w:cs="Heebo"/>
          <w:sz w:val="24"/>
        </w:rPr>
        <w:t xml:space="preserve">CASE  </w:t>
      </w:r>
      <w:r w:rsidR="00EF79D5" w:rsidRPr="004A1FA6">
        <w:rPr>
          <w:rFonts w:ascii="Heebo" w:hAnsi="Heebo" w:cs="Heebo"/>
          <w:sz w:val="24"/>
          <w:rtl/>
        </w:rPr>
        <w:t>משומש לרוב ב</w:t>
      </w:r>
      <w:r w:rsidR="00EF79D5" w:rsidRPr="004A1FA6">
        <w:rPr>
          <w:rFonts w:ascii="Heebo" w:hAnsi="Heebo" w:cs="Heebo"/>
          <w:sz w:val="24"/>
        </w:rPr>
        <w:t>SELEC</w:t>
      </w:r>
      <w:r>
        <w:rPr>
          <w:rFonts w:ascii="Heebo" w:hAnsi="Heebo" w:cs="Heebo" w:hint="cs"/>
          <w:sz w:val="24"/>
        </w:rPr>
        <w:t>T</w:t>
      </w:r>
      <w:r>
        <w:rPr>
          <w:rFonts w:ascii="Heebo" w:hAnsi="Heebo" w:cs="Heebo"/>
          <w:sz w:val="24"/>
        </w:rPr>
        <w:t xml:space="preserve"> - </w:t>
      </w:r>
      <w:r>
        <w:rPr>
          <w:rFonts w:ascii="Heebo" w:hAnsi="Heebo" w:cs="Heebo" w:hint="cs"/>
          <w:sz w:val="24"/>
          <w:rtl/>
        </w:rPr>
        <w:t>.</w:t>
      </w:r>
    </w:p>
    <w:p w14:paraId="4147097B" w14:textId="3855DC09" w:rsidR="00EF79D5" w:rsidRPr="004A1FA6" w:rsidRDefault="00EF79D5" w:rsidP="00514712">
      <w:pPr>
        <w:pStyle w:val="a1"/>
        <w:numPr>
          <w:ilvl w:val="0"/>
          <w:numId w:val="5"/>
        </w:numPr>
        <w:spacing w:line="360" w:lineRule="auto"/>
        <w:ind w:left="1440" w:right="1872"/>
        <w:rPr>
          <w:rFonts w:ascii="Heebo" w:hAnsi="Heebo" w:cs="Heebo"/>
          <w:sz w:val="24"/>
        </w:rPr>
      </w:pPr>
      <w:r w:rsidRPr="004A1FA6">
        <w:rPr>
          <w:rFonts w:ascii="Heebo" w:hAnsi="Heebo" w:cs="Heebo"/>
          <w:sz w:val="24"/>
          <w:rtl/>
        </w:rPr>
        <w:t>כל ביטוי</w:t>
      </w:r>
      <w:r w:rsidRPr="004A1FA6">
        <w:rPr>
          <w:rFonts w:ascii="Heebo" w:hAnsi="Heebo" w:cs="Heebo"/>
          <w:sz w:val="24"/>
        </w:rPr>
        <w:t xml:space="preserve"> CASE </w:t>
      </w:r>
      <w:r w:rsidRPr="004A1FA6">
        <w:rPr>
          <w:rFonts w:ascii="Heebo" w:hAnsi="Heebo" w:cs="Heebo"/>
          <w:sz w:val="24"/>
          <w:rtl/>
        </w:rPr>
        <w:t>חייב לכלול</w:t>
      </w:r>
      <w:r w:rsidRPr="004A1FA6">
        <w:rPr>
          <w:rFonts w:ascii="Heebo" w:hAnsi="Heebo" w:cs="Heebo"/>
          <w:sz w:val="24"/>
        </w:rPr>
        <w:t xml:space="preserve"> WHEN, THEN, END </w:t>
      </w:r>
      <w:r w:rsidRPr="004A1FA6">
        <w:rPr>
          <w:rFonts w:ascii="Heebo" w:hAnsi="Heebo" w:cs="Heebo"/>
          <w:sz w:val="24"/>
          <w:rtl/>
        </w:rPr>
        <w:t>אך</w:t>
      </w:r>
      <w:r w:rsidRPr="004A1FA6">
        <w:rPr>
          <w:rFonts w:ascii="Heebo" w:hAnsi="Heebo" w:cs="Heebo"/>
          <w:sz w:val="24"/>
        </w:rPr>
        <w:t xml:space="preserve"> ELSE </w:t>
      </w:r>
      <w:r w:rsidRPr="004A1FA6">
        <w:rPr>
          <w:rFonts w:ascii="Heebo" w:hAnsi="Heebo" w:cs="Heebo"/>
          <w:sz w:val="24"/>
          <w:rtl/>
        </w:rPr>
        <w:t>הוא אופציונלי</w:t>
      </w:r>
      <w:r w:rsidR="6BEE2B52" w:rsidRPr="004A1FA6">
        <w:rPr>
          <w:rFonts w:ascii="Heebo" w:hAnsi="Heebo" w:cs="Heebo"/>
          <w:sz w:val="24"/>
        </w:rPr>
        <w:t>.</w:t>
      </w:r>
    </w:p>
    <w:p w14:paraId="5D43794A" w14:textId="433335E8" w:rsidR="00EF79D5" w:rsidRPr="004A1FA6" w:rsidRDefault="00EF79D5" w:rsidP="00514712">
      <w:pPr>
        <w:pStyle w:val="a1"/>
        <w:numPr>
          <w:ilvl w:val="0"/>
          <w:numId w:val="5"/>
        </w:numPr>
        <w:spacing w:line="360" w:lineRule="auto"/>
        <w:ind w:left="1440" w:right="1008"/>
        <w:jc w:val="left"/>
        <w:rPr>
          <w:rFonts w:ascii="Heebo" w:hAnsi="Heebo" w:cs="Heebo"/>
          <w:sz w:val="24"/>
        </w:rPr>
      </w:pPr>
      <w:r w:rsidRPr="004A1FA6">
        <w:rPr>
          <w:rFonts w:ascii="Heebo" w:hAnsi="Heebo" w:cs="Heebo"/>
          <w:sz w:val="24"/>
          <w:rtl/>
        </w:rPr>
        <w:t>ניתן לכתוב כל תנאי ולהשתמש בכל אופרטור לוגי (כמו ב</w:t>
      </w:r>
      <w:r w:rsidR="004A1FA6">
        <w:rPr>
          <w:rFonts w:ascii="Heebo" w:hAnsi="Heebo" w:cs="Heebo"/>
          <w:sz w:val="24"/>
        </w:rPr>
        <w:t xml:space="preserve"> - (</w:t>
      </w:r>
      <w:r w:rsidRPr="004A1FA6">
        <w:rPr>
          <w:rFonts w:ascii="Heebo" w:hAnsi="Heebo" w:cs="Heebo"/>
          <w:sz w:val="24"/>
        </w:rPr>
        <w:t>WHERE</w:t>
      </w:r>
      <w:r w:rsidR="004A1FA6">
        <w:rPr>
          <w:rFonts w:ascii="Heebo" w:hAnsi="Heebo" w:cs="Heebo" w:hint="cs"/>
          <w:sz w:val="24"/>
          <w:rtl/>
        </w:rPr>
        <w:t xml:space="preserve"> </w:t>
      </w:r>
      <w:r w:rsidRPr="004A1FA6">
        <w:rPr>
          <w:rFonts w:ascii="Heebo" w:hAnsi="Heebo" w:cs="Heebo"/>
          <w:sz w:val="24"/>
        </w:rPr>
        <w:t xml:space="preserve"> </w:t>
      </w:r>
      <w:r w:rsidRPr="004A1FA6">
        <w:rPr>
          <w:rFonts w:ascii="Heebo" w:hAnsi="Heebo" w:cs="Heebo"/>
          <w:sz w:val="24"/>
          <w:rtl/>
        </w:rPr>
        <w:t>בין</w:t>
      </w:r>
      <w:r w:rsidRPr="004A1FA6">
        <w:rPr>
          <w:rFonts w:ascii="Heebo" w:hAnsi="Heebo" w:cs="Heebo"/>
          <w:sz w:val="24"/>
        </w:rPr>
        <w:t xml:space="preserve"> WHEN </w:t>
      </w:r>
      <w:r w:rsidRPr="004A1FA6">
        <w:rPr>
          <w:rFonts w:ascii="Heebo" w:hAnsi="Heebo" w:cs="Heebo"/>
          <w:sz w:val="24"/>
          <w:rtl/>
        </w:rPr>
        <w:t>ל</w:t>
      </w:r>
      <w:r w:rsidR="004A1FA6">
        <w:rPr>
          <w:rFonts w:ascii="Heebo" w:hAnsi="Heebo" w:cs="Heebo"/>
          <w:sz w:val="24"/>
        </w:rPr>
        <w:t xml:space="preserve"> </w:t>
      </w:r>
      <w:r w:rsidR="004A1FA6">
        <w:rPr>
          <w:rFonts w:ascii="Heebo" w:hAnsi="Heebo" w:cs="Heebo" w:hint="cs"/>
          <w:sz w:val="24"/>
          <w:rtl/>
        </w:rPr>
        <w:t xml:space="preserve"> - </w:t>
      </w:r>
      <w:r w:rsidR="004A1FA6">
        <w:rPr>
          <w:rFonts w:ascii="Heebo" w:hAnsi="Heebo" w:cs="Heebo" w:hint="cs"/>
          <w:sz w:val="24"/>
        </w:rPr>
        <w:t>THEN</w:t>
      </w:r>
      <w:r w:rsidR="004A1FA6">
        <w:rPr>
          <w:rFonts w:ascii="Heebo" w:hAnsi="Heebo" w:cs="Heebo" w:hint="cs"/>
          <w:sz w:val="24"/>
          <w:rtl/>
        </w:rPr>
        <w:t>.</w:t>
      </w:r>
    </w:p>
    <w:p w14:paraId="7611CE6E" w14:textId="63A0C146" w:rsidR="0080464E" w:rsidRPr="0096333D" w:rsidRDefault="00EF79D5" w:rsidP="00514712">
      <w:pPr>
        <w:pStyle w:val="a1"/>
        <w:numPr>
          <w:ilvl w:val="0"/>
          <w:numId w:val="5"/>
        </w:numPr>
        <w:spacing w:line="360" w:lineRule="auto"/>
        <w:ind w:left="1440"/>
        <w:rPr>
          <w:rFonts w:ascii="Heebo" w:hAnsi="Heebo" w:cs="Heebo"/>
          <w:sz w:val="24"/>
        </w:rPr>
      </w:pPr>
      <w:r w:rsidRPr="28702508">
        <w:rPr>
          <w:rFonts w:ascii="Heebo" w:hAnsi="Heebo" w:cs="Heebo"/>
          <w:sz w:val="24"/>
          <w:rtl/>
        </w:rPr>
        <w:t>ניתן לכתוב מספר מקרים</w:t>
      </w:r>
      <w:r w:rsidRPr="28702508">
        <w:rPr>
          <w:rFonts w:ascii="Heebo" w:hAnsi="Heebo" w:cs="Heebo"/>
          <w:sz w:val="24"/>
        </w:rPr>
        <w:t xml:space="preserve"> WHEN </w:t>
      </w:r>
      <w:r w:rsidRPr="28702508">
        <w:rPr>
          <w:rFonts w:ascii="Heebo" w:hAnsi="Heebo" w:cs="Heebo"/>
          <w:sz w:val="24"/>
          <w:rtl/>
        </w:rPr>
        <w:t xml:space="preserve">בתוך ביטוי </w:t>
      </w:r>
      <w:r w:rsidR="004A1FA6" w:rsidRPr="28702508">
        <w:rPr>
          <w:rFonts w:ascii="Heebo" w:hAnsi="Heebo" w:cs="Heebo"/>
          <w:sz w:val="24"/>
        </w:rPr>
        <w:t xml:space="preserve"> CASE.</w:t>
      </w:r>
    </w:p>
    <w:sectPr w:rsidR="0080464E" w:rsidRPr="0096333D" w:rsidSect="005B71A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oddPage"/>
      <w:pgSz w:w="11907" w:h="16840" w:code="9"/>
      <w:pgMar w:top="624" w:right="1134" w:bottom="624" w:left="567" w:header="624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A1BB6" w14:textId="77777777" w:rsidR="005B71A4" w:rsidRDefault="005B71A4">
      <w:r>
        <w:separator/>
      </w:r>
    </w:p>
  </w:endnote>
  <w:endnote w:type="continuationSeparator" w:id="0">
    <w:p w14:paraId="5371DC5D" w14:textId="77777777" w:rsidR="005B71A4" w:rsidRDefault="005B71A4">
      <w:r>
        <w:continuationSeparator/>
      </w:r>
    </w:p>
  </w:endnote>
  <w:endnote w:type="continuationNotice" w:id="1">
    <w:p w14:paraId="26D7DDAB" w14:textId="77777777" w:rsidR="005B71A4" w:rsidRDefault="005B71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21DC" w14:textId="77777777" w:rsidR="006514C7" w:rsidRDefault="006514C7">
    <w:pPr>
      <w:pStyle w:val="a8"/>
    </w:pPr>
    <w:r>
      <w:rPr>
        <w:rStyle w:val="af2"/>
        <w:rtl/>
      </w:rPr>
      <w:fldChar w:fldCharType="begin"/>
    </w:r>
    <w:r>
      <w:rPr>
        <w:rStyle w:val="af2"/>
        <w:rtl/>
      </w:rPr>
      <w:instrText xml:space="preserve"> </w:instrText>
    </w:r>
    <w:r>
      <w:rPr>
        <w:rStyle w:val="af2"/>
      </w:rPr>
      <w:instrText>PAGE  \* MERGEFORMAT</w:instrText>
    </w:r>
    <w:r>
      <w:rPr>
        <w:rStyle w:val="af2"/>
        <w:rtl/>
      </w:rPr>
      <w:instrText xml:space="preserve"> </w:instrText>
    </w:r>
    <w:r>
      <w:rPr>
        <w:rStyle w:val="af2"/>
        <w:rtl/>
      </w:rPr>
      <w:fldChar w:fldCharType="separate"/>
    </w:r>
    <w:r>
      <w:rPr>
        <w:rStyle w:val="af2"/>
        <w:noProof/>
        <w:rtl/>
      </w:rPr>
      <w:t>2</w:t>
    </w:r>
    <w:r>
      <w:rPr>
        <w:rStyle w:val="af2"/>
        <w:rtl/>
      </w:rPr>
      <w:fldChar w:fldCharType="end"/>
    </w:r>
    <w:r>
      <w:rPr>
        <w:rStyle w:val="af2"/>
        <w:rtl/>
      </w:rPr>
      <w:t xml:space="preserve"> </w:t>
    </w:r>
    <w:r>
      <w:rPr>
        <w:rStyle w:val="af2"/>
        <w:rFonts w:hint="cs"/>
        <w:rtl/>
      </w:rPr>
      <w:t>מתוך 5</w:t>
    </w:r>
    <w:r>
      <w:rPr>
        <w:rStyle w:val="af2"/>
        <w:rtl/>
      </w:rPr>
      <w:t xml:space="preserve"> </w:t>
    </w:r>
    <w:fldSimple w:instr="TITLE   \* MERGEFORMAT">
      <w:r>
        <w:rPr>
          <w:rtl/>
        </w:rPr>
        <w:t xml:space="preserve">פקודת </w:t>
      </w:r>
      <w:r>
        <w:t>SELECT</w:t>
      </w:r>
      <w:r>
        <w:rPr>
          <w:rtl/>
        </w:rPr>
        <w:t xml:space="preserve"> בסיסית</w:t>
      </w:r>
    </w:fldSimple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4993" w14:textId="4D37443B" w:rsidR="006514C7" w:rsidRDefault="00F8414F" w:rsidP="00191270">
    <w:pPr>
      <w:pStyle w:val="a8"/>
      <w:rPr>
        <w:rStyle w:val="af2"/>
        <w:rtl/>
      </w:rPr>
    </w:pPr>
    <w:r>
      <w:t>CASE</w:t>
    </w:r>
    <w:r>
      <w:rPr>
        <w:rtl/>
      </w:rPr>
      <w:t xml:space="preserve">   </w:t>
    </w:r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</w:r>
    <w:r w:rsidR="006514C7">
      <w:rPr>
        <w:rStyle w:val="af2"/>
        <w:rtl/>
      </w:rPr>
      <w:fldChar w:fldCharType="begin"/>
    </w:r>
    <w:r w:rsidR="006514C7">
      <w:rPr>
        <w:rStyle w:val="af2"/>
        <w:rtl/>
      </w:rPr>
      <w:instrText xml:space="preserve"> </w:instrText>
    </w:r>
    <w:r w:rsidR="006514C7">
      <w:rPr>
        <w:rStyle w:val="af2"/>
      </w:rPr>
      <w:instrText>PAGE  \* MERGEFORMAT</w:instrText>
    </w:r>
    <w:r w:rsidR="006514C7">
      <w:rPr>
        <w:rStyle w:val="af2"/>
        <w:rtl/>
      </w:rPr>
      <w:instrText xml:space="preserve"> </w:instrText>
    </w:r>
    <w:r w:rsidR="006514C7">
      <w:rPr>
        <w:rStyle w:val="af2"/>
        <w:rtl/>
      </w:rPr>
      <w:fldChar w:fldCharType="separate"/>
    </w:r>
    <w:r w:rsidR="006514C7">
      <w:rPr>
        <w:rStyle w:val="af2"/>
        <w:noProof/>
        <w:rtl/>
      </w:rPr>
      <w:t>10</w:t>
    </w:r>
    <w:r w:rsidR="006514C7">
      <w:rPr>
        <w:rStyle w:val="af2"/>
        <w:rtl/>
      </w:rPr>
      <w:fldChar w:fldCharType="end"/>
    </w:r>
    <w:r w:rsidR="006514C7">
      <w:rPr>
        <w:rStyle w:val="af2"/>
        <w:rFonts w:hint="cs"/>
        <w:rtl/>
      </w:rPr>
      <w:t xml:space="preserve"> מתוך </w:t>
    </w:r>
    <w:r w:rsidR="00EA5268">
      <w:rPr>
        <w:rStyle w:val="af2"/>
        <w:rFonts w:hint="cs"/>
        <w:rtl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7F86B" w14:textId="77777777" w:rsidR="006514C7" w:rsidRDefault="006514C7" w:rsidP="00A03DCB">
    <w:pPr>
      <w:pStyle w:val="a8"/>
      <w:rPr>
        <w:rStyle w:val="af2"/>
        <w:rtl/>
      </w:rPr>
    </w:pP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fldSimple w:instr="TITLE   \* MERGEFORMAT">
      <w:r>
        <w:rPr>
          <w:rtl/>
        </w:rPr>
        <w:t xml:space="preserve">פקודת </w:t>
      </w:r>
      <w:r>
        <w:t>SELECT</w:t>
      </w:r>
      <w:r>
        <w:rPr>
          <w:rtl/>
        </w:rPr>
        <w:t xml:space="preserve"> בסיסית</w:t>
      </w:r>
    </w:fldSimple>
    <w:r>
      <w:rPr>
        <w:rtl/>
      </w:rPr>
      <w:t xml:space="preserve">   </w:t>
    </w:r>
    <w:r>
      <w:rPr>
        <w:rStyle w:val="af2"/>
        <w:rtl/>
      </w:rPr>
      <w:fldChar w:fldCharType="begin"/>
    </w:r>
    <w:r>
      <w:rPr>
        <w:rStyle w:val="af2"/>
        <w:rtl/>
      </w:rPr>
      <w:instrText xml:space="preserve"> </w:instrText>
    </w:r>
    <w:r>
      <w:rPr>
        <w:rStyle w:val="af2"/>
      </w:rPr>
      <w:instrText>PAGE  \* MERGEFORMAT</w:instrText>
    </w:r>
    <w:r>
      <w:rPr>
        <w:rStyle w:val="af2"/>
        <w:rtl/>
      </w:rPr>
      <w:instrText xml:space="preserve"> </w:instrText>
    </w:r>
    <w:r>
      <w:rPr>
        <w:rStyle w:val="af2"/>
        <w:rtl/>
      </w:rPr>
      <w:fldChar w:fldCharType="separate"/>
    </w:r>
    <w:r>
      <w:rPr>
        <w:rStyle w:val="af2"/>
        <w:noProof/>
        <w:rtl/>
      </w:rPr>
      <w:t>1</w:t>
    </w:r>
    <w:r>
      <w:rPr>
        <w:rStyle w:val="af2"/>
        <w:rtl/>
      </w:rPr>
      <w:fldChar w:fldCharType="end"/>
    </w:r>
    <w:r>
      <w:rPr>
        <w:rStyle w:val="af2"/>
        <w:rFonts w:hint="cs"/>
        <w:rtl/>
      </w:rPr>
      <w:t xml:space="preserve"> מתוך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485FB" w14:textId="77777777" w:rsidR="005B71A4" w:rsidRDefault="005B71A4">
      <w:r>
        <w:separator/>
      </w:r>
    </w:p>
  </w:footnote>
  <w:footnote w:type="continuationSeparator" w:id="0">
    <w:p w14:paraId="5E2F4C44" w14:textId="77777777" w:rsidR="005B71A4" w:rsidRDefault="005B71A4">
      <w:r>
        <w:continuationSeparator/>
      </w:r>
    </w:p>
  </w:footnote>
  <w:footnote w:type="continuationNotice" w:id="1">
    <w:p w14:paraId="7511DC6D" w14:textId="77777777" w:rsidR="005B71A4" w:rsidRDefault="005B71A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1870" w14:textId="77777777" w:rsidR="006514C7" w:rsidRPr="00AF1E11" w:rsidRDefault="00FE3EC8" w:rsidP="005A2D92">
    <w:pPr>
      <w:pStyle w:val="a6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6514C7">
      <w:rPr>
        <w:rtl/>
      </w:rPr>
      <w:t>מסדי נתונים</w:t>
    </w:r>
    <w:r>
      <w:fldChar w:fldCharType="end"/>
    </w:r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קורס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 xml:space="preserve">מדור </w:t>
    </w:r>
    <w:proofErr w:type="spellStart"/>
    <w:r w:rsidR="006514C7">
      <w:rPr>
        <w:rtl/>
      </w:rPr>
      <w:t>תוב"ל</w:t>
    </w:r>
    <w:proofErr w:type="spellEnd"/>
    <w:r w:rsidR="006514C7">
      <w:fldChar w:fldCharType="end"/>
    </w:r>
    <w:r w:rsidR="006514C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133B4" w14:textId="7628B436" w:rsidR="006514C7" w:rsidRPr="00AF1E11" w:rsidRDefault="00FE3EC8" w:rsidP="00744A1A">
    <w:pPr>
      <w:pStyle w:val="a6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6514C7">
      <w:rPr>
        <w:rtl/>
      </w:rPr>
      <w:t>מסדי נתונים</w:t>
    </w:r>
    <w:r>
      <w:fldChar w:fldCharType="end"/>
    </w:r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rPr>
        <w:rFonts w:hint="cs"/>
        <w:rtl/>
      </w:rPr>
      <w:t xml:space="preserve">מדור </w:t>
    </w:r>
    <w:r w:rsidR="0029561E">
      <w:rPr>
        <w:rFonts w:hint="cs"/>
        <w:rtl/>
      </w:rPr>
      <w:t>מאדים</w:t>
    </w:r>
    <w:r w:rsidR="006514C7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FFF8A" w14:textId="77777777" w:rsidR="006514C7" w:rsidRDefault="00FE3EC8" w:rsidP="005A2D92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6514C7">
      <w:rPr>
        <w:rtl/>
      </w:rPr>
      <w:t>מסדי נתונים</w:t>
    </w:r>
    <w:r>
      <w:fldChar w:fldCharType="end"/>
    </w:r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קורס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 xml:space="preserve">מדור </w:t>
    </w:r>
    <w:proofErr w:type="spellStart"/>
    <w:r w:rsidR="006514C7">
      <w:rPr>
        <w:rtl/>
      </w:rPr>
      <w:t>תוב"ל</w:t>
    </w:r>
    <w:proofErr w:type="spellEnd"/>
    <w:r w:rsidR="006514C7">
      <w:fldChar w:fldCharType="end"/>
    </w:r>
    <w:r w:rsidR="006514C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24D713B"/>
    <w:multiLevelType w:val="hybridMultilevel"/>
    <w:tmpl w:val="6C78D04C"/>
    <w:lvl w:ilvl="0" w:tplc="A1584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264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842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B4CA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BA9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A26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A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4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C63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C22A0E"/>
    <w:multiLevelType w:val="multilevel"/>
    <w:tmpl w:val="FDFC35D4"/>
    <w:lvl w:ilvl="0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5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686616"/>
    <w:multiLevelType w:val="hybridMultilevel"/>
    <w:tmpl w:val="657E18EC"/>
    <w:lvl w:ilvl="0" w:tplc="67D847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5ACB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672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1E0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69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F6C4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6B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A7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2E1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20662F"/>
    <w:multiLevelType w:val="hybridMultilevel"/>
    <w:tmpl w:val="BEDA2E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D377000"/>
    <w:multiLevelType w:val="multilevel"/>
    <w:tmpl w:val="F89AF0F0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A63367"/>
    <w:multiLevelType w:val="multi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22186B"/>
    <w:multiLevelType w:val="hybridMultilevel"/>
    <w:tmpl w:val="E16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6967"/>
    <w:multiLevelType w:val="hybridMultilevel"/>
    <w:tmpl w:val="A98E2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167A0"/>
    <w:multiLevelType w:val="hybridMultilevel"/>
    <w:tmpl w:val="74BE2B8C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D703D9"/>
    <w:multiLevelType w:val="hybridMultilevel"/>
    <w:tmpl w:val="7D7C9B3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F86E45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6F50F1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212555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61DA7D2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686EC8A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482A36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59B4B66E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1374CE9E" w:tentative="1">
      <w:start w:val="1"/>
      <w:numFmt w:val="bullet"/>
      <w:lvlText w:val="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DB1E07"/>
    <w:multiLevelType w:val="hybridMultilevel"/>
    <w:tmpl w:val="6968525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6D12153"/>
    <w:multiLevelType w:val="hybridMultilevel"/>
    <w:tmpl w:val="579C8F1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1C2A7D"/>
    <w:multiLevelType w:val="hybridMultilevel"/>
    <w:tmpl w:val="4704B9EE"/>
    <w:lvl w:ilvl="0" w:tplc="38EC2C06">
      <w:start w:val="1"/>
      <w:numFmt w:val="bullet"/>
      <w:lvlText w:val="-"/>
      <w:lvlJc w:val="left"/>
      <w:pPr>
        <w:ind w:left="720" w:hanging="360"/>
      </w:pPr>
      <w:rPr>
        <w:rFonts w:ascii="Heebo Light" w:eastAsia="Times New Roman" w:hAnsi="Heebo Light" w:cs="Heebo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62BD3"/>
    <w:multiLevelType w:val="hybridMultilevel"/>
    <w:tmpl w:val="12D4B79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2B7A96"/>
    <w:multiLevelType w:val="hybridMultilevel"/>
    <w:tmpl w:val="48704F2C"/>
    <w:lvl w:ilvl="0" w:tplc="B6567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E25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64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0818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C6B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D05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6C0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80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FE7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3AB02F5"/>
    <w:multiLevelType w:val="hybridMultilevel"/>
    <w:tmpl w:val="21E0D6D8"/>
    <w:lvl w:ilvl="0" w:tplc="9BDE1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45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A0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920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C0E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E612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3816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B3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86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4382D86"/>
    <w:multiLevelType w:val="multi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4D771D"/>
    <w:multiLevelType w:val="hybridMultilevel"/>
    <w:tmpl w:val="AF389192"/>
    <w:lvl w:ilvl="0" w:tplc="04048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EA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66C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5CE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FEC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E8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146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F41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8C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C22581"/>
    <w:multiLevelType w:val="hybridMultilevel"/>
    <w:tmpl w:val="0E344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5D40BD"/>
    <w:multiLevelType w:val="hybridMultilevel"/>
    <w:tmpl w:val="7090CD8E"/>
    <w:lvl w:ilvl="0" w:tplc="4D4E14BA">
      <w:numFmt w:val="bullet"/>
      <w:lvlText w:val=""/>
      <w:lvlJc w:val="left"/>
      <w:pPr>
        <w:ind w:left="1211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20877"/>
    <w:multiLevelType w:val="hybridMultilevel"/>
    <w:tmpl w:val="FCECB28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29" w15:restartNumberingAfterBreak="0">
    <w:nsid w:val="6C4E476A"/>
    <w:multiLevelType w:val="hybridMultilevel"/>
    <w:tmpl w:val="B66023CA"/>
    <w:lvl w:ilvl="0" w:tplc="0AAE21FA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AE2C97"/>
    <w:multiLevelType w:val="hybridMultilevel"/>
    <w:tmpl w:val="BE2C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F06930"/>
    <w:multiLevelType w:val="hybridMultilevel"/>
    <w:tmpl w:val="59C8C074"/>
    <w:lvl w:ilvl="0" w:tplc="BAF25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6DB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F2E8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DC7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424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F22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5A4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0B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E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3155012">
    <w:abstractNumId w:val="0"/>
  </w:num>
  <w:num w:numId="2" w16cid:durableId="1056784081">
    <w:abstractNumId w:val="5"/>
  </w:num>
  <w:num w:numId="3" w16cid:durableId="1848448418">
    <w:abstractNumId w:val="30"/>
  </w:num>
  <w:num w:numId="4" w16cid:durableId="1673139176">
    <w:abstractNumId w:val="29"/>
  </w:num>
  <w:num w:numId="5" w16cid:durableId="2052999006">
    <w:abstractNumId w:val="18"/>
  </w:num>
  <w:num w:numId="6" w16cid:durableId="464590342">
    <w:abstractNumId w:val="23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7" w16cid:durableId="1540705711">
    <w:abstractNumId w:val="8"/>
  </w:num>
  <w:num w:numId="8" w16cid:durableId="121959215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9" w16cid:durableId="78808936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0" w16cid:durableId="1401901598">
    <w:abstractNumId w:val="2"/>
  </w:num>
  <w:num w:numId="11" w16cid:durableId="1701857373">
    <w:abstractNumId w:val="2"/>
    <w:lvlOverride w:ilvl="0">
      <w:startOverride w:val="1"/>
    </w:lvlOverride>
  </w:num>
  <w:num w:numId="12" w16cid:durableId="1962031904">
    <w:abstractNumId w:val="2"/>
    <w:lvlOverride w:ilvl="0">
      <w:startOverride w:val="1"/>
    </w:lvlOverride>
  </w:num>
  <w:num w:numId="13" w16cid:durableId="332799198">
    <w:abstractNumId w:val="2"/>
    <w:lvlOverride w:ilvl="0">
      <w:startOverride w:val="1"/>
    </w:lvlOverride>
  </w:num>
  <w:num w:numId="14" w16cid:durableId="585773082">
    <w:abstractNumId w:val="23"/>
    <w:lvlOverride w:ilvl="0">
      <w:startOverride w:val="1"/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5" w16cid:durableId="504050707">
    <w:abstractNumId w:val="23"/>
    <w:lvlOverride w:ilvl="0">
      <w:startOverride w:val="1"/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6" w16cid:durableId="1349871220">
    <w:abstractNumId w:val="19"/>
  </w:num>
  <w:num w:numId="17" w16cid:durableId="925841200">
    <w:abstractNumId w:val="16"/>
  </w:num>
  <w:num w:numId="18" w16cid:durableId="1730810996">
    <w:abstractNumId w:val="17"/>
  </w:num>
  <w:num w:numId="19" w16cid:durableId="651258037">
    <w:abstractNumId w:val="12"/>
  </w:num>
  <w:num w:numId="20" w16cid:durableId="1814833741">
    <w:abstractNumId w:val="31"/>
  </w:num>
  <w:num w:numId="21" w16cid:durableId="1606620243">
    <w:abstractNumId w:val="3"/>
  </w:num>
  <w:num w:numId="22" w16cid:durableId="1847477657">
    <w:abstractNumId w:val="20"/>
  </w:num>
  <w:num w:numId="23" w16cid:durableId="1947614929">
    <w:abstractNumId w:val="33"/>
  </w:num>
  <w:num w:numId="24" w16cid:durableId="1108160640">
    <w:abstractNumId w:val="27"/>
  </w:num>
  <w:num w:numId="25" w16cid:durableId="844978688">
    <w:abstractNumId w:val="13"/>
  </w:num>
  <w:num w:numId="26" w16cid:durableId="1954050681">
    <w:abstractNumId w:val="4"/>
  </w:num>
  <w:num w:numId="27" w16cid:durableId="1008797768">
    <w:abstractNumId w:val="28"/>
  </w:num>
  <w:num w:numId="28" w16cid:durableId="101806616">
    <w:abstractNumId w:val="9"/>
  </w:num>
  <w:num w:numId="29" w16cid:durableId="729617949">
    <w:abstractNumId w:val="9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30" w16cid:durableId="1866137697">
    <w:abstractNumId w:val="9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31" w16cid:durableId="1128276806">
    <w:abstractNumId w:val="23"/>
  </w:num>
  <w:num w:numId="32" w16cid:durableId="772746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88168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108721">
    <w:abstractNumId w:val="8"/>
    <w:lvlOverride w:ilvl="0">
      <w:startOverride w:val="1"/>
    </w:lvlOverride>
  </w:num>
  <w:num w:numId="35" w16cid:durableId="20460727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06302933">
    <w:abstractNumId w:val="26"/>
  </w:num>
  <w:num w:numId="37" w16cid:durableId="1943415534">
    <w:abstractNumId w:val="7"/>
  </w:num>
  <w:num w:numId="38" w16cid:durableId="1238245391">
    <w:abstractNumId w:val="15"/>
  </w:num>
  <w:num w:numId="39" w16cid:durableId="2114208181">
    <w:abstractNumId w:val="22"/>
  </w:num>
  <w:num w:numId="40" w16cid:durableId="917129147">
    <w:abstractNumId w:val="14"/>
  </w:num>
  <w:num w:numId="41" w16cid:durableId="1208569783">
    <w:abstractNumId w:val="24"/>
  </w:num>
  <w:num w:numId="42" w16cid:durableId="1547452161">
    <w:abstractNumId w:val="32"/>
  </w:num>
  <w:num w:numId="43" w16cid:durableId="805009391">
    <w:abstractNumId w:val="10"/>
  </w:num>
  <w:num w:numId="44" w16cid:durableId="583613355">
    <w:abstractNumId w:val="6"/>
  </w:num>
  <w:num w:numId="45" w16cid:durableId="732655841">
    <w:abstractNumId w:val="1"/>
  </w:num>
  <w:num w:numId="46" w16cid:durableId="1746370171">
    <w:abstractNumId w:val="21"/>
  </w:num>
  <w:num w:numId="47" w16cid:durableId="138884882">
    <w:abstractNumId w:val="25"/>
  </w:num>
  <w:num w:numId="48" w16cid:durableId="189407250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C66A9B"/>
    <w:rsid w:val="00011272"/>
    <w:rsid w:val="000129B0"/>
    <w:rsid w:val="00015FA4"/>
    <w:rsid w:val="0002284C"/>
    <w:rsid w:val="00022930"/>
    <w:rsid w:val="00024626"/>
    <w:rsid w:val="00035C0F"/>
    <w:rsid w:val="00035D23"/>
    <w:rsid w:val="000443ED"/>
    <w:rsid w:val="000475A3"/>
    <w:rsid w:val="00055FC2"/>
    <w:rsid w:val="00057ABB"/>
    <w:rsid w:val="0006065B"/>
    <w:rsid w:val="000617B3"/>
    <w:rsid w:val="00063E67"/>
    <w:rsid w:val="00073E6F"/>
    <w:rsid w:val="00074C6A"/>
    <w:rsid w:val="00075343"/>
    <w:rsid w:val="000851C6"/>
    <w:rsid w:val="00094BE3"/>
    <w:rsid w:val="000A1FE9"/>
    <w:rsid w:val="000B5230"/>
    <w:rsid w:val="000C3609"/>
    <w:rsid w:val="000D55F7"/>
    <w:rsid w:val="000E6295"/>
    <w:rsid w:val="000F38F3"/>
    <w:rsid w:val="000F3BA4"/>
    <w:rsid w:val="00103E47"/>
    <w:rsid w:val="001075E6"/>
    <w:rsid w:val="001171E5"/>
    <w:rsid w:val="00130D0D"/>
    <w:rsid w:val="0013702B"/>
    <w:rsid w:val="00146821"/>
    <w:rsid w:val="0015337D"/>
    <w:rsid w:val="00164370"/>
    <w:rsid w:val="00166E43"/>
    <w:rsid w:val="00172D89"/>
    <w:rsid w:val="001905D5"/>
    <w:rsid w:val="00191270"/>
    <w:rsid w:val="001A5B3A"/>
    <w:rsid w:val="001A7541"/>
    <w:rsid w:val="001B4D39"/>
    <w:rsid w:val="001C0C75"/>
    <w:rsid w:val="001C0D8B"/>
    <w:rsid w:val="001D3913"/>
    <w:rsid w:val="001F3742"/>
    <w:rsid w:val="001F4E23"/>
    <w:rsid w:val="001F5015"/>
    <w:rsid w:val="002039A9"/>
    <w:rsid w:val="00207769"/>
    <w:rsid w:val="00210947"/>
    <w:rsid w:val="0021253E"/>
    <w:rsid w:val="00214AE1"/>
    <w:rsid w:val="002155F9"/>
    <w:rsid w:val="002260C0"/>
    <w:rsid w:val="00237843"/>
    <w:rsid w:val="00243386"/>
    <w:rsid w:val="002508F5"/>
    <w:rsid w:val="00254053"/>
    <w:rsid w:val="002679E2"/>
    <w:rsid w:val="00270A89"/>
    <w:rsid w:val="00286558"/>
    <w:rsid w:val="0029561E"/>
    <w:rsid w:val="00296924"/>
    <w:rsid w:val="00296A48"/>
    <w:rsid w:val="00297591"/>
    <w:rsid w:val="002A67E1"/>
    <w:rsid w:val="002A795D"/>
    <w:rsid w:val="002B54D6"/>
    <w:rsid w:val="002B7229"/>
    <w:rsid w:val="002B79D5"/>
    <w:rsid w:val="002C1E12"/>
    <w:rsid w:val="002C4C30"/>
    <w:rsid w:val="002C74D5"/>
    <w:rsid w:val="002D3F46"/>
    <w:rsid w:val="002E2CAB"/>
    <w:rsid w:val="002F5E60"/>
    <w:rsid w:val="00302320"/>
    <w:rsid w:val="003101FD"/>
    <w:rsid w:val="003161D1"/>
    <w:rsid w:val="00324405"/>
    <w:rsid w:val="00326866"/>
    <w:rsid w:val="00334175"/>
    <w:rsid w:val="00340E42"/>
    <w:rsid w:val="00343ED6"/>
    <w:rsid w:val="00344BA7"/>
    <w:rsid w:val="00345512"/>
    <w:rsid w:val="00351BD7"/>
    <w:rsid w:val="00355A5A"/>
    <w:rsid w:val="003652E5"/>
    <w:rsid w:val="00366E3F"/>
    <w:rsid w:val="003730A4"/>
    <w:rsid w:val="00373714"/>
    <w:rsid w:val="0038558A"/>
    <w:rsid w:val="00387B45"/>
    <w:rsid w:val="003A0D79"/>
    <w:rsid w:val="003A7E7E"/>
    <w:rsid w:val="003B465C"/>
    <w:rsid w:val="003B69FE"/>
    <w:rsid w:val="003B77D5"/>
    <w:rsid w:val="003E12DF"/>
    <w:rsid w:val="00404757"/>
    <w:rsid w:val="00416A81"/>
    <w:rsid w:val="00416C00"/>
    <w:rsid w:val="00430B1E"/>
    <w:rsid w:val="00437932"/>
    <w:rsid w:val="0044114B"/>
    <w:rsid w:val="00442909"/>
    <w:rsid w:val="00443A22"/>
    <w:rsid w:val="004831CD"/>
    <w:rsid w:val="00483957"/>
    <w:rsid w:val="004A1FA6"/>
    <w:rsid w:val="004B0FE9"/>
    <w:rsid w:val="004B16BD"/>
    <w:rsid w:val="004B788B"/>
    <w:rsid w:val="004C7323"/>
    <w:rsid w:val="004D0FA0"/>
    <w:rsid w:val="004D2AB6"/>
    <w:rsid w:val="004D30F7"/>
    <w:rsid w:val="004D6600"/>
    <w:rsid w:val="004E0F84"/>
    <w:rsid w:val="004F06D8"/>
    <w:rsid w:val="00501121"/>
    <w:rsid w:val="005107CE"/>
    <w:rsid w:val="00512BF8"/>
    <w:rsid w:val="00514712"/>
    <w:rsid w:val="00523B93"/>
    <w:rsid w:val="00525F4B"/>
    <w:rsid w:val="005562E1"/>
    <w:rsid w:val="0056221C"/>
    <w:rsid w:val="00571BF3"/>
    <w:rsid w:val="005A2D92"/>
    <w:rsid w:val="005A7620"/>
    <w:rsid w:val="005B2F73"/>
    <w:rsid w:val="005B5624"/>
    <w:rsid w:val="005B71A4"/>
    <w:rsid w:val="005B7BC5"/>
    <w:rsid w:val="005D02CB"/>
    <w:rsid w:val="005E7AEB"/>
    <w:rsid w:val="0061714B"/>
    <w:rsid w:val="0062417B"/>
    <w:rsid w:val="00646F17"/>
    <w:rsid w:val="006514C7"/>
    <w:rsid w:val="00660455"/>
    <w:rsid w:val="006612C0"/>
    <w:rsid w:val="0066416F"/>
    <w:rsid w:val="006667D7"/>
    <w:rsid w:val="00666C5B"/>
    <w:rsid w:val="006676E0"/>
    <w:rsid w:val="006813E1"/>
    <w:rsid w:val="006B31BD"/>
    <w:rsid w:val="006C024E"/>
    <w:rsid w:val="006C2062"/>
    <w:rsid w:val="006C6F72"/>
    <w:rsid w:val="006D0652"/>
    <w:rsid w:val="006D0945"/>
    <w:rsid w:val="006D34DF"/>
    <w:rsid w:val="006F5421"/>
    <w:rsid w:val="0070614D"/>
    <w:rsid w:val="00714751"/>
    <w:rsid w:val="00715E7C"/>
    <w:rsid w:val="00716544"/>
    <w:rsid w:val="00721A5D"/>
    <w:rsid w:val="00740E9F"/>
    <w:rsid w:val="00744A1A"/>
    <w:rsid w:val="00745E97"/>
    <w:rsid w:val="007466AB"/>
    <w:rsid w:val="00750E3D"/>
    <w:rsid w:val="00751D19"/>
    <w:rsid w:val="007558CF"/>
    <w:rsid w:val="0076149F"/>
    <w:rsid w:val="00761DAA"/>
    <w:rsid w:val="0076292C"/>
    <w:rsid w:val="00771412"/>
    <w:rsid w:val="00771C37"/>
    <w:rsid w:val="00782D2E"/>
    <w:rsid w:val="00790522"/>
    <w:rsid w:val="00795619"/>
    <w:rsid w:val="007A04F9"/>
    <w:rsid w:val="007A2643"/>
    <w:rsid w:val="007A2F6F"/>
    <w:rsid w:val="007A5F30"/>
    <w:rsid w:val="007B5F8F"/>
    <w:rsid w:val="007C46AA"/>
    <w:rsid w:val="007D3269"/>
    <w:rsid w:val="007F4C20"/>
    <w:rsid w:val="00800AEC"/>
    <w:rsid w:val="0080464E"/>
    <w:rsid w:val="00813B39"/>
    <w:rsid w:val="00815A05"/>
    <w:rsid w:val="00820951"/>
    <w:rsid w:val="00825CDD"/>
    <w:rsid w:val="0083030C"/>
    <w:rsid w:val="00830681"/>
    <w:rsid w:val="0083143B"/>
    <w:rsid w:val="00831885"/>
    <w:rsid w:val="00831B3A"/>
    <w:rsid w:val="00832F25"/>
    <w:rsid w:val="00834299"/>
    <w:rsid w:val="008401D2"/>
    <w:rsid w:val="008476EA"/>
    <w:rsid w:val="008507BD"/>
    <w:rsid w:val="0086625B"/>
    <w:rsid w:val="00873913"/>
    <w:rsid w:val="008A1FDC"/>
    <w:rsid w:val="008A7E2A"/>
    <w:rsid w:val="008B3179"/>
    <w:rsid w:val="008B5BE9"/>
    <w:rsid w:val="008C6C5B"/>
    <w:rsid w:val="008D3ED5"/>
    <w:rsid w:val="008E01F5"/>
    <w:rsid w:val="008F10B5"/>
    <w:rsid w:val="008F320C"/>
    <w:rsid w:val="008F33FA"/>
    <w:rsid w:val="008F4F6D"/>
    <w:rsid w:val="00910FF1"/>
    <w:rsid w:val="0093134E"/>
    <w:rsid w:val="00943DE9"/>
    <w:rsid w:val="00951004"/>
    <w:rsid w:val="00955618"/>
    <w:rsid w:val="009612FD"/>
    <w:rsid w:val="0096142E"/>
    <w:rsid w:val="0096333D"/>
    <w:rsid w:val="0096505B"/>
    <w:rsid w:val="00972C6A"/>
    <w:rsid w:val="00990025"/>
    <w:rsid w:val="00992E0A"/>
    <w:rsid w:val="009A4E77"/>
    <w:rsid w:val="009B25D9"/>
    <w:rsid w:val="009B331F"/>
    <w:rsid w:val="009C0C05"/>
    <w:rsid w:val="009C28E1"/>
    <w:rsid w:val="009E0570"/>
    <w:rsid w:val="009E4C58"/>
    <w:rsid w:val="009F629B"/>
    <w:rsid w:val="00A03DCB"/>
    <w:rsid w:val="00A1433F"/>
    <w:rsid w:val="00A2245A"/>
    <w:rsid w:val="00A47EF8"/>
    <w:rsid w:val="00A51137"/>
    <w:rsid w:val="00A532DF"/>
    <w:rsid w:val="00A63C75"/>
    <w:rsid w:val="00A64A9F"/>
    <w:rsid w:val="00A711EA"/>
    <w:rsid w:val="00A82FB7"/>
    <w:rsid w:val="00A92069"/>
    <w:rsid w:val="00A92EDA"/>
    <w:rsid w:val="00AB0C49"/>
    <w:rsid w:val="00AD2284"/>
    <w:rsid w:val="00AE077C"/>
    <w:rsid w:val="00AE225D"/>
    <w:rsid w:val="00AF1E11"/>
    <w:rsid w:val="00AF4E7C"/>
    <w:rsid w:val="00B116CE"/>
    <w:rsid w:val="00B1187C"/>
    <w:rsid w:val="00B13F43"/>
    <w:rsid w:val="00B16FC4"/>
    <w:rsid w:val="00B30521"/>
    <w:rsid w:val="00B33915"/>
    <w:rsid w:val="00B35A50"/>
    <w:rsid w:val="00B4630A"/>
    <w:rsid w:val="00B4679B"/>
    <w:rsid w:val="00B534A6"/>
    <w:rsid w:val="00B61B71"/>
    <w:rsid w:val="00B66C6F"/>
    <w:rsid w:val="00B84896"/>
    <w:rsid w:val="00B84AFE"/>
    <w:rsid w:val="00B93681"/>
    <w:rsid w:val="00B95CC8"/>
    <w:rsid w:val="00BA7FE1"/>
    <w:rsid w:val="00BB62ED"/>
    <w:rsid w:val="00BB6EF8"/>
    <w:rsid w:val="00BC549F"/>
    <w:rsid w:val="00BC5BFF"/>
    <w:rsid w:val="00BC6D5C"/>
    <w:rsid w:val="00BD08A6"/>
    <w:rsid w:val="00C0110A"/>
    <w:rsid w:val="00C13911"/>
    <w:rsid w:val="00C603D4"/>
    <w:rsid w:val="00C62C28"/>
    <w:rsid w:val="00C66A9B"/>
    <w:rsid w:val="00C7203C"/>
    <w:rsid w:val="00C81B23"/>
    <w:rsid w:val="00C82409"/>
    <w:rsid w:val="00C91637"/>
    <w:rsid w:val="00CA0462"/>
    <w:rsid w:val="00CA337E"/>
    <w:rsid w:val="00CA395C"/>
    <w:rsid w:val="00CA5DCB"/>
    <w:rsid w:val="00CB65AC"/>
    <w:rsid w:val="00CC0769"/>
    <w:rsid w:val="00CC2F26"/>
    <w:rsid w:val="00CE733B"/>
    <w:rsid w:val="00CE7F04"/>
    <w:rsid w:val="00CFC816"/>
    <w:rsid w:val="00D00269"/>
    <w:rsid w:val="00D07C08"/>
    <w:rsid w:val="00D1042F"/>
    <w:rsid w:val="00D12BB7"/>
    <w:rsid w:val="00D15D0C"/>
    <w:rsid w:val="00D40F60"/>
    <w:rsid w:val="00D47900"/>
    <w:rsid w:val="00D55895"/>
    <w:rsid w:val="00D615A0"/>
    <w:rsid w:val="00D71952"/>
    <w:rsid w:val="00D8441E"/>
    <w:rsid w:val="00D969CC"/>
    <w:rsid w:val="00DD1D83"/>
    <w:rsid w:val="00E019A8"/>
    <w:rsid w:val="00E143A2"/>
    <w:rsid w:val="00E22B9A"/>
    <w:rsid w:val="00E24785"/>
    <w:rsid w:val="00E252EB"/>
    <w:rsid w:val="00E261E7"/>
    <w:rsid w:val="00E5046F"/>
    <w:rsid w:val="00E50C58"/>
    <w:rsid w:val="00E53901"/>
    <w:rsid w:val="00E546E8"/>
    <w:rsid w:val="00E803CC"/>
    <w:rsid w:val="00E864BC"/>
    <w:rsid w:val="00E93A31"/>
    <w:rsid w:val="00EA5268"/>
    <w:rsid w:val="00EB40D8"/>
    <w:rsid w:val="00EB5E52"/>
    <w:rsid w:val="00EC3C7D"/>
    <w:rsid w:val="00EC7732"/>
    <w:rsid w:val="00EE4D12"/>
    <w:rsid w:val="00EF12F0"/>
    <w:rsid w:val="00EF1304"/>
    <w:rsid w:val="00EF79D5"/>
    <w:rsid w:val="00F2279D"/>
    <w:rsid w:val="00F22A9D"/>
    <w:rsid w:val="00F27A69"/>
    <w:rsid w:val="00F77FA4"/>
    <w:rsid w:val="00F8414F"/>
    <w:rsid w:val="00F94561"/>
    <w:rsid w:val="00F95288"/>
    <w:rsid w:val="00FA3F91"/>
    <w:rsid w:val="00FA6AD0"/>
    <w:rsid w:val="00FB7403"/>
    <w:rsid w:val="00FC303D"/>
    <w:rsid w:val="00FD2BFA"/>
    <w:rsid w:val="00FD2F10"/>
    <w:rsid w:val="00FE1B5E"/>
    <w:rsid w:val="00FE34CC"/>
    <w:rsid w:val="00FE3EC8"/>
    <w:rsid w:val="00FF1E21"/>
    <w:rsid w:val="00FF6262"/>
    <w:rsid w:val="01114121"/>
    <w:rsid w:val="02BB4D58"/>
    <w:rsid w:val="03BB1A60"/>
    <w:rsid w:val="04A669B7"/>
    <w:rsid w:val="056B46BF"/>
    <w:rsid w:val="059AF7D6"/>
    <w:rsid w:val="06E81DB9"/>
    <w:rsid w:val="0B25DBA0"/>
    <w:rsid w:val="0C79E5BE"/>
    <w:rsid w:val="0E98BF25"/>
    <w:rsid w:val="1050001D"/>
    <w:rsid w:val="11B580AE"/>
    <w:rsid w:val="13780362"/>
    <w:rsid w:val="15ECEFD2"/>
    <w:rsid w:val="193E0885"/>
    <w:rsid w:val="1AC2E9F6"/>
    <w:rsid w:val="1BF9EB67"/>
    <w:rsid w:val="1C83BAC1"/>
    <w:rsid w:val="1E149314"/>
    <w:rsid w:val="247B3891"/>
    <w:rsid w:val="25D621C0"/>
    <w:rsid w:val="267BFAE0"/>
    <w:rsid w:val="28702508"/>
    <w:rsid w:val="289D65FE"/>
    <w:rsid w:val="2B4EA067"/>
    <w:rsid w:val="2FD173BA"/>
    <w:rsid w:val="3021A54C"/>
    <w:rsid w:val="3045C823"/>
    <w:rsid w:val="32500DC0"/>
    <w:rsid w:val="33EDECEB"/>
    <w:rsid w:val="349C60DA"/>
    <w:rsid w:val="359DCF8F"/>
    <w:rsid w:val="36C54647"/>
    <w:rsid w:val="36D385F0"/>
    <w:rsid w:val="37F0FF32"/>
    <w:rsid w:val="391EE452"/>
    <w:rsid w:val="3C9469E8"/>
    <w:rsid w:val="3D0A893E"/>
    <w:rsid w:val="3F74AD47"/>
    <w:rsid w:val="3FC29CB8"/>
    <w:rsid w:val="41D7A120"/>
    <w:rsid w:val="437EF876"/>
    <w:rsid w:val="43A9A665"/>
    <w:rsid w:val="43B30FD4"/>
    <w:rsid w:val="445BB9BA"/>
    <w:rsid w:val="4465D300"/>
    <w:rsid w:val="46DE6906"/>
    <w:rsid w:val="46E14727"/>
    <w:rsid w:val="499EEE23"/>
    <w:rsid w:val="4A6C6E5F"/>
    <w:rsid w:val="4B14F6F8"/>
    <w:rsid w:val="54DD36B8"/>
    <w:rsid w:val="5A340A05"/>
    <w:rsid w:val="5BA039FE"/>
    <w:rsid w:val="5BB8C666"/>
    <w:rsid w:val="5CC96FE8"/>
    <w:rsid w:val="5D3579B5"/>
    <w:rsid w:val="5F4C74EA"/>
    <w:rsid w:val="610A4704"/>
    <w:rsid w:val="623D9966"/>
    <w:rsid w:val="6623A08A"/>
    <w:rsid w:val="6811DBB5"/>
    <w:rsid w:val="6A5C05AF"/>
    <w:rsid w:val="6A645D2B"/>
    <w:rsid w:val="6ACAE348"/>
    <w:rsid w:val="6BEE2B52"/>
    <w:rsid w:val="6D2AF953"/>
    <w:rsid w:val="6EA89641"/>
    <w:rsid w:val="702F2E24"/>
    <w:rsid w:val="703FF4D1"/>
    <w:rsid w:val="70A83FFB"/>
    <w:rsid w:val="71613EC8"/>
    <w:rsid w:val="71B321EE"/>
    <w:rsid w:val="7254EC20"/>
    <w:rsid w:val="72616C32"/>
    <w:rsid w:val="72DF86FF"/>
    <w:rsid w:val="768BD2CD"/>
    <w:rsid w:val="76EE4101"/>
    <w:rsid w:val="786DD499"/>
    <w:rsid w:val="7C6315D7"/>
    <w:rsid w:val="7ECCE09C"/>
    <w:rsid w:val="7EFBF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607905"/>
  <w15:docId w15:val="{1EB8CB98-9C91-4E77-ADD8-B83511E2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43DE9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943DE9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qFormat/>
    <w:rsid w:val="00943DE9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link w:val="30"/>
    <w:qFormat/>
    <w:rsid w:val="00943DE9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943DE9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link w:val="50"/>
    <w:qFormat/>
    <w:rsid w:val="00943DE9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943DE9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943DE9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943DE9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943DE9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Plain Text"/>
    <w:basedOn w:val="a0"/>
    <w:link w:val="a5"/>
    <w:rsid w:val="00943DE9"/>
    <w:pPr>
      <w:ind w:right="2552"/>
    </w:pPr>
  </w:style>
  <w:style w:type="paragraph" w:customStyle="1" w:styleId="Normal5">
    <w:name w:val="Normal 5"/>
    <w:basedOn w:val="5"/>
    <w:next w:val="5"/>
    <w:rsid w:val="00943DE9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6"/>
    <w:next w:val="6"/>
    <w:rsid w:val="00943DE9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943DE9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943DE9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943DE9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link w:val="a7"/>
    <w:uiPriority w:val="99"/>
    <w:rsid w:val="00943DE9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8">
    <w:name w:val="footer"/>
    <w:basedOn w:val="a0"/>
    <w:rsid w:val="00943DE9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9">
    <w:name w:val="רשימת הגדרות"/>
    <w:basedOn w:val="a1"/>
    <w:rsid w:val="00943DE9"/>
    <w:pPr>
      <w:ind w:left="2552" w:hanging="1701"/>
    </w:pPr>
  </w:style>
  <w:style w:type="paragraph" w:styleId="41">
    <w:name w:val="List Number 4"/>
    <w:basedOn w:val="a0"/>
    <w:rsid w:val="00943DE9"/>
    <w:pPr>
      <w:ind w:left="1440" w:hanging="360"/>
    </w:pPr>
  </w:style>
  <w:style w:type="paragraph" w:customStyle="1" w:styleId="aa">
    <w:name w:val="כותרת מסגרת"/>
    <w:basedOn w:val="a0"/>
    <w:next w:val="ab"/>
    <w:rsid w:val="00943DE9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b">
    <w:name w:val="טקסט מסגרת"/>
    <w:basedOn w:val="ac"/>
    <w:rsid w:val="00943DE9"/>
  </w:style>
  <w:style w:type="paragraph" w:customStyle="1" w:styleId="ac">
    <w:name w:val="טקסט עם הערה"/>
    <w:basedOn w:val="a0"/>
    <w:rsid w:val="00943DE9"/>
    <w:pPr>
      <w:ind w:left="0"/>
    </w:pPr>
  </w:style>
  <w:style w:type="paragraph" w:customStyle="1" w:styleId="ad">
    <w:name w:val="כותרת טבלה"/>
    <w:basedOn w:val="ae"/>
    <w:rsid w:val="00943DE9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e">
    <w:name w:val="טקסט טבלה"/>
    <w:basedOn w:val="a0"/>
    <w:rsid w:val="00943DE9"/>
    <w:pPr>
      <w:spacing w:before="60" w:after="60"/>
      <w:ind w:left="0"/>
      <w:jc w:val="left"/>
    </w:pPr>
    <w:rPr>
      <w:sz w:val="16"/>
      <w:szCs w:val="20"/>
    </w:rPr>
  </w:style>
  <w:style w:type="paragraph" w:styleId="20">
    <w:name w:val="List Number 2"/>
    <w:basedOn w:val="a0"/>
    <w:rsid w:val="00943DE9"/>
    <w:pPr>
      <w:ind w:left="720" w:hanging="360"/>
    </w:pPr>
  </w:style>
  <w:style w:type="paragraph" w:styleId="af">
    <w:name w:val="List Number"/>
    <w:basedOn w:val="a0"/>
    <w:rsid w:val="00943DE9"/>
    <w:pPr>
      <w:ind w:left="360" w:hanging="360"/>
    </w:pPr>
  </w:style>
  <w:style w:type="paragraph" w:styleId="51">
    <w:name w:val="List Number 5"/>
    <w:basedOn w:val="a0"/>
    <w:rsid w:val="00943DE9"/>
    <w:pPr>
      <w:ind w:left="1800" w:hanging="360"/>
    </w:pPr>
  </w:style>
  <w:style w:type="paragraph" w:styleId="af0">
    <w:name w:val="List Bullet"/>
    <w:basedOn w:val="a0"/>
    <w:rsid w:val="00943DE9"/>
    <w:pPr>
      <w:ind w:left="360" w:hanging="360"/>
    </w:pPr>
  </w:style>
  <w:style w:type="paragraph" w:styleId="21">
    <w:name w:val="List Bullet 2"/>
    <w:basedOn w:val="a0"/>
    <w:rsid w:val="00943DE9"/>
    <w:pPr>
      <w:ind w:left="720" w:hanging="360"/>
    </w:pPr>
  </w:style>
  <w:style w:type="paragraph" w:styleId="31">
    <w:name w:val="List Bullet 3"/>
    <w:basedOn w:val="a0"/>
    <w:rsid w:val="00943DE9"/>
    <w:pPr>
      <w:ind w:left="1080" w:hanging="360"/>
    </w:pPr>
  </w:style>
  <w:style w:type="paragraph" w:styleId="42">
    <w:name w:val="List Bullet 4"/>
    <w:basedOn w:val="a0"/>
    <w:rsid w:val="00943DE9"/>
    <w:pPr>
      <w:ind w:left="1440" w:hanging="360"/>
    </w:pPr>
  </w:style>
  <w:style w:type="paragraph" w:styleId="52">
    <w:name w:val="List Bullet 5"/>
    <w:basedOn w:val="a0"/>
    <w:rsid w:val="00943DE9"/>
    <w:pPr>
      <w:ind w:left="1800" w:hanging="360"/>
    </w:pPr>
  </w:style>
  <w:style w:type="paragraph" w:styleId="32">
    <w:name w:val="List Number 3"/>
    <w:basedOn w:val="a0"/>
    <w:rsid w:val="00943DE9"/>
    <w:pPr>
      <w:ind w:left="1080" w:hanging="360"/>
    </w:pPr>
  </w:style>
  <w:style w:type="paragraph" w:customStyle="1" w:styleId="af1">
    <w:name w:val="פסקה אנגלית"/>
    <w:basedOn w:val="a0"/>
    <w:rsid w:val="00943DE9"/>
    <w:pPr>
      <w:bidi w:val="0"/>
      <w:jc w:val="right"/>
    </w:pPr>
  </w:style>
  <w:style w:type="character" w:styleId="af2">
    <w:name w:val="page number"/>
    <w:rsid w:val="00943DE9"/>
    <w:rPr>
      <w:bCs/>
      <w:sz w:val="28"/>
      <w:szCs w:val="28"/>
    </w:rPr>
  </w:style>
  <w:style w:type="paragraph" w:customStyle="1" w:styleId="a">
    <w:name w:val="תוכנית"/>
    <w:basedOn w:val="af1"/>
    <w:rsid w:val="00943DE9"/>
    <w:pPr>
      <w:numPr>
        <w:numId w:val="6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3">
    <w:name w:val="footnote text"/>
    <w:basedOn w:val="a0"/>
    <w:semiHidden/>
    <w:rsid w:val="00943DE9"/>
    <w:rPr>
      <w:sz w:val="20"/>
      <w:szCs w:val="20"/>
    </w:rPr>
  </w:style>
  <w:style w:type="character" w:customStyle="1" w:styleId="af4">
    <w:name w:val="תו להקשה"/>
    <w:rsid w:val="00943DE9"/>
    <w:rPr>
      <w:b/>
      <w:bCs/>
    </w:rPr>
  </w:style>
  <w:style w:type="character" w:customStyle="1" w:styleId="af5">
    <w:name w:val="ערך להקשה"/>
    <w:rsid w:val="00943DE9"/>
    <w:rPr>
      <w:rFonts w:ascii="Univers Condensed" w:hAnsi="Univers Condensed" w:cs="Miriam"/>
      <w:i/>
      <w:iCs/>
    </w:rPr>
  </w:style>
  <w:style w:type="character" w:customStyle="1" w:styleId="af6">
    <w:name w:val="מונח"/>
    <w:rsid w:val="00943DE9"/>
    <w:rPr>
      <w:b/>
      <w:bCs/>
      <w:i/>
      <w:iCs/>
    </w:rPr>
  </w:style>
  <w:style w:type="paragraph" w:customStyle="1" w:styleId="af7">
    <w:name w:val="הערה"/>
    <w:basedOn w:val="a0"/>
    <w:rsid w:val="00943DE9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7"/>
    <w:next w:val="af7"/>
    <w:rsid w:val="00943DE9"/>
    <w:rPr>
      <w:b/>
      <w:bCs/>
      <w:sz w:val="16"/>
      <w:szCs w:val="20"/>
    </w:rPr>
  </w:style>
  <w:style w:type="paragraph" w:customStyle="1" w:styleId="af8">
    <w:name w:val="תקציר"/>
    <w:basedOn w:val="af7"/>
    <w:rsid w:val="00943DE9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7"/>
    <w:next w:val="af8"/>
    <w:rsid w:val="00943DE9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9">
    <w:name w:val="*פנימי*בשוליים"/>
    <w:basedOn w:val="a0"/>
    <w:rsid w:val="00943DE9"/>
    <w:pPr>
      <w:spacing w:after="0"/>
      <w:ind w:left="284"/>
      <w:jc w:val="right"/>
    </w:pPr>
  </w:style>
  <w:style w:type="paragraph" w:customStyle="1" w:styleId="afa">
    <w:name w:val="הפניה לתשובות"/>
    <w:basedOn w:val="af7"/>
    <w:rsid w:val="00943DE9"/>
  </w:style>
  <w:style w:type="paragraph" w:customStyle="1" w:styleId="afb">
    <w:name w:val="ברכת הצלחה"/>
    <w:basedOn w:val="a0"/>
    <w:rsid w:val="00943DE9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c">
    <w:name w:val="סמל מסגרת"/>
    <w:rsid w:val="00943DE9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d">
    <w:name w:val="עבריתמבנית"/>
    <w:basedOn w:val="a1"/>
    <w:rsid w:val="00943DE9"/>
    <w:pPr>
      <w:spacing w:before="40" w:after="40"/>
      <w:ind w:left="1440"/>
      <w:jc w:val="left"/>
    </w:pPr>
    <w:rPr>
      <w:rFonts w:cs="Aharoni"/>
    </w:rPr>
  </w:style>
  <w:style w:type="paragraph" w:customStyle="1" w:styleId="afe">
    <w:name w:val="סגנון תוכנית + שמאל"/>
    <w:basedOn w:val="a"/>
    <w:rsid w:val="00943DE9"/>
    <w:pPr>
      <w:bidi/>
    </w:pPr>
  </w:style>
  <w:style w:type="paragraph" w:customStyle="1" w:styleId="aff">
    <w:name w:val="כותרת ראשית"/>
    <w:basedOn w:val="1"/>
    <w:next w:val="a0"/>
    <w:rsid w:val="00943DE9"/>
    <w:rPr>
      <w:rFonts w:cs="David"/>
      <w:bCs/>
      <w:szCs w:val="56"/>
    </w:rPr>
  </w:style>
  <w:style w:type="paragraph" w:styleId="aff0">
    <w:name w:val="Balloon Text"/>
    <w:basedOn w:val="a0"/>
    <w:semiHidden/>
    <w:rsid w:val="00E252EB"/>
    <w:rPr>
      <w:rFonts w:ascii="Tahoma" w:hAnsi="Tahoma" w:cs="Tahoma"/>
      <w:sz w:val="16"/>
      <w:szCs w:val="16"/>
    </w:rPr>
  </w:style>
  <w:style w:type="character" w:customStyle="1" w:styleId="40">
    <w:name w:val="כותרת 4 תו"/>
    <w:link w:val="4"/>
    <w:rsid w:val="00A1433F"/>
    <w:rPr>
      <w:rFonts w:cs="David"/>
      <w:b/>
      <w:bCs/>
      <w:kern w:val="28"/>
      <w:sz w:val="24"/>
      <w:szCs w:val="30"/>
    </w:rPr>
  </w:style>
  <w:style w:type="character" w:customStyle="1" w:styleId="50">
    <w:name w:val="כותרת 5 תו"/>
    <w:link w:val="5"/>
    <w:rsid w:val="00A1433F"/>
    <w:rPr>
      <w:rFonts w:cs="David"/>
      <w:sz w:val="18"/>
      <w:szCs w:val="24"/>
    </w:rPr>
  </w:style>
  <w:style w:type="character" w:customStyle="1" w:styleId="a5">
    <w:name w:val="טקסט רגיל תו"/>
    <w:link w:val="a1"/>
    <w:rsid w:val="00A1433F"/>
    <w:rPr>
      <w:rFonts w:cs="David"/>
      <w:sz w:val="18"/>
      <w:szCs w:val="24"/>
    </w:rPr>
  </w:style>
  <w:style w:type="character" w:customStyle="1" w:styleId="a7">
    <w:name w:val="כותרת עליונה תו"/>
    <w:link w:val="a6"/>
    <w:uiPriority w:val="99"/>
    <w:rsid w:val="00E22B9A"/>
    <w:rPr>
      <w:rFonts w:cs="David"/>
      <w:sz w:val="16"/>
    </w:rPr>
  </w:style>
  <w:style w:type="character" w:customStyle="1" w:styleId="30">
    <w:name w:val="כותרת 3 תו"/>
    <w:aliases w:val="סעיף משנה תו,אבן יסוד תו"/>
    <w:link w:val="3"/>
    <w:rsid w:val="00E22B9A"/>
    <w:rPr>
      <w:rFonts w:cs="David"/>
      <w:b/>
      <w:bCs/>
      <w:kern w:val="28"/>
      <w:sz w:val="24"/>
      <w:szCs w:val="30"/>
    </w:rPr>
  </w:style>
  <w:style w:type="paragraph" w:styleId="aff1">
    <w:name w:val="List Paragraph"/>
    <w:basedOn w:val="a0"/>
    <w:uiPriority w:val="34"/>
    <w:qFormat/>
    <w:rsid w:val="00646F17"/>
    <w:pPr>
      <w:keepLines w:val="0"/>
      <w:widowControl/>
      <w:ind w:left="720"/>
      <w:contextualSpacing/>
    </w:pPr>
    <w:rPr>
      <w:rFonts w:ascii="Arial" w:hAnsi="Arial"/>
    </w:rPr>
  </w:style>
  <w:style w:type="paragraph" w:styleId="NormalWeb">
    <w:name w:val="Normal (Web)"/>
    <w:basedOn w:val="a0"/>
    <w:uiPriority w:val="99"/>
    <w:semiHidden/>
    <w:unhideWhenUsed/>
    <w:rsid w:val="00073E6F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paragraph" w:customStyle="1" w:styleId="paragraph">
    <w:name w:val="paragraph"/>
    <w:basedOn w:val="a0"/>
    <w:rsid w:val="00EF12F0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table" w:styleId="aff2">
    <w:name w:val="Table Grid"/>
    <w:basedOn w:val="a3"/>
    <w:rsid w:val="00E5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3"/>
    <w:uiPriority w:val="49"/>
    <w:rsid w:val="00E5046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0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4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9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6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4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0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82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8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8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3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7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52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45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4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EBD6-1466-41A6-82BB-69FFA88D7B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382AC-7A93-4934-AC09-A90826BA7DF3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3.xml><?xml version="1.0" encoding="utf-8"?>
<ds:datastoreItem xmlns:ds="http://schemas.openxmlformats.org/officeDocument/2006/customXml" ds:itemID="{C067DFC5-9354-425F-A2CF-13D42659373E}"/>
</file>

<file path=customXml/itemProps4.xml><?xml version="1.0" encoding="utf-8"?>
<ds:datastoreItem xmlns:ds="http://schemas.openxmlformats.org/officeDocument/2006/customXml" ds:itemID="{5EB15FEF-7E18-4912-AF70-5DF45DAE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VSUMPAGE</Template>
  <TotalTime>29</TotalTime>
  <Pages>9</Pages>
  <Words>1239</Words>
  <Characters>7068</Characters>
  <Application>Microsoft Office Word</Application>
  <DocSecurity>0</DocSecurity>
  <Lines>58</Lines>
  <Paragraphs>16</Paragraphs>
  <ScaleCrop>false</ScaleCrop>
  <Company>בסמ"ח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פקודת SELECT בסיסית</dc:title>
  <dc:subject>מסדי נתונים</dc:subject>
  <dc:creator>דניאל סורוזון</dc:creator>
  <cp:keywords/>
  <dc:description/>
  <cp:lastModifiedBy>שירה סאסי</cp:lastModifiedBy>
  <cp:revision>63</cp:revision>
  <cp:lastPrinted>2008-12-16T10:31:00Z</cp:lastPrinted>
  <dcterms:created xsi:type="dcterms:W3CDTF">2020-06-25T09:46:00Z</dcterms:created>
  <dcterms:modified xsi:type="dcterms:W3CDTF">2024-05-07T16:35:00Z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553900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