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AB3A13" w:rsidRDefault="00587DC5" w:rsidP="00A342E2">
      <w:pPr>
        <w:jc w:val="left"/>
        <w:rPr>
          <w:rFonts w:ascii="Heebo" w:hAnsi="Heebo" w:cs="Heebo"/>
        </w:rPr>
      </w:pPr>
      <w:bookmarkStart w:id="0" w:name="LastPos"/>
      <w:bookmarkEnd w:id="0"/>
    </w:p>
    <w:p w14:paraId="077120C1" w14:textId="622B8C7C" w:rsidR="000141DE" w:rsidRDefault="000141DE" w:rsidP="57E8F83D">
      <w:pPr>
        <w:pStyle w:val="ae"/>
        <w:rPr>
          <w:rFonts w:ascii="Heebo" w:hAnsi="Heebo" w:cs="Heebo"/>
          <w:rtl/>
        </w:rPr>
      </w:pPr>
      <w:r w:rsidRPr="582DB1ED">
        <w:rPr>
          <w:rFonts w:ascii="Heebo" w:hAnsi="Heebo" w:cs="Heebo"/>
        </w:rPr>
        <w:fldChar w:fldCharType="begin"/>
      </w:r>
      <w:r w:rsidRPr="582DB1ED">
        <w:rPr>
          <w:rFonts w:ascii="Heebo" w:hAnsi="Heebo" w:cs="Heebo"/>
        </w:rPr>
        <w:instrText xml:space="preserve"> TITLE  \* MERGEFORMAT </w:instrText>
      </w:r>
      <w:r w:rsidRPr="582DB1ED">
        <w:rPr>
          <w:rFonts w:ascii="Heebo" w:hAnsi="Heebo" w:cs="Heebo"/>
        </w:rPr>
        <w:fldChar w:fldCharType="separate"/>
      </w:r>
      <w:r w:rsidRPr="582DB1ED">
        <w:rPr>
          <w:rFonts w:ascii="Heebo" w:hAnsi="Heebo" w:cs="Heebo"/>
          <w:rtl/>
        </w:rPr>
        <w:t>ת</w:t>
      </w:r>
      <w:r w:rsidRPr="582DB1ED">
        <w:rPr>
          <w:rFonts w:ascii="Heebo" w:hAnsi="Heebo" w:cs="Heebo"/>
        </w:rPr>
        <w:fldChar w:fldCharType="end"/>
      </w:r>
      <w:r w:rsidR="00D353E2" w:rsidRPr="582DB1ED">
        <w:rPr>
          <w:rFonts w:ascii="Heebo" w:hAnsi="Heebo" w:cs="Heebo"/>
          <w:rtl/>
        </w:rPr>
        <w:t>רגול</w:t>
      </w:r>
      <w:r w:rsidR="007D7E46" w:rsidRPr="582DB1ED">
        <w:rPr>
          <w:rFonts w:ascii="Heebo" w:hAnsi="Heebo" w:cs="Heebo"/>
        </w:rPr>
        <w:t xml:space="preserve"> </w:t>
      </w:r>
      <w:r w:rsidR="007D7E46" w:rsidRPr="582DB1ED">
        <w:rPr>
          <w:rFonts w:ascii="Heebo" w:hAnsi="Heebo" w:cs="Heebo"/>
          <w:sz w:val="48"/>
          <w:szCs w:val="48"/>
        </w:rPr>
        <w:t>Advanced</w:t>
      </w:r>
      <w:r w:rsidR="007D7E46" w:rsidRPr="582DB1ED">
        <w:rPr>
          <w:rFonts w:ascii="Heebo" w:hAnsi="Heebo" w:cs="Heebo"/>
        </w:rPr>
        <w:t xml:space="preserve"> </w:t>
      </w:r>
      <w:r w:rsidR="007457E9" w:rsidRPr="582DB1ED">
        <w:rPr>
          <w:rFonts w:ascii="Heebo" w:hAnsi="Heebo" w:cs="Heebo"/>
          <w:sz w:val="48"/>
          <w:szCs w:val="48"/>
        </w:rPr>
        <w:t>JOIN</w:t>
      </w:r>
      <w:r w:rsidR="50B96DE3" w:rsidRPr="582DB1ED">
        <w:rPr>
          <w:rFonts w:ascii="Heebo" w:hAnsi="Heebo" w:cs="Heebo"/>
          <w:sz w:val="48"/>
          <w:szCs w:val="48"/>
        </w:rPr>
        <w:t xml:space="preserve"> </w:t>
      </w:r>
      <w:r w:rsidR="57D13796" w:rsidRPr="582DB1ED">
        <w:rPr>
          <w:rFonts w:ascii="Heebo" w:hAnsi="Heebo" w:cs="Heebo"/>
          <w:sz w:val="48"/>
          <w:szCs w:val="48"/>
        </w:rPr>
        <w:t>2</w:t>
      </w:r>
    </w:p>
    <w:p w14:paraId="67C9EAA5" w14:textId="77777777" w:rsidR="0014059E" w:rsidRDefault="0014059E" w:rsidP="0014059E">
      <w:pPr>
        <w:pStyle w:val="ab"/>
        <w:framePr w:wrap="notBeside" w:vAnchor="page" w:hAnchor="page" w:x="8370" w:y="3451"/>
        <w:spacing w:line="360" w:lineRule="auto"/>
        <w:jc w:val="left"/>
        <w:rPr>
          <w:rFonts w:ascii="Heebo" w:eastAsia="Heebo" w:hAnsi="Heebo" w:cs="Heebo"/>
          <w:color w:val="000000" w:themeColor="text1"/>
          <w:sz w:val="24"/>
        </w:rPr>
      </w:pPr>
      <w:r w:rsidRPr="57E8F83D">
        <w:rPr>
          <w:rFonts w:ascii="Heebo" w:eastAsia="Heebo" w:hAnsi="Heebo" w:cs="Heebo"/>
          <w:b/>
          <w:bCs/>
          <w:color w:val="000000" w:themeColor="text1"/>
          <w:sz w:val="24"/>
          <w:rtl/>
        </w:rPr>
        <w:t>תרגול ב</w:t>
      </w:r>
      <w:proofErr w:type="spellStart"/>
      <w:r w:rsidRPr="57E8F83D">
        <w:rPr>
          <w:rFonts w:ascii="Heebo" w:eastAsia="Heebo" w:hAnsi="Heebo" w:cs="Heebo"/>
          <w:b/>
          <w:bCs/>
          <w:color w:val="000000" w:themeColor="text1"/>
          <w:sz w:val="24"/>
        </w:rPr>
        <w:t>DVD_Rental</w:t>
      </w:r>
      <w:proofErr w:type="spellEnd"/>
      <w:r w:rsidRPr="57E8F83D">
        <w:rPr>
          <w:rFonts w:ascii="Heebo" w:eastAsia="Heebo" w:hAnsi="Heebo" w:cs="Heebo"/>
          <w:b/>
          <w:bCs/>
          <w:color w:val="000000" w:themeColor="text1"/>
          <w:sz w:val="24"/>
        </w:rPr>
        <w:t>:</w:t>
      </w:r>
    </w:p>
    <w:p w14:paraId="04A53CA4" w14:textId="77777777" w:rsidR="0014059E" w:rsidRDefault="0014059E" w:rsidP="0014059E">
      <w:pPr>
        <w:pStyle w:val="Normal5"/>
        <w:numPr>
          <w:ilvl w:val="0"/>
          <w:numId w:val="0"/>
        </w:numPr>
        <w:spacing w:line="360" w:lineRule="auto"/>
        <w:ind w:right="1008"/>
        <w:jc w:val="left"/>
        <w:rPr>
          <w:rFonts w:ascii="Heebo" w:eastAsia="Heebo" w:hAnsi="Heebo" w:cs="Heebo"/>
          <w:color w:val="000000" w:themeColor="text1"/>
          <w:sz w:val="24"/>
        </w:rPr>
      </w:pPr>
    </w:p>
    <w:p w14:paraId="14320F27" w14:textId="5A15B4A7" w:rsidR="08BF5C87" w:rsidRDefault="08BF5C87" w:rsidP="26FCDA58">
      <w:pPr>
        <w:pStyle w:val="Normal5"/>
        <w:spacing w:line="360" w:lineRule="auto"/>
        <w:ind w:right="1008"/>
        <w:jc w:val="left"/>
        <w:rPr>
          <w:rFonts w:ascii="Heebo" w:eastAsia="Heebo" w:hAnsi="Heebo" w:cs="Heebo"/>
          <w:color w:val="000000" w:themeColor="text1"/>
          <w:sz w:val="24"/>
        </w:rPr>
      </w:pPr>
      <w:r w:rsidRPr="26FCDA58">
        <w:rPr>
          <w:rFonts w:ascii="Heebo" w:eastAsia="Heebo" w:hAnsi="Heebo" w:cs="Heebo"/>
          <w:color w:val="000000" w:themeColor="text1"/>
          <w:sz w:val="24"/>
          <w:rtl/>
        </w:rPr>
        <w:t xml:space="preserve">הצג את </w:t>
      </w:r>
      <w:r w:rsidR="4F2861E0" w:rsidRPr="26FCDA58">
        <w:rPr>
          <w:rFonts w:ascii="Heebo" w:eastAsia="Heebo" w:hAnsi="Heebo" w:cs="Heebo"/>
          <w:color w:val="000000" w:themeColor="text1"/>
          <w:sz w:val="24"/>
          <w:rtl/>
        </w:rPr>
        <w:t>עשר המדינות</w:t>
      </w:r>
      <w:r w:rsidRPr="26FCDA58">
        <w:rPr>
          <w:rFonts w:ascii="Heebo" w:eastAsia="Heebo" w:hAnsi="Heebo" w:cs="Heebo"/>
          <w:color w:val="000000" w:themeColor="text1"/>
          <w:sz w:val="24"/>
          <w:rtl/>
        </w:rPr>
        <w:t xml:space="preserve"> בעלות כמות הלקוחות הגדולה ביותר</w:t>
      </w:r>
      <w:r w:rsidR="0014059E">
        <w:rPr>
          <w:rFonts w:ascii="Heebo" w:eastAsia="Heebo" w:hAnsi="Heebo" w:cs="Heebo" w:hint="cs"/>
          <w:color w:val="000000" w:themeColor="text1"/>
          <w:sz w:val="24"/>
          <w:rtl/>
        </w:rPr>
        <w:t xml:space="preserve">, יש להציג </w:t>
      </w:r>
      <w:r w:rsidRPr="26FCDA58">
        <w:rPr>
          <w:rFonts w:ascii="Heebo" w:eastAsia="Heebo" w:hAnsi="Heebo" w:cs="Heebo"/>
          <w:color w:val="000000" w:themeColor="text1"/>
          <w:sz w:val="24"/>
          <w:rtl/>
        </w:rPr>
        <w:t>הצג גם את הכמות</w:t>
      </w:r>
      <w:r w:rsidR="0014059E">
        <w:rPr>
          <w:rFonts w:ascii="Heebo" w:eastAsia="Heebo" w:hAnsi="Heebo" w:cs="Heebo" w:hint="cs"/>
          <w:color w:val="000000" w:themeColor="text1"/>
          <w:sz w:val="24"/>
          <w:rtl/>
        </w:rPr>
        <w:t xml:space="preserve">. סדרו את הטבלה </w:t>
      </w:r>
      <w:r w:rsidRPr="26FCDA58">
        <w:rPr>
          <w:rFonts w:ascii="Heebo" w:eastAsia="Heebo" w:hAnsi="Heebo" w:cs="Heebo"/>
          <w:color w:val="000000" w:themeColor="text1"/>
          <w:sz w:val="24"/>
          <w:rtl/>
        </w:rPr>
        <w:t xml:space="preserve">בסדר </w:t>
      </w:r>
      <w:r w:rsidR="7D093BB2" w:rsidRPr="26FCDA58">
        <w:rPr>
          <w:rFonts w:ascii="Heebo" w:eastAsia="Heebo" w:hAnsi="Heebo" w:cs="Heebo"/>
          <w:color w:val="000000" w:themeColor="text1"/>
          <w:sz w:val="24"/>
          <w:rtl/>
        </w:rPr>
        <w:t>יורד</w:t>
      </w:r>
      <w:r w:rsidR="0014059E">
        <w:rPr>
          <w:rFonts w:ascii="Heebo" w:eastAsia="Heebo" w:hAnsi="Heebo" w:cs="Heebo" w:hint="cs"/>
          <w:color w:val="000000" w:themeColor="text1"/>
          <w:sz w:val="24"/>
          <w:rtl/>
        </w:rPr>
        <w:t xml:space="preserve"> לפ</w:t>
      </w:r>
      <w:r w:rsidR="0014059E">
        <w:rPr>
          <w:rFonts w:ascii="Heebo" w:eastAsia="Heebo" w:hAnsi="Heebo" w:cs="Heebo" w:hint="eastAsia"/>
          <w:color w:val="000000" w:themeColor="text1"/>
          <w:sz w:val="24"/>
          <w:rtl/>
        </w:rPr>
        <w:t>י</w:t>
      </w:r>
      <w:r w:rsidR="0014059E">
        <w:rPr>
          <w:rFonts w:ascii="Heebo" w:eastAsia="Heebo" w:hAnsi="Heebo" w:cs="Heebo" w:hint="cs"/>
          <w:color w:val="000000" w:themeColor="text1"/>
          <w:sz w:val="24"/>
          <w:rtl/>
        </w:rPr>
        <w:t xml:space="preserve"> הכמות</w:t>
      </w:r>
      <w:r w:rsidR="7D093BB2" w:rsidRPr="26FCDA58">
        <w:rPr>
          <w:rFonts w:ascii="Heebo" w:eastAsia="Heebo" w:hAnsi="Heebo" w:cs="Heebo"/>
          <w:color w:val="000000" w:themeColor="text1"/>
          <w:sz w:val="24"/>
          <w:rtl/>
        </w:rPr>
        <w:t>. (</w:t>
      </w:r>
      <w:r w:rsidRPr="26FCDA58">
        <w:rPr>
          <w:rFonts w:ascii="Heebo" w:eastAsia="Heebo" w:hAnsi="Heebo" w:cs="Heebo"/>
          <w:color w:val="000000" w:themeColor="text1"/>
          <w:sz w:val="24"/>
          <w:rtl/>
        </w:rPr>
        <w:t>10</w:t>
      </w:r>
      <w:r w:rsidR="0014059E">
        <w:rPr>
          <w:rFonts w:ascii="Heebo" w:eastAsia="Heebo" w:hAnsi="Heebo" w:cs="Heebo" w:hint="cs"/>
          <w:color w:val="000000" w:themeColor="text1"/>
          <w:sz w:val="24"/>
          <w:rtl/>
        </w:rPr>
        <w:t>)</w:t>
      </w:r>
    </w:p>
    <w:p w14:paraId="14D37A8F" w14:textId="395C5B98" w:rsidR="08BF5C87" w:rsidRDefault="3956B35C" w:rsidP="26FCDA58">
      <w:pPr>
        <w:pStyle w:val="Normal5"/>
        <w:spacing w:line="360" w:lineRule="auto"/>
        <w:ind w:right="1008"/>
        <w:jc w:val="left"/>
        <w:rPr>
          <w:rFonts w:ascii="Heebo" w:eastAsia="Heebo" w:hAnsi="Heebo" w:cs="Heebo"/>
          <w:color w:val="000000" w:themeColor="text1"/>
          <w:sz w:val="24"/>
        </w:rPr>
      </w:pPr>
      <w:r w:rsidRPr="26FCDA58">
        <w:rPr>
          <w:rFonts w:ascii="Heebo" w:eastAsia="Heebo" w:hAnsi="Heebo" w:cs="Heebo"/>
          <w:color w:val="000000" w:themeColor="text1"/>
          <w:sz w:val="24"/>
          <w:rtl/>
          <w:lang w:val="he"/>
        </w:rPr>
        <w:t xml:space="preserve">הצג </w:t>
      </w:r>
      <w:r w:rsidR="0014059E">
        <w:rPr>
          <w:rFonts w:ascii="Heebo" w:eastAsia="Heebo" w:hAnsi="Heebo" w:cs="Heebo" w:hint="cs"/>
          <w:color w:val="000000" w:themeColor="text1"/>
          <w:sz w:val="24"/>
          <w:rtl/>
          <w:lang w:val="he"/>
        </w:rPr>
        <w:t>ב</w:t>
      </w:r>
      <w:r w:rsidRPr="26FCDA58">
        <w:rPr>
          <w:rFonts w:ascii="Heebo" w:eastAsia="Heebo" w:hAnsi="Heebo" w:cs="Heebo"/>
          <w:color w:val="000000" w:themeColor="text1"/>
          <w:sz w:val="24"/>
          <w:rtl/>
          <w:lang w:val="he"/>
        </w:rPr>
        <w:t>עבור כל חנות</w:t>
      </w:r>
      <w:r w:rsidR="0014059E">
        <w:rPr>
          <w:rFonts w:ascii="Heebo" w:eastAsia="Heebo" w:hAnsi="Heebo" w:cs="Heebo" w:hint="cs"/>
          <w:color w:val="000000" w:themeColor="text1"/>
          <w:sz w:val="24"/>
          <w:rtl/>
          <w:lang w:val="he"/>
        </w:rPr>
        <w:t xml:space="preserve"> את </w:t>
      </w:r>
      <w:r w:rsidRPr="26FCDA58">
        <w:rPr>
          <w:rFonts w:ascii="Heebo" w:eastAsia="Heebo" w:hAnsi="Heebo" w:cs="Heebo"/>
          <w:color w:val="000000" w:themeColor="text1"/>
          <w:sz w:val="24"/>
          <w:rtl/>
          <w:lang w:val="he"/>
        </w:rPr>
        <w:t xml:space="preserve">כל הסרטים שקיימים בה, </w:t>
      </w:r>
      <w:r w:rsidR="0014059E">
        <w:rPr>
          <w:rFonts w:ascii="Heebo" w:eastAsia="Heebo" w:hAnsi="Heebo" w:cs="Heebo" w:hint="cs"/>
          <w:color w:val="000000" w:themeColor="text1"/>
          <w:sz w:val="24"/>
          <w:rtl/>
          <w:lang w:val="he"/>
        </w:rPr>
        <w:t>ו</w:t>
      </w:r>
      <w:r w:rsidRPr="26FCDA58">
        <w:rPr>
          <w:rFonts w:ascii="Heebo" w:eastAsia="Heebo" w:hAnsi="Heebo" w:cs="Heebo"/>
          <w:color w:val="000000" w:themeColor="text1"/>
          <w:sz w:val="24"/>
          <w:rtl/>
          <w:lang w:val="he"/>
        </w:rPr>
        <w:t xml:space="preserve">כמה פעמים </w:t>
      </w:r>
      <w:r w:rsidR="0014059E">
        <w:rPr>
          <w:rFonts w:ascii="Heebo" w:eastAsia="Heebo" w:hAnsi="Heebo" w:cs="Heebo" w:hint="cs"/>
          <w:color w:val="000000" w:themeColor="text1"/>
          <w:sz w:val="24"/>
          <w:rtl/>
          <w:lang w:val="he"/>
        </w:rPr>
        <w:t>כל סרט</w:t>
      </w:r>
      <w:r w:rsidRPr="26FCDA58">
        <w:rPr>
          <w:rFonts w:ascii="Heebo" w:eastAsia="Heebo" w:hAnsi="Heebo" w:cs="Heebo"/>
          <w:color w:val="000000" w:themeColor="text1"/>
          <w:sz w:val="24"/>
          <w:rtl/>
          <w:lang w:val="he"/>
        </w:rPr>
        <w:t xml:space="preserve"> הושכר.</w:t>
      </w:r>
      <w:r w:rsidR="08BF5C87" w:rsidRPr="26FCDA58">
        <w:rPr>
          <w:rFonts w:ascii="Heebo" w:eastAsia="Heebo" w:hAnsi="Heebo" w:cs="Heebo"/>
          <w:color w:val="000000" w:themeColor="text1"/>
          <w:sz w:val="24"/>
          <w:rtl/>
        </w:rPr>
        <w:t xml:space="preserve"> (</w:t>
      </w:r>
      <w:r w:rsidR="00B819D6">
        <w:rPr>
          <w:rFonts w:ascii="Heebo" w:eastAsia="Heebo" w:hAnsi="Heebo" w:cs="Heebo" w:hint="cs"/>
          <w:color w:val="000000" w:themeColor="text1"/>
          <w:sz w:val="24"/>
          <w:rtl/>
        </w:rPr>
        <w:t>1522</w:t>
      </w:r>
      <w:r w:rsidR="08BF5C87" w:rsidRPr="26FCDA58">
        <w:rPr>
          <w:rFonts w:ascii="Heebo" w:eastAsia="Heebo" w:hAnsi="Heebo" w:cs="Heebo"/>
          <w:color w:val="000000" w:themeColor="text1"/>
          <w:sz w:val="24"/>
          <w:rtl/>
        </w:rPr>
        <w:t>)</w:t>
      </w:r>
    </w:p>
    <w:p w14:paraId="08B866C0" w14:textId="57CED02A" w:rsidR="08BF5C87" w:rsidRDefault="08BF5C87" w:rsidP="26FCDA58">
      <w:pPr>
        <w:pStyle w:val="Normal5"/>
        <w:spacing w:line="360" w:lineRule="auto"/>
        <w:ind w:right="1008"/>
        <w:jc w:val="left"/>
        <w:rPr>
          <w:rFonts w:ascii="Heebo" w:eastAsia="Heebo" w:hAnsi="Heebo" w:cs="Heebo"/>
          <w:color w:val="000000" w:themeColor="text1"/>
          <w:sz w:val="24"/>
        </w:rPr>
      </w:pPr>
      <w:r w:rsidRPr="26FCDA58">
        <w:rPr>
          <w:rFonts w:ascii="Heebo" w:eastAsia="Heebo" w:hAnsi="Heebo" w:cs="Heebo"/>
          <w:color w:val="000000" w:themeColor="text1"/>
          <w:sz w:val="24"/>
          <w:rtl/>
        </w:rPr>
        <w:t>כמה לקוחות מגיעים מכל עיר וכמה כסף נכנס בהן</w:t>
      </w:r>
      <w:r w:rsidR="593E7512" w:rsidRPr="26FCDA58">
        <w:rPr>
          <w:rFonts w:ascii="Heebo" w:eastAsia="Heebo" w:hAnsi="Heebo" w:cs="Heebo"/>
          <w:color w:val="000000" w:themeColor="text1"/>
          <w:sz w:val="24"/>
          <w:rtl/>
        </w:rPr>
        <w:t xml:space="preserve"> בעקבותיהם</w:t>
      </w:r>
      <w:r w:rsidRPr="26FCDA58">
        <w:rPr>
          <w:rFonts w:ascii="Heebo" w:eastAsia="Heebo" w:hAnsi="Heebo" w:cs="Heebo"/>
          <w:color w:val="000000" w:themeColor="text1"/>
          <w:sz w:val="24"/>
          <w:rtl/>
        </w:rPr>
        <w:t>? (</w:t>
      </w:r>
      <w:r w:rsidR="00B819D6">
        <w:rPr>
          <w:rFonts w:ascii="Heebo" w:eastAsia="Heebo" w:hAnsi="Heebo" w:cs="Heebo" w:hint="cs"/>
          <w:color w:val="000000" w:themeColor="text1"/>
          <w:sz w:val="24"/>
          <w:rtl/>
        </w:rPr>
        <w:t>597)</w:t>
      </w:r>
    </w:p>
    <w:p w14:paraId="165944CF" w14:textId="1BB8F7A2" w:rsidR="0C37A637" w:rsidRDefault="0C37A637" w:rsidP="57E8F83D">
      <w:pPr>
        <w:pStyle w:val="Normal5"/>
        <w:spacing w:line="360" w:lineRule="auto"/>
        <w:ind w:right="1008"/>
        <w:jc w:val="left"/>
        <w:rPr>
          <w:rFonts w:ascii="Heebo" w:hAnsi="Heebo" w:cs="Heebo"/>
          <w:sz w:val="24"/>
        </w:rPr>
      </w:pPr>
      <w:r w:rsidRPr="26FCDA58">
        <w:rPr>
          <w:rFonts w:ascii="Heebo" w:hAnsi="Heebo" w:cs="Heebo"/>
          <w:sz w:val="24"/>
          <w:rtl/>
        </w:rPr>
        <w:t>הצג לכל לקוח את כמות ההזמנות שלא שילם עליהן. הצג את הלקוחות בסדר יורד לפי כמות ההזמנות הלא משולמות. (530</w:t>
      </w:r>
      <w:r w:rsidR="00B819D6">
        <w:rPr>
          <w:rFonts w:ascii="Heebo" w:hAnsi="Heebo" w:cs="Heebo" w:hint="cs"/>
          <w:sz w:val="24"/>
          <w:rtl/>
        </w:rPr>
        <w:t>)</w:t>
      </w:r>
    </w:p>
    <w:p w14:paraId="2175EAD5" w14:textId="690E7CB3" w:rsidR="08BF5C87" w:rsidRDefault="0073587D" w:rsidP="57E8F83D">
      <w:pPr>
        <w:pStyle w:val="Normal5"/>
        <w:spacing w:line="360" w:lineRule="auto"/>
        <w:ind w:right="1008"/>
        <w:jc w:val="left"/>
        <w:rPr>
          <w:rFonts w:ascii="Heebo" w:eastAsia="Heebo" w:hAnsi="Heebo" w:cs="Heebo"/>
          <w:color w:val="000000" w:themeColor="text1"/>
          <w:sz w:val="24"/>
        </w:rPr>
      </w:pPr>
      <w:r>
        <w:rPr>
          <w:rFonts w:ascii="Heebo" w:eastAsia="Heebo" w:hAnsi="Heebo" w:cs="Heebo" w:hint="cs"/>
          <w:color w:val="000000" w:themeColor="text1"/>
          <w:sz w:val="24"/>
          <w:rtl/>
        </w:rPr>
        <w:t xml:space="preserve">החברה מעוניינת לדעת </w:t>
      </w:r>
      <w:r w:rsidR="08BF5C87" w:rsidRPr="26FCDA58">
        <w:rPr>
          <w:rFonts w:ascii="Heebo" w:eastAsia="Heebo" w:hAnsi="Heebo" w:cs="Heebo"/>
          <w:color w:val="000000" w:themeColor="text1"/>
          <w:sz w:val="24"/>
          <w:rtl/>
        </w:rPr>
        <w:t xml:space="preserve">מי הלקוחות </w:t>
      </w:r>
      <w:r>
        <w:rPr>
          <w:rFonts w:ascii="Heebo" w:eastAsia="Heebo" w:hAnsi="Heebo" w:cs="Heebo" w:hint="cs"/>
          <w:color w:val="000000" w:themeColor="text1"/>
          <w:sz w:val="24"/>
          <w:rtl/>
        </w:rPr>
        <w:t>שעדיין לא החזירו סרט בהתחשב לזה שהם כבר מאחרים בהחזרה. הציגו</w:t>
      </w:r>
      <w:r w:rsidR="08BF5C87" w:rsidRPr="26FCDA58">
        <w:rPr>
          <w:rFonts w:ascii="Heebo" w:eastAsia="Heebo" w:hAnsi="Heebo" w:cs="Heebo"/>
          <w:color w:val="000000" w:themeColor="text1"/>
          <w:sz w:val="24"/>
          <w:rtl/>
        </w:rPr>
        <w:t xml:space="preserve"> </w:t>
      </w:r>
      <w:r>
        <w:rPr>
          <w:rFonts w:ascii="Heebo" w:eastAsia="Heebo" w:hAnsi="Heebo" w:cs="Heebo" w:hint="cs"/>
          <w:color w:val="000000" w:themeColor="text1"/>
          <w:sz w:val="24"/>
          <w:rtl/>
        </w:rPr>
        <w:t>את כמות ימי האיחור</w:t>
      </w:r>
      <w:r w:rsidR="08BF5C87" w:rsidRPr="26FCDA58">
        <w:rPr>
          <w:rFonts w:ascii="Heebo" w:eastAsia="Heebo" w:hAnsi="Heebo" w:cs="Heebo"/>
          <w:color w:val="000000" w:themeColor="text1"/>
          <w:sz w:val="24"/>
          <w:rtl/>
        </w:rPr>
        <w:t>, באיזה סרט מדובר, מה התיוגים שלו ומה מספר הפלאפון של הלקוח המאחר? (183</w:t>
      </w:r>
      <w:r w:rsidR="00B819D6">
        <w:rPr>
          <w:rFonts w:ascii="Heebo" w:eastAsia="Heebo" w:hAnsi="Heebo" w:cs="Heebo" w:hint="cs"/>
          <w:color w:val="000000" w:themeColor="text1"/>
          <w:sz w:val="24"/>
          <w:rtl/>
        </w:rPr>
        <w:t>)</w:t>
      </w:r>
    </w:p>
    <w:p w14:paraId="0E18BA90" w14:textId="77777777" w:rsidR="006867DD" w:rsidRDefault="006867DD" w:rsidP="006867DD">
      <w:pPr>
        <w:pStyle w:val="Heading5"/>
        <w:numPr>
          <w:ilvl w:val="0"/>
          <w:numId w:val="0"/>
        </w:numPr>
      </w:pPr>
    </w:p>
    <w:p w14:paraId="093AC229" w14:textId="77777777" w:rsidR="006867DD" w:rsidRDefault="006867DD" w:rsidP="006867DD">
      <w:pPr>
        <w:pStyle w:val="Normal5"/>
        <w:numPr>
          <w:ilvl w:val="0"/>
          <w:numId w:val="0"/>
        </w:numPr>
      </w:pPr>
    </w:p>
    <w:p w14:paraId="28FBB6FE" w14:textId="77777777" w:rsidR="006867DD" w:rsidRPr="006867DD" w:rsidRDefault="006867DD" w:rsidP="006867DD"/>
    <w:p w14:paraId="57F01658" w14:textId="77777777" w:rsidR="006867DD" w:rsidRPr="006867DD" w:rsidRDefault="006867DD" w:rsidP="006867DD"/>
    <w:p w14:paraId="092905AF" w14:textId="77777777" w:rsidR="006867DD" w:rsidRPr="006867DD" w:rsidRDefault="006867DD" w:rsidP="006867DD"/>
    <w:p w14:paraId="71CE66D8" w14:textId="77777777" w:rsidR="006867DD" w:rsidRPr="006867DD" w:rsidRDefault="006867DD" w:rsidP="006867DD"/>
    <w:p w14:paraId="0AC42D53" w14:textId="77777777" w:rsidR="006867DD" w:rsidRPr="006867DD" w:rsidRDefault="006867DD" w:rsidP="006867DD"/>
    <w:p w14:paraId="0AC75D84" w14:textId="77777777" w:rsidR="006867DD" w:rsidRPr="006867DD" w:rsidRDefault="006867DD" w:rsidP="006867DD"/>
    <w:p w14:paraId="53F503C2" w14:textId="77777777" w:rsidR="006867DD" w:rsidRPr="006867DD" w:rsidRDefault="006867DD" w:rsidP="006867DD"/>
    <w:p w14:paraId="3EF1E097" w14:textId="77777777" w:rsidR="006867DD" w:rsidRPr="006867DD" w:rsidRDefault="006867DD" w:rsidP="006867DD"/>
    <w:p w14:paraId="56285619" w14:textId="77777777" w:rsidR="006867DD" w:rsidRPr="006867DD" w:rsidRDefault="006867DD" w:rsidP="006867DD"/>
    <w:p w14:paraId="7FFC15DE" w14:textId="77777777" w:rsidR="006867DD" w:rsidRPr="006867DD" w:rsidRDefault="006867DD" w:rsidP="006867DD"/>
    <w:p w14:paraId="1945D331" w14:textId="77777777" w:rsidR="006867DD" w:rsidRPr="006867DD" w:rsidRDefault="006867DD" w:rsidP="006867DD"/>
    <w:p w14:paraId="3D39385A" w14:textId="77777777" w:rsidR="006867DD" w:rsidRPr="006867DD" w:rsidRDefault="006867DD" w:rsidP="006867DD"/>
    <w:p w14:paraId="75316A23" w14:textId="77777777" w:rsidR="006867DD" w:rsidRPr="006867DD" w:rsidRDefault="006867DD" w:rsidP="006867DD"/>
    <w:p w14:paraId="38AE84BD" w14:textId="43C6CA5D" w:rsidR="006867DD" w:rsidRDefault="006867DD" w:rsidP="006867DD">
      <w:pPr>
        <w:tabs>
          <w:tab w:val="left" w:pos="921"/>
        </w:tabs>
      </w:pPr>
      <w:r>
        <w:rPr>
          <w:rtl/>
        </w:rPr>
        <w:tab/>
      </w:r>
    </w:p>
    <w:p w14:paraId="6B6CB0C8" w14:textId="411008FF" w:rsidR="006867DD" w:rsidRPr="006867DD" w:rsidRDefault="006867DD" w:rsidP="006867DD">
      <w:pPr>
        <w:rPr>
          <w:rFonts w:ascii="Heebo" w:hAnsi="Heebo" w:cs="Heebo"/>
          <w:rtl/>
        </w:rPr>
      </w:pPr>
    </w:p>
    <w:sectPr w:rsidR="006867DD" w:rsidRPr="006867DD" w:rsidSect="00F22B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010E2" w14:textId="77777777" w:rsidR="00EF133F" w:rsidRDefault="00EF133F">
      <w:r>
        <w:separator/>
      </w:r>
    </w:p>
  </w:endnote>
  <w:endnote w:type="continuationSeparator" w:id="0">
    <w:p w14:paraId="4D748F8B" w14:textId="77777777" w:rsidR="00EF133F" w:rsidRDefault="00EF133F">
      <w:r>
        <w:continuationSeparator/>
      </w:r>
    </w:p>
  </w:endnote>
  <w:endnote w:type="continuationNotice" w:id="1">
    <w:p w14:paraId="085A8E39" w14:textId="77777777" w:rsidR="00EF133F" w:rsidRDefault="00EF133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0E20A6B8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42489" w14:textId="77777777" w:rsidR="00EF133F" w:rsidRDefault="00EF133F">
      <w:r>
        <w:separator/>
      </w:r>
    </w:p>
  </w:footnote>
  <w:footnote w:type="continuationSeparator" w:id="0">
    <w:p w14:paraId="09AE6EC8" w14:textId="77777777" w:rsidR="00EF133F" w:rsidRDefault="00EF133F">
      <w:r>
        <w:continuationSeparator/>
      </w:r>
    </w:p>
  </w:footnote>
  <w:footnote w:type="continuationNotice" w:id="1">
    <w:p w14:paraId="440D457B" w14:textId="77777777" w:rsidR="00EF133F" w:rsidRDefault="00EF133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0E70B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215A85D5" w:rsidR="003D3177" w:rsidRDefault="00AB3A13" w:rsidP="00EF2199">
    <w:pPr>
      <w:pStyle w:val="Header"/>
      <w:rPr>
        <w:rtl/>
      </w:rPr>
    </w:pPr>
    <w:r>
      <w:rPr>
        <w:rFonts w:hint="cs"/>
        <w:rtl/>
      </w:rPr>
      <w:t>מסדי נתונים</w:t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E7F6E">
      <w:rPr>
        <w:rFonts w:hint="cs"/>
        <w:rtl/>
      </w:rPr>
      <w:t>מאיה</w:t>
    </w:r>
    <w:r w:rsidR="003D3177"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0E70B7" w:rsidP="00FF58BD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proofErr w:type="spellStart"/>
    <w:r>
      <w:rPr>
        <w:rtl/>
      </w:rPr>
      <w:t>תוב"ל</w:t>
    </w:r>
    <w:proofErr w:type="spellEnd"/>
    <w:r w:rsidR="003D3177">
      <w:rPr>
        <w:rtl/>
      </w:rPr>
      <w:fldChar w:fldCharType="end"/>
    </w:r>
    <w:r w:rsidR="003D3177">
      <w:rPr>
        <w:rtl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HrBIA5SLjLMTZ" int2:id="iRv2hPF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hybridMultilevel"/>
    <w:tmpl w:val="322080B4"/>
    <w:lvl w:ilvl="0" w:tplc="2864D586">
      <w:start w:val="1"/>
      <w:numFmt w:val="decimal"/>
      <w:pStyle w:val="Heading1"/>
      <w:lvlText w:val=""/>
      <w:legacy w:legacy="1" w:legacySpace="0" w:legacyIndent="0"/>
      <w:lvlJc w:val="right"/>
      <w:pPr>
        <w:ind w:firstLine="0"/>
      </w:pPr>
    </w:lvl>
    <w:lvl w:ilvl="1" w:tplc="F49CC884">
      <w:start w:val="1"/>
      <w:numFmt w:val="decimal"/>
      <w:pStyle w:val="Heading2"/>
      <w:lvlText w:val=""/>
      <w:legacy w:legacy="1" w:legacySpace="0" w:legacyIndent="0"/>
      <w:lvlJc w:val="right"/>
      <w:pPr>
        <w:ind w:firstLine="0"/>
      </w:pPr>
    </w:lvl>
    <w:lvl w:ilvl="2" w:tplc="14FA2B30">
      <w:start w:val="1"/>
      <w:numFmt w:val="decimal"/>
      <w:pStyle w:val="Heading3"/>
      <w:lvlText w:val=""/>
      <w:legacy w:legacy="1" w:legacySpace="0" w:legacyIndent="0"/>
      <w:lvlJc w:val="right"/>
      <w:pPr>
        <w:ind w:firstLine="0"/>
      </w:pPr>
    </w:lvl>
    <w:lvl w:ilvl="3" w:tplc="5C8036B6">
      <w:start w:val="1"/>
      <w:numFmt w:val="decimal"/>
      <w:pStyle w:val="Heading4"/>
      <w:lvlText w:val=""/>
      <w:legacy w:legacy="1" w:legacySpace="0" w:legacyIndent="0"/>
      <w:lvlJc w:val="right"/>
      <w:pPr>
        <w:ind w:firstLine="0"/>
      </w:pPr>
    </w:lvl>
    <w:lvl w:ilvl="4" w:tplc="3BEC4D50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sz w:val="18"/>
        <w:szCs w:val="24"/>
        <w:lang w:val="en-US"/>
      </w:rPr>
    </w:lvl>
    <w:lvl w:ilvl="5" w:tplc="7864F932">
      <w:start w:val="1"/>
      <w:numFmt w:val="decimal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 w:tplc="B164D52A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 w:tplc="50FC5A52">
      <w:start w:val="1"/>
      <w:numFmt w:val="decimal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 w:tplc="97DEC44E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2FD1F456"/>
    <w:multiLevelType w:val="hybridMultilevel"/>
    <w:tmpl w:val="0610F8D4"/>
    <w:lvl w:ilvl="0" w:tplc="61964392">
      <w:start w:val="1"/>
      <w:numFmt w:val="decimal"/>
      <w:lvlText w:val="%1."/>
      <w:lvlJc w:val="left"/>
      <w:pPr>
        <w:ind w:left="720" w:hanging="360"/>
      </w:pPr>
    </w:lvl>
    <w:lvl w:ilvl="1" w:tplc="B1020BAE">
      <w:start w:val="1"/>
      <w:numFmt w:val="lowerLetter"/>
      <w:lvlText w:val="%2."/>
      <w:lvlJc w:val="left"/>
      <w:pPr>
        <w:ind w:left="1440" w:hanging="360"/>
      </w:pPr>
    </w:lvl>
    <w:lvl w:ilvl="2" w:tplc="62F8536A">
      <w:start w:val="1"/>
      <w:numFmt w:val="lowerRoman"/>
      <w:lvlText w:val="%3."/>
      <w:lvlJc w:val="right"/>
      <w:pPr>
        <w:ind w:left="2160" w:hanging="180"/>
      </w:pPr>
    </w:lvl>
    <w:lvl w:ilvl="3" w:tplc="96A85720">
      <w:start w:val="1"/>
      <w:numFmt w:val="decimal"/>
      <w:lvlText w:val="%4."/>
      <w:lvlJc w:val="left"/>
      <w:pPr>
        <w:ind w:left="2880" w:hanging="360"/>
      </w:pPr>
    </w:lvl>
    <w:lvl w:ilvl="4" w:tplc="FFF85D30">
      <w:start w:val="6"/>
      <w:numFmt w:val="decimal"/>
      <w:lvlText w:val="%5."/>
      <w:lvlJc w:val="right"/>
      <w:pPr>
        <w:ind w:left="3600" w:hanging="454"/>
      </w:pPr>
      <w:rPr>
        <w:rFonts w:ascii="Heebo" w:hAnsi="Heebo" w:hint="default"/>
      </w:rPr>
    </w:lvl>
    <w:lvl w:ilvl="5" w:tplc="4ED6BFB6">
      <w:start w:val="1"/>
      <w:numFmt w:val="lowerRoman"/>
      <w:lvlText w:val="%6."/>
      <w:lvlJc w:val="right"/>
      <w:pPr>
        <w:ind w:left="4320" w:hanging="180"/>
      </w:pPr>
    </w:lvl>
    <w:lvl w:ilvl="6" w:tplc="3A98484A">
      <w:start w:val="1"/>
      <w:numFmt w:val="decimal"/>
      <w:lvlText w:val="%7."/>
      <w:lvlJc w:val="left"/>
      <w:pPr>
        <w:ind w:left="5040" w:hanging="360"/>
      </w:pPr>
    </w:lvl>
    <w:lvl w:ilvl="7" w:tplc="A240E1C8">
      <w:start w:val="1"/>
      <w:numFmt w:val="lowerLetter"/>
      <w:lvlText w:val="%8."/>
      <w:lvlJc w:val="left"/>
      <w:pPr>
        <w:ind w:left="5760" w:hanging="360"/>
      </w:pPr>
    </w:lvl>
    <w:lvl w:ilvl="8" w:tplc="429003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C07E77"/>
    <w:multiLevelType w:val="hybridMultilevel"/>
    <w:tmpl w:val="7410ED28"/>
    <w:lvl w:ilvl="0" w:tplc="9FEEFB98">
      <w:start w:val="1"/>
      <w:numFmt w:val="decimal"/>
      <w:lvlText w:val="%1."/>
      <w:lvlJc w:val="left"/>
      <w:pPr>
        <w:ind w:left="720" w:hanging="360"/>
      </w:pPr>
    </w:lvl>
    <w:lvl w:ilvl="1" w:tplc="B26C7570">
      <w:start w:val="1"/>
      <w:numFmt w:val="lowerLetter"/>
      <w:lvlText w:val="%2."/>
      <w:lvlJc w:val="left"/>
      <w:pPr>
        <w:ind w:left="1440" w:hanging="360"/>
      </w:pPr>
    </w:lvl>
    <w:lvl w:ilvl="2" w:tplc="A4B8966C">
      <w:start w:val="1"/>
      <w:numFmt w:val="lowerRoman"/>
      <w:lvlText w:val="%3."/>
      <w:lvlJc w:val="right"/>
      <w:pPr>
        <w:ind w:left="2160" w:hanging="180"/>
      </w:pPr>
    </w:lvl>
    <w:lvl w:ilvl="3" w:tplc="3CB457EC">
      <w:start w:val="1"/>
      <w:numFmt w:val="decimal"/>
      <w:lvlText w:val="%4."/>
      <w:lvlJc w:val="left"/>
      <w:pPr>
        <w:ind w:left="2880" w:hanging="360"/>
      </w:pPr>
    </w:lvl>
    <w:lvl w:ilvl="4" w:tplc="8E967CEE">
      <w:start w:val="7"/>
      <w:numFmt w:val="decimal"/>
      <w:lvlText w:val="%5."/>
      <w:lvlJc w:val="right"/>
      <w:pPr>
        <w:ind w:left="3600" w:hanging="454"/>
      </w:pPr>
      <w:rPr>
        <w:rFonts w:ascii="Heebo" w:hAnsi="Heebo" w:hint="default"/>
      </w:rPr>
    </w:lvl>
    <w:lvl w:ilvl="5" w:tplc="23909A96">
      <w:start w:val="1"/>
      <w:numFmt w:val="lowerRoman"/>
      <w:lvlText w:val="%6."/>
      <w:lvlJc w:val="right"/>
      <w:pPr>
        <w:ind w:left="4320" w:hanging="180"/>
      </w:pPr>
    </w:lvl>
    <w:lvl w:ilvl="6" w:tplc="E8BE872E">
      <w:start w:val="1"/>
      <w:numFmt w:val="decimal"/>
      <w:lvlText w:val="%7."/>
      <w:lvlJc w:val="left"/>
      <w:pPr>
        <w:ind w:left="5040" w:hanging="360"/>
      </w:pPr>
    </w:lvl>
    <w:lvl w:ilvl="7" w:tplc="8868A84C">
      <w:start w:val="1"/>
      <w:numFmt w:val="lowerLetter"/>
      <w:lvlText w:val="%8."/>
      <w:lvlJc w:val="left"/>
      <w:pPr>
        <w:ind w:left="5760" w:hanging="360"/>
      </w:pPr>
    </w:lvl>
    <w:lvl w:ilvl="8" w:tplc="FC7828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34153"/>
    <w:multiLevelType w:val="hybridMultilevel"/>
    <w:tmpl w:val="6CA2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ED56"/>
    <w:multiLevelType w:val="hybridMultilevel"/>
    <w:tmpl w:val="12603EEC"/>
    <w:lvl w:ilvl="0" w:tplc="46C09748">
      <w:start w:val="1"/>
      <w:numFmt w:val="decimal"/>
      <w:lvlText w:val="%1."/>
      <w:lvlJc w:val="left"/>
      <w:pPr>
        <w:ind w:left="720" w:hanging="360"/>
      </w:pPr>
    </w:lvl>
    <w:lvl w:ilvl="1" w:tplc="1BFE1E7E">
      <w:start w:val="1"/>
      <w:numFmt w:val="lowerLetter"/>
      <w:lvlText w:val="%2."/>
      <w:lvlJc w:val="left"/>
      <w:pPr>
        <w:ind w:left="1440" w:hanging="360"/>
      </w:pPr>
    </w:lvl>
    <w:lvl w:ilvl="2" w:tplc="28E08B9E">
      <w:start w:val="1"/>
      <w:numFmt w:val="lowerRoman"/>
      <w:lvlText w:val="%3."/>
      <w:lvlJc w:val="right"/>
      <w:pPr>
        <w:ind w:left="2160" w:hanging="180"/>
      </w:pPr>
    </w:lvl>
    <w:lvl w:ilvl="3" w:tplc="A6220FDE">
      <w:start w:val="1"/>
      <w:numFmt w:val="decimal"/>
      <w:lvlText w:val="%4."/>
      <w:lvlJc w:val="left"/>
      <w:pPr>
        <w:ind w:left="2880" w:hanging="360"/>
      </w:pPr>
    </w:lvl>
    <w:lvl w:ilvl="4" w:tplc="06B00142">
      <w:start w:val="8"/>
      <w:numFmt w:val="decimal"/>
      <w:lvlText w:val="%5."/>
      <w:lvlJc w:val="right"/>
      <w:pPr>
        <w:ind w:left="3600" w:hanging="454"/>
      </w:pPr>
      <w:rPr>
        <w:rFonts w:ascii="Heebo" w:hAnsi="Heebo" w:hint="default"/>
      </w:rPr>
    </w:lvl>
    <w:lvl w:ilvl="5" w:tplc="B8F293BE">
      <w:start w:val="1"/>
      <w:numFmt w:val="lowerRoman"/>
      <w:lvlText w:val="%6."/>
      <w:lvlJc w:val="right"/>
      <w:pPr>
        <w:ind w:left="4320" w:hanging="180"/>
      </w:pPr>
    </w:lvl>
    <w:lvl w:ilvl="6" w:tplc="643479A2">
      <w:start w:val="1"/>
      <w:numFmt w:val="decimal"/>
      <w:lvlText w:val="%7."/>
      <w:lvlJc w:val="left"/>
      <w:pPr>
        <w:ind w:left="5040" w:hanging="360"/>
      </w:pPr>
    </w:lvl>
    <w:lvl w:ilvl="7" w:tplc="9D66E58C">
      <w:start w:val="1"/>
      <w:numFmt w:val="lowerLetter"/>
      <w:lvlText w:val="%8."/>
      <w:lvlJc w:val="left"/>
      <w:pPr>
        <w:ind w:left="5760" w:hanging="360"/>
      </w:pPr>
    </w:lvl>
    <w:lvl w:ilvl="8" w:tplc="CB9804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E0ABE"/>
    <w:multiLevelType w:val="hybridMultilevel"/>
    <w:tmpl w:val="D1DC8C2C"/>
    <w:lvl w:ilvl="0" w:tplc="DCE4C05C">
      <w:start w:val="1"/>
      <w:numFmt w:val="decimal"/>
      <w:lvlText w:val="%1."/>
      <w:lvlJc w:val="left"/>
      <w:pPr>
        <w:ind w:left="720" w:hanging="360"/>
      </w:pPr>
    </w:lvl>
    <w:lvl w:ilvl="1" w:tplc="3BB280D8">
      <w:start w:val="1"/>
      <w:numFmt w:val="lowerLetter"/>
      <w:lvlText w:val="%2."/>
      <w:lvlJc w:val="left"/>
      <w:pPr>
        <w:ind w:left="1440" w:hanging="360"/>
      </w:pPr>
    </w:lvl>
    <w:lvl w:ilvl="2" w:tplc="67BE684C">
      <w:start w:val="1"/>
      <w:numFmt w:val="lowerRoman"/>
      <w:lvlText w:val="%3."/>
      <w:lvlJc w:val="right"/>
      <w:pPr>
        <w:ind w:left="2160" w:hanging="180"/>
      </w:pPr>
    </w:lvl>
    <w:lvl w:ilvl="3" w:tplc="BA8E6A38">
      <w:start w:val="1"/>
      <w:numFmt w:val="decimal"/>
      <w:lvlText w:val="%4."/>
      <w:lvlJc w:val="left"/>
      <w:pPr>
        <w:ind w:left="2880" w:hanging="360"/>
      </w:pPr>
    </w:lvl>
    <w:lvl w:ilvl="4" w:tplc="47388758">
      <w:start w:val="5"/>
      <w:numFmt w:val="decimal"/>
      <w:lvlText w:val="%5."/>
      <w:lvlJc w:val="right"/>
      <w:pPr>
        <w:ind w:left="3600" w:hanging="454"/>
      </w:pPr>
      <w:rPr>
        <w:rFonts w:ascii="Heebo" w:hAnsi="Heebo" w:hint="default"/>
      </w:rPr>
    </w:lvl>
    <w:lvl w:ilvl="5" w:tplc="AC96A3E8">
      <w:start w:val="1"/>
      <w:numFmt w:val="lowerRoman"/>
      <w:lvlText w:val="%6."/>
      <w:lvlJc w:val="right"/>
      <w:pPr>
        <w:ind w:left="4320" w:hanging="180"/>
      </w:pPr>
    </w:lvl>
    <w:lvl w:ilvl="6" w:tplc="6E7C0B04">
      <w:start w:val="1"/>
      <w:numFmt w:val="decimal"/>
      <w:lvlText w:val="%7."/>
      <w:lvlJc w:val="left"/>
      <w:pPr>
        <w:ind w:left="5040" w:hanging="360"/>
      </w:pPr>
    </w:lvl>
    <w:lvl w:ilvl="7" w:tplc="DD44F2A2">
      <w:start w:val="1"/>
      <w:numFmt w:val="lowerLetter"/>
      <w:lvlText w:val="%8."/>
      <w:lvlJc w:val="left"/>
      <w:pPr>
        <w:ind w:left="5760" w:hanging="360"/>
      </w:pPr>
    </w:lvl>
    <w:lvl w:ilvl="8" w:tplc="B84A847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44377">
    <w:abstractNumId w:val="8"/>
  </w:num>
  <w:num w:numId="2" w16cid:durableId="226890337">
    <w:abstractNumId w:val="4"/>
  </w:num>
  <w:num w:numId="3" w16cid:durableId="129248140">
    <w:abstractNumId w:val="1"/>
  </w:num>
  <w:num w:numId="4" w16cid:durableId="562446351">
    <w:abstractNumId w:val="9"/>
  </w:num>
  <w:num w:numId="5" w16cid:durableId="1576548339">
    <w:abstractNumId w:val="10"/>
  </w:num>
  <w:num w:numId="6" w16cid:durableId="1056782275">
    <w:abstractNumId w:val="0"/>
  </w:num>
  <w:num w:numId="7" w16cid:durableId="2014601361">
    <w:abstractNumId w:val="3"/>
  </w:num>
  <w:num w:numId="8" w16cid:durableId="1088234677">
    <w:abstractNumId w:val="6"/>
  </w:num>
  <w:num w:numId="9" w16cid:durableId="1057897352">
    <w:abstractNumId w:val="2"/>
  </w:num>
  <w:num w:numId="10" w16cid:durableId="1345326933">
    <w:abstractNumId w:val="7"/>
  </w:num>
  <w:num w:numId="11" w16cid:durableId="1917085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6E38"/>
    <w:rsid w:val="00055696"/>
    <w:rsid w:val="00057236"/>
    <w:rsid w:val="000637AC"/>
    <w:rsid w:val="000651F9"/>
    <w:rsid w:val="00087DCE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059E"/>
    <w:rsid w:val="001472D3"/>
    <w:rsid w:val="001511F6"/>
    <w:rsid w:val="0017013C"/>
    <w:rsid w:val="00173916"/>
    <w:rsid w:val="001B054A"/>
    <w:rsid w:val="001C069C"/>
    <w:rsid w:val="001C349C"/>
    <w:rsid w:val="001E0865"/>
    <w:rsid w:val="001F6D73"/>
    <w:rsid w:val="002034A3"/>
    <w:rsid w:val="0021664A"/>
    <w:rsid w:val="0022090B"/>
    <w:rsid w:val="00240C40"/>
    <w:rsid w:val="00273194"/>
    <w:rsid w:val="00276636"/>
    <w:rsid w:val="0028650A"/>
    <w:rsid w:val="002C49A3"/>
    <w:rsid w:val="002D0C62"/>
    <w:rsid w:val="00307F3E"/>
    <w:rsid w:val="00317443"/>
    <w:rsid w:val="003527C0"/>
    <w:rsid w:val="00353ED8"/>
    <w:rsid w:val="0037127E"/>
    <w:rsid w:val="00373A44"/>
    <w:rsid w:val="00377070"/>
    <w:rsid w:val="003A40DC"/>
    <w:rsid w:val="003A5B40"/>
    <w:rsid w:val="003B3AD2"/>
    <w:rsid w:val="003B4758"/>
    <w:rsid w:val="003D3177"/>
    <w:rsid w:val="003E246F"/>
    <w:rsid w:val="003E7F6E"/>
    <w:rsid w:val="00402995"/>
    <w:rsid w:val="004108AF"/>
    <w:rsid w:val="00423E63"/>
    <w:rsid w:val="0045039E"/>
    <w:rsid w:val="00454CFB"/>
    <w:rsid w:val="00462FCE"/>
    <w:rsid w:val="00487EC7"/>
    <w:rsid w:val="004A289E"/>
    <w:rsid w:val="004D2D1F"/>
    <w:rsid w:val="004D6897"/>
    <w:rsid w:val="005068A0"/>
    <w:rsid w:val="0051465E"/>
    <w:rsid w:val="00537453"/>
    <w:rsid w:val="00541800"/>
    <w:rsid w:val="00550439"/>
    <w:rsid w:val="00580563"/>
    <w:rsid w:val="00584000"/>
    <w:rsid w:val="00584E71"/>
    <w:rsid w:val="00587DC5"/>
    <w:rsid w:val="005A5B66"/>
    <w:rsid w:val="005B20C0"/>
    <w:rsid w:val="005B7B2A"/>
    <w:rsid w:val="005C0B75"/>
    <w:rsid w:val="005C4034"/>
    <w:rsid w:val="005C4321"/>
    <w:rsid w:val="005D748C"/>
    <w:rsid w:val="005F0B7E"/>
    <w:rsid w:val="005F55DF"/>
    <w:rsid w:val="006232AD"/>
    <w:rsid w:val="0063292A"/>
    <w:rsid w:val="006427AC"/>
    <w:rsid w:val="00671A9B"/>
    <w:rsid w:val="006867DD"/>
    <w:rsid w:val="006B1EB3"/>
    <w:rsid w:val="006F29F4"/>
    <w:rsid w:val="006F3559"/>
    <w:rsid w:val="00710111"/>
    <w:rsid w:val="007144BA"/>
    <w:rsid w:val="0072101C"/>
    <w:rsid w:val="007255B5"/>
    <w:rsid w:val="0073587D"/>
    <w:rsid w:val="007457E9"/>
    <w:rsid w:val="007502DD"/>
    <w:rsid w:val="00752662"/>
    <w:rsid w:val="00766B2F"/>
    <w:rsid w:val="00767CFF"/>
    <w:rsid w:val="0079519E"/>
    <w:rsid w:val="007C72D4"/>
    <w:rsid w:val="007D58EB"/>
    <w:rsid w:val="007D70DF"/>
    <w:rsid w:val="007D7E46"/>
    <w:rsid w:val="00802F1C"/>
    <w:rsid w:val="008179C5"/>
    <w:rsid w:val="0082003B"/>
    <w:rsid w:val="008374DC"/>
    <w:rsid w:val="0084112C"/>
    <w:rsid w:val="00854D79"/>
    <w:rsid w:val="008626D0"/>
    <w:rsid w:val="00865E39"/>
    <w:rsid w:val="008A13F2"/>
    <w:rsid w:val="008C4781"/>
    <w:rsid w:val="008E2E63"/>
    <w:rsid w:val="00904EB1"/>
    <w:rsid w:val="009214BE"/>
    <w:rsid w:val="00932BE6"/>
    <w:rsid w:val="00932CAE"/>
    <w:rsid w:val="00944B9A"/>
    <w:rsid w:val="00963D0A"/>
    <w:rsid w:val="009643D4"/>
    <w:rsid w:val="00965CB6"/>
    <w:rsid w:val="00983273"/>
    <w:rsid w:val="00995D83"/>
    <w:rsid w:val="009F50E5"/>
    <w:rsid w:val="009F6A74"/>
    <w:rsid w:val="00A07EC0"/>
    <w:rsid w:val="00A21900"/>
    <w:rsid w:val="00A342E2"/>
    <w:rsid w:val="00A35C85"/>
    <w:rsid w:val="00A464F8"/>
    <w:rsid w:val="00A654CD"/>
    <w:rsid w:val="00A97205"/>
    <w:rsid w:val="00AA090D"/>
    <w:rsid w:val="00AB3A13"/>
    <w:rsid w:val="00AD6D98"/>
    <w:rsid w:val="00AE5785"/>
    <w:rsid w:val="00B07476"/>
    <w:rsid w:val="00B260AB"/>
    <w:rsid w:val="00B34614"/>
    <w:rsid w:val="00B435F9"/>
    <w:rsid w:val="00B50CD9"/>
    <w:rsid w:val="00B629D1"/>
    <w:rsid w:val="00B74B87"/>
    <w:rsid w:val="00B819D6"/>
    <w:rsid w:val="00B85DDC"/>
    <w:rsid w:val="00BC435B"/>
    <w:rsid w:val="00BC681C"/>
    <w:rsid w:val="00BF3A83"/>
    <w:rsid w:val="00BF59DA"/>
    <w:rsid w:val="00BF5E31"/>
    <w:rsid w:val="00C03AA0"/>
    <w:rsid w:val="00C05FF1"/>
    <w:rsid w:val="00C14C1E"/>
    <w:rsid w:val="00C233A8"/>
    <w:rsid w:val="00C33C89"/>
    <w:rsid w:val="00C67081"/>
    <w:rsid w:val="00C80E40"/>
    <w:rsid w:val="00C85DE6"/>
    <w:rsid w:val="00C8629A"/>
    <w:rsid w:val="00CB6ED6"/>
    <w:rsid w:val="00CD79A3"/>
    <w:rsid w:val="00CE7028"/>
    <w:rsid w:val="00CF29C0"/>
    <w:rsid w:val="00D16B99"/>
    <w:rsid w:val="00D27A85"/>
    <w:rsid w:val="00D353E2"/>
    <w:rsid w:val="00D55A09"/>
    <w:rsid w:val="00D63FCF"/>
    <w:rsid w:val="00D90510"/>
    <w:rsid w:val="00DA38AC"/>
    <w:rsid w:val="00DA39C1"/>
    <w:rsid w:val="00DC3991"/>
    <w:rsid w:val="00DC7759"/>
    <w:rsid w:val="00DD0A45"/>
    <w:rsid w:val="00E05F29"/>
    <w:rsid w:val="00E15A63"/>
    <w:rsid w:val="00E242F4"/>
    <w:rsid w:val="00E32653"/>
    <w:rsid w:val="00E44BDF"/>
    <w:rsid w:val="00E57609"/>
    <w:rsid w:val="00E64D98"/>
    <w:rsid w:val="00E932DF"/>
    <w:rsid w:val="00E9771C"/>
    <w:rsid w:val="00EB05E9"/>
    <w:rsid w:val="00EB3FAA"/>
    <w:rsid w:val="00EB47BC"/>
    <w:rsid w:val="00EC65DF"/>
    <w:rsid w:val="00EF076D"/>
    <w:rsid w:val="00EF133F"/>
    <w:rsid w:val="00EF2199"/>
    <w:rsid w:val="00EF7368"/>
    <w:rsid w:val="00F22BF9"/>
    <w:rsid w:val="00F56F35"/>
    <w:rsid w:val="00F80922"/>
    <w:rsid w:val="00FB58A4"/>
    <w:rsid w:val="00FD2763"/>
    <w:rsid w:val="00FF58BD"/>
    <w:rsid w:val="01E43A5E"/>
    <w:rsid w:val="0505C41B"/>
    <w:rsid w:val="06AF6BA6"/>
    <w:rsid w:val="08BF5C87"/>
    <w:rsid w:val="0C37A637"/>
    <w:rsid w:val="0C88194F"/>
    <w:rsid w:val="1473DA77"/>
    <w:rsid w:val="15C33AE2"/>
    <w:rsid w:val="1CC6A93C"/>
    <w:rsid w:val="1DD17CA8"/>
    <w:rsid w:val="1F5B407D"/>
    <w:rsid w:val="221B831D"/>
    <w:rsid w:val="235A10A8"/>
    <w:rsid w:val="23B3E0EA"/>
    <w:rsid w:val="2678DCA4"/>
    <w:rsid w:val="26FCDA58"/>
    <w:rsid w:val="279B6017"/>
    <w:rsid w:val="2BA9575F"/>
    <w:rsid w:val="2CE5339E"/>
    <w:rsid w:val="31291A00"/>
    <w:rsid w:val="3956B35C"/>
    <w:rsid w:val="3A96409F"/>
    <w:rsid w:val="3B7AAD3A"/>
    <w:rsid w:val="3C0B2791"/>
    <w:rsid w:val="3C5DE1C6"/>
    <w:rsid w:val="3DAEB825"/>
    <w:rsid w:val="4CCE0E07"/>
    <w:rsid w:val="4D89D6E6"/>
    <w:rsid w:val="4F2861E0"/>
    <w:rsid w:val="4F8F2380"/>
    <w:rsid w:val="5026593F"/>
    <w:rsid w:val="50B96DE3"/>
    <w:rsid w:val="53AE99F3"/>
    <w:rsid w:val="5779569F"/>
    <w:rsid w:val="57D13796"/>
    <w:rsid w:val="57E8F83D"/>
    <w:rsid w:val="582DB1ED"/>
    <w:rsid w:val="593E7512"/>
    <w:rsid w:val="59D1076E"/>
    <w:rsid w:val="5DC513A1"/>
    <w:rsid w:val="600D1AEC"/>
    <w:rsid w:val="62F16F8D"/>
    <w:rsid w:val="6334A4FD"/>
    <w:rsid w:val="6744912F"/>
    <w:rsid w:val="67C73CA2"/>
    <w:rsid w:val="6FA67C59"/>
    <w:rsid w:val="71AD45D1"/>
    <w:rsid w:val="73B5FD85"/>
    <w:rsid w:val="78B65765"/>
    <w:rsid w:val="78D6B20A"/>
    <w:rsid w:val="7A72826B"/>
    <w:rsid w:val="7C148AEC"/>
    <w:rsid w:val="7D093BB2"/>
    <w:rsid w:val="7D0BE86B"/>
    <w:rsid w:val="7D13DA92"/>
    <w:rsid w:val="7D3A818F"/>
    <w:rsid w:val="7DEDEB2C"/>
    <w:rsid w:val="7EAFA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B1249690-7847-4967-B2B9-997C6878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6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6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6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link w:val="Heading5Char"/>
    <w:qFormat/>
    <w:pPr>
      <w:numPr>
        <w:ilvl w:val="4"/>
        <w:numId w:val="6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7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342E2"/>
    <w:rPr>
      <w:rFonts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548D5-E915-45C4-8793-C63569EAC3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B72D88-9ADC-4DF4-B76F-524C0AB89717}"/>
</file>

<file path=customXml/itemProps4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118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תרגול פקודות DML בסיסיות</vt:lpstr>
    </vt:vector>
  </TitlesOfParts>
  <Manager/>
  <Company>ביה"ס למקצועות המחשב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/>
  <cp:lastModifiedBy>נטע בלקר</cp:lastModifiedBy>
  <cp:revision>3</cp:revision>
  <cp:lastPrinted>2008-05-28T01:29:00Z</cp:lastPrinted>
  <dcterms:created xsi:type="dcterms:W3CDTF">2024-10-15T08:09:00Z</dcterms:created>
  <dcterms:modified xsi:type="dcterms:W3CDTF">2024-11-14T12:23:00Z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