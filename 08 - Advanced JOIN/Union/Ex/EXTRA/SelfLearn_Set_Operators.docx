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61F2C" w:rsidR="001E33B8" w:rsidP="00A61F2C" w:rsidRDefault="006F758E" w14:paraId="27AAC725" w14:textId="1B484490">
      <w:pPr>
        <w:pStyle w:val="Heading1"/>
        <w:tabs>
          <w:tab w:val="left" w:pos="2478"/>
        </w:tabs>
        <w:spacing w:line="360" w:lineRule="auto"/>
        <w:rPr>
          <w:rFonts w:ascii="Heebo" w:hAnsi="Heebo" w:cs="Heebo"/>
          <w:sz w:val="56"/>
          <w:szCs w:val="56"/>
          <w:rtl/>
        </w:rPr>
      </w:pPr>
      <w:r w:rsidRPr="00A61F2C">
        <w:rPr>
          <w:rFonts w:ascii="Heebo" w:hAnsi="Heebo" w:cs="Heebo"/>
          <w:sz w:val="56"/>
          <w:szCs w:val="56"/>
        </w:rPr>
        <w:t>SET Operators</w:t>
      </w:r>
    </w:p>
    <w:p w:rsidRPr="00A61F2C" w:rsidR="000B351D" w:rsidP="00A61F2C" w:rsidRDefault="000B351D" w14:paraId="05CD2496" w14:textId="6D9CBD95">
      <w:pPr>
        <w:pStyle w:val="1"/>
        <w:spacing w:line="360" w:lineRule="auto"/>
        <w:ind w:left="0" w:right="1418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קיימות 3 אופרציות תחת אופרציות </w:t>
      </w:r>
      <w:r w:rsidRPr="00A61F2C">
        <w:rPr>
          <w:rFonts w:ascii="Heebo" w:hAnsi="Heebo" w:cs="Heebo"/>
          <w:sz w:val="24"/>
        </w:rPr>
        <w:t>SET</w:t>
      </w:r>
      <w:r w:rsidRPr="00A61F2C">
        <w:rPr>
          <w:rFonts w:ascii="Heebo" w:hAnsi="Heebo" w:cs="Heebo"/>
          <w:sz w:val="24"/>
          <w:rtl/>
        </w:rPr>
        <w:t>:</w:t>
      </w:r>
    </w:p>
    <w:p w:rsidRPr="00A61F2C" w:rsidR="000B351D" w:rsidP="00A61F2C" w:rsidRDefault="000B351D" w14:paraId="3655A6B0" w14:textId="2991DA0F">
      <w:pPr>
        <w:pStyle w:val="1"/>
        <w:spacing w:line="360" w:lineRule="auto"/>
        <w:ind w:left="720" w:right="1418"/>
        <w:rPr>
          <w:rFonts w:ascii="Heebo" w:hAnsi="Heebo" w:cs="Heebo"/>
          <w:sz w:val="24"/>
        </w:rPr>
      </w:pPr>
      <w:r w:rsidRPr="00A61F2C">
        <w:rPr>
          <w:rFonts w:ascii="Heebo" w:hAnsi="Heebo" w:cs="Heebo"/>
          <w:sz w:val="24"/>
          <w:u w:val="single"/>
        </w:rPr>
        <w:t>UNION</w:t>
      </w:r>
      <w:r w:rsidRPr="00A61F2C">
        <w:rPr>
          <w:rFonts w:ascii="Heebo" w:hAnsi="Heebo" w:cs="Heebo"/>
          <w:sz w:val="24"/>
          <w:rtl/>
        </w:rPr>
        <w:t xml:space="preserve"> – קיים בכל הפצה של </w:t>
      </w:r>
      <w:r w:rsidRPr="00A61F2C">
        <w:rPr>
          <w:rFonts w:ascii="Heebo" w:hAnsi="Heebo" w:cs="Heebo"/>
          <w:sz w:val="24"/>
        </w:rPr>
        <w:t>SQL</w:t>
      </w:r>
    </w:p>
    <w:p w:rsidRPr="00A61F2C" w:rsidR="000B351D" w:rsidP="00A61F2C" w:rsidRDefault="000B351D" w14:paraId="39E7FC57" w14:textId="2048EC19">
      <w:pPr>
        <w:pStyle w:val="1"/>
        <w:spacing w:line="360" w:lineRule="auto"/>
        <w:ind w:left="720" w:right="1418"/>
        <w:rPr>
          <w:rFonts w:ascii="Heebo" w:hAnsi="Heebo" w:cs="Heebo"/>
          <w:sz w:val="24"/>
        </w:rPr>
      </w:pPr>
      <w:r w:rsidRPr="00A61F2C">
        <w:rPr>
          <w:rFonts w:ascii="Heebo" w:hAnsi="Heebo" w:cs="Heebo"/>
          <w:sz w:val="24"/>
          <w:u w:val="single"/>
        </w:rPr>
        <w:t>EXCEPT</w:t>
      </w:r>
      <w:r w:rsidRPr="00A61F2C">
        <w:rPr>
          <w:rFonts w:ascii="Heebo" w:hAnsi="Heebo" w:cs="Heebo"/>
          <w:sz w:val="24"/>
          <w:rtl/>
        </w:rPr>
        <w:t xml:space="preserve"> – קיים בכל הפצה של </w:t>
      </w:r>
      <w:r w:rsidRPr="00A61F2C">
        <w:rPr>
          <w:rFonts w:ascii="Heebo" w:hAnsi="Heebo" w:cs="Heebo"/>
          <w:sz w:val="24"/>
        </w:rPr>
        <w:t>SQL</w:t>
      </w:r>
    </w:p>
    <w:p w:rsidRPr="00A61F2C" w:rsidR="000B351D" w:rsidP="00A61F2C" w:rsidRDefault="000B351D" w14:paraId="0AE9BFC8" w14:textId="75741230">
      <w:pPr>
        <w:pStyle w:val="1"/>
        <w:spacing w:line="360" w:lineRule="auto"/>
        <w:ind w:left="720" w:right="1418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u w:val="single"/>
        </w:rPr>
        <w:t>INTERSECT</w:t>
      </w:r>
      <w:r w:rsidRPr="00A61F2C">
        <w:rPr>
          <w:rFonts w:ascii="Heebo" w:hAnsi="Heebo" w:cs="Heebo"/>
          <w:sz w:val="24"/>
          <w:rtl/>
        </w:rPr>
        <w:t xml:space="preserve"> – משתנה ב</w:t>
      </w:r>
      <w:r w:rsidRPr="00A61F2C">
        <w:rPr>
          <w:rFonts w:ascii="Heebo" w:hAnsi="Heebo" w:cs="Heebo"/>
          <w:sz w:val="24"/>
        </w:rPr>
        <w:t>DBMS</w:t>
      </w:r>
      <w:r w:rsidRPr="00A61F2C">
        <w:rPr>
          <w:rFonts w:ascii="Heebo" w:hAnsi="Heebo" w:cs="Heebo"/>
          <w:sz w:val="24"/>
          <w:rtl/>
        </w:rPr>
        <w:t xml:space="preserve"> שונים</w:t>
      </w:r>
    </w:p>
    <w:p w:rsidRPr="00A61F2C" w:rsidR="000B351D" w:rsidP="00A61F2C" w:rsidRDefault="001560EB" w14:paraId="645780BD" w14:textId="77777777">
      <w:pPr>
        <w:pStyle w:val="1"/>
        <w:spacing w:line="360" w:lineRule="auto"/>
        <w:ind w:left="0" w:right="1276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A61F2C">
        <w:rPr>
          <w:rFonts w:ascii="Heebo" w:hAnsi="Heebo" w:cs="Heebo"/>
          <w:b/>
          <w:bCs/>
          <w:kern w:val="28"/>
          <w:sz w:val="32"/>
          <w:szCs w:val="32"/>
        </w:rPr>
        <w:t>EXCEPT</w:t>
      </w:r>
    </w:p>
    <w:p w:rsidRPr="00A61F2C" w:rsidR="000B351D" w:rsidP="00A61F2C" w:rsidRDefault="00034C6F" w14:paraId="64C90640" w14:textId="4575ADA0">
      <w:pPr>
        <w:pStyle w:val="1"/>
        <w:spacing w:line="360" w:lineRule="auto"/>
        <w:ind w:left="0" w:right="1276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פסוקית</w:t>
      </w:r>
      <w:r w:rsidRPr="00A61F2C" w:rsidR="001560EB">
        <w:rPr>
          <w:rFonts w:ascii="Heebo" w:hAnsi="Heebo" w:cs="Heebo"/>
          <w:sz w:val="24"/>
        </w:rPr>
        <w:t>EXCEPT</w:t>
      </w:r>
      <w:r w:rsidRP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 w:rsidR="001560EB">
        <w:rPr>
          <w:rFonts w:ascii="Heebo" w:hAnsi="Heebo" w:cs="Heebo"/>
          <w:sz w:val="24"/>
          <w:rtl/>
        </w:rPr>
        <w:t xml:space="preserve">מחזירה את כל השורות מהתוצאה של השליפה הראשונה שלא נמצאות בתוצאת השליפה </w:t>
      </w:r>
      <w:r w:rsidRPr="00A61F2C" w:rsidR="00A61F2C">
        <w:rPr>
          <w:rFonts w:hint="cs" w:ascii="Heebo" w:hAnsi="Heebo" w:cs="Heebo"/>
          <w:sz w:val="24"/>
          <w:rtl/>
        </w:rPr>
        <w:t>השניי</w:t>
      </w:r>
      <w:r w:rsidRPr="00A61F2C" w:rsidR="00A61F2C">
        <w:rPr>
          <w:rFonts w:hint="eastAsia" w:ascii="Heebo" w:hAnsi="Heebo" w:cs="Heebo"/>
          <w:sz w:val="24"/>
          <w:rtl/>
        </w:rPr>
        <w:t>ה</w:t>
      </w:r>
      <w:r w:rsidR="00A61F2C">
        <w:rPr>
          <w:rFonts w:hint="cs" w:ascii="Heebo" w:hAnsi="Heebo" w:cs="Heebo"/>
          <w:sz w:val="24"/>
          <w:rtl/>
        </w:rPr>
        <w:t>.</w:t>
      </w:r>
    </w:p>
    <w:p w:rsidRPr="00A61F2C" w:rsidR="00034C6F" w:rsidP="00A61F2C" w:rsidRDefault="00034C6F" w14:paraId="4A1205FF" w14:textId="43F1108D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 xml:space="preserve">מבנה תחבירי לפקודת ה- </w:t>
      </w:r>
      <w:r w:rsidRPr="00A61F2C" w:rsidR="001560EB">
        <w:rPr>
          <w:rFonts w:ascii="Heebo" w:hAnsi="Heebo" w:cs="Heebo"/>
          <w:sz w:val="24"/>
          <w:szCs w:val="24"/>
        </w:rPr>
        <w:t>EXCEPT</w:t>
      </w:r>
      <w:r w:rsidRPr="00A61F2C">
        <w:rPr>
          <w:rFonts w:ascii="Heebo" w:hAnsi="Heebo" w:cs="Heebo"/>
          <w:sz w:val="24"/>
          <w:szCs w:val="24"/>
          <w:rtl/>
        </w:rPr>
        <w:t>:</w:t>
      </w:r>
    </w:p>
    <w:p w:rsidR="00A61F2C" w:rsidP="00A61F2C" w:rsidRDefault="00034C6F" w14:paraId="4FBDFB0F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:rsidR="00A61F2C" w:rsidP="00A61F2C" w:rsidRDefault="00034C6F" w14:paraId="7A6E0E21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 w:rsidRPr="00A61F2C">
        <w:rPr>
          <w:rFonts w:ascii="Heebo" w:hAnsi="Heebo" w:cs="Heebo"/>
          <w:color w:val="D4D4D4"/>
          <w:sz w:val="24"/>
        </w:rPr>
        <w:t>  </w:t>
      </w:r>
      <w:proofErr w:type="gramStart"/>
      <w:r w:rsidRPr="00A61F2C" w:rsidR="001560EB">
        <w:rPr>
          <w:rFonts w:ascii="Heebo" w:hAnsi="Heebo" w:cs="Heebo"/>
          <w:color w:val="569CD6"/>
          <w:sz w:val="24"/>
        </w:rPr>
        <w:t>EXCEPT</w:t>
      </w:r>
      <w:r w:rsidRPr="00A61F2C" w:rsidR="001560EB">
        <w:rPr>
          <w:rFonts w:ascii="Heebo" w:hAnsi="Heebo" w:cs="Heebo"/>
          <w:color w:val="D4D4D4"/>
          <w:sz w:val="24"/>
        </w:rPr>
        <w:t xml:space="preserve">  </w:t>
      </w:r>
      <w:r w:rsidRPr="00A61F2C" w:rsidR="000A1303">
        <w:rPr>
          <w:rFonts w:ascii="Heebo" w:hAnsi="Heebo" w:cs="Heebo"/>
          <w:color w:val="D4D4D4"/>
          <w:sz w:val="24"/>
        </w:rPr>
        <w:t>[</w:t>
      </w:r>
      <w:proofErr w:type="gramEnd"/>
      <w:r w:rsidRPr="00A61F2C" w:rsidR="000A1303">
        <w:rPr>
          <w:rFonts w:ascii="Heebo" w:hAnsi="Heebo" w:cs="Heebo"/>
          <w:color w:val="D4D4D4"/>
          <w:sz w:val="24"/>
        </w:rPr>
        <w:t>ALL]</w:t>
      </w:r>
    </w:p>
    <w:p w:rsidRPr="00A61F2C" w:rsidR="00034C6F" w:rsidP="00A61F2C" w:rsidRDefault="00034C6F" w14:paraId="28DD8E90" w14:textId="6B21071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:rsidRPr="00A61F2C" w:rsidR="00034C6F" w:rsidP="00A61F2C" w:rsidRDefault="001560EB" w14:paraId="56B2E37B" w14:textId="6D751A00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 xml:space="preserve">שליפת מה </w:t>
      </w:r>
      <w:r w:rsidRPr="00A61F2C" w:rsidR="000B351D">
        <w:rPr>
          <w:rFonts w:ascii="Heebo" w:hAnsi="Heebo" w:cs="Heebo"/>
          <w:sz w:val="24"/>
          <w:szCs w:val="24"/>
          <w:rtl/>
        </w:rPr>
        <w:t>שבטבלה</w:t>
      </w:r>
      <w:r w:rsidRPr="00A61F2C">
        <w:rPr>
          <w:rFonts w:ascii="Heebo" w:hAnsi="Heebo" w:cs="Heebo"/>
          <w:sz w:val="24"/>
          <w:szCs w:val="24"/>
          <w:rtl/>
        </w:rPr>
        <w:t>1</w:t>
      </w:r>
      <w:r w:rsidRPr="00A61F2C" w:rsidR="000B351D">
        <w:rPr>
          <w:rFonts w:ascii="Heebo" w:hAnsi="Heebo" w:cs="Heebo"/>
          <w:sz w:val="24"/>
          <w:szCs w:val="24"/>
          <w:rtl/>
        </w:rPr>
        <w:t xml:space="preserve"> ולא בטבלה 2</w:t>
      </w:r>
      <w:r w:rsidRPr="00A61F2C" w:rsidR="00034C6F">
        <w:rPr>
          <w:rFonts w:ascii="Heebo" w:hAnsi="Heebo" w:cs="Heebo"/>
          <w:sz w:val="24"/>
          <w:szCs w:val="24"/>
          <w:rtl/>
        </w:rPr>
        <w:t xml:space="preserve"> </w:t>
      </w:r>
      <w:r w:rsidRPr="00A61F2C" w:rsidR="00034C6F">
        <w:rPr>
          <w:rFonts w:ascii="Heebo" w:hAnsi="Heebo" w:cs="Heebo"/>
          <w:sz w:val="24"/>
          <w:szCs w:val="24"/>
        </w:rPr>
        <w:t>–</w:t>
      </w:r>
      <w:r w:rsidRPr="00A61F2C" w:rsidR="00034C6F">
        <w:rPr>
          <w:rFonts w:ascii="Heebo" w:hAnsi="Heebo" w:cs="Heebo"/>
          <w:sz w:val="24"/>
          <w:szCs w:val="24"/>
          <w:rtl/>
        </w:rPr>
        <w:t xml:space="preserve"> </w:t>
      </w:r>
      <w:r w:rsidRPr="00A61F2C">
        <w:rPr>
          <w:rFonts w:ascii="Heebo" w:hAnsi="Heebo" w:cs="Heebo"/>
          <w:sz w:val="24"/>
          <w:szCs w:val="24"/>
        </w:rPr>
        <w:t>EXCEPT</w:t>
      </w:r>
    </w:p>
    <w:p w:rsidRPr="00A61F2C" w:rsidR="00034C6F" w:rsidP="00A61F2C" w:rsidRDefault="00034C6F" w14:paraId="27CDD63A" w14:textId="77777777">
      <w:pPr>
        <w:pStyle w:val="Normal5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בואו נראה את הפקודה הבאה:</w:t>
      </w:r>
    </w:p>
    <w:p w:rsidRPr="00A61F2C" w:rsidR="00034C6F" w:rsidP="00A61F2C" w:rsidRDefault="00034C6F" w14:paraId="1EA0422B" w14:textId="1725D9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proofErr w:type="spellStart"/>
      <w:r w:rsidRPr="00A61F2C" w:rsidR="000B351D">
        <w:rPr>
          <w:rFonts w:ascii="Heebo" w:hAnsi="Heebo" w:cs="Heebo"/>
          <w:color w:val="D4D4D4"/>
          <w:sz w:val="24"/>
        </w:rPr>
        <w:t>first</w:t>
      </w:r>
      <w:proofErr w:type="gramEnd"/>
      <w:r w:rsidRPr="00A61F2C" w:rsidR="000B351D">
        <w:rPr>
          <w:rFonts w:ascii="Heebo" w:hAnsi="Heebo" w:cs="Heebo"/>
          <w:color w:val="D4D4D4"/>
          <w:sz w:val="24"/>
        </w:rPr>
        <w:t>_name</w:t>
      </w:r>
      <w:proofErr w:type="spellEnd"/>
    </w:p>
    <w:p w:rsidRPr="00A61F2C" w:rsidR="00034C6F" w:rsidP="00A61F2C" w:rsidRDefault="00034C6F" w14:paraId="659796A7" w14:textId="0825F42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actor1</w:t>
      </w:r>
    </w:p>
    <w:p w:rsidRPr="00A61F2C" w:rsidR="00034C6F" w:rsidP="00A61F2C" w:rsidRDefault="00034C6F" w14:paraId="037B7DE8" w14:textId="7A133DC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 w:rsidR="001560EB">
        <w:rPr>
          <w:rFonts w:ascii="Heebo" w:hAnsi="Heebo" w:cs="Heebo"/>
          <w:color w:val="569CD6"/>
          <w:sz w:val="24"/>
        </w:rPr>
        <w:t>EXCEPT</w:t>
      </w:r>
    </w:p>
    <w:p w:rsidRPr="00A61F2C" w:rsidR="00034C6F" w:rsidP="00A61F2C" w:rsidRDefault="00034C6F" w14:paraId="3399DCB6" w14:textId="66292A8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r w:rsidRPr="00A61F2C" w:rsidR="000B351D">
        <w:rPr>
          <w:rFonts w:ascii="Heebo" w:hAnsi="Heebo" w:cs="Heebo"/>
          <w:color w:val="D4D4D4"/>
          <w:sz w:val="24"/>
        </w:rPr>
        <w:t>name</w:t>
      </w:r>
      <w:proofErr w:type="gramEnd"/>
    </w:p>
    <w:p w:rsidRPr="00A61F2C" w:rsidR="00034C6F" w:rsidP="00A61F2C" w:rsidRDefault="00034C6F" w14:paraId="2C78E91A" w14:textId="2118359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proofErr w:type="gramStart"/>
      <w:r w:rsidRPr="00A61F2C">
        <w:rPr>
          <w:rFonts w:ascii="Heebo" w:hAnsi="Heebo" w:cs="Heebo"/>
          <w:color w:val="D4D4D4"/>
          <w:sz w:val="24"/>
        </w:rPr>
        <w:t>actor2;</w:t>
      </w:r>
      <w:proofErr w:type="gramEnd"/>
      <w:r w:rsidRPr="00A61F2C">
        <w:rPr>
          <w:rFonts w:ascii="Heebo" w:hAnsi="Heebo" w:cs="Heebo"/>
          <w:color w:val="D4D4D4"/>
          <w:sz w:val="24"/>
        </w:rPr>
        <w:t>   </w:t>
      </w:r>
    </w:p>
    <w:p w:rsidRPr="00A61F2C" w:rsidR="00034C6F" w:rsidP="00A61F2C" w:rsidRDefault="00034C6F" w14:paraId="35934471" w14:textId="77777777">
      <w:pPr>
        <w:pStyle w:val="1"/>
        <w:spacing w:line="360" w:lineRule="auto"/>
        <w:ind w:left="113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הפקודה תחזיר את התוצאה הבאה:</w:t>
      </w:r>
    </w:p>
    <w:p w:rsidRPr="00A61F2C" w:rsidR="00034C6F" w:rsidP="00A61F2C" w:rsidRDefault="00034C6F" w14:paraId="6DB56D27" w14:textId="1AB2DAC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spellStart"/>
      <w:r w:rsidRPr="00A61F2C" w:rsidR="000B351D">
        <w:rPr>
          <w:rFonts w:ascii="Heebo" w:hAnsi="Heebo" w:cs="Heebo"/>
          <w:color w:val="D4D4D4"/>
          <w:sz w:val="24"/>
        </w:rPr>
        <w:t>first_name</w:t>
      </w:r>
      <w:proofErr w:type="spellEnd"/>
    </w:p>
    <w:p w:rsidRPr="00A61F2C" w:rsidR="000B351D" w:rsidP="00A61F2C" w:rsidRDefault="00034C6F" w14:paraId="62EFD1B9" w14:textId="6865649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> </w:t>
      </w:r>
      <w:r w:rsidRPr="00A61F2C" w:rsidR="000B351D">
        <w:rPr>
          <w:rFonts w:ascii="Heebo" w:hAnsi="Heebo" w:cs="Heebo"/>
          <w:color w:val="B5CEA8"/>
          <w:sz w:val="24"/>
        </w:rPr>
        <w:t>AMBER</w:t>
      </w:r>
    </w:p>
    <w:p w:rsidRPr="00A61F2C" w:rsidR="000B351D" w:rsidP="00A61F2C" w:rsidRDefault="000B351D" w14:paraId="00913698" w14:textId="335E44E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LUCY</w:t>
      </w:r>
    </w:p>
    <w:p w:rsidRPr="00A61F2C" w:rsidR="00034C6F" w:rsidP="00A61F2C" w:rsidRDefault="000B351D" w14:paraId="796DC0D7" w14:textId="7FE3D58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JERMINE</w:t>
      </w:r>
      <w:r w:rsidRPr="00A61F2C" w:rsidR="00034C6F">
        <w:rPr>
          <w:rFonts w:ascii="Heebo" w:hAnsi="Heebo" w:cs="Heebo"/>
          <w:color w:val="B5CEA8"/>
          <w:sz w:val="24"/>
        </w:rPr>
        <w:t xml:space="preserve">     </w:t>
      </w:r>
    </w:p>
    <w:p w:rsidRPr="00A61F2C" w:rsidR="00034C6F" w:rsidP="00A61F2C" w:rsidRDefault="00034C6F" w14:paraId="028BF816" w14:textId="4928B9E2">
      <w:pPr>
        <w:pStyle w:val="1"/>
        <w:spacing w:line="360" w:lineRule="auto"/>
        <w:ind w:left="708" w:right="1276"/>
        <w:rPr>
          <w:rFonts w:ascii="Heebo" w:hAnsi="Heebo" w:cs="Heebo"/>
          <w:sz w:val="24"/>
        </w:rPr>
      </w:pPr>
      <w:r w:rsidRPr="00A61F2C">
        <w:rPr>
          <w:rFonts w:ascii="Heebo" w:hAnsi="Heebo" w:cs="Heebo"/>
          <w:sz w:val="24"/>
          <w:rtl/>
        </w:rPr>
        <w:t xml:space="preserve">השליפה מחזירה את כל </w:t>
      </w:r>
      <w:r w:rsidRPr="00A61F2C" w:rsidR="000B351D">
        <w:rPr>
          <w:rFonts w:ascii="Heebo" w:hAnsi="Heebo" w:cs="Heebo"/>
          <w:sz w:val="24"/>
          <w:rtl/>
        </w:rPr>
        <w:t>שמות השחקנים שב</w:t>
      </w:r>
      <w:r w:rsidRPr="00A61F2C">
        <w:rPr>
          <w:rFonts w:ascii="Heebo" w:hAnsi="Heebo" w:cs="Heebo"/>
          <w:sz w:val="24"/>
          <w:rtl/>
        </w:rPr>
        <w:t xml:space="preserve">טבלת </w:t>
      </w:r>
      <w:r w:rsidRPr="00A61F2C">
        <w:rPr>
          <w:rFonts w:ascii="Heebo" w:hAnsi="Heebo" w:cs="Heebo"/>
          <w:sz w:val="24"/>
        </w:rPr>
        <w:t>actor1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 w:rsidR="000B351D">
        <w:rPr>
          <w:rFonts w:ascii="Heebo" w:hAnsi="Heebo" w:cs="Heebo"/>
          <w:sz w:val="24"/>
          <w:rtl/>
        </w:rPr>
        <w:t>ו</w:t>
      </w:r>
      <w:r w:rsidRPr="00A61F2C" w:rsidR="001560EB">
        <w:rPr>
          <w:rFonts w:ascii="Heebo" w:hAnsi="Heebo" w:cs="Heebo"/>
          <w:sz w:val="24"/>
          <w:rtl/>
        </w:rPr>
        <w:t>לא מופיעים</w:t>
      </w:r>
      <w:r w:rsidRPr="00A61F2C" w:rsidR="000B351D">
        <w:rPr>
          <w:rFonts w:ascii="Heebo" w:hAnsi="Heebo" w:cs="Heebo"/>
          <w:sz w:val="24"/>
          <w:rtl/>
        </w:rPr>
        <w:t xml:space="preserve"> </w:t>
      </w:r>
      <w:r w:rsidRPr="00A61F2C" w:rsidR="001560EB">
        <w:rPr>
          <w:rFonts w:ascii="Heebo" w:hAnsi="Heebo" w:cs="Heebo"/>
          <w:sz w:val="24"/>
          <w:rtl/>
        </w:rPr>
        <w:t>ב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>
        <w:rPr>
          <w:rFonts w:ascii="Heebo" w:hAnsi="Heebo" w:cs="Heebo"/>
          <w:sz w:val="24"/>
        </w:rPr>
        <w:t>actor2</w:t>
      </w:r>
      <w:r w:rsidRPr="00A61F2C">
        <w:rPr>
          <w:rFonts w:ascii="Heebo" w:hAnsi="Heebo" w:cs="Heebo"/>
          <w:sz w:val="24"/>
          <w:rtl/>
        </w:rPr>
        <w:t xml:space="preserve">, כאשר </w:t>
      </w:r>
      <w:r w:rsidRPr="00A61F2C" w:rsidR="000B351D">
        <w:rPr>
          <w:rFonts w:ascii="Heebo" w:hAnsi="Heebo" w:cs="Heebo"/>
          <w:sz w:val="24"/>
          <w:rtl/>
        </w:rPr>
        <w:t>שמות שחוזרים על עצמם</w:t>
      </w:r>
      <w:r w:rsidRPr="00A61F2C">
        <w:rPr>
          <w:rFonts w:ascii="Heebo" w:hAnsi="Heebo" w:cs="Heebo"/>
          <w:sz w:val="24"/>
          <w:rtl/>
        </w:rPr>
        <w:t xml:space="preserve"> מופיע</w:t>
      </w:r>
      <w:r w:rsidRPr="00A61F2C" w:rsidR="000B351D">
        <w:rPr>
          <w:rFonts w:ascii="Heebo" w:hAnsi="Heebo" w:cs="Heebo"/>
          <w:sz w:val="24"/>
          <w:rtl/>
        </w:rPr>
        <w:t>ים</w:t>
      </w:r>
      <w:r w:rsidRPr="00A61F2C">
        <w:rPr>
          <w:rFonts w:ascii="Heebo" w:hAnsi="Heebo" w:cs="Heebo"/>
          <w:sz w:val="24"/>
          <w:rtl/>
        </w:rPr>
        <w:t xml:space="preserve"> רק פעם אחת.</w:t>
      </w:r>
    </w:p>
    <w:p w:rsidRPr="00A61F2C" w:rsidR="000B351D" w:rsidP="00A61F2C" w:rsidRDefault="000B351D" w14:paraId="326B2832" w14:textId="77777777">
      <w:pPr>
        <w:pStyle w:val="PlainText"/>
        <w:spacing w:line="360" w:lineRule="auto"/>
        <w:ind w:left="0"/>
        <w:rPr>
          <w:rFonts w:ascii="Heebo" w:hAnsi="Heebo" w:cs="Heebo"/>
          <w:sz w:val="24"/>
          <w:rtl/>
        </w:rPr>
      </w:pPr>
    </w:p>
    <w:p w:rsidRPr="00A61F2C" w:rsidR="000B351D" w:rsidP="00A61F2C" w:rsidRDefault="000B351D" w14:paraId="17F2F802" w14:textId="6F1BC2A9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 xml:space="preserve">שליפת מה שבטבלה1 ולא בטבלה 2 </w:t>
      </w:r>
      <w:r w:rsidRPr="00A61F2C">
        <w:rPr>
          <w:rFonts w:ascii="Heebo" w:hAnsi="Heebo" w:cs="Heebo"/>
          <w:sz w:val="24"/>
          <w:szCs w:val="24"/>
        </w:rPr>
        <w:t>ALL –</w:t>
      </w:r>
      <w:r w:rsidRPr="00A61F2C">
        <w:rPr>
          <w:rFonts w:ascii="Heebo" w:hAnsi="Heebo" w:cs="Heebo"/>
          <w:sz w:val="24"/>
          <w:szCs w:val="24"/>
          <w:rtl/>
        </w:rPr>
        <w:t xml:space="preserve"> </w:t>
      </w:r>
      <w:r w:rsidRPr="00A61F2C">
        <w:rPr>
          <w:rFonts w:ascii="Heebo" w:hAnsi="Heebo" w:cs="Heebo"/>
          <w:sz w:val="24"/>
          <w:szCs w:val="24"/>
        </w:rPr>
        <w:t>EXCEPT</w:t>
      </w:r>
    </w:p>
    <w:p w:rsidRPr="00A61F2C" w:rsidR="000B351D" w:rsidP="00A61F2C" w:rsidRDefault="000B351D" w14:paraId="5F21247D" w14:textId="77777777">
      <w:pPr>
        <w:pStyle w:val="Normal5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בואו נראה את הפקודה הבאה:</w:t>
      </w:r>
    </w:p>
    <w:p w:rsidRPr="00A61F2C" w:rsidR="000B351D" w:rsidP="00A61F2C" w:rsidRDefault="000B351D" w14:paraId="1581BF5B" w14:textId="2EB108C3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proofErr w:type="spellStart"/>
      <w:r w:rsidRPr="00A61F2C">
        <w:rPr>
          <w:rFonts w:ascii="Heebo" w:hAnsi="Heebo" w:cs="Heebo"/>
          <w:color w:val="D4D4D4"/>
          <w:sz w:val="24"/>
        </w:rPr>
        <w:t>first</w:t>
      </w:r>
      <w:proofErr w:type="gramEnd"/>
      <w:r w:rsidRPr="00A61F2C">
        <w:rPr>
          <w:rFonts w:ascii="Heebo" w:hAnsi="Heebo" w:cs="Heebo"/>
          <w:color w:val="D4D4D4"/>
          <w:sz w:val="24"/>
        </w:rPr>
        <w:t>_name</w:t>
      </w:r>
      <w:proofErr w:type="spellEnd"/>
    </w:p>
    <w:p w:rsidRPr="00A61F2C" w:rsidR="000B351D" w:rsidP="00A61F2C" w:rsidRDefault="000B351D" w14:paraId="2D96C7C6" w14:textId="4005E5D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actor1</w:t>
      </w:r>
    </w:p>
    <w:p w:rsidRPr="00A61F2C" w:rsidR="000B351D" w:rsidP="00A61F2C" w:rsidRDefault="000B351D" w14:paraId="0C7AB5DF" w14:textId="3CC8337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EXCEPT</w:t>
      </w: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569CD6"/>
          <w:sz w:val="24"/>
        </w:rPr>
        <w:t>ALL</w:t>
      </w:r>
      <w:proofErr w:type="gramEnd"/>
    </w:p>
    <w:p w:rsidRPr="00A61F2C" w:rsidR="000B351D" w:rsidP="00A61F2C" w:rsidRDefault="000B351D" w14:paraId="5A9FF5AA" w14:textId="2173457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name</w:t>
      </w:r>
      <w:proofErr w:type="gramEnd"/>
    </w:p>
    <w:p w:rsidRPr="00A61F2C" w:rsidR="000B351D" w:rsidP="00A61F2C" w:rsidRDefault="000B351D" w14:paraId="3607BEA8" w14:textId="734D219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proofErr w:type="gramStart"/>
      <w:r w:rsidRPr="00A61F2C">
        <w:rPr>
          <w:rFonts w:ascii="Heebo" w:hAnsi="Heebo" w:cs="Heebo"/>
          <w:color w:val="D4D4D4"/>
          <w:sz w:val="24"/>
        </w:rPr>
        <w:t>actor2;</w:t>
      </w:r>
      <w:proofErr w:type="gramEnd"/>
      <w:r w:rsidRPr="00A61F2C">
        <w:rPr>
          <w:rFonts w:ascii="Heebo" w:hAnsi="Heebo" w:cs="Heebo"/>
          <w:color w:val="D4D4D4"/>
          <w:sz w:val="24"/>
        </w:rPr>
        <w:t>   </w:t>
      </w:r>
    </w:p>
    <w:p w:rsidRPr="00A61F2C" w:rsidR="000B351D" w:rsidP="00A61F2C" w:rsidRDefault="000B351D" w14:paraId="6229FD0F" w14:textId="77777777">
      <w:pPr>
        <w:pStyle w:val="1"/>
        <w:spacing w:line="360" w:lineRule="auto"/>
        <w:ind w:left="113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הפקודה תחזיר את התוצאה הבאה:</w:t>
      </w:r>
    </w:p>
    <w:p w:rsidRPr="00A61F2C" w:rsidR="000B351D" w:rsidP="00A61F2C" w:rsidRDefault="000B351D" w14:paraId="7FDE13F8" w14:textId="73F5E5E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spellStart"/>
      <w:r w:rsidRPr="00A61F2C">
        <w:rPr>
          <w:rFonts w:ascii="Heebo" w:hAnsi="Heebo" w:cs="Heebo"/>
          <w:color w:val="D4D4D4"/>
          <w:sz w:val="24"/>
        </w:rPr>
        <w:t>first_name</w:t>
      </w:r>
      <w:proofErr w:type="spellEnd"/>
    </w:p>
    <w:p w:rsidRPr="00A61F2C" w:rsidR="000B351D" w:rsidP="00A61F2C" w:rsidRDefault="00A61F2C" w14:paraId="72F49952" w14:textId="4619F8F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>
        <w:rPr>
          <w:rFonts w:hint="cs" w:ascii="Heebo" w:hAnsi="Heebo" w:cs="Heebo"/>
          <w:color w:val="B5CEA8"/>
          <w:sz w:val="24"/>
          <w:rtl/>
        </w:rPr>
        <w:t xml:space="preserve"> </w:t>
      </w:r>
      <w:r w:rsidRPr="00A61F2C" w:rsidR="000B351D">
        <w:rPr>
          <w:rFonts w:ascii="Heebo" w:hAnsi="Heebo" w:cs="Heebo"/>
          <w:color w:val="B5CEA8"/>
          <w:sz w:val="24"/>
        </w:rPr>
        <w:t>AMBER</w:t>
      </w:r>
    </w:p>
    <w:p w:rsidRPr="00A61F2C" w:rsidR="000B351D" w:rsidP="00A61F2C" w:rsidRDefault="000B351D" w14:paraId="2CAAC6A4" w14:textId="7C50D5E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LUCY</w:t>
      </w:r>
    </w:p>
    <w:p w:rsidRPr="00A61F2C" w:rsidR="000B351D" w:rsidP="00A61F2C" w:rsidRDefault="000B351D" w14:paraId="4B01DEDC" w14:textId="32ACE995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AMBER</w:t>
      </w:r>
    </w:p>
    <w:p w:rsidRPr="00A61F2C" w:rsidR="000B351D" w:rsidP="00A61F2C" w:rsidRDefault="000B351D" w14:paraId="64C27994" w14:textId="2308566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JERMINE     </w:t>
      </w:r>
    </w:p>
    <w:p w:rsidR="00A61F2C" w:rsidP="00A61F2C" w:rsidRDefault="00A61F2C" w14:paraId="1D9E4925" w14:textId="77777777">
      <w:pPr>
        <w:pStyle w:val="1"/>
        <w:spacing w:line="360" w:lineRule="auto"/>
        <w:ind w:left="708" w:right="1276"/>
        <w:rPr>
          <w:rFonts w:ascii="Heebo" w:hAnsi="Heebo" w:cs="Heebo"/>
          <w:sz w:val="24"/>
          <w:rtl/>
        </w:rPr>
      </w:pPr>
    </w:p>
    <w:p w:rsidRPr="00A61F2C" w:rsidR="000B351D" w:rsidP="00A61F2C" w:rsidRDefault="000B351D" w14:paraId="13BF0872" w14:textId="11E8735C">
      <w:pPr>
        <w:pStyle w:val="1"/>
        <w:spacing w:line="360" w:lineRule="auto"/>
        <w:ind w:left="708" w:right="1276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השליפה מחזירה את כל שמות השחקנים שבטבלת </w:t>
      </w:r>
      <w:r w:rsidRPr="00A61F2C">
        <w:rPr>
          <w:rFonts w:ascii="Heebo" w:hAnsi="Heebo" w:cs="Heebo"/>
          <w:sz w:val="24"/>
        </w:rPr>
        <w:t>actor1</w:t>
      </w:r>
      <w:r w:rsidRPr="00A61F2C">
        <w:rPr>
          <w:rFonts w:ascii="Heebo" w:hAnsi="Heebo" w:cs="Heebo"/>
          <w:sz w:val="24"/>
          <w:rtl/>
        </w:rPr>
        <w:t xml:space="preserve"> ולא מופיעים ב </w:t>
      </w:r>
      <w:r w:rsidRPr="00A61F2C">
        <w:rPr>
          <w:rFonts w:ascii="Heebo" w:hAnsi="Heebo" w:cs="Heebo"/>
          <w:sz w:val="24"/>
        </w:rPr>
        <w:t>actor2</w:t>
      </w:r>
      <w:r w:rsidRPr="00A61F2C">
        <w:rPr>
          <w:rFonts w:ascii="Heebo" w:hAnsi="Heebo" w:cs="Heebo"/>
          <w:sz w:val="24"/>
          <w:rtl/>
        </w:rPr>
        <w:t xml:space="preserve">, כאשר </w:t>
      </w:r>
      <w:r w:rsidRPr="00A61F2C" w:rsidR="0000145C">
        <w:rPr>
          <w:rFonts w:ascii="Heebo" w:hAnsi="Heebo" w:cs="Heebo"/>
          <w:sz w:val="24"/>
          <w:rtl/>
        </w:rPr>
        <w:t>שמות שחוזרים יופיעו מספר פעמים.</w:t>
      </w:r>
      <w:r w:rsidRPr="00A61F2C">
        <w:rPr>
          <w:rFonts w:ascii="Heebo" w:hAnsi="Heebo" w:cs="Heebo"/>
          <w:sz w:val="24"/>
          <w:rtl/>
        </w:rPr>
        <w:t>.</w:t>
      </w:r>
    </w:p>
    <w:p w:rsidRPr="00A61F2C" w:rsidR="0014478F" w:rsidP="00A61F2C" w:rsidRDefault="0014478F" w14:paraId="03564E4D" w14:textId="796E66F9">
      <w:pPr>
        <w:pStyle w:val="1"/>
        <w:spacing w:line="360" w:lineRule="auto"/>
        <w:ind w:left="708" w:right="1276"/>
        <w:rPr>
          <w:rFonts w:ascii="Heebo" w:hAnsi="Heebo" w:cs="Heebo"/>
          <w:sz w:val="24"/>
          <w:rtl/>
        </w:rPr>
      </w:pPr>
    </w:p>
    <w:p w:rsidRPr="00A61F2C" w:rsidR="0014478F" w:rsidP="00DE2554" w:rsidRDefault="00A61F2C" w14:paraId="02B384B1" w14:textId="2992E7BD">
      <w:pPr>
        <w:pStyle w:val="1"/>
        <w:spacing w:line="360" w:lineRule="auto"/>
        <w:ind w:left="0" w:right="1276"/>
        <w:rPr>
          <w:rFonts w:ascii="Heebo" w:hAnsi="Heebo" w:cs="Heebo"/>
          <w:sz w:val="24"/>
        </w:rPr>
      </w:pPr>
      <w:r w:rsidRPr="00A61F2C">
        <w:rPr>
          <w:rFonts w:ascii="Heebo" w:hAnsi="Heebo" w:cs="Heebo"/>
          <w:noProof/>
          <w:sz w:val="24"/>
        </w:rPr>
        <w:drawing>
          <wp:anchor distT="0" distB="0" distL="114300" distR="114300" simplePos="0" relativeHeight="251664896" behindDoc="0" locked="0" layoutInCell="1" allowOverlap="1" wp14:anchorId="321E1C6D" wp14:editId="6A35F73F">
            <wp:simplePos x="0" y="0"/>
            <wp:positionH relativeFrom="column">
              <wp:posOffset>-417830</wp:posOffset>
            </wp:positionH>
            <wp:positionV relativeFrom="paragraph">
              <wp:posOffset>758825</wp:posOffset>
            </wp:positionV>
            <wp:extent cx="6954174" cy="108177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-Operations-Visual-Gui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" t="69275" r="1234" b="1150"/>
                    <a:stretch/>
                  </pic:blipFill>
                  <pic:spPr bwMode="auto">
                    <a:xfrm>
                      <a:off x="0" y="0"/>
                      <a:ext cx="6954174" cy="108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61F2C" w:rsidR="000B351D" w:rsidP="00A61F2C" w:rsidRDefault="000B351D" w14:paraId="09EDE445" w14:textId="77777777">
      <w:pPr>
        <w:pStyle w:val="1"/>
        <w:spacing w:line="360" w:lineRule="auto"/>
        <w:ind w:left="0" w:right="1276"/>
        <w:rPr>
          <w:rFonts w:ascii="Heebo" w:hAnsi="Heebo" w:cs="Heebo"/>
          <w:sz w:val="24"/>
          <w:rtl/>
        </w:rPr>
      </w:pPr>
    </w:p>
    <w:p w:rsidRPr="00A61F2C" w:rsidR="000B351D" w:rsidP="00A61F2C" w:rsidRDefault="000B351D" w14:paraId="09BB3626" w14:textId="68295FE1">
      <w:pPr>
        <w:pStyle w:val="1"/>
        <w:spacing w:line="360" w:lineRule="auto"/>
        <w:ind w:left="0" w:right="1276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A61F2C">
        <w:rPr>
          <w:rFonts w:ascii="Heebo" w:hAnsi="Heebo" w:cs="Heebo"/>
          <w:b/>
          <w:bCs/>
          <w:kern w:val="28"/>
          <w:sz w:val="32"/>
          <w:szCs w:val="32"/>
        </w:rPr>
        <w:t>INTERSECT</w:t>
      </w:r>
    </w:p>
    <w:p w:rsidRPr="00A61F2C" w:rsidR="000B351D" w:rsidP="00A61F2C" w:rsidRDefault="000B351D" w14:paraId="529F5BCF" w14:textId="6C395D38">
      <w:pPr>
        <w:pStyle w:val="1"/>
        <w:spacing w:line="360" w:lineRule="auto"/>
        <w:ind w:left="0" w:right="1276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פסוקית</w:t>
      </w:r>
      <w:r w:rsidRPr="00A61F2C" w:rsidR="00A32903">
        <w:rPr>
          <w:rFonts w:ascii="Heebo" w:hAnsi="Heebo" w:cs="Heebo"/>
          <w:sz w:val="24"/>
          <w:rtl/>
        </w:rPr>
        <w:t xml:space="preserve"> </w:t>
      </w:r>
      <w:r w:rsidRPr="00A61F2C">
        <w:rPr>
          <w:rFonts w:ascii="Heebo" w:hAnsi="Heebo" w:cs="Heebo"/>
          <w:sz w:val="24"/>
        </w:rPr>
        <w:t>INTERSECT</w:t>
      </w:r>
      <w:r w:rsidRPr="00A61F2C">
        <w:rPr>
          <w:rFonts w:ascii="Heebo" w:hAnsi="Heebo" w:cs="Heebo"/>
          <w:sz w:val="24"/>
          <w:rtl/>
        </w:rPr>
        <w:t xml:space="preserve"> מחזירה </w:t>
      </w:r>
      <w:r w:rsidRPr="00A61F2C" w:rsidR="00A32903">
        <w:rPr>
          <w:rFonts w:ascii="Heebo" w:hAnsi="Heebo" w:cs="Heebo"/>
          <w:sz w:val="24"/>
          <w:rtl/>
        </w:rPr>
        <w:t>רק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 w:rsidR="00A32903">
        <w:rPr>
          <w:rFonts w:ascii="Heebo" w:hAnsi="Heebo" w:cs="Heebo"/>
          <w:sz w:val="24"/>
          <w:rtl/>
        </w:rPr>
        <w:t>את</w:t>
      </w:r>
      <w:r w:rsidRPr="00A61F2C">
        <w:rPr>
          <w:rFonts w:ascii="Heebo" w:hAnsi="Heebo" w:cs="Heebo"/>
          <w:sz w:val="24"/>
          <w:rtl/>
        </w:rPr>
        <w:t xml:space="preserve"> השורות מהתוצאה של השליפה הראשונה </w:t>
      </w:r>
      <w:r w:rsidRPr="00A61F2C" w:rsidR="00A32903">
        <w:rPr>
          <w:rFonts w:ascii="Heebo" w:hAnsi="Heebo" w:cs="Heebo"/>
          <w:sz w:val="24"/>
          <w:rtl/>
        </w:rPr>
        <w:t>ש</w:t>
      </w:r>
      <w:r w:rsidRPr="00A61F2C">
        <w:rPr>
          <w:rFonts w:ascii="Heebo" w:hAnsi="Heebo" w:cs="Heebo"/>
          <w:sz w:val="24"/>
          <w:rtl/>
        </w:rPr>
        <w:t xml:space="preserve">נמצאות בתוצאת השליפה </w:t>
      </w:r>
      <w:r w:rsidRPr="00A61F2C" w:rsidR="00A61F2C">
        <w:rPr>
          <w:rFonts w:hint="cs" w:ascii="Heebo" w:hAnsi="Heebo" w:cs="Heebo"/>
          <w:sz w:val="24"/>
          <w:rtl/>
        </w:rPr>
        <w:t>השניי</w:t>
      </w:r>
      <w:r w:rsidRPr="00A61F2C" w:rsidR="00A61F2C">
        <w:rPr>
          <w:rFonts w:hint="eastAsia" w:ascii="Heebo" w:hAnsi="Heebo" w:cs="Heebo"/>
          <w:sz w:val="24"/>
          <w:rtl/>
        </w:rPr>
        <w:t>ה</w:t>
      </w:r>
      <w:r w:rsidR="00A61F2C">
        <w:rPr>
          <w:rFonts w:hint="cs" w:ascii="Heebo" w:hAnsi="Heebo" w:cs="Heebo"/>
          <w:sz w:val="24"/>
          <w:rtl/>
        </w:rPr>
        <w:t>.</w:t>
      </w:r>
    </w:p>
    <w:p w:rsidRPr="00A61F2C" w:rsidR="000B351D" w:rsidP="00A61F2C" w:rsidRDefault="000B351D" w14:paraId="4691E8F1" w14:textId="3DCE63AA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 xml:space="preserve">מבנה תחבירי לפקודת ה- </w:t>
      </w:r>
      <w:r w:rsidRPr="00A61F2C" w:rsidR="003E53AA">
        <w:rPr>
          <w:rFonts w:ascii="Heebo" w:hAnsi="Heebo" w:cs="Heebo"/>
          <w:sz w:val="24"/>
          <w:szCs w:val="24"/>
        </w:rPr>
        <w:t>INTERSECT</w:t>
      </w:r>
      <w:r w:rsidRPr="00A61F2C">
        <w:rPr>
          <w:rFonts w:ascii="Heebo" w:hAnsi="Heebo" w:cs="Heebo"/>
          <w:sz w:val="24"/>
          <w:szCs w:val="24"/>
          <w:rtl/>
        </w:rPr>
        <w:t>:</w:t>
      </w:r>
    </w:p>
    <w:p w:rsidRPr="00A61F2C" w:rsidR="000B351D" w:rsidP="00A61F2C" w:rsidRDefault="000B351D" w14:paraId="66A25019" w14:textId="6198BA4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:rsidRPr="00A61F2C" w:rsidR="000B351D" w:rsidP="00A61F2C" w:rsidRDefault="000B351D" w14:paraId="7BE7B428" w14:textId="194868C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 w:rsidR="003E53AA">
        <w:rPr>
          <w:rFonts w:ascii="Heebo" w:hAnsi="Heebo" w:cs="Heebo"/>
          <w:color w:val="569CD6"/>
          <w:sz w:val="24"/>
        </w:rPr>
        <w:t>INTERSECT</w:t>
      </w:r>
      <w:r w:rsidRPr="00A61F2C">
        <w:rPr>
          <w:rFonts w:ascii="Heebo" w:hAnsi="Heebo" w:cs="Heebo"/>
          <w:color w:val="D4D4D4"/>
          <w:sz w:val="24"/>
        </w:rPr>
        <w:t xml:space="preserve">  [</w:t>
      </w:r>
      <w:proofErr w:type="gramEnd"/>
      <w:r w:rsidRPr="00A61F2C">
        <w:rPr>
          <w:rFonts w:ascii="Heebo" w:hAnsi="Heebo" w:cs="Heebo"/>
          <w:color w:val="D4D4D4"/>
          <w:sz w:val="24"/>
        </w:rPr>
        <w:t>ALL]</w:t>
      </w:r>
    </w:p>
    <w:p w:rsidRPr="00A61F2C" w:rsidR="000B351D" w:rsidP="00E27339" w:rsidRDefault="000B351D" w14:paraId="67C475C5" w14:textId="24B3658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:rsidRPr="00A61F2C" w:rsidR="000B351D" w:rsidP="00A61F2C" w:rsidRDefault="000B351D" w14:paraId="76E6E6A0" w14:textId="3B1F25EE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>שליפת מה ש</w:t>
      </w:r>
      <w:r w:rsidRPr="00A61F2C" w:rsidR="003E53AA">
        <w:rPr>
          <w:rFonts w:ascii="Heebo" w:hAnsi="Heebo" w:cs="Heebo"/>
          <w:sz w:val="24"/>
          <w:szCs w:val="24"/>
          <w:rtl/>
        </w:rPr>
        <w:t xml:space="preserve">משותף </w:t>
      </w:r>
      <w:r w:rsidRPr="00A61F2C">
        <w:rPr>
          <w:rFonts w:ascii="Heebo" w:hAnsi="Heebo" w:cs="Heebo"/>
          <w:sz w:val="24"/>
          <w:szCs w:val="24"/>
          <w:rtl/>
        </w:rPr>
        <w:t xml:space="preserve">בטבלה1 </w:t>
      </w:r>
      <w:r w:rsidRPr="00A61F2C" w:rsidR="003E53AA">
        <w:rPr>
          <w:rFonts w:ascii="Heebo" w:hAnsi="Heebo" w:cs="Heebo"/>
          <w:sz w:val="24"/>
          <w:szCs w:val="24"/>
          <w:rtl/>
        </w:rPr>
        <w:t>ו</w:t>
      </w:r>
      <w:r w:rsidRPr="00A61F2C">
        <w:rPr>
          <w:rFonts w:ascii="Heebo" w:hAnsi="Heebo" w:cs="Heebo"/>
          <w:sz w:val="24"/>
          <w:szCs w:val="24"/>
          <w:rtl/>
        </w:rPr>
        <w:t xml:space="preserve">בטבלה 2 </w:t>
      </w:r>
      <w:r w:rsidRPr="00A61F2C">
        <w:rPr>
          <w:rFonts w:ascii="Heebo" w:hAnsi="Heebo" w:cs="Heebo"/>
          <w:sz w:val="24"/>
          <w:szCs w:val="24"/>
        </w:rPr>
        <w:t>–</w:t>
      </w:r>
      <w:r w:rsidRPr="00A61F2C">
        <w:rPr>
          <w:rFonts w:ascii="Heebo" w:hAnsi="Heebo" w:cs="Heebo"/>
          <w:sz w:val="24"/>
          <w:szCs w:val="24"/>
          <w:rtl/>
        </w:rPr>
        <w:t xml:space="preserve"> </w:t>
      </w:r>
      <w:r w:rsidRPr="00A61F2C" w:rsidR="00A76CC0">
        <w:rPr>
          <w:rFonts w:ascii="Heebo" w:hAnsi="Heebo" w:cs="Heebo"/>
          <w:sz w:val="24"/>
          <w:szCs w:val="24"/>
        </w:rPr>
        <w:t>INTERSECT</w:t>
      </w:r>
    </w:p>
    <w:p w:rsidRPr="00A61F2C" w:rsidR="000B351D" w:rsidP="00A61F2C" w:rsidRDefault="000B351D" w14:paraId="132A73BA" w14:textId="77777777">
      <w:pPr>
        <w:pStyle w:val="Normal5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בואו נראה את הפקודה הבאה:</w:t>
      </w:r>
    </w:p>
    <w:p w:rsidRPr="00A61F2C" w:rsidR="000B351D" w:rsidP="00A61F2C" w:rsidRDefault="000B351D" w14:paraId="5EA653C0" w14:textId="4E652308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proofErr w:type="spellStart"/>
      <w:r w:rsidRPr="00A61F2C">
        <w:rPr>
          <w:rFonts w:ascii="Heebo" w:hAnsi="Heebo" w:cs="Heebo"/>
          <w:color w:val="D4D4D4"/>
          <w:sz w:val="24"/>
        </w:rPr>
        <w:t>first</w:t>
      </w:r>
      <w:proofErr w:type="gramEnd"/>
      <w:r w:rsidRPr="00A61F2C">
        <w:rPr>
          <w:rFonts w:ascii="Heebo" w:hAnsi="Heebo" w:cs="Heebo"/>
          <w:color w:val="D4D4D4"/>
          <w:sz w:val="24"/>
        </w:rPr>
        <w:t>_name</w:t>
      </w:r>
      <w:proofErr w:type="spellEnd"/>
    </w:p>
    <w:p w:rsidRPr="00A61F2C" w:rsidR="000B351D" w:rsidP="00A61F2C" w:rsidRDefault="000B351D" w14:paraId="2DE7DAE5" w14:textId="5E23B78D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actor1</w:t>
      </w:r>
    </w:p>
    <w:p w:rsidRPr="00A61F2C" w:rsidR="000B351D" w:rsidP="00A61F2C" w:rsidRDefault="000B351D" w14:paraId="32C55D7B" w14:textId="70A8FA9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 w:rsidR="00A76CC0">
        <w:rPr>
          <w:rFonts w:ascii="Heebo" w:hAnsi="Heebo" w:cs="Heebo"/>
          <w:color w:val="569CD6"/>
          <w:sz w:val="24"/>
        </w:rPr>
        <w:t>INTERSECT</w:t>
      </w:r>
      <w:r w:rsidRPr="00A61F2C" w:rsidR="00A76CC0">
        <w:rPr>
          <w:rFonts w:ascii="Heebo" w:hAnsi="Heebo" w:cs="Heebo"/>
          <w:color w:val="D4D4D4"/>
          <w:sz w:val="24"/>
        </w:rPr>
        <w:t xml:space="preserve">  </w:t>
      </w:r>
    </w:p>
    <w:p w:rsidRPr="00A61F2C" w:rsidR="000B351D" w:rsidP="00A61F2C" w:rsidRDefault="000B351D" w14:paraId="58A00CCD" w14:textId="3E49AE7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name</w:t>
      </w:r>
      <w:proofErr w:type="gramEnd"/>
    </w:p>
    <w:p w:rsidRPr="00A61F2C" w:rsidR="000B351D" w:rsidP="00A61F2C" w:rsidRDefault="000B351D" w14:paraId="26182DFA" w14:textId="7C7379D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proofErr w:type="gramStart"/>
      <w:r w:rsidRPr="00A61F2C">
        <w:rPr>
          <w:rFonts w:ascii="Heebo" w:hAnsi="Heebo" w:cs="Heebo"/>
          <w:color w:val="D4D4D4"/>
          <w:sz w:val="24"/>
        </w:rPr>
        <w:t>actor2;</w:t>
      </w:r>
      <w:proofErr w:type="gramEnd"/>
      <w:r w:rsidRPr="00A61F2C">
        <w:rPr>
          <w:rFonts w:ascii="Heebo" w:hAnsi="Heebo" w:cs="Heebo"/>
          <w:color w:val="D4D4D4"/>
          <w:sz w:val="24"/>
        </w:rPr>
        <w:t>   </w:t>
      </w:r>
    </w:p>
    <w:p w:rsidRPr="00A61F2C" w:rsidR="000B351D" w:rsidP="00A61F2C" w:rsidRDefault="000B351D" w14:paraId="08A88672" w14:textId="77777777">
      <w:pPr>
        <w:pStyle w:val="1"/>
        <w:spacing w:line="360" w:lineRule="auto"/>
        <w:ind w:left="113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הפקודה תחזיר את התוצאה הבאה:</w:t>
      </w:r>
    </w:p>
    <w:p w:rsidRPr="00A61F2C" w:rsidR="000B351D" w:rsidP="00A61F2C" w:rsidRDefault="000B351D" w14:paraId="14541EF5" w14:textId="5C9710F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spellStart"/>
      <w:r w:rsidRPr="00A61F2C">
        <w:rPr>
          <w:rFonts w:ascii="Heebo" w:hAnsi="Heebo" w:cs="Heebo"/>
          <w:color w:val="D4D4D4"/>
          <w:sz w:val="24"/>
        </w:rPr>
        <w:t>first_name</w:t>
      </w:r>
      <w:proofErr w:type="spellEnd"/>
    </w:p>
    <w:p w:rsidRPr="00A61F2C" w:rsidR="000B351D" w:rsidP="00A61F2C" w:rsidRDefault="000B351D" w14:paraId="7A345499" w14:textId="030CECC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> </w:t>
      </w:r>
      <w:r w:rsidRPr="00A61F2C" w:rsidR="003E53AA">
        <w:rPr>
          <w:rFonts w:ascii="Heebo" w:hAnsi="Heebo" w:cs="Heebo"/>
          <w:color w:val="B5CEA8"/>
          <w:sz w:val="24"/>
        </w:rPr>
        <w:t>JAMES</w:t>
      </w:r>
    </w:p>
    <w:p w:rsidRPr="00A61F2C" w:rsidR="000B351D" w:rsidP="00A61F2C" w:rsidRDefault="000B351D" w14:paraId="66DC0106" w14:textId="33F2AE0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</w:t>
      </w:r>
      <w:r w:rsidRPr="00A61F2C" w:rsidR="003E53AA">
        <w:rPr>
          <w:rFonts w:ascii="Heebo" w:hAnsi="Heebo" w:cs="Heebo"/>
          <w:color w:val="B5CEA8"/>
          <w:sz w:val="24"/>
        </w:rPr>
        <w:t>LUKAS</w:t>
      </w:r>
      <w:r w:rsidRPr="00A61F2C">
        <w:rPr>
          <w:rFonts w:ascii="Heebo" w:hAnsi="Heebo" w:cs="Heebo"/>
          <w:color w:val="B5CEA8"/>
          <w:sz w:val="24"/>
        </w:rPr>
        <w:t xml:space="preserve">     </w:t>
      </w:r>
    </w:p>
    <w:p w:rsidR="00A61F2C" w:rsidP="00A61F2C" w:rsidRDefault="00A61F2C" w14:paraId="541F0290" w14:textId="77777777">
      <w:pPr>
        <w:pStyle w:val="1"/>
        <w:spacing w:line="360" w:lineRule="auto"/>
        <w:ind w:left="708" w:right="1276"/>
        <w:rPr>
          <w:rFonts w:ascii="Heebo" w:hAnsi="Heebo" w:cs="Heebo"/>
          <w:sz w:val="24"/>
          <w:rtl/>
        </w:rPr>
      </w:pPr>
    </w:p>
    <w:p w:rsidRPr="00A61F2C" w:rsidR="000B351D" w:rsidP="00A61F2C" w:rsidRDefault="000B351D" w14:paraId="21202F4E" w14:textId="72717855">
      <w:pPr>
        <w:pStyle w:val="1"/>
        <w:spacing w:line="360" w:lineRule="auto"/>
        <w:ind w:left="708" w:right="1276"/>
        <w:rPr>
          <w:rFonts w:ascii="Heebo" w:hAnsi="Heebo" w:cs="Heebo"/>
          <w:sz w:val="24"/>
        </w:rPr>
      </w:pPr>
      <w:r w:rsidRPr="00A61F2C">
        <w:rPr>
          <w:rFonts w:ascii="Heebo" w:hAnsi="Heebo" w:cs="Heebo"/>
          <w:sz w:val="24"/>
          <w:rtl/>
        </w:rPr>
        <w:t xml:space="preserve">השליפה מחזירה את כל שמות השחקנים שבטבלת </w:t>
      </w:r>
      <w:r w:rsidRPr="00A61F2C">
        <w:rPr>
          <w:rFonts w:ascii="Heebo" w:hAnsi="Heebo" w:cs="Heebo"/>
          <w:sz w:val="24"/>
        </w:rPr>
        <w:t>actor1</w:t>
      </w:r>
      <w:r w:rsidRPr="00A61F2C">
        <w:rPr>
          <w:rFonts w:ascii="Heebo" w:hAnsi="Heebo" w:cs="Heebo"/>
          <w:sz w:val="24"/>
          <w:rtl/>
        </w:rPr>
        <w:t xml:space="preserve"> </w:t>
      </w:r>
      <w:proofErr w:type="spellStart"/>
      <w:r w:rsidRPr="00A61F2C" w:rsidR="0000145C">
        <w:rPr>
          <w:rFonts w:ascii="Heebo" w:hAnsi="Heebo" w:cs="Heebo"/>
          <w:sz w:val="24"/>
          <w:rtl/>
        </w:rPr>
        <w:t>ו</w:t>
      </w:r>
      <w:r w:rsidRPr="00A61F2C">
        <w:rPr>
          <w:rFonts w:ascii="Heebo" w:hAnsi="Heebo" w:cs="Heebo"/>
          <w:sz w:val="24"/>
          <w:rtl/>
        </w:rPr>
        <w:t>ב</w:t>
      </w:r>
      <w:proofErr w:type="spellEnd"/>
      <w:r w:rsidR="00A61F2C">
        <w:rPr>
          <w:rFonts w:hint="cs" w:ascii="Heebo" w:hAnsi="Heebo" w:cs="Heebo"/>
          <w:sz w:val="24"/>
          <w:rtl/>
        </w:rPr>
        <w:t xml:space="preserve"> -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>
        <w:rPr>
          <w:rFonts w:ascii="Heebo" w:hAnsi="Heebo" w:cs="Heebo"/>
          <w:sz w:val="24"/>
        </w:rPr>
        <w:t>actor2</w:t>
      </w:r>
      <w:r w:rsidRPr="00A61F2C">
        <w:rPr>
          <w:rFonts w:ascii="Heebo" w:hAnsi="Heebo" w:cs="Heebo"/>
          <w:sz w:val="24"/>
          <w:rtl/>
        </w:rPr>
        <w:t>, כאשר שמות שחוזרים על עצמם מופיעים רק פעם אחת.</w:t>
      </w:r>
    </w:p>
    <w:p w:rsidRPr="00A61F2C" w:rsidR="000B351D" w:rsidP="00A61F2C" w:rsidRDefault="000B351D" w14:paraId="1D4443CF" w14:textId="77777777">
      <w:pPr>
        <w:pStyle w:val="PlainText"/>
        <w:spacing w:line="360" w:lineRule="auto"/>
        <w:ind w:left="0"/>
        <w:rPr>
          <w:rFonts w:ascii="Heebo" w:hAnsi="Heebo" w:cs="Heebo"/>
          <w:sz w:val="24"/>
          <w:rtl/>
        </w:rPr>
      </w:pPr>
    </w:p>
    <w:p w:rsidRPr="00A61F2C" w:rsidR="000B351D" w:rsidP="00A61F2C" w:rsidRDefault="00A76CC0" w14:paraId="5EEA136B" w14:textId="39FE51FB">
      <w:pPr>
        <w:pStyle w:val="Heading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 xml:space="preserve">שליפת מה שמשותף בטבלה1 ובטבלה </w:t>
      </w:r>
      <w:r w:rsidRPr="00A61F2C" w:rsidR="000B351D">
        <w:rPr>
          <w:rFonts w:ascii="Heebo" w:hAnsi="Heebo" w:cs="Heebo"/>
          <w:sz w:val="24"/>
          <w:szCs w:val="24"/>
          <w:rtl/>
        </w:rPr>
        <w:t xml:space="preserve">2 </w:t>
      </w:r>
      <w:r w:rsidRPr="00A61F2C" w:rsidR="000B351D">
        <w:rPr>
          <w:rFonts w:ascii="Heebo" w:hAnsi="Heebo" w:cs="Heebo"/>
          <w:sz w:val="24"/>
          <w:szCs w:val="24"/>
        </w:rPr>
        <w:t>ALL –</w:t>
      </w:r>
      <w:r w:rsidRPr="00A61F2C" w:rsidR="000B351D">
        <w:rPr>
          <w:rFonts w:ascii="Heebo" w:hAnsi="Heebo" w:cs="Heebo"/>
          <w:sz w:val="24"/>
          <w:szCs w:val="24"/>
          <w:rtl/>
        </w:rPr>
        <w:t xml:space="preserve"> </w:t>
      </w:r>
      <w:r w:rsidRPr="00A61F2C">
        <w:rPr>
          <w:rFonts w:ascii="Heebo" w:hAnsi="Heebo" w:cs="Heebo"/>
          <w:sz w:val="24"/>
          <w:szCs w:val="24"/>
        </w:rPr>
        <w:t>INTERSECT</w:t>
      </w:r>
    </w:p>
    <w:p w:rsidRPr="00A61F2C" w:rsidR="000B351D" w:rsidP="00A61F2C" w:rsidRDefault="000B351D" w14:paraId="54F7EB0D" w14:textId="77777777">
      <w:pPr>
        <w:pStyle w:val="Normal5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בואו נראה את הפקודה הבאה:</w:t>
      </w:r>
    </w:p>
    <w:p w:rsidRPr="00A61F2C" w:rsidR="000B351D" w:rsidP="00A61F2C" w:rsidRDefault="000B351D" w14:paraId="4601433D" w14:textId="67378056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proofErr w:type="spellStart"/>
      <w:r w:rsidRPr="00A61F2C">
        <w:rPr>
          <w:rFonts w:ascii="Heebo" w:hAnsi="Heebo" w:cs="Heebo"/>
          <w:color w:val="D4D4D4"/>
          <w:sz w:val="24"/>
        </w:rPr>
        <w:t>first</w:t>
      </w:r>
      <w:proofErr w:type="gramEnd"/>
      <w:r w:rsidRPr="00A61F2C">
        <w:rPr>
          <w:rFonts w:ascii="Heebo" w:hAnsi="Heebo" w:cs="Heebo"/>
          <w:color w:val="D4D4D4"/>
          <w:sz w:val="24"/>
        </w:rPr>
        <w:t>_name</w:t>
      </w:r>
      <w:proofErr w:type="spellEnd"/>
    </w:p>
    <w:p w:rsidRPr="00A61F2C" w:rsidR="000B351D" w:rsidP="00A61F2C" w:rsidRDefault="000B351D" w14:paraId="397D5C1E" w14:textId="4F807C4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actor1</w:t>
      </w:r>
    </w:p>
    <w:p w:rsidRPr="00A61F2C" w:rsidR="000B351D" w:rsidP="00A61F2C" w:rsidRDefault="000B351D" w14:paraId="1943C663" w14:textId="322F26E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 w:rsidR="00A76CC0">
        <w:rPr>
          <w:rFonts w:ascii="Heebo" w:hAnsi="Heebo" w:cs="Heebo"/>
          <w:color w:val="569CD6"/>
          <w:sz w:val="24"/>
        </w:rPr>
        <w:t xml:space="preserve">INTERSECT </w:t>
      </w:r>
      <w:r w:rsidRPr="00A61F2C">
        <w:rPr>
          <w:rFonts w:ascii="Heebo" w:hAnsi="Heebo" w:cs="Heebo"/>
          <w:color w:val="569CD6"/>
          <w:sz w:val="24"/>
        </w:rPr>
        <w:t>ALL</w:t>
      </w:r>
    </w:p>
    <w:p w:rsidRPr="00A61F2C" w:rsidR="000B351D" w:rsidP="00A61F2C" w:rsidRDefault="000B351D" w14:paraId="581E957C" w14:textId="35C6A8F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gramStart"/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name</w:t>
      </w:r>
      <w:proofErr w:type="gramEnd"/>
    </w:p>
    <w:p w:rsidRPr="00A61F2C" w:rsidR="000B351D" w:rsidP="00A61F2C" w:rsidRDefault="000B351D" w14:paraId="12899FC1" w14:textId="3634A325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proofErr w:type="gramStart"/>
      <w:r w:rsidRPr="00A61F2C">
        <w:rPr>
          <w:rFonts w:ascii="Heebo" w:hAnsi="Heebo" w:cs="Heebo"/>
          <w:color w:val="D4D4D4"/>
          <w:sz w:val="24"/>
        </w:rPr>
        <w:t>actor2;</w:t>
      </w:r>
      <w:proofErr w:type="gramEnd"/>
      <w:r w:rsidRPr="00A61F2C">
        <w:rPr>
          <w:rFonts w:ascii="Heebo" w:hAnsi="Heebo" w:cs="Heebo"/>
          <w:color w:val="D4D4D4"/>
          <w:sz w:val="24"/>
        </w:rPr>
        <w:t>   </w:t>
      </w:r>
    </w:p>
    <w:p w:rsidRPr="00A61F2C" w:rsidR="000B351D" w:rsidP="00A61F2C" w:rsidRDefault="000B351D" w14:paraId="44C27A1E" w14:textId="77777777">
      <w:pPr>
        <w:pStyle w:val="1"/>
        <w:spacing w:line="360" w:lineRule="auto"/>
        <w:ind w:left="113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הפקודה תחזיר את התוצאה הבאה:</w:t>
      </w:r>
    </w:p>
    <w:p w:rsidRPr="00A61F2C" w:rsidR="000B351D" w:rsidP="00A61F2C" w:rsidRDefault="000B351D" w14:paraId="1944521A" w14:textId="770403EE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proofErr w:type="spellStart"/>
      <w:r w:rsidRPr="00A61F2C">
        <w:rPr>
          <w:rFonts w:ascii="Heebo" w:hAnsi="Heebo" w:cs="Heebo"/>
          <w:color w:val="D4D4D4"/>
          <w:sz w:val="24"/>
        </w:rPr>
        <w:t>first_name</w:t>
      </w:r>
      <w:proofErr w:type="spellEnd"/>
    </w:p>
    <w:p w:rsidRPr="00A61F2C" w:rsidR="0000145C" w:rsidP="00A61F2C" w:rsidRDefault="0000145C" w14:paraId="2BA02B7B" w14:textId="462AD1D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> JAMES</w:t>
      </w:r>
    </w:p>
    <w:p w:rsidRPr="00A61F2C" w:rsidR="0000145C" w:rsidP="00A61F2C" w:rsidRDefault="0000145C" w14:paraId="3AB0E846" w14:textId="0678938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JAMES</w:t>
      </w:r>
    </w:p>
    <w:p w:rsidRPr="00A61F2C" w:rsidR="0000145C" w:rsidP="00A61F2C" w:rsidRDefault="0000145C" w14:paraId="2FCB900F" w14:textId="5664C9E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LUKAS</w:t>
      </w:r>
    </w:p>
    <w:p w:rsidRPr="00A61F2C" w:rsidR="0000145C" w:rsidP="00A61F2C" w:rsidRDefault="0000145C" w14:paraId="2F6265FE" w14:textId="071A6E6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LUKAS</w:t>
      </w:r>
    </w:p>
    <w:p w:rsidRPr="00A61F2C" w:rsidR="00A61F2C" w:rsidP="00A61F2C" w:rsidRDefault="0000145C" w14:paraId="55FDABC6" w14:textId="5B7F89B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  <w:rtl/>
        </w:rPr>
      </w:pPr>
      <w:r w:rsidRPr="00A61F2C">
        <w:rPr>
          <w:rFonts w:ascii="Heebo" w:hAnsi="Heebo" w:cs="Heebo"/>
          <w:color w:val="B5CEA8"/>
          <w:sz w:val="24"/>
        </w:rPr>
        <w:t xml:space="preserve"> JAMES     </w:t>
      </w:r>
    </w:p>
    <w:p w:rsidRPr="00A61F2C" w:rsidR="001E33B8" w:rsidP="1F8AD19F" w:rsidRDefault="00DE2554" w14:paraId="48D50F43" w14:textId="1BBA0553">
      <w:pPr>
        <w:pStyle w:val="1"/>
        <w:spacing w:line="360" w:lineRule="auto"/>
        <w:ind w:left="708" w:right="1276"/>
        <w:rPr>
          <w:rFonts w:ascii="Heebo" w:hAnsi="Heebo" w:cs="Heebo"/>
          <w:sz w:val="24"/>
          <w:szCs w:val="24"/>
          <w:rtl w:val="1"/>
        </w:rPr>
      </w:pPr>
      <w:r w:rsidRPr="00A61F2C">
        <w:rPr>
          <w:rFonts w:ascii="Heebo" w:hAnsi="Heebo" w:cs="Heebo"/>
          <w:b/>
          <w:bCs/>
          <w:noProof/>
          <w:kern w:val="28"/>
          <w:sz w:val="24"/>
          <w:rtl/>
        </w:rPr>
        <w:drawing>
          <wp:anchor distT="0" distB="0" distL="114300" distR="114300" simplePos="0" relativeHeight="251657728" behindDoc="0" locked="0" layoutInCell="1" allowOverlap="1" wp14:anchorId="4D1E765D" wp14:editId="3D3EACC6">
            <wp:simplePos x="0" y="0"/>
            <wp:positionH relativeFrom="column">
              <wp:posOffset>-81915</wp:posOffset>
            </wp:positionH>
            <wp:positionV relativeFrom="paragraph">
              <wp:posOffset>798195</wp:posOffset>
            </wp:positionV>
            <wp:extent cx="6286500" cy="2981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-Operations-Visual-Gui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7937" r="1047" b="1508"/>
                    <a:stretch/>
                  </pic:blipFill>
                  <pic:spPr bwMode="auto">
                    <a:xfrm>
                      <a:off x="0" y="0"/>
                      <a:ext cx="6286500" cy="29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0F">
        <w:rPr>
          <w:rFonts w:ascii="Heebo" w:hAnsi="Heebo" w:cs="Heebo"/>
          <w:b/>
          <w:bCs/>
          <w:noProof/>
          <w:kern w:val="28"/>
          <w:sz w:val="2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68A98A" wp14:editId="225D008E">
                <wp:simplePos x="0" y="0"/>
                <wp:positionH relativeFrom="column">
                  <wp:posOffset>921385</wp:posOffset>
                </wp:positionH>
                <wp:positionV relativeFrom="paragraph">
                  <wp:posOffset>3764915</wp:posOffset>
                </wp:positionV>
                <wp:extent cx="2105025" cy="462280"/>
                <wp:effectExtent l="0" t="2540" r="2540" b="1905"/>
                <wp:wrapNone/>
                <wp:docPr id="6208515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15FD8" w:rsidR="000A1303" w:rsidP="00880ADC" w:rsidRDefault="000A1303" w14:paraId="5767637D" w14:textId="1ECD8902">
                            <w:pPr>
                              <w:ind w:left="0"/>
                              <w:jc w:val="right"/>
                              <w:rPr>
                                <w:rFonts w:ascii="Heebo Light" w:hAnsi="Heebo Light" w:cs="Heebo Light"/>
                              </w:rPr>
                            </w:pPr>
                            <w:r w:rsidRPr="00215FD8">
                              <w:rPr>
                                <w:rFonts w:ascii="Heebo Light" w:hAnsi="Heebo Light" w:cs="Heebo Light"/>
                                <w:rtl/>
                              </w:rPr>
                              <w:t>כי לא רק להקות מתאחדות</w:t>
                            </w:r>
                            <w:r w:rsidRPr="00215FD8" w:rsidR="00880ADC">
                              <w:rPr>
                                <w:rFonts w:ascii="Heebo Light" w:hAnsi="Heebo Light" w:cs="Heebo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F3ABF1">
              <v:shapetype id="_x0000_t202" coordsize="21600,21600" o:spt="202" path="m,l,21600r21600,l21600,xe" w14:anchorId="6C68A98A">
                <v:stroke joinstyle="miter"/>
                <v:path gradientshapeok="t" o:connecttype="rect"/>
              </v:shapetype>
              <v:shape id="Text Box 7" style="position:absolute;left:0;text-align:left;margin-left:72.55pt;margin-top:296.45pt;width:165.75pt;height:3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">
                <v:textbox>
                  <w:txbxContent>
                    <w:p w:rsidRPr="00215FD8" w:rsidR="000A1303" w:rsidP="00880ADC" w:rsidRDefault="000A1303" w14:paraId="4420C7F1" w14:textId="1ECD8902">
                      <w:pPr>
                        <w:ind w:left="0"/>
                        <w:jc w:val="right"/>
                        <w:rPr>
                          <w:rFonts w:ascii="Heebo Light" w:hAnsi="Heebo Light" w:cs="Heebo Light"/>
                        </w:rPr>
                      </w:pPr>
                      <w:r w:rsidRPr="00215FD8">
                        <w:rPr>
                          <w:rFonts w:ascii="Heebo Light" w:hAnsi="Heebo Light" w:cs="Heebo Light"/>
                          <w:rtl/>
                        </w:rPr>
                        <w:t>כי לא רק להקות מתאחדות</w:t>
                      </w:r>
                      <w:r w:rsidRPr="00215FD8" w:rsidR="00880ADC">
                        <w:rPr>
                          <w:rFonts w:ascii="Heebo Light" w:hAnsi="Heebo Light" w:cs="Heebo Ligh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1F8AD19F" w:rsidR="0000145C">
        <w:rPr>
          <w:rFonts w:ascii="Heebo" w:hAnsi="Heebo" w:cs="Heebo"/>
          <w:sz w:val="24"/>
          <w:szCs w:val="24"/>
          <w:rtl w:val="1"/>
        </w:rPr>
        <w:t xml:space="preserve">השליפה מחזירה את כל שמות השחקנים שבטבלת</w:t>
      </w:r>
      <w:r w:rsidRPr="1F8AD19F" w:rsidR="0000145C">
        <w:rPr>
          <w:rFonts w:ascii="Heebo" w:hAnsi="Heebo" w:cs="Heebo"/>
          <w:sz w:val="24"/>
          <w:szCs w:val="24"/>
        </w:rPr>
        <w:t xml:space="preserve"> </w:t>
      </w:r>
      <w:r w:rsidRPr="1F8AD19F" w:rsidR="0000145C">
        <w:rPr>
          <w:rFonts w:ascii="Heebo" w:hAnsi="Heebo" w:cs="Heebo"/>
          <w:sz w:val="24"/>
          <w:szCs w:val="24"/>
        </w:rPr>
        <w:t>actor1</w:t>
      </w:r>
      <w:r w:rsidRPr="1F8AD19F" w:rsidR="0000145C">
        <w:rPr>
          <w:rFonts w:ascii="Heebo" w:hAnsi="Heebo" w:cs="Heebo"/>
          <w:sz w:val="24"/>
          <w:szCs w:val="24"/>
        </w:rPr>
        <w:t xml:space="preserve"> </w:t>
      </w:r>
      <w:r w:rsidRPr="1F8AD19F" w:rsidR="0000145C">
        <w:rPr>
          <w:rFonts w:ascii="Heebo" w:hAnsi="Heebo" w:cs="Heebo"/>
          <w:sz w:val="24"/>
          <w:szCs w:val="24"/>
          <w:rtl w:val="1"/>
        </w:rPr>
        <w:t>וב</w:t>
      </w:r>
      <w:r w:rsidRPr="1F8AD19F" w:rsidR="0000145C">
        <w:rPr>
          <w:rFonts w:ascii="Heebo" w:hAnsi="Heebo" w:cs="Heebo"/>
          <w:sz w:val="24"/>
          <w:szCs w:val="24"/>
        </w:rPr>
        <w:t xml:space="preserve"> </w:t>
      </w:r>
      <w:r w:rsidRPr="1F8AD19F" w:rsidR="0000145C">
        <w:rPr>
          <w:rFonts w:ascii="Heebo" w:hAnsi="Heebo" w:cs="Heebo"/>
          <w:sz w:val="24"/>
          <w:szCs w:val="24"/>
        </w:rPr>
        <w:t>actor2</w:t>
      </w:r>
      <w:r w:rsidRPr="1F8AD19F" w:rsidR="0000145C">
        <w:rPr>
          <w:rFonts w:ascii="Heebo" w:hAnsi="Heebo" w:cs="Heebo"/>
          <w:sz w:val="24"/>
          <w:szCs w:val="24"/>
        </w:rPr>
        <w:t xml:space="preserve">, </w:t>
      </w:r>
      <w:r w:rsidRPr="1F8AD19F" w:rsidR="0000145C">
        <w:rPr>
          <w:rFonts w:ascii="Heebo" w:hAnsi="Heebo" w:cs="Heebo"/>
          <w:sz w:val="24"/>
          <w:szCs w:val="24"/>
          <w:rtl w:val="1"/>
        </w:rPr>
        <w:t>כאשר שמות שחוזרים יופיעו מספר פעמים</w:t>
      </w:r>
      <w:r w:rsidRPr="1F8AD19F" w:rsidR="0000145C">
        <w:rPr>
          <w:rFonts w:ascii="Heebo" w:hAnsi="Heebo" w:cs="Heebo"/>
          <w:sz w:val="24"/>
          <w:szCs w:val="24"/>
        </w:rPr>
        <w:t>.</w:t>
      </w:r>
    </w:p>
    <w:p w:rsidRPr="00A61F2C" w:rsidR="001E33B8" w:rsidP="1F8AD19F" w:rsidRDefault="00DE2554" w14:paraId="67FF7B26" w14:textId="05A397A7">
      <w:pPr>
        <w:pStyle w:val="1"/>
        <w:spacing w:line="360" w:lineRule="auto"/>
        <w:ind w:left="708" w:right="1276"/>
        <w:rPr>
          <w:rFonts w:ascii="Heebo" w:hAnsi="Heebo" w:cs="Heebo"/>
          <w:sz w:val="24"/>
          <w:szCs w:val="24"/>
          <w:rtl w:val="1"/>
        </w:rPr>
      </w:pPr>
      <w:r w:rsidRPr="4FE286A7" w:rsidR="7827E94A">
        <w:rPr>
          <w:rFonts w:ascii="Heebo" w:hAnsi="Heebo" w:cs="Heebo"/>
          <w:sz w:val="24"/>
          <w:szCs w:val="24"/>
          <w:rtl w:val="1"/>
        </w:rPr>
        <w:t xml:space="preserve">שאלה </w:t>
      </w:r>
      <w:r w:rsidRPr="4FE286A7" w:rsidR="7827E94A">
        <w:rPr>
          <w:rFonts w:ascii="Heebo" w:hAnsi="Heebo" w:cs="Heebo"/>
          <w:sz w:val="24"/>
          <w:szCs w:val="24"/>
          <w:rtl w:val="1"/>
        </w:rPr>
        <w:t>מ</w:t>
      </w:r>
      <w:r w:rsidRPr="4FE286A7" w:rsidR="7827E94A">
        <w:rPr>
          <w:rFonts w:ascii="Heebo" w:hAnsi="Heebo" w:cs="Heebo"/>
          <w:sz w:val="24"/>
          <w:szCs w:val="24"/>
        </w:rPr>
        <w:t>DVD</w:t>
      </w:r>
      <w:r w:rsidRPr="4FE286A7" w:rsidR="7827E94A">
        <w:rPr>
          <w:rFonts w:ascii="Heebo" w:hAnsi="Heebo" w:cs="Heebo"/>
          <w:sz w:val="24"/>
          <w:szCs w:val="24"/>
        </w:rPr>
        <w:t xml:space="preserve"> RENTAL:</w:t>
      </w:r>
    </w:p>
    <w:p w:rsidRPr="00A61F2C" w:rsidR="001E33B8" w:rsidP="1F8AD19F" w:rsidRDefault="00DE2554" w14:paraId="19F1BA3E" w14:textId="2F393327">
      <w:pPr>
        <w:pStyle w:val="1"/>
        <w:numPr>
          <w:ilvl w:val="0"/>
          <w:numId w:val="26"/>
        </w:numPr>
        <w:spacing w:line="360" w:lineRule="auto"/>
        <w:ind w:right="1276"/>
        <w:rPr>
          <w:rFonts w:ascii="Heebo" w:hAnsi="Heebo" w:eastAsia="Heebo" w:cs="Heebo"/>
          <w:noProof w:val="0"/>
          <w:sz w:val="24"/>
          <w:szCs w:val="24"/>
          <w:lang w:val="he"/>
        </w:rPr>
      </w:pPr>
      <w:r w:rsidRPr="1F8AD19F" w:rsidR="7827E94A">
        <w:rPr>
          <w:rFonts w:ascii="Heebo" w:hAnsi="Heebo" w:eastAsia="Heebo" w:cs="Heebo"/>
          <w:noProof w:val="0"/>
          <w:sz w:val="24"/>
          <w:szCs w:val="24"/>
          <w:rtl w:val="1"/>
          <w:lang w:val="he"/>
        </w:rPr>
        <w:t>האם יש לקוחות ושחקנים בעלי אותו שם</w:t>
      </w:r>
      <w:r w:rsidRPr="1F8AD19F" w:rsidR="7827E94A">
        <w:rPr>
          <w:rFonts w:ascii="Heebo" w:hAnsi="Heebo" w:eastAsia="Heebo" w:cs="Heebo"/>
          <w:noProof w:val="0"/>
          <w:sz w:val="24"/>
          <w:szCs w:val="24"/>
          <w:lang w:val="he"/>
        </w:rPr>
        <w:t>?</w:t>
      </w:r>
    </w:p>
    <w:p w:rsidRPr="00A61F2C" w:rsidR="001E33B8" w:rsidP="1F8AD19F" w:rsidRDefault="00DE2554" w14:paraId="27AAC76D" w14:textId="4BAEE46C">
      <w:pPr>
        <w:pStyle w:val="1"/>
        <w:spacing w:line="360" w:lineRule="auto"/>
        <w:ind w:left="1068" w:right="1276"/>
        <w:rPr>
          <w:rFonts w:ascii="Heebo" w:hAnsi="Heebo" w:cs="Heebo"/>
          <w:sz w:val="24"/>
          <w:szCs w:val="24"/>
          <w:rtl w:val="1"/>
        </w:rPr>
      </w:pPr>
      <w:r>
        <w:br/>
      </w:r>
      <w:r>
        <w:br/>
      </w:r>
    </w:p>
    <w:sectPr w:rsidRPr="00A61F2C" w:rsidR="001E33B8" w:rsidSect="00A832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orient="portrait" w:code="9"/>
      <w:pgMar w:top="624" w:right="1134" w:bottom="624" w:left="567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1EB9" w:rsidRDefault="00851EB9" w14:paraId="57E6C6A2" w14:textId="77777777">
      <w:r>
        <w:separator/>
      </w:r>
    </w:p>
  </w:endnote>
  <w:endnote w:type="continuationSeparator" w:id="0">
    <w:p w:rsidR="00851EB9" w:rsidRDefault="00851EB9" w14:paraId="17DD78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charset w:val="B1"/>
    <w:family w:val="modern"/>
    <w:pitch w:val="fixed"/>
    <w:sig w:usb0="00000801" w:usb1="00000000" w:usb2="00000000" w:usb3="00000000" w:csb0="00000020" w:csb1="00000000"/>
  </w:font>
  <w:font w:name="Univers Condensed">
    <w:panose1 w:val="020B0506020202050204"/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0C87" w:rsidP="0082726D" w:rsidRDefault="007E1794" w14:paraId="27AAC776" w14:textId="77777777">
    <w:pPr>
      <w:pStyle w:val="Footer"/>
      <w:rPr>
        <w:rtl/>
      </w:rPr>
    </w:pPr>
    <w:r>
      <w:rPr>
        <w:rStyle w:val="PageNumber"/>
        <w:rtl/>
      </w:rPr>
      <w:fldChar w:fldCharType="begin"/>
    </w:r>
    <w:r w:rsidR="00410C87">
      <w:rPr>
        <w:rStyle w:val="PageNumber"/>
        <w:rtl/>
      </w:rPr>
      <w:instrText xml:space="preserve"> </w:instrText>
    </w:r>
    <w:r w:rsidR="00410C87">
      <w:rPr>
        <w:rStyle w:val="PageNumber"/>
      </w:rPr>
      <w:instrText>PAGE  \* MERGEFORMAT</w:instrText>
    </w:r>
    <w:r w:rsidR="00410C87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A83251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 w:rsidR="00410C87">
      <w:rPr>
        <w:rStyle w:val="PageNumber"/>
        <w:rFonts w:hint="cs"/>
        <w:rtl/>
      </w:rPr>
      <w:t xml:space="preserve"> מתוך </w:t>
    </w:r>
    <w:r>
      <w:rPr>
        <w:rStyle w:val="PageNumber"/>
      </w:rPr>
      <w:fldChar w:fldCharType="begin"/>
    </w:r>
    <w:r w:rsidR="00410C87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3251">
      <w:rPr>
        <w:rStyle w:val="PageNumber"/>
        <w:noProof/>
        <w:rtl/>
      </w:rPr>
      <w:t>2</w:t>
    </w:r>
    <w:r>
      <w:rPr>
        <w:rStyle w:val="PageNumber"/>
      </w:rPr>
      <w:fldChar w:fldCharType="end"/>
    </w:r>
    <w:r w:rsidR="00410C87">
      <w:rPr>
        <w:rStyle w:val="PageNumber"/>
        <w:rtl/>
      </w:rPr>
      <w:t xml:space="preserve">  </w:t>
    </w:r>
    <w:r>
      <w:fldChar w:fldCharType="begin"/>
    </w:r>
    <w:r>
      <w:instrText>TITLE   \* MERGEFORMAT</w:instrText>
    </w:r>
    <w:r>
      <w:fldChar w:fldCharType="separate"/>
    </w:r>
    <w:r w:rsidR="006E78D7">
      <w:t>UNION</w:t>
    </w:r>
    <w:r>
      <w:fldChar w:fldCharType="end"/>
    </w:r>
    <w:r w:rsidR="00410C87">
      <w:rPr>
        <w:rtl/>
      </w:rPr>
      <w:tab/>
    </w:r>
    <w:r w:rsidR="00410C87">
      <w:rPr>
        <w:rtl/>
      </w:rPr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83251" w:rsidR="00410C87" w:rsidP="00A83251" w:rsidRDefault="00A83251" w14:paraId="27AAC777" w14:textId="085B1D75">
    <w:pPr>
      <w:suppressLineNumbers/>
      <w:tabs>
        <w:tab w:val="center" w:pos="5245"/>
        <w:tab w:val="left" w:pos="7215"/>
        <w:tab w:val="left" w:pos="7290"/>
        <w:tab w:val="right" w:pos="10206"/>
      </w:tabs>
      <w:rPr>
        <w:rStyle w:val="PageNumber"/>
        <w:rtl/>
      </w:rPr>
    </w:pPr>
    <w:r w:rsidRPr="00A35E51">
      <w:rPr>
        <w:sz w:val="16"/>
        <w:szCs w:val="20"/>
        <w:rtl/>
      </w:rPr>
      <w:tab/>
    </w:r>
    <w:r w:rsidRPr="00A35E51">
      <w:rPr>
        <w:sz w:val="16"/>
        <w:szCs w:val="20"/>
        <w:rtl/>
      </w:rPr>
      <w:t xml:space="preserve">- </w:t>
    </w:r>
    <w:r w:rsidRPr="00A35E51">
      <w:rPr>
        <w:sz w:val="16"/>
        <w:szCs w:val="20"/>
      </w:rPr>
      <w:fldChar w:fldCharType="begin"/>
    </w:r>
    <w:r w:rsidRPr="00A35E51">
      <w:rPr>
        <w:sz w:val="16"/>
        <w:szCs w:val="20"/>
      </w:rPr>
      <w:instrText xml:space="preserve"> DOCPROPERTY "</w:instrText>
    </w:r>
    <w:r w:rsidRPr="00A35E51">
      <w:rPr>
        <w:sz w:val="16"/>
        <w:szCs w:val="20"/>
        <w:rtl/>
      </w:rPr>
      <w:instrText>סיווג</w:instrText>
    </w:r>
    <w:r w:rsidRPr="00A35E51">
      <w:rPr>
        <w:sz w:val="16"/>
        <w:szCs w:val="20"/>
      </w:rPr>
      <w:instrText xml:space="preserve">"  \* MERGEFORMAT </w:instrText>
    </w:r>
    <w:r w:rsidRPr="00A35E51">
      <w:rPr>
        <w:sz w:val="16"/>
        <w:szCs w:val="20"/>
      </w:rPr>
      <w:fldChar w:fldCharType="separate"/>
    </w:r>
    <w:r w:rsidRPr="00A35E51">
      <w:rPr>
        <w:sz w:val="16"/>
        <w:szCs w:val="20"/>
        <w:rtl/>
      </w:rPr>
      <w:t>בלמ"ס</w:t>
    </w:r>
    <w:r w:rsidRPr="00A35E51">
      <w:rPr>
        <w:sz w:val="16"/>
        <w:szCs w:val="20"/>
      </w:rPr>
      <w:fldChar w:fldCharType="end"/>
    </w:r>
    <w:r w:rsidRPr="00A35E51">
      <w:rPr>
        <w:sz w:val="16"/>
        <w:szCs w:val="20"/>
        <w:rtl/>
      </w:rPr>
      <w:t xml:space="preserve"> -</w:t>
    </w:r>
    <w:r w:rsidRPr="00A35E51">
      <w:rPr>
        <w:sz w:val="16"/>
        <w:szCs w:val="20"/>
        <w:rtl/>
      </w:rPr>
      <w:tab/>
    </w:r>
    <w:r>
      <w:rPr>
        <w:sz w:val="16"/>
        <w:szCs w:val="20"/>
        <w:rtl/>
      </w:rPr>
      <w:tab/>
    </w:r>
    <w:r>
      <w:rPr>
        <w:sz w:val="16"/>
        <w:szCs w:val="20"/>
        <w:rtl/>
      </w:rPr>
      <w:tab/>
    </w:r>
    <w:r w:rsidR="00C969C1">
      <w:rPr>
        <w:sz w:val="16"/>
        <w:szCs w:val="20"/>
      </w:rPr>
      <w:t>Set Operators</w:t>
    </w:r>
    <w:r w:rsidRPr="00A35E51">
      <w:rPr>
        <w:sz w:val="16"/>
        <w:szCs w:val="20"/>
        <w:rtl/>
      </w:rPr>
      <w:t xml:space="preserve">  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PAGE </w:instrText>
    </w:r>
    <w:r w:rsidRPr="00A35E51">
      <w:rPr>
        <w:bCs/>
        <w:sz w:val="28"/>
        <w:szCs w:val="28"/>
      </w:rPr>
      <w:fldChar w:fldCharType="separate"/>
    </w:r>
    <w:r w:rsidR="00880ADC">
      <w:rPr>
        <w:bCs/>
        <w:noProof/>
        <w:sz w:val="28"/>
        <w:szCs w:val="28"/>
        <w:rtl/>
      </w:rPr>
      <w:t>7</w:t>
    </w:r>
    <w:r w:rsidRPr="00A35E51">
      <w:rPr>
        <w:bCs/>
        <w:sz w:val="28"/>
        <w:szCs w:val="28"/>
      </w:rPr>
      <w:fldChar w:fldCharType="end"/>
    </w:r>
    <w:r w:rsidRPr="00A35E51">
      <w:rPr>
        <w:rFonts w:hint="cs"/>
        <w:bCs/>
        <w:sz w:val="28"/>
        <w:szCs w:val="28"/>
        <w:rtl/>
      </w:rPr>
      <w:t xml:space="preserve"> מתוך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NUMPAGES </w:instrText>
    </w:r>
    <w:r w:rsidRPr="00A35E51">
      <w:rPr>
        <w:bCs/>
        <w:sz w:val="28"/>
        <w:szCs w:val="28"/>
      </w:rPr>
      <w:fldChar w:fldCharType="separate"/>
    </w:r>
    <w:r w:rsidR="00880ADC">
      <w:rPr>
        <w:bCs/>
        <w:noProof/>
        <w:sz w:val="28"/>
        <w:szCs w:val="28"/>
        <w:rtl/>
      </w:rPr>
      <w:t>7</w:t>
    </w:r>
    <w:r w:rsidRPr="00A35E51">
      <w:rPr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0C87" w:rsidP="0082726D" w:rsidRDefault="00410C87" w14:paraId="27AAC779" w14:textId="7777777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TITLE   \* MERGEFORMAT</w:instrText>
    </w:r>
    <w:r>
      <w:fldChar w:fldCharType="separate"/>
    </w:r>
    <w:r w:rsidR="006E78D7">
      <w:t>UNION</w:t>
    </w:r>
    <w:r>
      <w:fldChar w:fldCharType="end"/>
    </w:r>
    <w:r>
      <w:rPr>
        <w:rtl/>
      </w:rPr>
      <w:t xml:space="preserve">   </w:t>
    </w:r>
    <w:r w:rsidR="007E1794"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 w:rsidR="007E1794">
      <w:rPr>
        <w:rStyle w:val="PageNumber"/>
        <w:rtl/>
      </w:rPr>
      <w:fldChar w:fldCharType="separate"/>
    </w:r>
    <w:r w:rsidR="00A83251">
      <w:rPr>
        <w:rStyle w:val="PageNumber"/>
        <w:noProof/>
        <w:rtl/>
      </w:rPr>
      <w:t>1</w:t>
    </w:r>
    <w:r w:rsidR="007E1794"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מתוך </w:t>
    </w:r>
    <w:r w:rsidR="007E179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E1794">
      <w:rPr>
        <w:rStyle w:val="PageNumber"/>
      </w:rPr>
      <w:fldChar w:fldCharType="separate"/>
    </w:r>
    <w:r w:rsidR="00A83251">
      <w:rPr>
        <w:rStyle w:val="PageNumber"/>
        <w:noProof/>
        <w:rtl/>
      </w:rPr>
      <w:t>2</w:t>
    </w:r>
    <w:r w:rsidR="007E179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1EB9" w:rsidRDefault="00851EB9" w14:paraId="527DC1E5" w14:textId="77777777">
      <w:r>
        <w:separator/>
      </w:r>
    </w:p>
  </w:footnote>
  <w:footnote w:type="continuationSeparator" w:id="0">
    <w:p w:rsidR="00851EB9" w:rsidRDefault="00851EB9" w14:paraId="18BA96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0C87" w:rsidRDefault="004700EC" w14:paraId="27AAC774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6E78D7">
      <w:rPr>
        <w:rtl/>
      </w:rPr>
      <w:t>מסדי נתונים</w:t>
    </w:r>
    <w:r>
      <w:fldChar w:fldCharType="end"/>
    </w:r>
    <w:r w:rsidR="00410C87">
      <w:rPr>
        <w:rtl/>
      </w:rPr>
      <w:tab/>
    </w:r>
    <w:r w:rsidR="00410C87">
      <w:rPr>
        <w:rtl/>
      </w:rPr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</w:r>
    <w:r w:rsidR="00410C87">
      <w:rPr>
        <w:rtl/>
      </w:rPr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 xml:space="preserve">מדור </w:t>
    </w:r>
    <w:proofErr w:type="spellStart"/>
    <w:r w:rsidR="006E78D7">
      <w:rPr>
        <w:rtl/>
      </w:rPr>
      <w:t>תוב"ל</w:t>
    </w:r>
    <w:proofErr w:type="spellEnd"/>
    <w:r w:rsidR="00A83251">
      <w:fldChar w:fldCharType="end"/>
    </w:r>
    <w:r w:rsidR="00410C8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0C87" w:rsidP="006F758E" w:rsidRDefault="004700EC" w14:paraId="27AAC775" w14:textId="1BC07204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6E78D7">
      <w:rPr>
        <w:rtl/>
      </w:rPr>
      <w:t>מסדי נתונים</w:t>
    </w:r>
    <w:r>
      <w:fldChar w:fldCharType="end"/>
    </w:r>
    <w:r w:rsidR="00410C87">
      <w:rPr>
        <w:rtl/>
      </w:rPr>
      <w:tab/>
    </w:r>
    <w:r w:rsidR="00410C87">
      <w:rPr>
        <w:rtl/>
      </w:rPr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</w:r>
    <w:r w:rsidR="00410C87">
      <w:rPr>
        <w:rtl/>
      </w:rPr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 xml:space="preserve">מדור </w:t>
    </w:r>
    <w:r w:rsidR="009743AA">
      <w:rPr>
        <w:rFonts w:hint="cs"/>
        <w:rtl/>
      </w:rPr>
      <w:t>מאיה</w:t>
    </w:r>
    <w:r w:rsidR="00A83251">
      <w:fldChar w:fldCharType="end"/>
    </w:r>
    <w:r w:rsidR="00410C87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0C87" w:rsidP="0099252D" w:rsidRDefault="004700EC" w14:paraId="27AAC778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6E78D7">
      <w:rPr>
        <w:rtl/>
      </w:rPr>
      <w:t>מסדי נתונים</w:t>
    </w:r>
    <w:r>
      <w:fldChar w:fldCharType="end"/>
    </w:r>
    <w:r w:rsidR="00410C87">
      <w:rPr>
        <w:rtl/>
      </w:rPr>
      <w:tab/>
    </w:r>
    <w:r w:rsidR="00410C87">
      <w:rPr>
        <w:rtl/>
      </w:rPr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</w:r>
    <w:r w:rsidR="00410C87">
      <w:rPr>
        <w:rtl/>
      </w:rPr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 xml:space="preserve">מדור </w:t>
    </w:r>
    <w:proofErr w:type="spellStart"/>
    <w:r w:rsidR="006E78D7">
      <w:rPr>
        <w:rtl/>
      </w:rPr>
      <w:t>תוב"ל</w:t>
    </w:r>
    <w:proofErr w:type="spellEnd"/>
    <w:r w:rsidR="00A83251">
      <w:fldChar w:fldCharType="end"/>
    </w:r>
    <w:r w:rsidR="00410C87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+HaC67kL2Y6RP" int2:id="wjGVdrl2">
      <int2:state int2:value="Rejected" int2:type="AugLoop_Text_Critique"/>
    </int2:textHash>
    <int2:textHash int2:hashCode="+bTLF/WVwBMmGQ" int2:id="htc6jP1q">
      <int2:state int2:value="Rejected" int2:type="AugLoop_Text_Critique"/>
    </int2:textHash>
    <int2:textHash int2:hashCode="BbMlSU/MmWpErm" int2:id="GDVGFyI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596d01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3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5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71" w:hanging="360"/>
      </w:pPr>
    </w:lvl>
    <w:lvl xmlns:w="http://schemas.openxmlformats.org/wordprocessingml/2006/main" w:ilvl="4">
      <w:start w:val="1"/>
      <w:numFmt w:val="decimal"/>
      <w:lvlText w:val="%5."/>
      <w:lvlJc w:val="left"/>
      <w:pPr>
        <w:ind w:left="409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1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3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5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71" w:hanging="180"/>
      </w:pPr>
    </w:lvl>
  </w:abstractNum>
  <w:abstractNum xmlns:w="http://schemas.openxmlformats.org/wordprocessingml/2006/main" w:abstractNumId="21">
    <w:nsid w:val="2ccdb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Heading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Heading4"/>
      <w:lvlText w:val=""/>
      <w:legacy w:legacy="1" w:legacySpace="0" w:legacyIndent="0"/>
      <w:lvlJc w:val="right"/>
    </w:lvl>
    <w:lvl w:ilvl="4">
      <w:start w:val="1"/>
      <w:numFmt w:val="decimal"/>
      <w:pStyle w:val="Heading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Heading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Heading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Heading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B974F3B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3" w15:restartNumberingAfterBreak="0">
    <w:nsid w:val="0E811719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4" w15:restartNumberingAfterBreak="0">
    <w:nsid w:val="101E0E5E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5" w15:restartNumberingAfterBreak="0">
    <w:nsid w:val="131D7D44"/>
    <w:multiLevelType w:val="hybridMultilevel"/>
    <w:tmpl w:val="CC3E1FBA"/>
    <w:lvl w:ilvl="0" w:tplc="9834696A">
      <w:start w:val="1"/>
      <w:numFmt w:val="hebrew1"/>
      <w:pStyle w:val="Heading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21615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7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8" w15:restartNumberingAfterBreak="0">
    <w:nsid w:val="25085305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481DD2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10" w15:restartNumberingAfterBreak="0">
    <w:nsid w:val="3CDD346E"/>
    <w:multiLevelType w:val="hybridMultilevel"/>
    <w:tmpl w:val="FF560B00"/>
    <w:lvl w:ilvl="0" w:tplc="C0421B62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 w:tplc="0720AC78">
      <w:numFmt w:val="decimal"/>
      <w:lvlText w:val=""/>
      <w:lvlJc w:val="left"/>
    </w:lvl>
    <w:lvl w:ilvl="2" w:tplc="228C9F4E">
      <w:numFmt w:val="decimal"/>
      <w:lvlText w:val=""/>
      <w:lvlJc w:val="left"/>
    </w:lvl>
    <w:lvl w:ilvl="3" w:tplc="FB626388">
      <w:numFmt w:val="decimal"/>
      <w:lvlText w:val=""/>
      <w:lvlJc w:val="left"/>
    </w:lvl>
    <w:lvl w:ilvl="4" w:tplc="EE5E41E6">
      <w:numFmt w:val="decimal"/>
      <w:lvlText w:val=""/>
      <w:lvlJc w:val="left"/>
    </w:lvl>
    <w:lvl w:ilvl="5" w:tplc="86666EE6">
      <w:numFmt w:val="decimal"/>
      <w:lvlText w:val=""/>
      <w:lvlJc w:val="left"/>
    </w:lvl>
    <w:lvl w:ilvl="6" w:tplc="EC5AFCDC">
      <w:numFmt w:val="decimal"/>
      <w:lvlText w:val=""/>
      <w:lvlJc w:val="left"/>
    </w:lvl>
    <w:lvl w:ilvl="7" w:tplc="1C44CE90">
      <w:numFmt w:val="decimal"/>
      <w:lvlText w:val=""/>
      <w:lvlJc w:val="left"/>
    </w:lvl>
    <w:lvl w:ilvl="8" w:tplc="E3BE9622">
      <w:numFmt w:val="decimal"/>
      <w:lvlText w:val=""/>
      <w:lvlJc w:val="left"/>
    </w:lvl>
  </w:abstractNum>
  <w:abstractNum w:abstractNumId="11" w15:restartNumberingAfterBreak="0">
    <w:nsid w:val="3DF46C8F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4C1FAE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13" w15:restartNumberingAfterBreak="0">
    <w:nsid w:val="4BFA040F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EA15E5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15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6" w15:restartNumberingAfterBreak="0">
    <w:nsid w:val="5CD46BBB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17" w15:restartNumberingAfterBreak="0">
    <w:nsid w:val="61B07296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9" w15:restartNumberingAfterBreak="0">
    <w:nsid w:val="63700772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021360"/>
    <w:multiLevelType w:val="hybridMultilevel"/>
    <w:tmpl w:val="FF560B00"/>
    <w:lvl w:ilvl="0" w:tplc="780E0B92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  <w:lvl w:ilvl="1" w:tplc="4BE4F8CA">
      <w:numFmt w:val="decimal"/>
      <w:lvlText w:val=""/>
      <w:lvlJc w:val="left"/>
    </w:lvl>
    <w:lvl w:ilvl="2" w:tplc="EB04AEE6">
      <w:numFmt w:val="decimal"/>
      <w:lvlText w:val=""/>
      <w:lvlJc w:val="left"/>
    </w:lvl>
    <w:lvl w:ilvl="3" w:tplc="2102AC78">
      <w:numFmt w:val="decimal"/>
      <w:lvlText w:val=""/>
      <w:lvlJc w:val="left"/>
    </w:lvl>
    <w:lvl w:ilvl="4" w:tplc="F03AA93A">
      <w:numFmt w:val="decimal"/>
      <w:lvlText w:val=""/>
      <w:lvlJc w:val="left"/>
    </w:lvl>
    <w:lvl w:ilvl="5" w:tplc="98F8FA36">
      <w:numFmt w:val="decimal"/>
      <w:lvlText w:val=""/>
      <w:lvlJc w:val="left"/>
    </w:lvl>
    <w:lvl w:ilvl="6" w:tplc="AF784490">
      <w:numFmt w:val="decimal"/>
      <w:lvlText w:val=""/>
      <w:lvlJc w:val="left"/>
    </w:lvl>
    <w:lvl w:ilvl="7" w:tplc="D862CEBE">
      <w:numFmt w:val="decimal"/>
      <w:lvlText w:val=""/>
      <w:lvlJc w:val="left"/>
    </w:lvl>
    <w:lvl w:ilvl="8" w:tplc="EF345E20">
      <w:numFmt w:val="decimal"/>
      <w:lvlText w:val=""/>
      <w:lvlJc w:val="left"/>
    </w:lvl>
  </w:abstractNum>
  <w:num w:numId="27">
    <w:abstractNumId w:val="22"/>
  </w:num>
  <w:num w:numId="26">
    <w:abstractNumId w:val="21"/>
  </w:num>
  <w:num w:numId="1" w16cid:durableId="2024046134">
    <w:abstractNumId w:val="0"/>
  </w:num>
  <w:num w:numId="2" w16cid:durableId="647435933">
    <w:abstractNumId w:val="12"/>
  </w:num>
  <w:num w:numId="3" w16cid:durableId="87119315">
    <w:abstractNumId w:val="16"/>
  </w:num>
  <w:num w:numId="4" w16cid:durableId="1289320433">
    <w:abstractNumId w:val="4"/>
  </w:num>
  <w:num w:numId="5" w16cid:durableId="532306460">
    <w:abstractNumId w:val="3"/>
  </w:num>
  <w:num w:numId="6" w16cid:durableId="1848785898">
    <w:abstractNumId w:val="14"/>
  </w:num>
  <w:num w:numId="7" w16cid:durableId="724186712">
    <w:abstractNumId w:val="10"/>
  </w:num>
  <w:num w:numId="8" w16cid:durableId="1238632674">
    <w:abstractNumId w:val="1"/>
  </w:num>
  <w:num w:numId="9" w16cid:durableId="431055892">
    <w:abstractNumId w:val="13"/>
  </w:num>
  <w:num w:numId="10" w16cid:durableId="1284071005">
    <w:abstractNumId w:val="20"/>
  </w:num>
  <w:num w:numId="11" w16cid:durableId="883910349">
    <w:abstractNumId w:val="19"/>
  </w:num>
  <w:num w:numId="12" w16cid:durableId="172305439">
    <w:abstractNumId w:val="9"/>
  </w:num>
  <w:num w:numId="13" w16cid:durableId="414401751">
    <w:abstractNumId w:val="17"/>
  </w:num>
  <w:num w:numId="14" w16cid:durableId="1493762813">
    <w:abstractNumId w:val="6"/>
  </w:num>
  <w:num w:numId="15" w16cid:durableId="2093744701">
    <w:abstractNumId w:val="8"/>
  </w:num>
  <w:num w:numId="16" w16cid:durableId="1280723154">
    <w:abstractNumId w:val="11"/>
  </w:num>
  <w:num w:numId="17" w16cid:durableId="2139297743">
    <w:abstractNumId w:val="0"/>
  </w:num>
  <w:num w:numId="18" w16cid:durableId="733161446">
    <w:abstractNumId w:val="2"/>
  </w:num>
  <w:num w:numId="19" w16cid:durableId="524834594">
    <w:abstractNumId w:val="18"/>
  </w:num>
  <w:num w:numId="20" w16cid:durableId="2012564098">
    <w:abstractNumId w:val="5"/>
  </w:num>
  <w:num w:numId="21" w16cid:durableId="1349991447">
    <w:abstractNumId w:val="7"/>
  </w:num>
  <w:num w:numId="22" w16cid:durableId="989477177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3" w16cid:durableId="665014805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4" w16cid:durableId="1967076473">
    <w:abstractNumId w:val="15"/>
  </w:num>
  <w:num w:numId="25" w16cid:durableId="117264185">
    <w:abstractNumId w:val="15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learence" w:val="耀C턠մ"/>
    <w:docVar w:name="ClearenceId" w:val="耀C턠մ"/>
    <w:docVar w:name="CourseId" w:val="ⵔ忤遰ϱ0"/>
    <w:docVar w:name="CourseName" w:val="_x000a_ˮⒸԯ⑘ԯ⒠ԯ֐ٞոٞٜטٞٜᔘ܏ᓨ܏ᖐ܏ᓐ܏ՠٞԀٞѰٞ԰ٞӐٞᒸ܏쯠Ӭᒈ܏΀ٞ΀ٞᒈ܏쯠Ӭᒸ܏Ӑٞ԰ٞѰٞԀٞՠٞᓐ܏ᖐ܏ᓨ܏ᔘ܏ٜטٞٜոٞ֐ٞ⒠ԯ⑘ԯⒸԯ2䕠ʑ㑘忤ꔜ怎"/>
  </w:docVars>
  <w:rsids>
    <w:rsidRoot w:val="007B5899"/>
    <w:rsid w:val="0000145C"/>
    <w:rsid w:val="00027D31"/>
    <w:rsid w:val="00034C6F"/>
    <w:rsid w:val="00042841"/>
    <w:rsid w:val="000A1303"/>
    <w:rsid w:val="000B351D"/>
    <w:rsid w:val="000B56B9"/>
    <w:rsid w:val="000D0B61"/>
    <w:rsid w:val="0014478F"/>
    <w:rsid w:val="001523DE"/>
    <w:rsid w:val="001560EB"/>
    <w:rsid w:val="001E33B8"/>
    <w:rsid w:val="00215FD8"/>
    <w:rsid w:val="00293EAB"/>
    <w:rsid w:val="002B4913"/>
    <w:rsid w:val="002C2971"/>
    <w:rsid w:val="003304E5"/>
    <w:rsid w:val="003852F7"/>
    <w:rsid w:val="003E53AA"/>
    <w:rsid w:val="00403E0F"/>
    <w:rsid w:val="00410C87"/>
    <w:rsid w:val="004700EC"/>
    <w:rsid w:val="004C466A"/>
    <w:rsid w:val="00535DD9"/>
    <w:rsid w:val="005B76EA"/>
    <w:rsid w:val="00671164"/>
    <w:rsid w:val="006E78D7"/>
    <w:rsid w:val="006F758E"/>
    <w:rsid w:val="00700B33"/>
    <w:rsid w:val="007B5899"/>
    <w:rsid w:val="007D6929"/>
    <w:rsid w:val="007E1794"/>
    <w:rsid w:val="0082726D"/>
    <w:rsid w:val="00851C47"/>
    <w:rsid w:val="00851EB9"/>
    <w:rsid w:val="00880ADC"/>
    <w:rsid w:val="008B28ED"/>
    <w:rsid w:val="008D2C1A"/>
    <w:rsid w:val="009343CF"/>
    <w:rsid w:val="009350AC"/>
    <w:rsid w:val="009743AA"/>
    <w:rsid w:val="0099252D"/>
    <w:rsid w:val="00A068BF"/>
    <w:rsid w:val="00A32903"/>
    <w:rsid w:val="00A61F2C"/>
    <w:rsid w:val="00A76CC0"/>
    <w:rsid w:val="00A83251"/>
    <w:rsid w:val="00AA481F"/>
    <w:rsid w:val="00AB1731"/>
    <w:rsid w:val="00AE2980"/>
    <w:rsid w:val="00B10409"/>
    <w:rsid w:val="00B2044C"/>
    <w:rsid w:val="00B44F25"/>
    <w:rsid w:val="00B45A53"/>
    <w:rsid w:val="00B85E8F"/>
    <w:rsid w:val="00BF2418"/>
    <w:rsid w:val="00C02290"/>
    <w:rsid w:val="00C969C1"/>
    <w:rsid w:val="00DE2554"/>
    <w:rsid w:val="00E1193E"/>
    <w:rsid w:val="00E1274D"/>
    <w:rsid w:val="00E27339"/>
    <w:rsid w:val="00E57AE8"/>
    <w:rsid w:val="00EE24D0"/>
    <w:rsid w:val="00F36C59"/>
    <w:rsid w:val="00FB79FA"/>
    <w:rsid w:val="089A0BED"/>
    <w:rsid w:val="1F8AD19F"/>
    <w:rsid w:val="23899690"/>
    <w:rsid w:val="284D5723"/>
    <w:rsid w:val="2B54C6AC"/>
    <w:rsid w:val="327A8DB9"/>
    <w:rsid w:val="3ADAEBB6"/>
    <w:rsid w:val="44A36EAC"/>
    <w:rsid w:val="4FE286A7"/>
    <w:rsid w:val="500CC737"/>
    <w:rsid w:val="54FD8D52"/>
    <w:rsid w:val="6637D2D4"/>
    <w:rsid w:val="6DAA80E9"/>
    <w:rsid w:val="6F131077"/>
    <w:rsid w:val="7827E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27AAC725"/>
  <w15:docId w15:val="{F0BF96AA-68A8-47FF-85C8-0CD60D9C9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83251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PlainText"/>
    <w:qFormat/>
    <w:rsid w:val="00A83251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PlainText"/>
    <w:qFormat/>
    <w:rsid w:val="00A83251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PlainText"/>
    <w:qFormat/>
    <w:rsid w:val="00A83251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rsid w:val="00A83251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5"/>
    <w:qFormat/>
    <w:rsid w:val="00A83251"/>
    <w:pPr>
      <w:numPr>
        <w:ilvl w:val="4"/>
        <w:numId w:val="1"/>
      </w:numPr>
      <w:ind w:left="1191" w:right="2552"/>
      <w:outlineLvl w:val="4"/>
    </w:pPr>
  </w:style>
  <w:style w:type="paragraph" w:styleId="Heading6">
    <w:name w:val="heading 6"/>
    <w:basedOn w:val="Heading5"/>
    <w:next w:val="Normal6"/>
    <w:qFormat/>
    <w:rsid w:val="00A83251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Heading7">
    <w:name w:val="heading 7"/>
    <w:basedOn w:val="Heading6"/>
    <w:next w:val="Normal7"/>
    <w:qFormat/>
    <w:rsid w:val="00A83251"/>
    <w:pPr>
      <w:numPr>
        <w:ilvl w:val="6"/>
      </w:numPr>
      <w:ind w:left="1871" w:right="2552"/>
      <w:outlineLvl w:val="6"/>
    </w:pPr>
  </w:style>
  <w:style w:type="paragraph" w:styleId="Heading8">
    <w:name w:val="heading 8"/>
    <w:basedOn w:val="Heading7"/>
    <w:next w:val="Normal8"/>
    <w:qFormat/>
    <w:rsid w:val="00A83251"/>
    <w:pPr>
      <w:numPr>
        <w:ilvl w:val="0"/>
        <w:numId w:val="20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Heading9">
    <w:name w:val="heading 9"/>
    <w:basedOn w:val="Heading8"/>
    <w:next w:val="Normal9"/>
    <w:qFormat/>
    <w:rsid w:val="00A83251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A83251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A83251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0" w:customStyle="1">
    <w:name w:val="רשימת הגדרות"/>
    <w:basedOn w:val="PlainText"/>
    <w:rsid w:val="00A83251"/>
    <w:pPr>
      <w:ind w:left="2552" w:hanging="1701"/>
    </w:pPr>
  </w:style>
  <w:style w:type="paragraph" w:styleId="ListNumber4">
    <w:name w:val="List Number 4"/>
    <w:basedOn w:val="Normal"/>
    <w:rsid w:val="00A83251"/>
    <w:pPr>
      <w:ind w:left="1440" w:hanging="360"/>
    </w:pPr>
  </w:style>
  <w:style w:type="paragraph" w:styleId="a1" w:customStyle="1">
    <w:name w:val="כותרת מסגרת"/>
    <w:basedOn w:val="Normal"/>
    <w:next w:val="a2"/>
    <w:rsid w:val="00A83251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2" w:customStyle="1">
    <w:name w:val="טקסט מסגרת"/>
    <w:basedOn w:val="a3"/>
    <w:rsid w:val="00A83251"/>
  </w:style>
  <w:style w:type="paragraph" w:styleId="a4" w:customStyle="1">
    <w:name w:val="כותרת טבלה"/>
    <w:basedOn w:val="a5"/>
    <w:rsid w:val="00A83251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ListNumber2">
    <w:name w:val="List Number 2"/>
    <w:basedOn w:val="Normal"/>
    <w:rsid w:val="00A83251"/>
    <w:pPr>
      <w:ind w:left="720" w:hanging="360"/>
    </w:pPr>
  </w:style>
  <w:style w:type="paragraph" w:styleId="ListNumber">
    <w:name w:val="List Number"/>
    <w:basedOn w:val="Normal"/>
    <w:rsid w:val="00A83251"/>
    <w:pPr>
      <w:ind w:left="360" w:hanging="360"/>
    </w:pPr>
  </w:style>
  <w:style w:type="paragraph" w:styleId="ListNumber5">
    <w:name w:val="List Number 5"/>
    <w:basedOn w:val="Normal"/>
    <w:rsid w:val="00A83251"/>
    <w:pPr>
      <w:ind w:left="1800" w:hanging="360"/>
    </w:pPr>
  </w:style>
  <w:style w:type="paragraph" w:styleId="ListBullet">
    <w:name w:val="List Bullet"/>
    <w:basedOn w:val="Normal"/>
    <w:rsid w:val="00A83251"/>
    <w:pPr>
      <w:ind w:left="360" w:hanging="360"/>
    </w:pPr>
  </w:style>
  <w:style w:type="paragraph" w:styleId="ListBullet2">
    <w:name w:val="List Bullet 2"/>
    <w:basedOn w:val="Normal"/>
    <w:rsid w:val="00A83251"/>
    <w:pPr>
      <w:ind w:left="720" w:hanging="360"/>
    </w:pPr>
  </w:style>
  <w:style w:type="paragraph" w:styleId="ListBullet3">
    <w:name w:val="List Bullet 3"/>
    <w:basedOn w:val="Normal"/>
    <w:rsid w:val="00A83251"/>
    <w:pPr>
      <w:ind w:left="1080" w:hanging="360"/>
    </w:pPr>
  </w:style>
  <w:style w:type="paragraph" w:styleId="ListBullet4">
    <w:name w:val="List Bullet 4"/>
    <w:basedOn w:val="Normal"/>
    <w:rsid w:val="00A83251"/>
    <w:pPr>
      <w:ind w:left="1440" w:hanging="360"/>
    </w:pPr>
  </w:style>
  <w:style w:type="paragraph" w:styleId="ListBullet5">
    <w:name w:val="List Bullet 5"/>
    <w:basedOn w:val="Normal"/>
    <w:rsid w:val="00A83251"/>
    <w:pPr>
      <w:ind w:left="1800" w:hanging="360"/>
    </w:pPr>
  </w:style>
  <w:style w:type="paragraph" w:styleId="ListNumber3">
    <w:name w:val="List Number 3"/>
    <w:basedOn w:val="Normal"/>
    <w:rsid w:val="00A83251"/>
    <w:pPr>
      <w:ind w:left="1080" w:hanging="360"/>
    </w:pPr>
  </w:style>
  <w:style w:type="paragraph" w:styleId="a6" w:customStyle="1">
    <w:name w:val="פסקה אנגלית"/>
    <w:basedOn w:val="Normal"/>
    <w:rsid w:val="00A83251"/>
    <w:pPr>
      <w:bidi w:val="0"/>
      <w:jc w:val="right"/>
    </w:pPr>
  </w:style>
  <w:style w:type="character" w:styleId="PageNumber">
    <w:name w:val="page number"/>
    <w:basedOn w:val="DefaultParagraphFont"/>
    <w:rsid w:val="00A83251"/>
    <w:rPr>
      <w:bCs/>
      <w:sz w:val="28"/>
      <w:szCs w:val="28"/>
    </w:rPr>
  </w:style>
  <w:style w:type="paragraph" w:styleId="a" w:customStyle="1">
    <w:name w:val="תוכנית"/>
    <w:basedOn w:val="a6"/>
    <w:rsid w:val="00A83251"/>
    <w:pPr>
      <w:numPr>
        <w:numId w:val="25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A83251"/>
    <w:rPr>
      <w:sz w:val="20"/>
      <w:szCs w:val="20"/>
    </w:rPr>
  </w:style>
  <w:style w:type="character" w:styleId="a7" w:customStyle="1">
    <w:name w:val="תו להקשה"/>
    <w:basedOn w:val="DefaultParagraphFont"/>
    <w:rsid w:val="00A83251"/>
    <w:rPr>
      <w:b/>
      <w:bCs/>
    </w:rPr>
  </w:style>
  <w:style w:type="character" w:styleId="a8" w:customStyle="1">
    <w:name w:val="ערך להקשה"/>
    <w:basedOn w:val="DefaultParagraphFont"/>
    <w:rsid w:val="00A83251"/>
    <w:rPr>
      <w:rFonts w:ascii="Univers Condensed" w:hAnsi="Univers Condensed" w:cs="Miriam"/>
      <w:i/>
      <w:iCs/>
    </w:rPr>
  </w:style>
  <w:style w:type="character" w:styleId="a9" w:customStyle="1">
    <w:name w:val="מונח"/>
    <w:basedOn w:val="DefaultParagraphFont"/>
    <w:rsid w:val="00A83251"/>
    <w:rPr>
      <w:b/>
      <w:bCs/>
      <w:i/>
      <w:iCs/>
    </w:rPr>
  </w:style>
  <w:style w:type="paragraph" w:styleId="aa" w:customStyle="1">
    <w:name w:val="הערה"/>
    <w:basedOn w:val="Normal"/>
    <w:rsid w:val="00A83251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a"/>
    <w:next w:val="aa"/>
    <w:rsid w:val="00A83251"/>
    <w:rPr>
      <w:b/>
      <w:bCs/>
      <w:sz w:val="16"/>
      <w:szCs w:val="20"/>
    </w:rPr>
  </w:style>
  <w:style w:type="paragraph" w:styleId="ab" w:customStyle="1">
    <w:name w:val="תקציר"/>
    <w:basedOn w:val="aa"/>
    <w:rsid w:val="00A83251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a"/>
    <w:next w:val="ab"/>
    <w:rsid w:val="00A83251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c" w:customStyle="1">
    <w:name w:val="*פנימי*בשוליים"/>
    <w:basedOn w:val="Normal"/>
    <w:rsid w:val="00A83251"/>
    <w:pPr>
      <w:spacing w:after="0"/>
      <w:ind w:left="284"/>
      <w:jc w:val="right"/>
    </w:pPr>
  </w:style>
  <w:style w:type="paragraph" w:styleId="ad" w:customStyle="1">
    <w:name w:val="הפניה לתשובות"/>
    <w:basedOn w:val="aa"/>
    <w:rsid w:val="00A83251"/>
  </w:style>
  <w:style w:type="paragraph" w:styleId="Normal5" w:customStyle="1">
    <w:name w:val="Normal 5"/>
    <w:basedOn w:val="Heading5"/>
    <w:next w:val="Heading5"/>
    <w:rsid w:val="00A83251"/>
    <w:pPr>
      <w:numPr>
        <w:ilvl w:val="0"/>
        <w:numId w:val="0"/>
      </w:numPr>
      <w:ind w:left="1191"/>
      <w:outlineLvl w:val="9"/>
    </w:pPr>
  </w:style>
  <w:style w:type="paragraph" w:styleId="a5" w:customStyle="1">
    <w:name w:val="טקסט טבלה"/>
    <w:basedOn w:val="Normal"/>
    <w:rsid w:val="00A83251"/>
    <w:pPr>
      <w:spacing w:before="60" w:after="60"/>
      <w:ind w:left="0"/>
      <w:jc w:val="left"/>
    </w:pPr>
    <w:rPr>
      <w:sz w:val="16"/>
      <w:szCs w:val="20"/>
    </w:rPr>
  </w:style>
  <w:style w:type="paragraph" w:styleId="Normal6" w:customStyle="1">
    <w:name w:val="Normal 6"/>
    <w:basedOn w:val="Heading6"/>
    <w:next w:val="Heading6"/>
    <w:rsid w:val="00A83251"/>
    <w:pPr>
      <w:numPr>
        <w:ilvl w:val="0"/>
        <w:numId w:val="0"/>
      </w:numPr>
      <w:ind w:left="907" w:right="2552"/>
      <w:outlineLvl w:val="9"/>
    </w:pPr>
  </w:style>
  <w:style w:type="paragraph" w:styleId="Normal7" w:customStyle="1">
    <w:name w:val="Normal 7"/>
    <w:basedOn w:val="Heading7"/>
    <w:next w:val="Heading7"/>
    <w:rsid w:val="00A83251"/>
    <w:pPr>
      <w:numPr>
        <w:ilvl w:val="0"/>
        <w:numId w:val="0"/>
      </w:numPr>
      <w:ind w:left="1871"/>
      <w:outlineLvl w:val="9"/>
    </w:pPr>
  </w:style>
  <w:style w:type="paragraph" w:styleId="Normal8" w:customStyle="1">
    <w:name w:val="Normal 8"/>
    <w:basedOn w:val="Heading8"/>
    <w:next w:val="Heading8"/>
    <w:rsid w:val="00A83251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Heading9"/>
    <w:next w:val="Heading9"/>
    <w:rsid w:val="00A83251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e" w:customStyle="1">
    <w:name w:val="ברכת הצלחה"/>
    <w:basedOn w:val="Normal"/>
    <w:rsid w:val="00A83251"/>
    <w:pPr>
      <w:framePr w:hSpace="181" w:wrap="notBeside" w:hAnchor="margin" w:y="14176"/>
      <w:spacing w:before="0" w:after="0"/>
      <w:ind w:left="0"/>
      <w:jc w:val="right"/>
    </w:pPr>
  </w:style>
  <w:style w:type="paragraph" w:styleId="a3" w:customStyle="1">
    <w:name w:val="טקסט עם הערה"/>
    <w:basedOn w:val="Normal"/>
    <w:rsid w:val="00A83251"/>
    <w:pPr>
      <w:ind w:left="0"/>
    </w:pPr>
  </w:style>
  <w:style w:type="paragraph" w:styleId="1" w:customStyle="1">
    <w:name w:val="טקסט רגיל1"/>
    <w:basedOn w:val="Normal"/>
    <w:rsid w:val="007E1794"/>
    <w:pPr>
      <w:ind w:right="2552"/>
    </w:pPr>
  </w:style>
  <w:style w:type="paragraph" w:styleId="af" w:customStyle="1">
    <w:name w:val="עבריתמבנית"/>
    <w:basedOn w:val="PlainText"/>
    <w:rsid w:val="00A83251"/>
    <w:pPr>
      <w:spacing w:before="40" w:after="40"/>
      <w:ind w:left="1440"/>
      <w:jc w:val="left"/>
    </w:pPr>
    <w:rPr>
      <w:rFonts w:cs="Aharoni"/>
    </w:rPr>
  </w:style>
  <w:style w:type="paragraph" w:styleId="af0" w:customStyle="1">
    <w:name w:val="סמל מסגרת"/>
    <w:rsid w:val="00A83251"/>
    <w:pPr>
      <w:keepNext/>
      <w:widowControl w:val="0"/>
      <w:ind w:right="113"/>
    </w:pPr>
    <w:rPr>
      <w:rFonts w:ascii="Wingdings" w:hAnsi="Wingdings"/>
      <w:sz w:val="56"/>
    </w:rPr>
  </w:style>
  <w:style w:type="paragraph" w:styleId="PlainText">
    <w:name w:val="Plain Text"/>
    <w:basedOn w:val="Normal"/>
    <w:rsid w:val="00A83251"/>
    <w:pPr>
      <w:ind w:right="2552"/>
    </w:pPr>
  </w:style>
  <w:style w:type="paragraph" w:styleId="af1" w:customStyle="1">
    <w:name w:val="סגנון תוכנית + שמאל"/>
    <w:basedOn w:val="a"/>
    <w:rsid w:val="00A83251"/>
    <w:pPr>
      <w:bidi/>
    </w:pPr>
  </w:style>
  <w:style w:type="paragraph" w:styleId="af2" w:customStyle="1">
    <w:name w:val="כותרת ראשית"/>
    <w:basedOn w:val="Heading1"/>
    <w:next w:val="Normal"/>
    <w:rsid w:val="00A83251"/>
    <w:rPr>
      <w:rFonts w:cs="David"/>
      <w:bCs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514BE-1954-4D57-8C37-02AC85A8A54B}"/>
</file>

<file path=customXml/itemProps2.xml><?xml version="1.0" encoding="utf-8"?>
<ds:datastoreItem xmlns:ds="http://schemas.openxmlformats.org/officeDocument/2006/customXml" ds:itemID="{2B8A5DA4-E677-436E-AF69-0F1FB73C670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  <ds:schemaRef ds:uri="f14e6d81-a303-4230-9f9c-4484a6238f2c"/>
    <ds:schemaRef ds:uri="4c2a3e0f-ed8b-479f-966c-d7335c587732"/>
  </ds:schemaRefs>
</ds:datastoreItem>
</file>

<file path=customXml/itemProps3.xml><?xml version="1.0" encoding="utf-8"?>
<ds:datastoreItem xmlns:ds="http://schemas.openxmlformats.org/officeDocument/2006/customXml" ds:itemID="{21357D57-6D32-4B70-A650-7C335F4FF11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Vsumpage.dot</ap:Template>
  <ap:Application>Microsoft Word for the web</ap:Application>
  <ap:DocSecurity>0</ap:DocSecurity>
  <ap:ScaleCrop>false</ap:ScaleCrop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UNION</dc:title>
  <dc:subject>מסדי נתונים</dc:subject>
  <dc:creator>ענת זינגר</dc:creator>
  <keywords/>
  <dc:description>אל תשכח למלא גם את שדות המידע שבכרטסת "התאמה אישית"!_x000d_
------------------------------------------------------------------------------_x000d_
22.7.96: ביטול המסגרת שיצרה את השוליים. הערות שוליים נוצרות עתה ע"י טבלה._x000d_
18.7.96: הוספת מספור ע"י Heading5-9 , הוספת תמ</dc:description>
  <lastModifiedBy>נטע בלקר</lastModifiedBy>
  <revision>24</revision>
  <lastPrinted>2007-12-10T08:17:00.0000000Z</lastPrinted>
  <dcterms:created xsi:type="dcterms:W3CDTF">2025-01-12T15:31:00.0000000Z</dcterms:created>
  <dcterms:modified xsi:type="dcterms:W3CDTF">2025-01-12T15:32:48.5384789Z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סגל הקורס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557900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</Properties>
</file>