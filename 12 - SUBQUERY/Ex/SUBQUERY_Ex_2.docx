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Pr="009A36E6" w:rsidR="00BC0064" w:rsidP="00C75755" w:rsidRDefault="00E304CC" w14:paraId="57DA297B" w14:textId="531A067E">
      <w:pPr>
        <w:pStyle w:val="Heading1"/>
        <w:numPr>
          <w:ilvl w:val="0"/>
          <w:numId w:val="0"/>
        </w:numPr>
        <w:rPr>
          <w:rFonts w:hint="cs" w:ascii="Heebo Medium" w:hAnsi="Heebo Medium" w:cs="Heebo Medium"/>
          <w:sz w:val="52"/>
        </w:rPr>
      </w:pPr>
      <w:r w:rsidRPr="009A36E6">
        <w:rPr>
          <w:rFonts w:hint="cs" w:ascii="Heebo Medium" w:hAnsi="Heebo Medium" w:cs="Heebo Medium"/>
          <w:sz w:val="52"/>
        </w:rPr>
        <w:fldChar w:fldCharType="begin"/>
      </w:r>
      <w:r w:rsidRPr="009A36E6">
        <w:rPr>
          <w:rFonts w:hint="cs" w:ascii="Heebo Medium" w:hAnsi="Heebo Medium" w:cs="Heebo Medium"/>
          <w:sz w:val="52"/>
        </w:rPr>
        <w:instrText xml:space="preserve"> TITLE  \* MERGEFORMAT </w:instrText>
      </w:r>
      <w:r w:rsidRPr="009A36E6">
        <w:rPr>
          <w:rFonts w:hint="cs" w:ascii="Heebo Medium" w:hAnsi="Heebo Medium" w:cs="Heebo Medium"/>
          <w:sz w:val="52"/>
        </w:rPr>
        <w:fldChar w:fldCharType="separate"/>
      </w:r>
      <w:r w:rsidRPr="009A36E6" w:rsidR="0085146E">
        <w:rPr>
          <w:rFonts w:hint="cs" w:ascii="Heebo Medium" w:hAnsi="Heebo Medium" w:cs="Heebo Medium"/>
          <w:sz w:val="52"/>
          <w:rtl/>
        </w:rPr>
        <w:t>תרגול</w:t>
      </w:r>
      <w:r w:rsidRPr="009A36E6" w:rsidR="00D86808">
        <w:rPr>
          <w:rFonts w:hint="cs" w:ascii="Heebo Medium" w:hAnsi="Heebo Medium" w:cs="Heebo Medium"/>
          <w:sz w:val="52"/>
          <w:rtl/>
        </w:rPr>
        <w:t xml:space="preserve"> 2</w:t>
      </w:r>
      <w:r w:rsidRPr="009A36E6" w:rsidR="00DB68B0">
        <w:rPr>
          <w:rFonts w:hint="cs" w:ascii="Heebo Medium" w:hAnsi="Heebo Medium" w:cs="Heebo Medium"/>
          <w:sz w:val="52"/>
          <w:rtl/>
        </w:rPr>
        <w:t xml:space="preserve"> </w:t>
      </w:r>
      <w:r w:rsidRPr="009A36E6" w:rsidR="0085146E">
        <w:rPr>
          <w:rFonts w:hint="cs" w:ascii="Heebo Medium" w:hAnsi="Heebo Medium" w:cs="Heebo Medium"/>
          <w:sz w:val="52"/>
        </w:rPr>
        <w:t xml:space="preserve"> Subquery</w:t>
      </w:r>
      <w:r w:rsidRPr="009A36E6">
        <w:rPr>
          <w:rFonts w:hint="cs" w:ascii="Heebo Medium" w:hAnsi="Heebo Medium" w:cs="Heebo Medium"/>
          <w:sz w:val="52"/>
        </w:rPr>
        <w:fldChar w:fldCharType="end"/>
      </w:r>
    </w:p>
    <w:p w:rsidRPr="005B0CCD" w:rsidR="00D86808" w:rsidP="00D86808" w:rsidRDefault="00D86808" w14:paraId="07FBFA61" w14:textId="77777777">
      <w:pPr>
        <w:jc w:val="left"/>
        <w:rPr>
          <w:rFonts w:ascii="Heebo" w:hAnsi="Heebo" w:cs="Heebo"/>
          <w:b/>
          <w:bCs/>
          <w:rtl/>
        </w:rPr>
      </w:pPr>
      <w:r>
        <w:rPr>
          <w:rFonts w:hint="cs" w:ascii="Heebo" w:hAnsi="Heebo" w:cs="Heebo"/>
          <w:b/>
          <w:bCs/>
          <w:rtl/>
        </w:rPr>
        <w:t xml:space="preserve">* </w:t>
      </w:r>
      <w:r w:rsidRPr="005B0CCD">
        <w:rPr>
          <w:rFonts w:ascii="Heebo" w:hAnsi="Heebo" w:cs="Heebo"/>
          <w:b/>
          <w:bCs/>
          <w:rtl/>
        </w:rPr>
        <w:t>המספר בסוף כל שאלה מייצג את מספר הרשומות בטבלת התוצאה</w:t>
      </w:r>
    </w:p>
    <w:p w:rsidRPr="005B0CCD" w:rsidR="00D86808" w:rsidP="00D86808" w:rsidRDefault="00D86808" w14:paraId="68C11023" w14:textId="77777777">
      <w:pPr>
        <w:jc w:val="left"/>
        <w:rPr>
          <w:rFonts w:ascii="Heebo" w:hAnsi="Heebo" w:cs="Heebo"/>
          <w:b/>
          <w:bCs/>
        </w:rPr>
      </w:pPr>
      <w:r w:rsidRPr="005B0CCD">
        <w:rPr>
          <w:rFonts w:ascii="Heebo" w:hAnsi="Heebo" w:cs="Heebo"/>
          <w:b/>
          <w:bCs/>
          <w:rtl/>
        </w:rPr>
        <w:t>* יש לעגל מספרים עשרוניים ל2 ספרות אחרי הנקודה</w:t>
      </w:r>
    </w:p>
    <w:p w:rsidR="00D86808" w:rsidP="00D86808" w:rsidRDefault="00D86808" w14:paraId="4851DF9A" w14:textId="08524D42">
      <w:pPr>
        <w:pStyle w:val="Normal5"/>
        <w:numPr>
          <w:ilvl w:val="4"/>
          <w:numId w:val="0"/>
        </w:numPr>
        <w:ind w:right="2552"/>
        <w:rPr>
          <w:rFonts w:ascii="Heebo Medium" w:hAnsi="Heebo Medium" w:eastAsia="Heebo Medium" w:cs="Heebo Medium"/>
          <w:sz w:val="20"/>
          <w:szCs w:val="20"/>
          <w:rtl/>
        </w:rPr>
      </w:pPr>
      <w:bookmarkStart w:name="_Hlk182921524" w:id="0"/>
      <w:r w:rsidRPr="10F2F246">
        <w:rPr>
          <w:rFonts w:ascii="Heebo Medium" w:hAnsi="Heebo Medium" w:eastAsia="Heebo Medium" w:cs="Heebo Medium"/>
          <w:sz w:val="20"/>
          <w:szCs w:val="20"/>
          <w:rtl/>
        </w:rPr>
        <w:t xml:space="preserve">תרגול זה מתייחס לשאילתות על מסד הנתונים </w:t>
      </w:r>
      <w:r w:rsidRPr="00D86808">
        <w:rPr>
          <w:rFonts w:hint="cs" w:ascii="Heebo Medium" w:hAnsi="Heebo Medium" w:eastAsia="Heebo Medium" w:cs="Heebo Medium"/>
          <w:sz w:val="20"/>
          <w:szCs w:val="20"/>
        </w:rPr>
        <w:t>northwind_traders</w:t>
      </w:r>
    </w:p>
    <w:bookmarkEnd w:id="0"/>
    <w:p w:rsidRPr="00D86808" w:rsidR="00D86808" w:rsidP="00D86808" w:rsidRDefault="00D86808" w14:paraId="28129472" w14:textId="77777777">
      <w:pPr>
        <w:pStyle w:val="Heading5"/>
        <w:numPr>
          <w:ilvl w:val="0"/>
          <w:numId w:val="0"/>
        </w:numPr>
        <w:ind w:left="454" w:hanging="454"/>
        <w:rPr>
          <w:rtl/>
        </w:rPr>
      </w:pPr>
    </w:p>
    <w:p w:rsidR="008035AC" w:rsidP="00CA246E" w:rsidRDefault="008035AC" w14:paraId="2323E702" w14:textId="6E2D17C9">
      <w:pPr>
        <w:pStyle w:val="1"/>
        <w:numPr>
          <w:ilvl w:val="0"/>
          <w:numId w:val="17"/>
        </w:numPr>
        <w:bidi/>
        <w:ind w:right="284"/>
        <w:rPr>
          <w:rFonts w:ascii="Heebo" w:hAnsi="Heebo" w:cs="Heebo"/>
          <w:sz w:val="28"/>
          <w:szCs w:val="28"/>
          <w:rtl/>
        </w:rPr>
      </w:pPr>
      <w:r>
        <w:rPr>
          <w:rFonts w:hint="cs" w:ascii="Heebo" w:hAnsi="Heebo" w:cs="Heebo"/>
          <w:sz w:val="28"/>
          <w:szCs w:val="28"/>
          <w:rtl/>
        </w:rPr>
        <w:t xml:space="preserve">שלפו את כל המוצרים </w:t>
      </w:r>
      <w:r w:rsidR="00295766">
        <w:rPr>
          <w:rFonts w:hint="cs" w:ascii="Heebo" w:hAnsi="Heebo" w:cs="Heebo"/>
          <w:sz w:val="28"/>
          <w:szCs w:val="28"/>
          <w:rtl/>
        </w:rPr>
        <w:t xml:space="preserve">שהוזמנו שמיקוד ההזמנה שלהם מתחיל באות ואז מקף ולאחר מכן תווים נוספים, </w:t>
      </w:r>
      <w:r w:rsidR="006E52F0">
        <w:rPr>
          <w:rFonts w:hint="cs" w:ascii="Heebo" w:hAnsi="Heebo" w:cs="Heebo"/>
          <w:sz w:val="28"/>
          <w:szCs w:val="28"/>
          <w:rtl/>
        </w:rPr>
        <w:t>ו</w:t>
      </w:r>
      <w:r w:rsidRPr="00690A24">
        <w:rPr>
          <w:rFonts w:hint="cs" w:ascii="Heebo" w:hAnsi="Heebo" w:cs="Heebo"/>
          <w:sz w:val="28"/>
          <w:szCs w:val="28"/>
          <w:rtl/>
        </w:rPr>
        <w:t>שכמות התווים בתיאור הקטגוריה שלהם גדולה מ-</w:t>
      </w:r>
      <w:r w:rsidRPr="00690A24">
        <w:rPr>
          <w:rFonts w:hint="cs" w:ascii="Heebo" w:hAnsi="Heebo" w:cs="Heebo"/>
          <w:sz w:val="28"/>
          <w:szCs w:val="28"/>
        </w:rPr>
        <w:t>20</w:t>
      </w:r>
      <w:r w:rsidR="006E52F0">
        <w:rPr>
          <w:rFonts w:hint="cs" w:ascii="Heebo" w:hAnsi="Heebo" w:cs="Heebo"/>
          <w:sz w:val="28"/>
          <w:szCs w:val="28"/>
          <w:rtl/>
        </w:rPr>
        <w:t>. שלפו את שם המוצר, מחירו, הכמות במלאי ואת כמות ההזמנות (39).</w:t>
      </w:r>
    </w:p>
    <w:p w:rsidRPr="00690A24" w:rsidR="0076110F" w:rsidP="0076110F" w:rsidRDefault="00D75D50" w14:paraId="4DCD0B87" w14:textId="42E9378D">
      <w:pPr>
        <w:pStyle w:val="1"/>
        <w:numPr>
          <w:ilvl w:val="0"/>
          <w:numId w:val="15"/>
        </w:numPr>
        <w:bidi/>
        <w:ind w:right="284"/>
        <w:rPr>
          <w:rFonts w:ascii="Heebo" w:hAnsi="Heebo" w:cs="Heebo"/>
          <w:sz w:val="28"/>
          <w:szCs w:val="28"/>
        </w:rPr>
      </w:pPr>
      <w:r>
        <w:rPr>
          <w:rFonts w:hint="cs" w:ascii="Heebo" w:hAnsi="Heebo" w:cs="Heebo"/>
          <w:sz w:val="28"/>
          <w:szCs w:val="28"/>
          <w:rtl/>
        </w:rPr>
        <w:t>נסו</w:t>
      </w:r>
      <w:r w:rsidR="0076110F">
        <w:rPr>
          <w:rFonts w:hint="cs" w:ascii="Heebo" w:hAnsi="Heebo" w:cs="Heebo"/>
          <w:sz w:val="28"/>
          <w:szCs w:val="28"/>
          <w:rtl/>
        </w:rPr>
        <w:t xml:space="preserve"> לפתור את זה בעזרת תת שליפה</w:t>
      </w:r>
    </w:p>
    <w:p w:rsidRPr="00295766" w:rsidR="00DB68B0" w:rsidP="00DB68B0" w:rsidRDefault="00DB68B0" w14:paraId="48DA7B98" w14:textId="77777777">
      <w:pPr>
        <w:pStyle w:val="1"/>
        <w:bidi/>
        <w:ind w:left="720" w:right="284"/>
        <w:rPr>
          <w:rFonts w:ascii="Heebo" w:hAnsi="Heebo" w:cs="Heebo"/>
          <w:sz w:val="28"/>
          <w:szCs w:val="28"/>
        </w:rPr>
      </w:pPr>
    </w:p>
    <w:p w:rsidRPr="00F56DFB" w:rsidR="00F56DFB" w:rsidP="00CA246E" w:rsidRDefault="5ABC9DC7" w14:paraId="4C56E2F1" w14:textId="1091BF38">
      <w:pPr>
        <w:pStyle w:val="1"/>
        <w:numPr>
          <w:ilvl w:val="0"/>
          <w:numId w:val="17"/>
        </w:numPr>
        <w:bidi/>
        <w:ind w:right="284"/>
        <w:rPr>
          <w:rFonts w:ascii="Heebo" w:hAnsi="Heebo" w:cs="Heebo"/>
          <w:sz w:val="24"/>
          <w:szCs w:val="24"/>
        </w:rPr>
      </w:pPr>
      <w:r w:rsidRPr="0F93E729" w:rsidR="5ABC9DC7">
        <w:rPr>
          <w:rFonts w:ascii="Heebo" w:hAnsi="Heebo" w:cs="Heebo"/>
          <w:sz w:val="28"/>
          <w:szCs w:val="28"/>
          <w:rtl w:val="1"/>
        </w:rPr>
        <w:t xml:space="preserve">מנהל החברה בדק ומצא שיש ירידה משמעותית במכירות בחודשי יולי, אוגוסט </w:t>
      </w:r>
      <w:r w:rsidRPr="0F93E729" w:rsidR="79FED4B4">
        <w:rPr>
          <w:rFonts w:ascii="Heebo" w:hAnsi="Heebo" w:cs="Heebo"/>
          <w:sz w:val="28"/>
          <w:szCs w:val="28"/>
          <w:rtl w:val="1"/>
        </w:rPr>
        <w:t>וספטמבר</w:t>
      </w:r>
      <w:r w:rsidRPr="0F93E729" w:rsidR="5ABC9DC7">
        <w:rPr>
          <w:rFonts w:ascii="Heebo" w:hAnsi="Heebo" w:cs="Heebo"/>
          <w:sz w:val="28"/>
          <w:szCs w:val="28"/>
          <w:rtl w:val="1"/>
        </w:rPr>
        <w:t xml:space="preserve"> כל שנה מחדש. בשביל למצוא פת</w:t>
      </w:r>
      <w:r w:rsidRPr="0F93E729" w:rsidR="5ABC9DC7">
        <w:rPr>
          <w:rFonts w:ascii="Heebo" w:hAnsi="Heebo" w:eastAsia="Calibri" w:cs="Heebo"/>
          <w:color w:val="auto"/>
          <w:sz w:val="28"/>
          <w:szCs w:val="28"/>
          <w:rtl w:val="1"/>
          <w:lang w:eastAsia="en-US" w:bidi="he-IL"/>
        </w:rPr>
        <w:t xml:space="preserve">רון לבעיה, </w:t>
      </w:r>
      <w:r w:rsidRPr="0F93E729" w:rsidR="055AFBB2">
        <w:rPr>
          <w:rFonts w:ascii="Heebo" w:hAnsi="Heebo" w:eastAsia="Calibri" w:cs="Heebo"/>
          <w:noProof w:val="0"/>
          <w:color w:val="auto"/>
          <w:sz w:val="28"/>
          <w:szCs w:val="28"/>
          <w:rtl w:val="1"/>
          <w:lang w:eastAsia="en-US" w:bidi="he-IL"/>
        </w:rPr>
        <w:t>יש להציג עבור כל עובד את ממוצע כמות המכירות לכל מוצר, בכל אחד מחודשי יולי, אוגוסט וספט</w:t>
      </w:r>
      <w:r w:rsidRPr="0F93E729" w:rsidR="055AFBB2">
        <w:rPr>
          <w:rFonts w:ascii="Heebo" w:hAnsi="Heebo" w:eastAsia="Calibri" w:cs="Heebo"/>
          <w:noProof w:val="0"/>
          <w:color w:val="auto"/>
          <w:sz w:val="28"/>
          <w:szCs w:val="28"/>
          <w:rtl w:val="1"/>
          <w:lang w:eastAsia="en-US" w:bidi="he-IL"/>
        </w:rPr>
        <w:t>מב</w:t>
      </w:r>
      <w:r w:rsidRPr="0F93E729" w:rsidR="055AFBB2">
        <w:rPr>
          <w:rFonts w:ascii="Heebo" w:hAnsi="Heebo" w:eastAsia="Calibri" w:cs="Heebo"/>
          <w:noProof w:val="0"/>
          <w:color w:val="auto"/>
          <w:sz w:val="28"/>
          <w:szCs w:val="28"/>
          <w:rtl w:val="1"/>
          <w:lang w:eastAsia="en-US" w:bidi="he-IL"/>
        </w:rPr>
        <w:t>ר</w:t>
      </w:r>
      <w:r w:rsidRPr="0F93E729" w:rsidR="5ABC9DC7">
        <w:rPr>
          <w:rFonts w:ascii="Heebo" w:hAnsi="Heebo" w:eastAsia="Calibri" w:cs="Heebo"/>
          <w:color w:val="auto"/>
          <w:sz w:val="28"/>
          <w:szCs w:val="28"/>
          <w:rtl w:val="1"/>
          <w:lang w:eastAsia="en-US" w:bidi="he-IL"/>
        </w:rPr>
        <w:t xml:space="preserve">. </w:t>
      </w:r>
      <w:r w:rsidRPr="0F93E729" w:rsidR="5ABC9DC7">
        <w:rPr>
          <w:rFonts w:ascii="Heebo" w:hAnsi="Heebo" w:cs="Heebo"/>
          <w:sz w:val="28"/>
          <w:szCs w:val="28"/>
          <w:rtl w:val="1"/>
        </w:rPr>
        <w:t>(</w:t>
      </w:r>
      <w:r w:rsidRPr="0F93E729" w:rsidR="5ABC9DC7">
        <w:rPr>
          <w:rFonts w:ascii="Heebo" w:hAnsi="Heebo" w:cs="Heebo"/>
          <w:sz w:val="28"/>
          <w:szCs w:val="28"/>
        </w:rPr>
        <w:t>588</w:t>
      </w:r>
      <w:r w:rsidRPr="0F93E729" w:rsidR="00F56DFB">
        <w:rPr>
          <w:rFonts w:ascii="Heebo" w:hAnsi="Heebo" w:cs="Heebo"/>
          <w:sz w:val="28"/>
          <w:szCs w:val="28"/>
          <w:rtl w:val="1"/>
        </w:rPr>
        <w:t>)</w:t>
      </w:r>
    </w:p>
    <w:p w:rsidRPr="00F50FDE" w:rsidR="00F50FDE" w:rsidP="00F50FDE" w:rsidRDefault="00F50FDE" w14:paraId="1F702320" w14:textId="77777777">
      <w:pPr>
        <w:pStyle w:val="1"/>
        <w:bidi/>
        <w:ind w:right="284"/>
        <w:rPr>
          <w:rFonts w:ascii="Heebo" w:hAnsi="Heebo" w:cs="Heebo"/>
          <w:sz w:val="24"/>
          <w:szCs w:val="24"/>
          <w:rtl/>
        </w:rPr>
      </w:pPr>
    </w:p>
    <w:p w:rsidRPr="00F50FDE" w:rsidR="660AE003" w:rsidP="00CA246E" w:rsidRDefault="6BF1D3A6" w14:paraId="15F1B77A" w14:textId="6617957D">
      <w:pPr>
        <w:pStyle w:val="1"/>
        <w:numPr>
          <w:ilvl w:val="0"/>
          <w:numId w:val="17"/>
        </w:numPr>
        <w:bidi/>
        <w:ind w:right="284"/>
        <w:rPr>
          <w:rFonts w:ascii="Heebo" w:hAnsi="Heebo" w:cs="Heebo"/>
          <w:sz w:val="24"/>
          <w:szCs w:val="24"/>
          <w:rtl/>
        </w:rPr>
      </w:pPr>
      <w:r w:rsidRPr="00F50FDE">
        <w:rPr>
          <w:rFonts w:hint="cs" w:ascii="Heebo" w:hAnsi="Heebo" w:cs="Heebo"/>
          <w:sz w:val="28"/>
          <w:szCs w:val="28"/>
          <w:rtl/>
        </w:rPr>
        <w:t>עבור כל מוצר, הצג את</w:t>
      </w:r>
      <w:r w:rsidRPr="00F50FDE" w:rsidR="16983325">
        <w:rPr>
          <w:rFonts w:hint="cs" w:ascii="Heebo" w:hAnsi="Heebo" w:cs="Heebo"/>
          <w:sz w:val="28"/>
          <w:szCs w:val="28"/>
          <w:rtl/>
        </w:rPr>
        <w:t xml:space="preserve"> הקטגוריה שלו ואת</w:t>
      </w:r>
      <w:r w:rsidRPr="00F50FDE">
        <w:rPr>
          <w:rFonts w:hint="cs" w:ascii="Heebo" w:hAnsi="Heebo" w:cs="Heebo"/>
          <w:sz w:val="28"/>
          <w:szCs w:val="28"/>
          <w:rtl/>
        </w:rPr>
        <w:t xml:space="preserve"> אחוז כמות הפריטים שהוזמנו ממנו מתוך סך הפריטים שהוזמנו מהקטגוריה שלו. סדרו את הטבלה </w:t>
      </w:r>
      <w:r w:rsidRPr="00F50FDE" w:rsidR="3BF9EFB2">
        <w:rPr>
          <w:rFonts w:hint="cs" w:ascii="Heebo" w:hAnsi="Heebo" w:cs="Heebo"/>
          <w:sz w:val="28"/>
          <w:szCs w:val="28"/>
          <w:rtl/>
        </w:rPr>
        <w:t>על פי ה</w:t>
      </w:r>
      <w:r w:rsidRPr="00F50FDE">
        <w:rPr>
          <w:rFonts w:hint="cs" w:ascii="Heebo" w:hAnsi="Heebo" w:cs="Heebo"/>
          <w:sz w:val="28"/>
          <w:szCs w:val="28"/>
          <w:rtl/>
        </w:rPr>
        <w:t>קטגוריות, כאשר המוצרים בכל קטגוריה מסודרים על פי האחוז (בסדר עולה). (</w:t>
      </w:r>
      <w:r w:rsidR="00D97936">
        <w:rPr>
          <w:rFonts w:ascii="Heebo" w:hAnsi="Heebo" w:cs="Heebo"/>
          <w:sz w:val="28"/>
          <w:szCs w:val="28"/>
        </w:rPr>
        <w:t>79</w:t>
      </w:r>
      <w:r w:rsidRPr="00F50FDE">
        <w:rPr>
          <w:rFonts w:hint="cs" w:ascii="Heebo" w:hAnsi="Heebo" w:cs="Heebo"/>
          <w:sz w:val="28"/>
          <w:szCs w:val="28"/>
          <w:rtl/>
        </w:rPr>
        <w:t>)</w:t>
      </w:r>
    </w:p>
    <w:sectPr w:rsidRPr="00F50FDE" w:rsidR="660AE003" w:rsidSect="008750F4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type w:val="oddPage"/>
      <w:pgSz w:w="11907" w:h="16840" w:orient="portrait" w:code="9"/>
      <w:pgMar w:top="624" w:right="1134" w:bottom="624" w:left="567" w:header="567" w:footer="624" w:gutter="0"/>
      <w:pgNumType w:chapSep="enDash"/>
      <w:cols w:space="720"/>
      <w:formProt w:val="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BE4B4A" w:rsidRDefault="00BE4B4A" w14:paraId="33F8C3B3" w14:textId="77777777">
      <w:r>
        <w:separator/>
      </w:r>
    </w:p>
  </w:endnote>
  <w:endnote w:type="continuationSeparator" w:id="0">
    <w:p w:rsidR="00BE4B4A" w:rsidRDefault="00BE4B4A" w14:paraId="4BA1D8C6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w:fontKey="{A22C486D-DB0C-4672-B037-B9D3E13AB0E4}" r:id="rId1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A6B47E93-B475-4E4B-8C2C-FA9CFE2278E4}" r:id="rId2"/>
    <w:embedBold w:fontKey="{ED361ACF-D833-45B7-8852-B07267FF345F}" r:id="rId3"/>
    <w:embedItalic w:fontKey="{F7469E3E-33E2-4299-AB33-D4404E668747}" r:id="rId4"/>
    <w:embedBoldItalic w:fontKey="{52B165FE-CB56-497E-8630-94D906C736BA}" r:id="rId5"/>
  </w:font>
  <w:font w:name="Heebo Light">
    <w:charset w:val="B1"/>
    <w:family w:val="auto"/>
    <w:pitch w:val="variable"/>
    <w:sig w:usb0="A00008E7" w:usb1="40000043" w:usb2="00000000" w:usb3="00000000" w:csb0="00000021" w:csb1="00000000"/>
    <w:embedRegular w:fontKey="{0CEE9A8F-FB27-4B38-8A9E-95AFEB1C2554}" r:id="rId6"/>
    <w:embedBold w:fontKey="{BDDF4912-8839-48A6-A757-B364144E22B1}" r:id="rId7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  <w:embedRegular w:fontKey="{A44E05D2-F6A1-4524-969B-E7F03CDFF452}" r:id="rId8"/>
    <w:embedBold w:fontKey="{21F92E29-A977-4C28-946A-70CD01FF7A20}" r:id="rId9"/>
  </w:font>
  <w:font w:name="Tms Rmn">
    <w:altName w:val="Times New Roman"/>
    <w:panose1 w:val="0202060304050502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C173BA8B-5738-45F5-9FBF-612A2107A86F}" r:id="rId10"/>
  </w:font>
  <w:font w:name="Heebo">
    <w:charset w:val="B1"/>
    <w:family w:val="auto"/>
    <w:pitch w:val="variable"/>
    <w:sig w:usb0="A00008E7" w:usb1="40000043" w:usb2="00000000" w:usb3="00000000" w:csb0="00000021" w:csb1="00000000"/>
    <w:embedRegular w:fontKey="{AEB64A1F-9ABF-44E8-AACE-4FA65191C410}" r:id="rId11"/>
    <w:embedBold w:fontKey="{442CA277-099A-4022-B72A-510BB3E47263}" r:id="rId12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w:fontKey="{797F6FA5-73A7-46F8-ACD2-A129AE47DD10}" r:id="rId13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w:fontKey="{A38D835E-4CCC-4C0F-B3BA-BDF1A7AC7779}" r:id="rId14"/>
  </w:font>
  <w:font w:name="Miriam">
    <w:panose1 w:val="020B0502050101010101"/>
    <w:charset w:val="00"/>
    <w:family w:val="swiss"/>
    <w:pitch w:val="variable"/>
    <w:sig w:usb0="00000803" w:usb1="00000000" w:usb2="00000000" w:usb3="00000000" w:csb0="00000021" w:csb1="00000000"/>
    <w:embedRegular w:fontKey="{F1AF5C51-B430-4038-9930-CE760311D980}" r:id="rId15"/>
    <w:embedItalic w:fontKey="{CBB1B0CB-BB6E-4AF5-93A6-519A5BF885E1}" r:id="rId16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w:fontKey="{7A526DA0-354D-4175-9C12-650C5394558E}" r:id="rId17"/>
    <w:embedBold w:fontKey="{1F0641C4-FDFF-4923-9EE3-BC03D4C9EBE9}" r:id="rId18"/>
  </w:font>
  <w:font w:name="Guttman Haim">
    <w:panose1 w:val="02010401010101010101"/>
    <w:charset w:val="B1"/>
    <w:family w:val="auto"/>
    <w:pitch w:val="variable"/>
    <w:sig w:usb0="00000801" w:usb1="40000000" w:usb2="00000000" w:usb3="00000000" w:csb0="00000020" w:csb1="00000000"/>
    <w:embedRegular w:fontKey="{DE395664-1E91-44EB-87F3-6BC6F4B01E48}" r:id="rId19"/>
  </w:font>
  <w:font w:name="Letter Gothic">
    <w:altName w:val="Courier New"/>
    <w:charset w:val="00"/>
    <w:family w:val="modern"/>
    <w:pitch w:val="fixed"/>
    <w:sig w:usb0="00000003" w:usb1="00000000" w:usb2="00000000" w:usb3="00000000" w:csb0="00000001" w:csb1="00000000"/>
  </w:font>
  <w:font w:name="Fixed Miriam Transparent">
    <w:panose1 w:val="020B0509050101010101"/>
    <w:charset w:val="00"/>
    <w:family w:val="modern"/>
    <w:pitch w:val="fixed"/>
    <w:sig w:usb0="00000803" w:usb1="00000000" w:usb2="00000000" w:usb3="00000000" w:csb0="00000021" w:csb1="00000000"/>
    <w:embedRegular w:fontKey="{F515E32C-6EE9-4FEC-97AE-AAD50C0CB079}" r:id="rId20"/>
  </w:font>
  <w:font w:name="Univers Condensed">
    <w:charset w:val="00"/>
    <w:family w:val="swiss"/>
    <w:pitch w:val="variable"/>
    <w:sig w:usb0="80000287" w:usb1="00000000" w:usb2="00000000" w:usb3="00000000" w:csb0="0000000F" w:csb1="00000000"/>
    <w:embedItalic w:fontKey="{52A71FDF-565F-48DC-91DB-727FB2CC7C78}" r:id="rId21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9E05EDED-7EA7-42FB-B19D-1E9FA55D7102}" r:id="rId22"/>
  </w:font>
  <w:font w:name="Heebo Medium">
    <w:charset w:val="B1"/>
    <w:family w:val="auto"/>
    <w:pitch w:val="variable"/>
    <w:sig w:usb0="A00008E7" w:usb1="40000043" w:usb2="00000000" w:usb3="00000000" w:csb0="00000021" w:csb1="00000000"/>
    <w:embedRegular w:fontKey="{2BE52896-B098-4D48-BABF-6E4604FB494E}" r:id="rId23"/>
    <w:embedBold w:fontKey="{20899020-13A2-44FA-8925-48D16624B7F1}" r:id="rId24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D39F6364-37E0-4BB3-A499-8CFFD350CC2C}" r:id="rId25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835D2" w:rsidRDefault="00623E65" w14:paraId="57DA29A4" w14:textId="0E30AF78">
    <w:pPr>
      <w:pStyle w:val="Footer"/>
      <w:rPr>
        <w:rtl/>
      </w:rPr>
    </w:pPr>
    <w:r>
      <w:rPr>
        <w:rStyle w:val="PageNumber"/>
        <w:rtl/>
      </w:rPr>
      <w:fldChar w:fldCharType="begin"/>
    </w:r>
    <w:r w:rsidR="008835D2">
      <w:rPr>
        <w:rStyle w:val="PageNumber"/>
        <w:rtl/>
      </w:rPr>
      <w:instrText xml:space="preserve"> </w:instrText>
    </w:r>
    <w:r w:rsidR="008835D2">
      <w:rPr>
        <w:rStyle w:val="PageNumber"/>
      </w:rPr>
      <w:instrText>PAGE  \* MERGEFORMAT</w:instrText>
    </w:r>
    <w:r w:rsidR="008835D2">
      <w:rPr>
        <w:rStyle w:val="PageNumber"/>
        <w:rtl/>
      </w:rPr>
      <w:instrText xml:space="preserve"> </w:instrText>
    </w:r>
    <w:r>
      <w:rPr>
        <w:rStyle w:val="PageNumber"/>
        <w:rtl/>
      </w:rPr>
      <w:fldChar w:fldCharType="separate"/>
    </w:r>
    <w:r w:rsidR="0085146E">
      <w:rPr>
        <w:rStyle w:val="PageNumber"/>
        <w:noProof/>
        <w:rtl/>
      </w:rPr>
      <w:t>2</w:t>
    </w:r>
    <w:r>
      <w:rPr>
        <w:rStyle w:val="PageNumber"/>
        <w:rtl/>
      </w:rPr>
      <w:fldChar w:fldCharType="end"/>
    </w:r>
    <w:r w:rsidR="008835D2">
      <w:rPr>
        <w:rStyle w:val="PageNumber"/>
        <w:rtl/>
      </w:rPr>
      <w:t xml:space="preserve">  </w:t>
    </w:r>
    <w:r>
      <w:fldChar w:fldCharType="begin"/>
    </w:r>
    <w:r>
      <w:instrText>STYLEREF "Heading 1"\l \* MERGEFORMAT</w:instrText>
    </w:r>
    <w:r>
      <w:fldChar w:fldCharType="separate"/>
    </w:r>
    <w:r w:rsidR="008750F4">
      <w:rPr>
        <w:rFonts w:hint="cs"/>
        <w:b/>
        <w:bCs/>
        <w:noProof/>
        <w:rtl/>
      </w:rPr>
      <w:t xml:space="preserve">שגיאה! השתמש בכרטיסיה בית כדי להחיל </w:t>
    </w:r>
    <w:r w:rsidR="008750F4">
      <w:rPr>
        <w:rFonts w:hint="cs"/>
        <w:b/>
        <w:bCs/>
        <w:noProof/>
      </w:rPr>
      <w:t>Heading 1</w:t>
    </w:r>
    <w:r w:rsidR="008750F4">
      <w:rPr>
        <w:rFonts w:hint="cs"/>
        <w:b/>
        <w:bCs/>
        <w:noProof/>
        <w:rtl/>
      </w:rPr>
      <w:t xml:space="preserve"> על הטקסט שברצונך שיופיע כאן.</w:t>
    </w:r>
    <w:r>
      <w:fldChar w:fldCharType="end"/>
    </w:r>
    <w:r w:rsidR="008835D2">
      <w:rPr>
        <w:rtl/>
      </w:rPr>
      <w:tab/>
    </w:r>
    <w:r w:rsidR="008835D2">
      <w:rPr>
        <w:rtl/>
      </w:rPr>
      <w:t xml:space="preserve">- </w:t>
    </w:r>
    <w:r w:rsidR="00395463">
      <w:fldChar w:fldCharType="begin"/>
    </w:r>
    <w:r w:rsidR="00395463">
      <w:instrText xml:space="preserve"> DOCPROPERTY "</w:instrText>
    </w:r>
    <w:r w:rsidR="00395463">
      <w:rPr>
        <w:rtl/>
      </w:rPr>
      <w:instrText>סיווג</w:instrText>
    </w:r>
    <w:r w:rsidR="00395463">
      <w:instrText xml:space="preserve">"  \* MERGEFORMAT </w:instrText>
    </w:r>
    <w:r w:rsidR="00395463">
      <w:fldChar w:fldCharType="separate"/>
    </w:r>
    <w:r w:rsidR="008835D2">
      <w:rPr>
        <w:rtl/>
      </w:rPr>
      <w:t>מוגבל</w:t>
    </w:r>
    <w:r w:rsidR="00395463">
      <w:fldChar w:fldCharType="end"/>
    </w:r>
    <w:r w:rsidR="008835D2">
      <w:rPr>
        <w:rtl/>
      </w:rPr>
      <w:t xml:space="preserve"> -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D86808" w:rsidP="00D86808" w:rsidRDefault="00D86808" w14:paraId="39601BA8" w14:textId="108E88E4">
    <w:pPr>
      <w:pStyle w:val="Footer"/>
    </w:pPr>
    <w:r>
      <w:rPr>
        <w:rFonts w:hint="cs"/>
        <w:rtl/>
      </w:rPr>
      <w:t>מסדי נתונים</w:t>
    </w:r>
    <w:r w:rsidRPr="00D86808">
      <w:ptab w:alignment="center" w:relativeTo="margin" w:leader="none"/>
    </w:r>
    <w:r>
      <w:rPr>
        <w:rFonts w:hint="cs"/>
        <w:rtl/>
      </w:rPr>
      <w:t>-בלמ"ס-</w:t>
    </w:r>
    <w:r w:rsidRPr="00D86808">
      <w:ptab w:alignment="right" w:relativeTo="margin" w:leader="none"/>
    </w:r>
    <w:r>
      <w:rPr>
        <w:rFonts w:hint="cs"/>
        <w:rtl/>
      </w:rPr>
      <w:t xml:space="preserve">תרגול 2 </w:t>
    </w:r>
    <w:r>
      <w:t>SUBQUERY</w:t>
    </w:r>
    <w:r>
      <w:rPr>
        <w:rFonts w:hint="cs"/>
        <w:rtl/>
      </w:rPr>
      <w:t xml:space="preserve"> 1 מתוך 1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Pr="007B5413" w:rsidR="008835D2" w:rsidP="0085146E" w:rsidRDefault="008835D2" w14:paraId="57DA29A7" w14:textId="094442F9">
    <w:pPr>
      <w:pStyle w:val="Footer"/>
      <w:rPr>
        <w:rStyle w:val="PageNumber"/>
        <w:rFonts w:ascii="Heebo Light" w:hAnsi="Heebo Light" w:cs="Heebo Light"/>
        <w:rtl/>
      </w:rPr>
    </w:pPr>
    <w:r w:rsidRPr="007B5413">
      <w:rPr>
        <w:rFonts w:ascii="Heebo Light" w:hAnsi="Heebo Light" w:cs="Heebo Light"/>
        <w:rtl/>
      </w:rPr>
      <w:tab/>
    </w:r>
    <w:r w:rsidRPr="007B5413">
      <w:rPr>
        <w:rFonts w:ascii="Heebo Light" w:hAnsi="Heebo Light" w:cs="Heebo Light"/>
        <w:rtl/>
      </w:rPr>
      <w:tab/>
    </w:r>
    <w:r w:rsidRPr="007B5413" w:rsidR="0085146E">
      <w:rPr>
        <w:rFonts w:ascii="Heebo Light" w:hAnsi="Heebo Light" w:cs="Heebo Light"/>
      </w:rPr>
      <w:fldChar w:fldCharType="begin"/>
    </w:r>
    <w:r w:rsidRPr="007B5413" w:rsidR="0085146E">
      <w:rPr>
        <w:rFonts w:ascii="Heebo Light" w:hAnsi="Heebo Light" w:cs="Heebo Light"/>
      </w:rPr>
      <w:instrText xml:space="preserve"> TITLE  "</w:instrText>
    </w:r>
    <w:r w:rsidRPr="007B5413" w:rsidR="0085146E">
      <w:rPr>
        <w:rFonts w:ascii="Heebo Light" w:hAnsi="Heebo Light" w:cs="Heebo Light"/>
        <w:rtl/>
      </w:rPr>
      <w:instrText>תרגול</w:instrText>
    </w:r>
    <w:r w:rsidRPr="007B5413" w:rsidR="0085146E">
      <w:rPr>
        <w:rFonts w:ascii="Heebo Light" w:hAnsi="Heebo Light" w:cs="Heebo Light"/>
      </w:rPr>
      <w:instrText xml:space="preserve"> Subquery"  \* MERGEFORMAT </w:instrText>
    </w:r>
    <w:r w:rsidRPr="007B5413" w:rsidR="0085146E">
      <w:rPr>
        <w:rFonts w:ascii="Heebo Light" w:hAnsi="Heebo Light" w:cs="Heebo Light"/>
      </w:rPr>
      <w:fldChar w:fldCharType="separate"/>
    </w:r>
    <w:r w:rsidRPr="007B5413" w:rsidR="0085146E">
      <w:rPr>
        <w:rFonts w:ascii="Heebo Light" w:hAnsi="Heebo Light" w:cs="Heebo Light"/>
        <w:rtl/>
      </w:rPr>
      <w:t xml:space="preserve">תרגול </w:t>
    </w:r>
    <w:r w:rsidRPr="007B5413" w:rsidR="0085146E">
      <w:rPr>
        <w:rFonts w:ascii="Heebo Light" w:hAnsi="Heebo Light" w:cs="Heebo Light"/>
      </w:rPr>
      <w:t>Subquery</w:t>
    </w:r>
    <w:r w:rsidRPr="007B5413" w:rsidR="0085146E">
      <w:rPr>
        <w:rFonts w:ascii="Heebo Light" w:hAnsi="Heebo Light" w:cs="Heebo Light"/>
      </w:rPr>
      <w:fldChar w:fldCharType="end"/>
    </w:r>
    <w:r w:rsidRPr="007B5413">
      <w:rPr>
        <w:rFonts w:ascii="Heebo Light" w:hAnsi="Heebo Light" w:cs="Heebo Light"/>
        <w:rtl/>
      </w:rPr>
      <w:t xml:space="preserve">   </w:t>
    </w:r>
    <w:r w:rsidRPr="007B5413" w:rsidR="00623E65">
      <w:rPr>
        <w:rStyle w:val="PageNumber"/>
        <w:rFonts w:ascii="Heebo Light" w:hAnsi="Heebo Light" w:cs="Heebo Light"/>
        <w:rtl/>
      </w:rPr>
      <w:fldChar w:fldCharType="begin"/>
    </w:r>
    <w:r w:rsidRPr="007B5413">
      <w:rPr>
        <w:rStyle w:val="PageNumber"/>
        <w:rFonts w:ascii="Heebo Light" w:hAnsi="Heebo Light" w:cs="Heebo Light"/>
        <w:rtl/>
      </w:rPr>
      <w:instrText xml:space="preserve"> </w:instrText>
    </w:r>
    <w:r w:rsidRPr="007B5413">
      <w:rPr>
        <w:rStyle w:val="PageNumber"/>
        <w:rFonts w:ascii="Heebo Light" w:hAnsi="Heebo Light" w:cs="Heebo Light"/>
      </w:rPr>
      <w:instrText>PAGE  \* MERGEFORMAT</w:instrText>
    </w:r>
    <w:r w:rsidRPr="007B5413">
      <w:rPr>
        <w:rStyle w:val="PageNumber"/>
        <w:rFonts w:ascii="Heebo Light" w:hAnsi="Heebo Light" w:cs="Heebo Light"/>
        <w:rtl/>
      </w:rPr>
      <w:instrText xml:space="preserve"> </w:instrText>
    </w:r>
    <w:r w:rsidRPr="007B5413" w:rsidR="00623E65">
      <w:rPr>
        <w:rStyle w:val="PageNumber"/>
        <w:rFonts w:ascii="Heebo Light" w:hAnsi="Heebo Light" w:cs="Heebo Light"/>
        <w:rtl/>
      </w:rPr>
      <w:fldChar w:fldCharType="separate"/>
    </w:r>
    <w:r w:rsidRPr="007B5413" w:rsidR="00CF58F7">
      <w:rPr>
        <w:rStyle w:val="PageNumber"/>
        <w:rFonts w:ascii="Heebo Light" w:hAnsi="Heebo Light" w:cs="Heebo Light"/>
        <w:noProof/>
        <w:rtl/>
      </w:rPr>
      <w:t>1</w:t>
    </w:r>
    <w:r w:rsidRPr="007B5413" w:rsidR="00623E65">
      <w:rPr>
        <w:rStyle w:val="PageNumber"/>
        <w:rFonts w:ascii="Heebo Light" w:hAnsi="Heebo Light" w:cs="Heebo Light"/>
        <w:rtl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BE4B4A" w:rsidRDefault="00BE4B4A" w14:paraId="2AB2EA8E" w14:textId="77777777">
      <w:r>
        <w:separator/>
      </w:r>
    </w:p>
  </w:footnote>
  <w:footnote w:type="continuationSeparator" w:id="0">
    <w:p w:rsidR="00BE4B4A" w:rsidRDefault="00BE4B4A" w14:paraId="39B36922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835D2" w:rsidRDefault="008835D2" w14:paraId="57DA29A2" w14:textId="77777777">
    <w:pPr>
      <w:pStyle w:val="Header"/>
      <w:rPr>
        <w:rtl/>
      </w:rPr>
    </w:pPr>
    <w:r>
      <w:fldChar w:fldCharType="begin"/>
    </w:r>
    <w:r>
      <w:instrText>SUBJECT  \* MERGEFORMAT</w:instrText>
    </w:r>
    <w:r>
      <w:fldChar w:fldCharType="separate"/>
    </w:r>
    <w:r>
      <w:rPr>
        <w:rtl/>
      </w:rPr>
      <w:t>מסדי נתונים</w:t>
    </w:r>
    <w:r>
      <w:fldChar w:fldCharType="end"/>
    </w:r>
    <w:r>
      <w:rPr>
        <w:rtl/>
      </w:rPr>
      <w:tab/>
    </w:r>
    <w:r>
      <w:rPr>
        <w:rtl/>
      </w:rPr>
      <w:t xml:space="preserve">- </w:t>
    </w:r>
    <w:r w:rsidR="00395463">
      <w:fldChar w:fldCharType="begin"/>
    </w:r>
    <w:r w:rsidR="00395463">
      <w:instrText xml:space="preserve"> DOCPROPERTY "</w:instrText>
    </w:r>
    <w:r w:rsidR="00395463">
      <w:rPr>
        <w:rtl/>
      </w:rPr>
      <w:instrText>סיווג</w:instrText>
    </w:r>
    <w:r w:rsidR="00395463">
      <w:instrText xml:space="preserve">"  \* MERGEFORMAT </w:instrText>
    </w:r>
    <w:r w:rsidR="00395463">
      <w:fldChar w:fldCharType="separate"/>
    </w:r>
    <w:r>
      <w:rPr>
        <w:rtl/>
      </w:rPr>
      <w:t>מוגבל</w:t>
    </w:r>
    <w:r w:rsidR="00395463">
      <w:fldChar w:fldCharType="end"/>
    </w:r>
    <w:r>
      <w:rPr>
        <w:rtl/>
      </w:rPr>
      <w:t xml:space="preserve"> -</w:t>
    </w:r>
    <w:r>
      <w:rPr>
        <w:rtl/>
      </w:rPr>
      <w:tab/>
    </w:r>
    <w:r>
      <w:rPr>
        <w:rtl/>
      </w:rPr>
      <w:br/>
    </w:r>
    <w:r>
      <w:rPr>
        <w:rtl/>
      </w:rPr>
      <w:br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D86808" w:rsidP="00D86808" w:rsidRDefault="00D86808" w14:paraId="27830AA3" w14:textId="076FD2BB">
    <w:pPr>
      <w:pStyle w:val="Header"/>
    </w:pPr>
    <w:r>
      <w:rPr>
        <w:rFonts w:hint="cs"/>
        <w:rtl/>
      </w:rPr>
      <w:t>מסדי נתונים</w:t>
    </w:r>
    <w:r>
      <w:rPr>
        <w:rtl/>
      </w:rPr>
      <w:tab/>
    </w:r>
    <w:r>
      <w:rPr>
        <w:rtl/>
      </w:rPr>
      <w:t xml:space="preserve">- </w:t>
    </w:r>
    <w:r>
      <w:rPr>
        <w:rtl/>
      </w:rPr>
      <w:fldChar w:fldCharType="begin"/>
    </w:r>
    <w:r>
      <w:rPr>
        <w:rtl/>
      </w:rPr>
      <w:instrText xml:space="preserve"> </w:instrText>
    </w:r>
    <w:r>
      <w:instrText>DOCPROPERTY "</w:instrText>
    </w:r>
    <w:r>
      <w:rPr>
        <w:rtl/>
      </w:rPr>
      <w:instrText>סיווג</w:instrText>
    </w:r>
    <w:r>
      <w:instrText>"  \* MERGEFORMAT</w:instrText>
    </w:r>
    <w:r>
      <w:rPr>
        <w:rtl/>
      </w:rPr>
      <w:instrText xml:space="preserve"> </w:instrText>
    </w:r>
    <w:r>
      <w:rPr>
        <w:rtl/>
      </w:rPr>
      <w:fldChar w:fldCharType="separate"/>
    </w:r>
    <w:r>
      <w:rPr>
        <w:rtl/>
      </w:rPr>
      <w:t>בלמ"ס</w:t>
    </w:r>
    <w:r>
      <w:rPr>
        <w:rtl/>
      </w:rPr>
      <w:fldChar w:fldCharType="end"/>
    </w:r>
    <w:r>
      <w:rPr>
        <w:rtl/>
      </w:rPr>
      <w:t xml:space="preserve"> -</w:t>
    </w:r>
    <w:r>
      <w:rPr>
        <w:rtl/>
      </w:rPr>
      <w:tab/>
    </w:r>
    <w:r>
      <w:rPr>
        <w:rtl/>
      </w:rPr>
      <w:t>ביה"ס למקצועות המחשב</w:t>
    </w:r>
    <w:r>
      <w:rPr>
        <w:rtl/>
      </w:rPr>
      <w:br/>
    </w:r>
    <w:r>
      <w:rPr>
        <w:rtl/>
      </w:rPr>
      <w:tab/>
    </w:r>
    <w:r>
      <w:rPr>
        <w:rtl/>
      </w:rPr>
      <w:tab/>
    </w:r>
    <w:r>
      <w:rPr>
        <w:rtl/>
      </w:rPr>
      <w:t xml:space="preserve">מדור </w:t>
    </w:r>
    <w:r>
      <w:rPr>
        <w:rFonts w:hint="cs"/>
        <w:rtl/>
      </w:rPr>
      <w:t>מאדי"ם</w:t>
    </w:r>
    <w:r>
      <w:rPr>
        <w:rtl/>
      </w:rPr>
      <w:br/>
    </w:r>
    <w:r>
      <w:rPr>
        <w:rtl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Pr="008750F4" w:rsidR="008835D2" w:rsidP="00004107" w:rsidRDefault="00E304CC" w14:paraId="57DA29A6" w14:textId="77777777">
    <w:pPr>
      <w:pStyle w:val="Header"/>
      <w:rPr>
        <w:rFonts w:ascii="Heebo Light" w:hAnsi="Heebo Light" w:cs="Heebo Light"/>
        <w:rtl/>
      </w:rPr>
    </w:pPr>
    <w:r w:rsidRPr="008750F4">
      <w:rPr>
        <w:rFonts w:ascii="Heebo Light" w:hAnsi="Heebo Light" w:cs="Heebo Light"/>
      </w:rPr>
      <w:fldChar w:fldCharType="begin"/>
    </w:r>
    <w:r w:rsidRPr="008750F4">
      <w:rPr>
        <w:rFonts w:ascii="Heebo Light" w:hAnsi="Heebo Light" w:cs="Heebo Light"/>
      </w:rPr>
      <w:instrText>SUBJECT  \* MERGEFORMAT</w:instrText>
    </w:r>
    <w:r w:rsidRPr="008750F4">
      <w:rPr>
        <w:rFonts w:ascii="Heebo Light" w:hAnsi="Heebo Light" w:cs="Heebo Light"/>
      </w:rPr>
      <w:fldChar w:fldCharType="separate"/>
    </w:r>
    <w:r w:rsidRPr="008750F4" w:rsidR="008835D2">
      <w:rPr>
        <w:rFonts w:ascii="Heebo Light" w:hAnsi="Heebo Light" w:cs="Heebo Light"/>
        <w:rtl/>
      </w:rPr>
      <w:t>מסדי נתונים</w:t>
    </w:r>
    <w:r w:rsidRPr="008750F4">
      <w:rPr>
        <w:rFonts w:ascii="Heebo Light" w:hAnsi="Heebo Light" w:cs="Heebo Light"/>
      </w:rPr>
      <w:fldChar w:fldCharType="end"/>
    </w:r>
    <w:r w:rsidRPr="008750F4" w:rsidR="008835D2">
      <w:rPr>
        <w:rFonts w:ascii="Heebo Light" w:hAnsi="Heebo Light" w:cs="Heebo Light"/>
        <w:rtl/>
      </w:rPr>
      <w:tab/>
    </w:r>
    <w:r w:rsidRPr="008750F4" w:rsidR="008835D2">
      <w:rPr>
        <w:rFonts w:ascii="Heebo Light" w:hAnsi="Heebo Light" w:cs="Heebo Light"/>
        <w:rtl/>
      </w:rPr>
      <w:t xml:space="preserve">- </w:t>
    </w:r>
    <w:r w:rsidRPr="008750F4" w:rsidR="00004107">
      <w:rPr>
        <w:rFonts w:ascii="Heebo Light" w:hAnsi="Heebo Light" w:cs="Heebo Light"/>
        <w:rtl/>
      </w:rPr>
      <w:t>בלמס</w:t>
    </w:r>
    <w:bookmarkStart w:name="LastCursorPosition" w:id="1"/>
    <w:bookmarkEnd w:id="1"/>
    <w:r w:rsidRPr="008750F4" w:rsidR="008835D2">
      <w:rPr>
        <w:rFonts w:ascii="Heebo Light" w:hAnsi="Heebo Light" w:cs="Heebo Light"/>
        <w:rtl/>
      </w:rPr>
      <w:t xml:space="preserve"> -</w:t>
    </w:r>
    <w:r w:rsidRPr="008750F4" w:rsidR="008835D2">
      <w:rPr>
        <w:rFonts w:ascii="Heebo Light" w:hAnsi="Heebo Light" w:cs="Heebo Light"/>
        <w:rtl/>
      </w:rPr>
      <w:tab/>
    </w:r>
    <w:r w:rsidRPr="008750F4" w:rsidR="008835D2">
      <w:rPr>
        <w:rFonts w:ascii="Heebo Light" w:hAnsi="Heebo Light" w:cs="Heebo Light"/>
        <w:rtl/>
      </w:rPr>
      <w:t>ביה"ס למקצועות המחשב</w:t>
    </w:r>
    <w:r w:rsidRPr="008750F4" w:rsidR="008835D2">
      <w:rPr>
        <w:rFonts w:ascii="Heebo Light" w:hAnsi="Heebo Light" w:cs="Heebo Light"/>
        <w:rtl/>
      </w:rPr>
      <w:br/>
    </w:r>
    <w:r w:rsidRPr="008750F4" w:rsidR="008835D2">
      <w:rPr>
        <w:rFonts w:ascii="Heebo Light" w:hAnsi="Heebo Light" w:cs="Heebo Light"/>
        <w:rtl/>
      </w:rPr>
      <w:tab/>
    </w:r>
    <w:r w:rsidRPr="008750F4" w:rsidR="008835D2">
      <w:rPr>
        <w:rFonts w:ascii="Heebo Light" w:hAnsi="Heebo Light" w:cs="Heebo Light"/>
        <w:rtl/>
      </w:rPr>
      <w:tab/>
    </w:r>
    <w:r w:rsidRPr="008750F4" w:rsidR="00395463">
      <w:rPr>
        <w:rFonts w:ascii="Heebo Light" w:hAnsi="Heebo Light" w:cs="Heebo Light"/>
      </w:rPr>
      <w:fldChar w:fldCharType="begin"/>
    </w:r>
    <w:r w:rsidRPr="008750F4" w:rsidR="00395463">
      <w:rPr>
        <w:rFonts w:ascii="Heebo Light" w:hAnsi="Heebo Light" w:cs="Heebo Light"/>
      </w:rPr>
      <w:instrText xml:space="preserve"> DOCPROPERTY "</w:instrText>
    </w:r>
    <w:r w:rsidRPr="008750F4" w:rsidR="00395463">
      <w:rPr>
        <w:rFonts w:ascii="Heebo Light" w:hAnsi="Heebo Light" w:cs="Heebo Light"/>
        <w:rtl/>
      </w:rPr>
      <w:instrText>קורס</w:instrText>
    </w:r>
    <w:r w:rsidRPr="008750F4" w:rsidR="00395463">
      <w:rPr>
        <w:rFonts w:ascii="Heebo Light" w:hAnsi="Heebo Light" w:cs="Heebo Light"/>
      </w:rPr>
      <w:instrText xml:space="preserve">"  \* MERGEFORMAT </w:instrText>
    </w:r>
    <w:r w:rsidRPr="008750F4" w:rsidR="00395463">
      <w:rPr>
        <w:rFonts w:ascii="Heebo Light" w:hAnsi="Heebo Light" w:cs="Heebo Light"/>
      </w:rPr>
      <w:fldChar w:fldCharType="separate"/>
    </w:r>
    <w:r w:rsidRPr="008750F4" w:rsidR="008835D2">
      <w:rPr>
        <w:rFonts w:ascii="Heebo Light" w:hAnsi="Heebo Light" w:cs="Heebo Light"/>
        <w:rtl/>
      </w:rPr>
      <w:t>מדור תובל</w:t>
    </w:r>
    <w:r w:rsidRPr="008750F4" w:rsidR="00395463">
      <w:rPr>
        <w:rFonts w:ascii="Heebo Light" w:hAnsi="Heebo Light" w:cs="Heebo Light"/>
      </w:rPr>
      <w:fldChar w:fldCharType="end"/>
    </w:r>
    <w:r w:rsidRPr="008750F4" w:rsidR="008835D2">
      <w:rPr>
        <w:rFonts w:ascii="Heebo Light" w:hAnsi="Heebo Light" w:cs="Heebo Light"/>
        <w:rtl/>
      </w:rPr>
      <w:br/>
    </w:r>
  </w:p>
</w:hdr>
</file>

<file path=word/intelligence.xml><?xml version="1.0" encoding="utf-8"?>
<int:Intelligence xmlns:int="http://schemas.microsoft.com/office/intelligence/2019/intelligence">
  <int:IntelligenceSettings/>
  <int:Manifest>
    <int:ParagraphRange paragraphId="1473915259" textId="2004318071" start="0" length="14" invalidationStart="0" invalidationLength="14" id="AZtrjFS3"/>
  </int:Manifest>
  <int:Observations>
    <int:Content id="AZtrjFS3">
      <int:Reviewed type="WordDesignerSuggestedImageAnnotation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B"/>
    <w:multiLevelType w:val="multilevel"/>
    <w:tmpl w:val="FFFFFFFF"/>
    <w:lvl w:ilvl="0">
      <w:start w:val="1"/>
      <w:numFmt w:val="none"/>
      <w:pStyle w:val="Heading1"/>
      <w:lvlText w:val=""/>
      <w:legacy w:legacy="1" w:legacySpace="0" w:legacyIndent="0"/>
      <w:lvlJc w:val="right"/>
      <w:pPr>
        <w:ind w:left="0" w:firstLine="0"/>
      </w:pPr>
    </w:lvl>
    <w:lvl w:ilvl="1">
      <w:start w:val="1"/>
      <w:numFmt w:val="none"/>
      <w:pStyle w:val="Heading2"/>
      <w:lvlText w:val=""/>
      <w:legacy w:legacy="1" w:legacySpace="0" w:legacyIndent="0"/>
      <w:lvlJc w:val="right"/>
      <w:pPr>
        <w:ind w:left="0" w:firstLine="0"/>
      </w:pPr>
    </w:lvl>
    <w:lvl w:ilvl="2">
      <w:start w:val="1"/>
      <w:numFmt w:val="none"/>
      <w:pStyle w:val="Heading3"/>
      <w:lvlText w:val=""/>
      <w:legacy w:legacy="1" w:legacySpace="0" w:legacyIndent="0"/>
      <w:lvlJc w:val="right"/>
      <w:pPr>
        <w:ind w:left="0" w:firstLine="0"/>
      </w:pPr>
    </w:lvl>
    <w:lvl w:ilvl="3">
      <w:start w:val="1"/>
      <w:numFmt w:val="none"/>
      <w:pStyle w:val="Heading4"/>
      <w:lvlText w:val=""/>
      <w:legacy w:legacy="1" w:legacySpace="0" w:legacyIndent="0"/>
      <w:lvlJc w:val="right"/>
      <w:pPr>
        <w:ind w:left="0" w:firstLine="0"/>
      </w:pPr>
    </w:lvl>
    <w:lvl w:ilvl="4">
      <w:start w:val="1"/>
      <w:numFmt w:val="decimal"/>
      <w:pStyle w:val="Heading5"/>
      <w:lvlText w:val="%5."/>
      <w:legacy w:legacy="1" w:legacySpace="0" w:legacyIndent="454"/>
      <w:lvlJc w:val="right"/>
      <w:pPr>
        <w:ind w:left="454" w:hanging="454"/>
      </w:pPr>
    </w:lvl>
    <w:lvl w:ilvl="5">
      <w:start w:val="1"/>
      <w:numFmt w:val="hebrew1"/>
      <w:pStyle w:val="Heading6"/>
      <w:lvlText w:val="%6."/>
      <w:legacy w:legacy="1" w:legacySpace="0" w:legacyIndent="454"/>
      <w:lvlJc w:val="right"/>
      <w:pPr>
        <w:ind w:left="908" w:hanging="454"/>
      </w:pPr>
    </w:lvl>
    <w:lvl w:ilvl="6">
      <w:start w:val="1"/>
      <w:numFmt w:val="decimal"/>
      <w:pStyle w:val="Heading7"/>
      <w:lvlText w:val="%7)"/>
      <w:legacy w:legacy="1" w:legacySpace="0" w:legacyIndent="454"/>
      <w:lvlJc w:val="right"/>
      <w:pPr>
        <w:ind w:left="1361" w:hanging="454"/>
      </w:pPr>
    </w:lvl>
    <w:lvl w:ilvl="7">
      <w:start w:val="1"/>
      <w:numFmt w:val="hebrew1"/>
      <w:pStyle w:val="Heading8"/>
      <w:lvlText w:val="%8)"/>
      <w:legacy w:legacy="1" w:legacySpace="0" w:legacyIndent="454"/>
      <w:lvlJc w:val="right"/>
      <w:pPr>
        <w:ind w:left="1815" w:hanging="454"/>
      </w:pPr>
    </w:lvl>
    <w:lvl w:ilvl="8">
      <w:start w:val="1"/>
      <w:numFmt w:val="decimal"/>
      <w:pStyle w:val="Heading9"/>
      <w:lvlText w:val="(%9)"/>
      <w:legacy w:legacy="1" w:legacySpace="0" w:legacyIndent="454"/>
      <w:lvlJc w:val="right"/>
      <w:pPr>
        <w:ind w:left="2268" w:hanging="454"/>
      </w:pPr>
    </w:lvl>
  </w:abstractNum>
  <w:abstractNum w:abstractNumId="1" w15:restartNumberingAfterBreak="0">
    <w:nsid w:val="17F83D10"/>
    <w:multiLevelType w:val="multilevel"/>
    <w:tmpl w:val="040D0001"/>
    <w:lvl w:ilvl="0">
      <w:start w:val="1"/>
      <w:numFmt w:val="chosung"/>
      <w:lvlText w:val=""/>
      <w:lvlJc w:val="center"/>
      <w:pPr>
        <w:tabs>
          <w:tab w:val="num" w:pos="648"/>
        </w:tabs>
        <w:ind w:left="360" w:hanging="72"/>
      </w:pPr>
      <w:rPr>
        <w:rFonts w:hint="default" w:ascii="Symbol" w:hAnsi="Symbol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9520EE6"/>
    <w:multiLevelType w:val="hybridMultilevel"/>
    <w:tmpl w:val="8EB89982"/>
    <w:lvl w:ilvl="0" w:tplc="95AC6204">
      <w:start w:val="1"/>
      <w:numFmt w:val="decimal"/>
      <w:lvlText w:val="%1."/>
      <w:lvlJc w:val="left"/>
      <w:pPr>
        <w:ind w:left="720" w:hanging="360"/>
      </w:pPr>
    </w:lvl>
    <w:lvl w:ilvl="1" w:tplc="BF165D98">
      <w:start w:val="1"/>
      <w:numFmt w:val="lowerLetter"/>
      <w:lvlText w:val="%2."/>
      <w:lvlJc w:val="left"/>
      <w:pPr>
        <w:ind w:left="1440" w:hanging="360"/>
      </w:pPr>
    </w:lvl>
    <w:lvl w:ilvl="2" w:tplc="FC6E9F66">
      <w:start w:val="1"/>
      <w:numFmt w:val="lowerRoman"/>
      <w:lvlText w:val="%3."/>
      <w:lvlJc w:val="right"/>
      <w:pPr>
        <w:ind w:left="2160" w:hanging="180"/>
      </w:pPr>
    </w:lvl>
    <w:lvl w:ilvl="3" w:tplc="8978535C">
      <w:start w:val="1"/>
      <w:numFmt w:val="decimal"/>
      <w:lvlText w:val="%4."/>
      <w:lvlJc w:val="left"/>
      <w:pPr>
        <w:ind w:left="2880" w:hanging="360"/>
      </w:pPr>
    </w:lvl>
    <w:lvl w:ilvl="4" w:tplc="7E364C16">
      <w:start w:val="1"/>
      <w:numFmt w:val="lowerLetter"/>
      <w:lvlText w:val="%5."/>
      <w:lvlJc w:val="left"/>
      <w:pPr>
        <w:ind w:left="3600" w:hanging="360"/>
      </w:pPr>
    </w:lvl>
    <w:lvl w:ilvl="5" w:tplc="6C9AB91A">
      <w:start w:val="1"/>
      <w:numFmt w:val="lowerRoman"/>
      <w:lvlText w:val="%6."/>
      <w:lvlJc w:val="right"/>
      <w:pPr>
        <w:ind w:left="4320" w:hanging="180"/>
      </w:pPr>
    </w:lvl>
    <w:lvl w:ilvl="6" w:tplc="98742F6E">
      <w:start w:val="1"/>
      <w:numFmt w:val="decimal"/>
      <w:lvlText w:val="%7."/>
      <w:lvlJc w:val="left"/>
      <w:pPr>
        <w:ind w:left="5040" w:hanging="360"/>
      </w:pPr>
    </w:lvl>
    <w:lvl w:ilvl="7" w:tplc="1E1A24AE">
      <w:start w:val="1"/>
      <w:numFmt w:val="lowerLetter"/>
      <w:lvlText w:val="%8."/>
      <w:lvlJc w:val="left"/>
      <w:pPr>
        <w:ind w:left="5760" w:hanging="360"/>
      </w:pPr>
    </w:lvl>
    <w:lvl w:ilvl="8" w:tplc="691E0D8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0926F2"/>
    <w:multiLevelType w:val="hybridMultilevel"/>
    <w:tmpl w:val="45A2CCF4"/>
    <w:lvl w:ilvl="0" w:tplc="3DFE8CD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 w:ascii="Heebo Light" w:hAnsi="Heebo Light" w:cs="Heebo Ligh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9FC5A7A"/>
    <w:multiLevelType w:val="hybridMultilevel"/>
    <w:tmpl w:val="67FEFF86"/>
    <w:lvl w:ilvl="0" w:tplc="0E3A2E96">
      <w:start w:val="1"/>
      <w:numFmt w:val="decimal"/>
      <w:lvlText w:val="%1"/>
      <w:legacy w:legacy="1" w:legacySpace="0" w:legacyIndent="340"/>
      <w:lvlJc w:val="left"/>
      <w:pPr>
        <w:ind w:right="340" w:hanging="340"/>
      </w:pPr>
      <w:rPr>
        <w:rFonts w:hint="default" w:hAnsi="David" w:cs="David"/>
        <w:sz w:val="12"/>
      </w:rPr>
    </w:lvl>
    <w:lvl w:ilvl="1" w:tplc="BF42BC34">
      <w:numFmt w:val="decimal"/>
      <w:lvlText w:val=""/>
      <w:lvlJc w:val="left"/>
    </w:lvl>
    <w:lvl w:ilvl="2" w:tplc="A30EF9FE">
      <w:numFmt w:val="decimal"/>
      <w:lvlText w:val=""/>
      <w:lvlJc w:val="left"/>
    </w:lvl>
    <w:lvl w:ilvl="3" w:tplc="2A1A75F8">
      <w:numFmt w:val="decimal"/>
      <w:lvlText w:val=""/>
      <w:lvlJc w:val="left"/>
    </w:lvl>
    <w:lvl w:ilvl="4" w:tplc="438CE32A">
      <w:numFmt w:val="decimal"/>
      <w:lvlText w:val=""/>
      <w:lvlJc w:val="left"/>
    </w:lvl>
    <w:lvl w:ilvl="5" w:tplc="88AA6C0A">
      <w:numFmt w:val="decimal"/>
      <w:lvlText w:val=""/>
      <w:lvlJc w:val="left"/>
    </w:lvl>
    <w:lvl w:ilvl="6" w:tplc="16F64550">
      <w:numFmt w:val="decimal"/>
      <w:lvlText w:val=""/>
      <w:lvlJc w:val="left"/>
    </w:lvl>
    <w:lvl w:ilvl="7" w:tplc="A08470F0">
      <w:numFmt w:val="decimal"/>
      <w:lvlText w:val=""/>
      <w:lvlJc w:val="left"/>
    </w:lvl>
    <w:lvl w:ilvl="8" w:tplc="0DD4D59C">
      <w:numFmt w:val="decimal"/>
      <w:lvlText w:val=""/>
      <w:lvlJc w:val="left"/>
    </w:lvl>
  </w:abstractNum>
  <w:abstractNum w:abstractNumId="5" w15:restartNumberingAfterBreak="0">
    <w:nsid w:val="2A2A4845"/>
    <w:multiLevelType w:val="hybridMultilevel"/>
    <w:tmpl w:val="0DEEC13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AE011F0"/>
    <w:multiLevelType w:val="hybridMultilevel"/>
    <w:tmpl w:val="6250F6C4"/>
    <w:lvl w:ilvl="0" w:tplc="44062FF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F60583"/>
    <w:multiLevelType w:val="multilevel"/>
    <w:tmpl w:val="DF08DEF2"/>
    <w:lvl w:ilvl="0">
      <w:start w:val="1"/>
      <w:numFmt w:val="decimal"/>
      <w:lvlText w:val="%1"/>
      <w:legacy w:legacy="1" w:legacySpace="0" w:legacyIndent="340"/>
      <w:lvlJc w:val="left"/>
      <w:pPr>
        <w:ind w:left="0" w:hanging="340"/>
      </w:pPr>
      <w:rPr>
        <w:rFonts w:hint="default" w:ascii="Tms Rmn" w:hAnsi="Tms Rmn"/>
        <w:sz w:val="12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49FA374A"/>
    <w:multiLevelType w:val="hybridMultilevel"/>
    <w:tmpl w:val="1172AEC4"/>
    <w:lvl w:ilvl="0" w:tplc="31D4DEEE">
      <w:numFmt w:val="bullet"/>
      <w:lvlText w:val=""/>
      <w:lvlJc w:val="left"/>
      <w:pPr>
        <w:ind w:left="1080" w:hanging="360"/>
      </w:pPr>
      <w:rPr>
        <w:rFonts w:hint="default" w:ascii="Symbol" w:hAnsi="Symbol" w:eastAsia="Calibri" w:cs="Heeb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9" w15:restartNumberingAfterBreak="0">
    <w:nsid w:val="4B966C16"/>
    <w:multiLevelType w:val="hybridMultilevel"/>
    <w:tmpl w:val="73922964"/>
    <w:lvl w:ilvl="0" w:tplc="E6B8D5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6C2606D"/>
    <w:multiLevelType w:val="hybridMultilevel"/>
    <w:tmpl w:val="0C4055D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69635661"/>
    <w:multiLevelType w:val="multilevel"/>
    <w:tmpl w:val="67FEFF86"/>
    <w:lvl w:ilvl="0">
      <w:start w:val="1"/>
      <w:numFmt w:val="decimal"/>
      <w:lvlText w:val="%1"/>
      <w:legacy w:legacy="1" w:legacySpace="0" w:legacyIndent="340"/>
      <w:lvlJc w:val="left"/>
      <w:pPr>
        <w:ind w:right="340" w:hanging="340"/>
      </w:pPr>
      <w:rPr>
        <w:rFonts w:hint="default" w:hAnsi="David" w:cs="David"/>
        <w:sz w:val="12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788C60AB"/>
    <w:multiLevelType w:val="hybridMultilevel"/>
    <w:tmpl w:val="2D7EC946"/>
    <w:lvl w:ilvl="0" w:tplc="3BF6B3E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0212456">
    <w:abstractNumId w:val="2"/>
  </w:num>
  <w:num w:numId="2" w16cid:durableId="1274050513">
    <w:abstractNumId w:val="0"/>
  </w:num>
  <w:num w:numId="3" w16cid:durableId="452019389">
    <w:abstractNumId w:val="1"/>
  </w:num>
  <w:num w:numId="4" w16cid:durableId="974916339">
    <w:abstractNumId w:val="5"/>
  </w:num>
  <w:num w:numId="5" w16cid:durableId="943926900">
    <w:abstractNumId w:val="10"/>
  </w:num>
  <w:num w:numId="6" w16cid:durableId="732891812">
    <w:abstractNumId w:val="0"/>
  </w:num>
  <w:num w:numId="7" w16cid:durableId="641808620">
    <w:abstractNumId w:val="0"/>
  </w:num>
  <w:num w:numId="8" w16cid:durableId="1098714444">
    <w:abstractNumId w:val="0"/>
  </w:num>
  <w:num w:numId="9" w16cid:durableId="623343311">
    <w:abstractNumId w:val="3"/>
  </w:num>
  <w:num w:numId="10" w16cid:durableId="1309555071">
    <w:abstractNumId w:val="7"/>
  </w:num>
  <w:num w:numId="11" w16cid:durableId="115682095">
    <w:abstractNumId w:val="11"/>
  </w:num>
  <w:num w:numId="12" w16cid:durableId="1679694248">
    <w:abstractNumId w:val="4"/>
  </w:num>
  <w:num w:numId="13" w16cid:durableId="1731420062">
    <w:abstractNumId w:val="0"/>
  </w:num>
  <w:num w:numId="14" w16cid:durableId="532115738">
    <w:abstractNumId w:val="12"/>
  </w:num>
  <w:num w:numId="15" w16cid:durableId="732969400">
    <w:abstractNumId w:val="8"/>
  </w:num>
  <w:num w:numId="16" w16cid:durableId="521091088">
    <w:abstractNumId w:val="9"/>
  </w:num>
  <w:num w:numId="17" w16cid:durableId="1936210320">
    <w:abstractNumId w:val="6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zoom w:percent="130"/>
  <w:embedTrueTypeFonts/>
  <w:embedSystemFonts/>
  <w:mirrorMargins/>
  <w:gutterAtTop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 w:val="false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learence" w:val="਱ֹ䄂ր਱ֹ䄂րਙֹ䄂ր৩ֹ"/>
    <w:docVar w:name="ClearenceId" w:val="਱ֹ䄂ր਱ֹ䄂րਙֹ䄂ր৩ֹ"/>
    <w:docVar w:name="CourseId" w:val="w:autofitToFirstFixedWidthCe"/>
    <w:docVar w:name="CourseName" w:val="_x000a_刎▨ɗ㵥刨刎Ap✐✐划"/>
  </w:docVars>
  <w:rsids>
    <w:rsidRoot w:val="000A4577"/>
    <w:rsid w:val="00003A83"/>
    <w:rsid w:val="00004107"/>
    <w:rsid w:val="00004C7F"/>
    <w:rsid w:val="00011397"/>
    <w:rsid w:val="00037C57"/>
    <w:rsid w:val="00050FBD"/>
    <w:rsid w:val="00054281"/>
    <w:rsid w:val="00061A86"/>
    <w:rsid w:val="00066EE1"/>
    <w:rsid w:val="000A3968"/>
    <w:rsid w:val="000A4577"/>
    <w:rsid w:val="000B354D"/>
    <w:rsid w:val="000D4324"/>
    <w:rsid w:val="000F072B"/>
    <w:rsid w:val="001148D7"/>
    <w:rsid w:val="00145668"/>
    <w:rsid w:val="00155F48"/>
    <w:rsid w:val="00180089"/>
    <w:rsid w:val="00197C94"/>
    <w:rsid w:val="001B16FF"/>
    <w:rsid w:val="001C7E47"/>
    <w:rsid w:val="001D2D20"/>
    <w:rsid w:val="001E6E8D"/>
    <w:rsid w:val="001F0959"/>
    <w:rsid w:val="00205336"/>
    <w:rsid w:val="002129DB"/>
    <w:rsid w:val="00216DB1"/>
    <w:rsid w:val="00245B62"/>
    <w:rsid w:val="00247B6F"/>
    <w:rsid w:val="002500C1"/>
    <w:rsid w:val="002562B6"/>
    <w:rsid w:val="00274F26"/>
    <w:rsid w:val="002849DF"/>
    <w:rsid w:val="00295766"/>
    <w:rsid w:val="002A1DAA"/>
    <w:rsid w:val="002C000D"/>
    <w:rsid w:val="002D3ECE"/>
    <w:rsid w:val="002E14AF"/>
    <w:rsid w:val="00302755"/>
    <w:rsid w:val="00313CBB"/>
    <w:rsid w:val="00330037"/>
    <w:rsid w:val="00351919"/>
    <w:rsid w:val="00355484"/>
    <w:rsid w:val="00356151"/>
    <w:rsid w:val="003561E7"/>
    <w:rsid w:val="00366D42"/>
    <w:rsid w:val="00374D0B"/>
    <w:rsid w:val="00393F20"/>
    <w:rsid w:val="00395463"/>
    <w:rsid w:val="003A717C"/>
    <w:rsid w:val="003A733F"/>
    <w:rsid w:val="003A7491"/>
    <w:rsid w:val="003B04D5"/>
    <w:rsid w:val="003B2BD7"/>
    <w:rsid w:val="003B4FB3"/>
    <w:rsid w:val="003F50C9"/>
    <w:rsid w:val="004025E1"/>
    <w:rsid w:val="00413DCD"/>
    <w:rsid w:val="00465251"/>
    <w:rsid w:val="004A3FFB"/>
    <w:rsid w:val="004A5489"/>
    <w:rsid w:val="004A7351"/>
    <w:rsid w:val="004B1268"/>
    <w:rsid w:val="004C2DD5"/>
    <w:rsid w:val="004D3347"/>
    <w:rsid w:val="004D499F"/>
    <w:rsid w:val="004D7BCE"/>
    <w:rsid w:val="00534BD2"/>
    <w:rsid w:val="0056584D"/>
    <w:rsid w:val="005737F2"/>
    <w:rsid w:val="005A7717"/>
    <w:rsid w:val="005B5BE4"/>
    <w:rsid w:val="005D0875"/>
    <w:rsid w:val="005F1DAB"/>
    <w:rsid w:val="006116E3"/>
    <w:rsid w:val="00617960"/>
    <w:rsid w:val="00623E65"/>
    <w:rsid w:val="00690A24"/>
    <w:rsid w:val="006A18E1"/>
    <w:rsid w:val="006A6444"/>
    <w:rsid w:val="006C3D2A"/>
    <w:rsid w:val="006D085F"/>
    <w:rsid w:val="006D2619"/>
    <w:rsid w:val="006D66FC"/>
    <w:rsid w:val="006E429B"/>
    <w:rsid w:val="006E52F0"/>
    <w:rsid w:val="00715F6A"/>
    <w:rsid w:val="007263F4"/>
    <w:rsid w:val="0076110F"/>
    <w:rsid w:val="00762D27"/>
    <w:rsid w:val="00763BDE"/>
    <w:rsid w:val="00774163"/>
    <w:rsid w:val="007B5413"/>
    <w:rsid w:val="007C246E"/>
    <w:rsid w:val="008035AC"/>
    <w:rsid w:val="0080577C"/>
    <w:rsid w:val="00825FD0"/>
    <w:rsid w:val="00831A43"/>
    <w:rsid w:val="0085146E"/>
    <w:rsid w:val="00853CEC"/>
    <w:rsid w:val="00856CE0"/>
    <w:rsid w:val="00857D7C"/>
    <w:rsid w:val="0086049A"/>
    <w:rsid w:val="008715D8"/>
    <w:rsid w:val="008750F4"/>
    <w:rsid w:val="008835D2"/>
    <w:rsid w:val="00884847"/>
    <w:rsid w:val="008863A5"/>
    <w:rsid w:val="00895778"/>
    <w:rsid w:val="008B6F2A"/>
    <w:rsid w:val="008C2259"/>
    <w:rsid w:val="008D36C9"/>
    <w:rsid w:val="008E2FB7"/>
    <w:rsid w:val="008E4C8E"/>
    <w:rsid w:val="008EFBB8"/>
    <w:rsid w:val="008F13BB"/>
    <w:rsid w:val="008F5C30"/>
    <w:rsid w:val="008F61DC"/>
    <w:rsid w:val="00906238"/>
    <w:rsid w:val="00906FF4"/>
    <w:rsid w:val="00930107"/>
    <w:rsid w:val="0093033D"/>
    <w:rsid w:val="0099219C"/>
    <w:rsid w:val="00996591"/>
    <w:rsid w:val="009A36E6"/>
    <w:rsid w:val="009A7D94"/>
    <w:rsid w:val="009C0A8E"/>
    <w:rsid w:val="009D60D1"/>
    <w:rsid w:val="009F130D"/>
    <w:rsid w:val="009F29D4"/>
    <w:rsid w:val="00A12FE5"/>
    <w:rsid w:val="00A14F22"/>
    <w:rsid w:val="00A5418B"/>
    <w:rsid w:val="00A5436C"/>
    <w:rsid w:val="00A760A8"/>
    <w:rsid w:val="00A87443"/>
    <w:rsid w:val="00AA5AE4"/>
    <w:rsid w:val="00AC1753"/>
    <w:rsid w:val="00AC1E00"/>
    <w:rsid w:val="00AE25D3"/>
    <w:rsid w:val="00B05967"/>
    <w:rsid w:val="00B33DFE"/>
    <w:rsid w:val="00B42054"/>
    <w:rsid w:val="00B60473"/>
    <w:rsid w:val="00B65D57"/>
    <w:rsid w:val="00B867C2"/>
    <w:rsid w:val="00B970ED"/>
    <w:rsid w:val="00BB11E4"/>
    <w:rsid w:val="00BC0064"/>
    <w:rsid w:val="00BD2915"/>
    <w:rsid w:val="00BE4B4A"/>
    <w:rsid w:val="00BE6860"/>
    <w:rsid w:val="00BF40FC"/>
    <w:rsid w:val="00BF48C0"/>
    <w:rsid w:val="00C02DAA"/>
    <w:rsid w:val="00C03F3A"/>
    <w:rsid w:val="00C11AAE"/>
    <w:rsid w:val="00C2097C"/>
    <w:rsid w:val="00C3341F"/>
    <w:rsid w:val="00C54EC1"/>
    <w:rsid w:val="00C67E8D"/>
    <w:rsid w:val="00C75755"/>
    <w:rsid w:val="00C8768E"/>
    <w:rsid w:val="00C97033"/>
    <w:rsid w:val="00CA246E"/>
    <w:rsid w:val="00CA3CFC"/>
    <w:rsid w:val="00CB6DA2"/>
    <w:rsid w:val="00CC2E80"/>
    <w:rsid w:val="00CE01EC"/>
    <w:rsid w:val="00CE6BC1"/>
    <w:rsid w:val="00CF58F7"/>
    <w:rsid w:val="00D03ECB"/>
    <w:rsid w:val="00D162A4"/>
    <w:rsid w:val="00D2052C"/>
    <w:rsid w:val="00D22E36"/>
    <w:rsid w:val="00D37509"/>
    <w:rsid w:val="00D4463D"/>
    <w:rsid w:val="00D75D50"/>
    <w:rsid w:val="00D86808"/>
    <w:rsid w:val="00D97936"/>
    <w:rsid w:val="00DB68B0"/>
    <w:rsid w:val="00DC0BCD"/>
    <w:rsid w:val="00DC0ED2"/>
    <w:rsid w:val="00DC43C2"/>
    <w:rsid w:val="00DF6821"/>
    <w:rsid w:val="00E12817"/>
    <w:rsid w:val="00E304CC"/>
    <w:rsid w:val="00E32545"/>
    <w:rsid w:val="00E46318"/>
    <w:rsid w:val="00E476B3"/>
    <w:rsid w:val="00E576D8"/>
    <w:rsid w:val="00E74A66"/>
    <w:rsid w:val="00E76EC5"/>
    <w:rsid w:val="00E80865"/>
    <w:rsid w:val="00EA7182"/>
    <w:rsid w:val="00EB63FE"/>
    <w:rsid w:val="00EE1C95"/>
    <w:rsid w:val="00EE290F"/>
    <w:rsid w:val="00EF6EB2"/>
    <w:rsid w:val="00F2493E"/>
    <w:rsid w:val="00F2767E"/>
    <w:rsid w:val="00F30416"/>
    <w:rsid w:val="00F410EC"/>
    <w:rsid w:val="00F41CE8"/>
    <w:rsid w:val="00F50FDE"/>
    <w:rsid w:val="00F56DFB"/>
    <w:rsid w:val="00F72081"/>
    <w:rsid w:val="00F81C79"/>
    <w:rsid w:val="00FE47D6"/>
    <w:rsid w:val="00FF0B35"/>
    <w:rsid w:val="02BC52AF"/>
    <w:rsid w:val="02D063E5"/>
    <w:rsid w:val="03E6C2F4"/>
    <w:rsid w:val="040AE264"/>
    <w:rsid w:val="055AFBB2"/>
    <w:rsid w:val="05994F1A"/>
    <w:rsid w:val="05A6B2C5"/>
    <w:rsid w:val="06550952"/>
    <w:rsid w:val="06715FFA"/>
    <w:rsid w:val="06F1BF6E"/>
    <w:rsid w:val="070C5F91"/>
    <w:rsid w:val="07868FA5"/>
    <w:rsid w:val="082B4F06"/>
    <w:rsid w:val="0A0AE766"/>
    <w:rsid w:val="0A143404"/>
    <w:rsid w:val="0C9C28DC"/>
    <w:rsid w:val="0DEE4E04"/>
    <w:rsid w:val="0E864F8B"/>
    <w:rsid w:val="0ED41E11"/>
    <w:rsid w:val="0F93E729"/>
    <w:rsid w:val="0F95B270"/>
    <w:rsid w:val="1016A691"/>
    <w:rsid w:val="1054894F"/>
    <w:rsid w:val="1205E11E"/>
    <w:rsid w:val="12090A5D"/>
    <w:rsid w:val="14C15060"/>
    <w:rsid w:val="16802048"/>
    <w:rsid w:val="16983325"/>
    <w:rsid w:val="16DC55EC"/>
    <w:rsid w:val="16E61C0A"/>
    <w:rsid w:val="173C7506"/>
    <w:rsid w:val="183534BA"/>
    <w:rsid w:val="18C30CA1"/>
    <w:rsid w:val="19DDAC38"/>
    <w:rsid w:val="1A780E58"/>
    <w:rsid w:val="1D3D6879"/>
    <w:rsid w:val="1D9BCB20"/>
    <w:rsid w:val="1DACD432"/>
    <w:rsid w:val="1E21F144"/>
    <w:rsid w:val="1E6C5F75"/>
    <w:rsid w:val="20A186D8"/>
    <w:rsid w:val="20CFB82B"/>
    <w:rsid w:val="22B8B534"/>
    <w:rsid w:val="23FF93D2"/>
    <w:rsid w:val="242F494D"/>
    <w:rsid w:val="254A66F1"/>
    <w:rsid w:val="2571DC18"/>
    <w:rsid w:val="25C7EB00"/>
    <w:rsid w:val="26015B42"/>
    <w:rsid w:val="260B5F6F"/>
    <w:rsid w:val="286B2AEC"/>
    <w:rsid w:val="287DC913"/>
    <w:rsid w:val="29C1E314"/>
    <w:rsid w:val="2B874F31"/>
    <w:rsid w:val="2BC71BCE"/>
    <w:rsid w:val="2BD0BF21"/>
    <w:rsid w:val="2D65A00D"/>
    <w:rsid w:val="3031F6EF"/>
    <w:rsid w:val="30464DCD"/>
    <w:rsid w:val="30FEA51A"/>
    <w:rsid w:val="33285415"/>
    <w:rsid w:val="343227EA"/>
    <w:rsid w:val="347A45A7"/>
    <w:rsid w:val="355B6BBD"/>
    <w:rsid w:val="35CA7551"/>
    <w:rsid w:val="35CC5F59"/>
    <w:rsid w:val="36CBA63F"/>
    <w:rsid w:val="39123BFD"/>
    <w:rsid w:val="39E0FCF1"/>
    <w:rsid w:val="3A447912"/>
    <w:rsid w:val="3AF021BF"/>
    <w:rsid w:val="3BC59F32"/>
    <w:rsid w:val="3BF9EFB2"/>
    <w:rsid w:val="3DBC6C96"/>
    <w:rsid w:val="3E859DD0"/>
    <w:rsid w:val="3FE94711"/>
    <w:rsid w:val="40BD89A6"/>
    <w:rsid w:val="40DEED50"/>
    <w:rsid w:val="40F2D9DE"/>
    <w:rsid w:val="41814935"/>
    <w:rsid w:val="41ACA7C3"/>
    <w:rsid w:val="41F19A1C"/>
    <w:rsid w:val="435CF610"/>
    <w:rsid w:val="4434E129"/>
    <w:rsid w:val="466F9A61"/>
    <w:rsid w:val="46BB8EBE"/>
    <w:rsid w:val="47CE727E"/>
    <w:rsid w:val="49170CC9"/>
    <w:rsid w:val="4A3CCBC8"/>
    <w:rsid w:val="4AC5DE4A"/>
    <w:rsid w:val="4AE7CF11"/>
    <w:rsid w:val="4C2F2A56"/>
    <w:rsid w:val="4D70A02F"/>
    <w:rsid w:val="4D87B4BB"/>
    <w:rsid w:val="519A07F4"/>
    <w:rsid w:val="52427EB5"/>
    <w:rsid w:val="52AD9F2B"/>
    <w:rsid w:val="52EEA8BD"/>
    <w:rsid w:val="5362DBD9"/>
    <w:rsid w:val="5563F92D"/>
    <w:rsid w:val="55A30667"/>
    <w:rsid w:val="5653015B"/>
    <w:rsid w:val="569D810A"/>
    <w:rsid w:val="58085342"/>
    <w:rsid w:val="5869D843"/>
    <w:rsid w:val="5A86ABAA"/>
    <w:rsid w:val="5A8AD47C"/>
    <w:rsid w:val="5ABC9DC7"/>
    <w:rsid w:val="5B23BFE7"/>
    <w:rsid w:val="5B7E9C82"/>
    <w:rsid w:val="5C0AB56F"/>
    <w:rsid w:val="5C647107"/>
    <w:rsid w:val="5D21E9A6"/>
    <w:rsid w:val="5EDEBB60"/>
    <w:rsid w:val="5F700E03"/>
    <w:rsid w:val="5FB29665"/>
    <w:rsid w:val="61338B25"/>
    <w:rsid w:val="625FDDEE"/>
    <w:rsid w:val="62D49407"/>
    <w:rsid w:val="64442B0E"/>
    <w:rsid w:val="64568F63"/>
    <w:rsid w:val="651C634D"/>
    <w:rsid w:val="6558ABBA"/>
    <w:rsid w:val="660AE003"/>
    <w:rsid w:val="66780DAF"/>
    <w:rsid w:val="66B839B5"/>
    <w:rsid w:val="6724FEC8"/>
    <w:rsid w:val="676AE257"/>
    <w:rsid w:val="67ACA349"/>
    <w:rsid w:val="6813794D"/>
    <w:rsid w:val="68DD5014"/>
    <w:rsid w:val="6A26869C"/>
    <w:rsid w:val="6B817091"/>
    <w:rsid w:val="6BCC8493"/>
    <w:rsid w:val="6BF1D3A6"/>
    <w:rsid w:val="6CF60F84"/>
    <w:rsid w:val="6D306FA7"/>
    <w:rsid w:val="6E46B2E0"/>
    <w:rsid w:val="6F43E678"/>
    <w:rsid w:val="6FAC5FAC"/>
    <w:rsid w:val="70F4B0D0"/>
    <w:rsid w:val="712B6936"/>
    <w:rsid w:val="72E4006E"/>
    <w:rsid w:val="72E61929"/>
    <w:rsid w:val="7481E98A"/>
    <w:rsid w:val="75F13DFC"/>
    <w:rsid w:val="768E4E1F"/>
    <w:rsid w:val="776933F3"/>
    <w:rsid w:val="77DEB8B7"/>
    <w:rsid w:val="796EA470"/>
    <w:rsid w:val="79FED4B4"/>
    <w:rsid w:val="7AB9E0DC"/>
    <w:rsid w:val="7D6C115C"/>
    <w:rsid w:val="7E4AD3D4"/>
    <w:rsid w:val="7E52BEBE"/>
    <w:rsid w:val="7E64C430"/>
    <w:rsid w:val="7EAE4313"/>
    <w:rsid w:val="7F798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7DA297B"/>
  <w15:docId w15:val="{251D750F-5E02-45CD-918B-0998B413CE8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="Times New Roman" w:hAnsi="Times New Roman" w:eastAsia="Times New Roman" w:cs="Miriam"/>
        <w:lang w:val="en-US" w:eastAsia="en-US" w:bidi="he-IL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99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BC0064"/>
    <w:pPr>
      <w:keepLines/>
      <w:widowControl w:val="0"/>
      <w:bidi/>
      <w:spacing w:before="120" w:after="120"/>
      <w:jc w:val="both"/>
    </w:pPr>
    <w:rPr>
      <w:rFonts w:cs="David"/>
      <w:sz w:val="18"/>
      <w:szCs w:val="24"/>
    </w:rPr>
  </w:style>
  <w:style w:type="paragraph" w:styleId="Heading1">
    <w:name w:val="heading 1"/>
    <w:aliases w:val="כותרת הדף"/>
    <w:next w:val="Normal"/>
    <w:qFormat/>
    <w:rsid w:val="00623E65"/>
    <w:pPr>
      <w:keepNext/>
      <w:widowControl w:val="0"/>
      <w:numPr>
        <w:numId w:val="2"/>
      </w:num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bidi/>
      <w:spacing w:after="240"/>
      <w:jc w:val="center"/>
      <w:outlineLvl w:val="0"/>
    </w:pPr>
    <w:rPr>
      <w:rFonts w:ascii="Arial" w:hAnsi="Arial" w:cs="Guttman Haim"/>
      <w:b/>
      <w:kern w:val="28"/>
      <w:sz w:val="40"/>
      <w:szCs w:val="52"/>
    </w:rPr>
  </w:style>
  <w:style w:type="paragraph" w:styleId="Heading2">
    <w:name w:val="heading 2"/>
    <w:aliases w:val="כותרת סעיף"/>
    <w:basedOn w:val="Normal"/>
    <w:next w:val="Normal"/>
    <w:qFormat/>
    <w:rsid w:val="00623E65"/>
    <w:pPr>
      <w:keepNext/>
      <w:numPr>
        <w:ilvl w:val="1"/>
        <w:numId w:val="2"/>
      </w:numPr>
      <w:spacing w:before="360"/>
      <w:outlineLvl w:val="1"/>
    </w:pPr>
    <w:rPr>
      <w:b/>
      <w:bCs/>
      <w:kern w:val="28"/>
      <w:sz w:val="32"/>
      <w:szCs w:val="40"/>
    </w:rPr>
  </w:style>
  <w:style w:type="paragraph" w:styleId="Heading3">
    <w:name w:val="heading 3"/>
    <w:aliases w:val="סעיף משנה"/>
    <w:basedOn w:val="Normal"/>
    <w:next w:val="Normal"/>
    <w:qFormat/>
    <w:rsid w:val="00623E65"/>
    <w:pPr>
      <w:keepNext/>
      <w:numPr>
        <w:ilvl w:val="2"/>
        <w:numId w:val="2"/>
      </w:numPr>
      <w:spacing w:before="360" w:after="60"/>
      <w:outlineLvl w:val="2"/>
    </w:pPr>
    <w:rPr>
      <w:b/>
      <w:bCs/>
      <w:kern w:val="28"/>
      <w:sz w:val="24"/>
      <w:szCs w:val="30"/>
    </w:rPr>
  </w:style>
  <w:style w:type="paragraph" w:styleId="Heading4">
    <w:name w:val="heading 4"/>
    <w:basedOn w:val="Heading3"/>
    <w:next w:val="Normal"/>
    <w:qFormat/>
    <w:rsid w:val="00623E65"/>
    <w:pPr>
      <w:numPr>
        <w:ilvl w:val="3"/>
      </w:numPr>
      <w:outlineLvl w:val="3"/>
    </w:pPr>
  </w:style>
  <w:style w:type="paragraph" w:styleId="Heading5">
    <w:name w:val="heading 5"/>
    <w:basedOn w:val="Normal"/>
    <w:next w:val="Normal5"/>
    <w:qFormat/>
    <w:rsid w:val="00623E65"/>
    <w:pPr>
      <w:numPr>
        <w:ilvl w:val="4"/>
        <w:numId w:val="2"/>
      </w:numPr>
      <w:outlineLvl w:val="4"/>
    </w:pPr>
  </w:style>
  <w:style w:type="paragraph" w:styleId="Heading6">
    <w:name w:val="heading 6"/>
    <w:basedOn w:val="Heading5"/>
    <w:next w:val="Normal6"/>
    <w:qFormat/>
    <w:rsid w:val="00623E65"/>
    <w:pPr>
      <w:numPr>
        <w:ilvl w:val="5"/>
      </w:numPr>
      <w:outlineLvl w:val="5"/>
    </w:pPr>
  </w:style>
  <w:style w:type="paragraph" w:styleId="Heading7">
    <w:name w:val="heading 7"/>
    <w:basedOn w:val="Heading6"/>
    <w:next w:val="Normal7"/>
    <w:qFormat/>
    <w:rsid w:val="00623E65"/>
    <w:pPr>
      <w:numPr>
        <w:ilvl w:val="6"/>
      </w:numPr>
      <w:outlineLvl w:val="6"/>
    </w:pPr>
  </w:style>
  <w:style w:type="paragraph" w:styleId="Heading8">
    <w:name w:val="heading 8"/>
    <w:basedOn w:val="Heading7"/>
    <w:next w:val="Normal8"/>
    <w:qFormat/>
    <w:rsid w:val="00623E65"/>
    <w:pPr>
      <w:numPr>
        <w:ilvl w:val="7"/>
      </w:numPr>
      <w:outlineLvl w:val="7"/>
    </w:pPr>
  </w:style>
  <w:style w:type="paragraph" w:styleId="Heading9">
    <w:name w:val="heading 9"/>
    <w:basedOn w:val="Heading8"/>
    <w:next w:val="Normal9"/>
    <w:qFormat/>
    <w:rsid w:val="00623E65"/>
    <w:pPr>
      <w:numPr>
        <w:ilvl w:val="8"/>
      </w:numPr>
      <w:tabs>
        <w:tab w:val="num" w:pos="360"/>
      </w:tabs>
      <w:outlineLvl w:val="8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rmal5" w:customStyle="1">
    <w:name w:val="Normal 5"/>
    <w:basedOn w:val="Heading5"/>
    <w:next w:val="Heading5"/>
    <w:rsid w:val="00623E65"/>
    <w:pPr>
      <w:numPr>
        <w:ilvl w:val="0"/>
        <w:numId w:val="0"/>
      </w:numPr>
      <w:outlineLvl w:val="9"/>
    </w:pPr>
  </w:style>
  <w:style w:type="paragraph" w:styleId="Normal6" w:customStyle="1">
    <w:name w:val="Normal 6"/>
    <w:basedOn w:val="Heading6"/>
    <w:next w:val="Heading6"/>
    <w:rsid w:val="00623E65"/>
    <w:pPr>
      <w:ind w:left="907"/>
      <w:outlineLvl w:val="9"/>
    </w:pPr>
  </w:style>
  <w:style w:type="paragraph" w:styleId="Normal7" w:customStyle="1">
    <w:name w:val="Normal 7"/>
    <w:basedOn w:val="Heading7"/>
    <w:next w:val="Heading7"/>
    <w:rsid w:val="00623E65"/>
    <w:pPr>
      <w:outlineLvl w:val="9"/>
    </w:pPr>
  </w:style>
  <w:style w:type="paragraph" w:styleId="Normal8" w:customStyle="1">
    <w:name w:val="Normal 8"/>
    <w:basedOn w:val="Heading8"/>
    <w:next w:val="Heading8"/>
    <w:rsid w:val="00623E65"/>
    <w:pPr>
      <w:ind w:left="1814"/>
      <w:outlineLvl w:val="9"/>
    </w:pPr>
  </w:style>
  <w:style w:type="paragraph" w:styleId="Normal9" w:customStyle="1">
    <w:name w:val="Normal 9"/>
    <w:basedOn w:val="Heading9"/>
    <w:next w:val="Heading9"/>
    <w:rsid w:val="00623E65"/>
    <w:pPr>
      <w:ind w:left="2722"/>
      <w:outlineLvl w:val="9"/>
    </w:pPr>
  </w:style>
  <w:style w:type="paragraph" w:styleId="Header">
    <w:name w:val="header"/>
    <w:basedOn w:val="Normal"/>
    <w:rsid w:val="00623E65"/>
    <w:pPr>
      <w:keepLines w:val="0"/>
      <w:widowControl/>
      <w:suppressLineNumbers/>
      <w:tabs>
        <w:tab w:val="center" w:pos="5245"/>
        <w:tab w:val="left" w:pos="7938"/>
      </w:tabs>
      <w:spacing w:before="60" w:after="60"/>
    </w:pPr>
    <w:rPr>
      <w:sz w:val="16"/>
      <w:szCs w:val="20"/>
    </w:rPr>
  </w:style>
  <w:style w:type="paragraph" w:styleId="Footer">
    <w:name w:val="footer"/>
    <w:basedOn w:val="Normal"/>
    <w:link w:val="FooterChar"/>
    <w:uiPriority w:val="99"/>
    <w:rsid w:val="00623E65"/>
    <w:pPr>
      <w:keepLines w:val="0"/>
      <w:widowControl/>
      <w:suppressLineNumbers/>
      <w:tabs>
        <w:tab w:val="center" w:pos="5245"/>
        <w:tab w:val="right" w:pos="10206"/>
      </w:tabs>
      <w:jc w:val="left"/>
    </w:pPr>
    <w:rPr>
      <w:sz w:val="16"/>
      <w:szCs w:val="20"/>
    </w:rPr>
  </w:style>
  <w:style w:type="paragraph" w:styleId="a" w:customStyle="1">
    <w:name w:val="רשימת הגדרות"/>
    <w:basedOn w:val="Normal"/>
    <w:rsid w:val="00623E65"/>
    <w:pPr>
      <w:ind w:left="1700" w:hanging="1700"/>
    </w:pPr>
  </w:style>
  <w:style w:type="paragraph" w:styleId="ListNumber4">
    <w:name w:val="List Number 4"/>
    <w:basedOn w:val="Normal"/>
    <w:rsid w:val="00623E65"/>
    <w:pPr>
      <w:ind w:left="1440" w:hanging="360"/>
    </w:pPr>
  </w:style>
  <w:style w:type="paragraph" w:styleId="a0" w:customStyle="1">
    <w:name w:val="כותרת מסגרת"/>
    <w:basedOn w:val="Normal"/>
    <w:next w:val="a1"/>
    <w:rsid w:val="00623E65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tabs>
        <w:tab w:val="left" w:pos="566"/>
      </w:tabs>
    </w:pPr>
    <w:rPr>
      <w:rFonts w:ascii="Arial" w:hAnsi="Arial" w:cs="Guttman Haim"/>
      <w:sz w:val="22"/>
      <w:szCs w:val="28"/>
    </w:rPr>
  </w:style>
  <w:style w:type="paragraph" w:styleId="a1" w:customStyle="1">
    <w:name w:val="טקסט מסגרת"/>
    <w:basedOn w:val="Normal"/>
    <w:rsid w:val="00623E65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jc w:val="left"/>
    </w:pPr>
  </w:style>
  <w:style w:type="paragraph" w:styleId="a2" w:customStyle="1">
    <w:name w:val="כותרת טבלה"/>
    <w:basedOn w:val="a3"/>
    <w:rsid w:val="00623E65"/>
    <w:pPr>
      <w:spacing w:before="80" w:after="80"/>
      <w:jc w:val="center"/>
    </w:pPr>
    <w:rPr>
      <w:rFonts w:ascii="Arial" w:hAnsi="Arial"/>
      <w:b/>
      <w:bCs/>
      <w:sz w:val="18"/>
      <w:szCs w:val="24"/>
    </w:rPr>
  </w:style>
  <w:style w:type="paragraph" w:styleId="a3" w:customStyle="1">
    <w:name w:val="טקסט טבלה"/>
    <w:basedOn w:val="Normal"/>
    <w:rsid w:val="00623E65"/>
    <w:pPr>
      <w:spacing w:before="60" w:after="60"/>
      <w:jc w:val="left"/>
    </w:pPr>
    <w:rPr>
      <w:sz w:val="16"/>
      <w:szCs w:val="20"/>
    </w:rPr>
  </w:style>
  <w:style w:type="paragraph" w:styleId="ListNumber2">
    <w:name w:val="List Number 2"/>
    <w:basedOn w:val="Normal"/>
    <w:rsid w:val="00623E65"/>
    <w:pPr>
      <w:ind w:left="720" w:hanging="360"/>
    </w:pPr>
  </w:style>
  <w:style w:type="paragraph" w:styleId="ListNumber">
    <w:name w:val="List Number"/>
    <w:basedOn w:val="Normal"/>
    <w:rsid w:val="00623E65"/>
    <w:pPr>
      <w:ind w:left="360" w:hanging="360"/>
    </w:pPr>
  </w:style>
  <w:style w:type="paragraph" w:styleId="ListNumber5">
    <w:name w:val="List Number 5"/>
    <w:basedOn w:val="Normal"/>
    <w:rsid w:val="00623E65"/>
    <w:pPr>
      <w:ind w:left="1800" w:hanging="360"/>
    </w:pPr>
  </w:style>
  <w:style w:type="paragraph" w:styleId="ListBullet">
    <w:name w:val="List Bullet"/>
    <w:basedOn w:val="Normal"/>
    <w:rsid w:val="00623E65"/>
    <w:pPr>
      <w:ind w:left="360" w:hanging="360"/>
    </w:pPr>
  </w:style>
  <w:style w:type="paragraph" w:styleId="ListBullet2">
    <w:name w:val="List Bullet 2"/>
    <w:basedOn w:val="Normal"/>
    <w:rsid w:val="00623E65"/>
    <w:pPr>
      <w:ind w:left="720" w:hanging="360"/>
    </w:pPr>
  </w:style>
  <w:style w:type="paragraph" w:styleId="ListBullet3">
    <w:name w:val="List Bullet 3"/>
    <w:basedOn w:val="Normal"/>
    <w:rsid w:val="00623E65"/>
    <w:pPr>
      <w:ind w:left="1080" w:hanging="360"/>
    </w:pPr>
  </w:style>
  <w:style w:type="paragraph" w:styleId="ListBullet4">
    <w:name w:val="List Bullet 4"/>
    <w:basedOn w:val="Normal"/>
    <w:rsid w:val="00623E65"/>
    <w:pPr>
      <w:ind w:left="1440" w:hanging="360"/>
    </w:pPr>
  </w:style>
  <w:style w:type="paragraph" w:styleId="ListBullet5">
    <w:name w:val="List Bullet 5"/>
    <w:basedOn w:val="Normal"/>
    <w:rsid w:val="00623E65"/>
    <w:pPr>
      <w:ind w:left="1800" w:hanging="360"/>
    </w:pPr>
  </w:style>
  <w:style w:type="paragraph" w:styleId="ListNumber3">
    <w:name w:val="List Number 3"/>
    <w:basedOn w:val="Normal"/>
    <w:rsid w:val="00623E65"/>
    <w:pPr>
      <w:ind w:left="1080" w:hanging="360"/>
    </w:pPr>
  </w:style>
  <w:style w:type="paragraph" w:styleId="a4" w:customStyle="1">
    <w:name w:val="פסקה אנגלית"/>
    <w:basedOn w:val="Normal"/>
    <w:rsid w:val="00623E65"/>
    <w:pPr>
      <w:bidi w:val="0"/>
      <w:jc w:val="right"/>
    </w:pPr>
  </w:style>
  <w:style w:type="character" w:styleId="PageNumber">
    <w:name w:val="page number"/>
    <w:basedOn w:val="DefaultParagraphFont"/>
    <w:rsid w:val="00623E65"/>
    <w:rPr>
      <w:bCs/>
      <w:sz w:val="28"/>
      <w:szCs w:val="28"/>
    </w:rPr>
  </w:style>
  <w:style w:type="paragraph" w:styleId="a5" w:customStyle="1">
    <w:name w:val="תוכנית"/>
    <w:basedOn w:val="a4"/>
    <w:rsid w:val="00623E65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tabs>
        <w:tab w:val="left" w:pos="0"/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  <w:tab w:val="left" w:pos="6237"/>
        <w:tab w:val="left" w:pos="6804"/>
        <w:tab w:val="left" w:pos="7371"/>
        <w:tab w:val="left" w:pos="7938"/>
        <w:tab w:val="left" w:pos="8505"/>
        <w:tab w:val="left" w:pos="9072"/>
        <w:tab w:val="left" w:pos="9639"/>
        <w:tab w:val="left" w:pos="10206"/>
        <w:tab w:val="right" w:pos="10490"/>
      </w:tabs>
      <w:spacing w:before="0" w:after="20"/>
      <w:ind w:right="340" w:hanging="340"/>
    </w:pPr>
    <w:rPr>
      <w:rFonts w:ascii="Letter Gothic" w:hAnsi="Letter Gothic" w:cs="Fixed Miriam Transparent"/>
      <w:szCs w:val="18"/>
    </w:rPr>
  </w:style>
  <w:style w:type="paragraph" w:styleId="FootnoteText">
    <w:name w:val="footnote text"/>
    <w:basedOn w:val="Normal"/>
    <w:semiHidden/>
    <w:rsid w:val="00623E65"/>
    <w:rPr>
      <w:sz w:val="20"/>
      <w:szCs w:val="20"/>
    </w:rPr>
  </w:style>
  <w:style w:type="character" w:styleId="a6" w:customStyle="1">
    <w:name w:val="תו להקשה"/>
    <w:basedOn w:val="DefaultParagraphFont"/>
    <w:rsid w:val="00623E65"/>
    <w:rPr>
      <w:b/>
      <w:bCs/>
    </w:rPr>
  </w:style>
  <w:style w:type="character" w:styleId="a7" w:customStyle="1">
    <w:name w:val="ערך להקשה"/>
    <w:basedOn w:val="DefaultParagraphFont"/>
    <w:rsid w:val="00623E65"/>
    <w:rPr>
      <w:rFonts w:ascii="Univers Condensed" w:hAnsi="Univers Condensed" w:cs="Miriam"/>
      <w:i/>
      <w:iCs/>
    </w:rPr>
  </w:style>
  <w:style w:type="character" w:styleId="a8" w:customStyle="1">
    <w:name w:val="מונח"/>
    <w:basedOn w:val="DefaultParagraphFont"/>
    <w:rsid w:val="00623E65"/>
    <w:rPr>
      <w:b/>
      <w:bCs/>
      <w:i/>
      <w:iCs/>
    </w:rPr>
  </w:style>
  <w:style w:type="paragraph" w:styleId="a9" w:customStyle="1">
    <w:name w:val="ניקוד"/>
    <w:basedOn w:val="Normal"/>
    <w:rsid w:val="00623E65"/>
    <w:pPr>
      <w:spacing w:before="40" w:after="40"/>
    </w:pPr>
    <w:rPr>
      <w:szCs w:val="20"/>
    </w:rPr>
  </w:style>
  <w:style w:type="paragraph" w:styleId="aa" w:customStyle="1">
    <w:name w:val="תקציר לחניך"/>
    <w:basedOn w:val="Normal"/>
    <w:rsid w:val="00623E65"/>
    <w:pPr>
      <w:ind w:left="1984" w:hanging="1984"/>
    </w:pPr>
  </w:style>
  <w:style w:type="paragraph" w:styleId="ab" w:customStyle="1">
    <w:name w:val="ברכת הצלחה"/>
    <w:basedOn w:val="Normal"/>
    <w:rsid w:val="00623E65"/>
    <w:pPr>
      <w:framePr w:hSpace="181" w:wrap="notBeside" w:hAnchor="margin" w:y="14176"/>
      <w:spacing w:before="0" w:after="0"/>
      <w:jc w:val="right"/>
    </w:pPr>
  </w:style>
  <w:style w:type="paragraph" w:styleId="ac" w:customStyle="1">
    <w:name w:val="נקודות למחשבה"/>
    <w:basedOn w:val="Normal"/>
    <w:rsid w:val="00623E65"/>
    <w:pPr>
      <w:ind w:left="283" w:hanging="283"/>
    </w:pPr>
  </w:style>
  <w:style w:type="paragraph" w:styleId="1" w:customStyle="1">
    <w:name w:val="טקסט רגיל1"/>
    <w:basedOn w:val="Normal"/>
    <w:rsid w:val="00825FD0"/>
    <w:pPr>
      <w:keepLines w:val="0"/>
      <w:widowControl/>
      <w:bidi w:val="0"/>
      <w:spacing w:before="0" w:after="160" w:line="259" w:lineRule="auto"/>
      <w:ind w:right="2552"/>
      <w:jc w:val="left"/>
    </w:pPr>
    <w:rPr>
      <w:rFonts w:ascii="Calibri" w:hAnsi="Calibri" w:eastAsia="Calibri" w:cs="Arial"/>
      <w:sz w:val="22"/>
      <w:szCs w:val="22"/>
    </w:rPr>
  </w:style>
  <w:style w:type="paragraph" w:styleId="BalloonText">
    <w:name w:val="Balloon Text"/>
    <w:basedOn w:val="Normal"/>
    <w:link w:val="BalloonTextChar"/>
    <w:semiHidden/>
    <w:unhideWhenUsed/>
    <w:rsid w:val="002A1DAA"/>
    <w:pPr>
      <w:spacing w:before="0" w:after="0"/>
    </w:pPr>
    <w:rPr>
      <w:rFonts w:ascii="Segoe UI" w:hAnsi="Segoe UI" w:cs="Segoe UI"/>
      <w:szCs w:val="18"/>
    </w:rPr>
  </w:style>
  <w:style w:type="character" w:styleId="BalloonTextChar" w:customStyle="1">
    <w:name w:val="Balloon Text Char"/>
    <w:basedOn w:val="DefaultParagraphFont"/>
    <w:link w:val="BalloonText"/>
    <w:semiHidden/>
    <w:rsid w:val="002A1DAA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DB68B0"/>
    <w:pPr>
      <w:ind w:left="720"/>
      <w:contextualSpacing/>
    </w:pPr>
  </w:style>
  <w:style w:type="character" w:styleId="FooterChar" w:customStyle="1">
    <w:name w:val="Footer Char"/>
    <w:basedOn w:val="DefaultParagraphFont"/>
    <w:link w:val="Footer"/>
    <w:uiPriority w:val="99"/>
    <w:rsid w:val="00D86808"/>
    <w:rPr>
      <w:rFonts w:cs="David"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footer" Target="footer2.xml" Id="rId13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footer" Target="footer1.xml" Id="rId12" /><Relationship Type="http://schemas.openxmlformats.org/officeDocument/2006/relationships/theme" Target="theme/theme1.xml" Id="rId17" /><Relationship Type="http://schemas.openxmlformats.org/officeDocument/2006/relationships/customXml" Target="../customXml/item2.xml" Id="rId2" /><Relationship Type="http://schemas.openxmlformats.org/officeDocument/2006/relationships/fontTable" Target="fontTable.xml" Id="rId16" /><Relationship Type="http://schemas.microsoft.com/office/2019/09/relationships/intelligence" Target="intelligence.xml" Id="R0f0d355b86ca465d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header" Target="header2.xml" Id="rId11" /><Relationship Type="http://schemas.openxmlformats.org/officeDocument/2006/relationships/styles" Target="styles.xml" Id="rId5" /><Relationship Type="http://schemas.openxmlformats.org/officeDocument/2006/relationships/footer" Target="footer3.xml" Id="rId15" /><Relationship Type="http://schemas.openxmlformats.org/officeDocument/2006/relationships/header" Target="header1.xml" Id="rId10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header" Target="header3.xml" Id="rId14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R:\BSMH\DOT\Vworkpag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מסמך" ma:contentTypeID="0x01010053581D5AE69FC142AE0555A36EBFA81D" ma:contentTypeVersion="12" ma:contentTypeDescription="צור מסמך חדש." ma:contentTypeScope="" ma:versionID="37ac26bdb9ce792f2c550d38205da547">
  <xsd:schema xmlns:xsd="http://www.w3.org/2001/XMLSchema" xmlns:xs="http://www.w3.org/2001/XMLSchema" xmlns:p="http://schemas.microsoft.com/office/2006/metadata/properties" xmlns:ns2="4c2a3e0f-ed8b-479f-966c-d7335c587732" xmlns:ns3="f14e6d81-a303-4230-9f9c-4484a6238f2c" targetNamespace="http://schemas.microsoft.com/office/2006/metadata/properties" ma:root="true" ma:fieldsID="5485d6fec7a9e8972a9fe767302a9710" ns2:_="" ns3:_="">
    <xsd:import namespace="4c2a3e0f-ed8b-479f-966c-d7335c587732"/>
    <xsd:import namespace="f14e6d81-a303-4230-9f9c-4484a6238f2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2a3e0f-ed8b-479f-966c-d7335c58773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תגיות תמונה" ma:readOnly="false" ma:fieldId="{5cf76f15-5ced-4ddc-b409-7134ff3c332f}" ma:taxonomyMulti="true" ma:sspId="58b52547-9beb-4279-82f9-fd9fdb5357a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4e6d81-a303-4230-9f9c-4484a6238f2c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a0e00af1-39f4-4c9c-83bc-20b89c57efa6}" ma:internalName="TaxCatchAll" ma:showField="CatchAllData" ma:web="f14e6d81-a303-4230-9f9c-4484a6238f2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סוג תוכן"/>
        <xsd:element ref="dc:title" minOccurs="0" maxOccurs="1" ma:index="4" ma:displayName="כותרת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14e6d81-a303-4230-9f9c-4484a6238f2c" xsi:nil="true"/>
    <MediaLengthInSeconds xmlns="4c2a3e0f-ed8b-479f-966c-d7335c587732" xsi:nil="true"/>
    <lcf76f155ced4ddcb4097134ff3c332f xmlns="4c2a3e0f-ed8b-479f-966c-d7335c587732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1284D60-FBFE-4985-9ED3-92D8CC5F1A92}"/>
</file>

<file path=customXml/itemProps2.xml><?xml version="1.0" encoding="utf-8"?>
<ds:datastoreItem xmlns:ds="http://schemas.openxmlformats.org/officeDocument/2006/customXml" ds:itemID="{14D15B67-19C4-4CE5-889F-ACB6A3FC291D}">
  <ds:schemaRefs>
    <ds:schemaRef ds:uri="http://schemas.microsoft.com/office/2006/metadata/properties"/>
    <ds:schemaRef ds:uri="http://schemas.microsoft.com/office/infopath/2007/PartnerControls"/>
    <ds:schemaRef ds:uri="5c651c88-4896-4ef8-b6ca-758d5ba76a97"/>
    <ds:schemaRef ds:uri="129d144d-81b1-4108-a9a4-5202fec0e267"/>
  </ds:schemaRefs>
</ds:datastoreItem>
</file>

<file path=customXml/itemProps3.xml><?xml version="1.0" encoding="utf-8"?>
<ds:datastoreItem xmlns:ds="http://schemas.openxmlformats.org/officeDocument/2006/customXml" ds:itemID="{7265E511-AA5A-4804-98A3-F37EA7EB3698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Vworkpag</ap:Template>
  <ap:Application>Microsoft Word for the web</ap:Application>
  <ap:DocSecurity>0</ap:DocSecurity>
  <ap:ScaleCrop>false</ap:ScaleCrop>
  <ap:Manager/>
  <ap:Company>ביה"ס למקצועות המחשב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תרגול Subquery</dc:title>
  <dc:subject>מסדי נתונים</dc:subject>
  <dc:creator>אסי שמייסר</dc:creator>
  <cp:keywords/>
  <dc:description/>
  <cp:lastModifiedBy>נטע בלקר</cp:lastModifiedBy>
  <cp:revision>4</cp:revision>
  <cp:lastPrinted>2005-05-25T13:59:00Z</cp:lastPrinted>
  <dcterms:created xsi:type="dcterms:W3CDTF">2024-11-19T13:04:00Z</dcterms:created>
  <dcterms:modified xsi:type="dcterms:W3CDTF">2025-02-12T19:03:15Z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מדריך">
    <vt:lpwstr>צוות מסדי נתונים</vt:lpwstr>
  </property>
  <property fmtid="{D5CDD505-2E9C-101B-9397-08002B2CF9AE}" pid="3" name="סיווג">
    <vt:lpwstr>שמור</vt:lpwstr>
  </property>
  <property fmtid="{D5CDD505-2E9C-101B-9397-08002B2CF9AE}" pid="4" name="קורס">
    <vt:lpwstr>מדור תובל</vt:lpwstr>
  </property>
  <property fmtid="{D5CDD505-2E9C-101B-9397-08002B2CF9AE}" pid="5" name="זמן משוער">
    <vt:lpwstr>90 דקות</vt:lpwstr>
  </property>
  <property fmtid="{D5CDD505-2E9C-101B-9397-08002B2CF9AE}" pid="6" name="ContentTypeId">
    <vt:lpwstr>0x01010053581D5AE69FC142AE0555A36EBFA81D</vt:lpwstr>
  </property>
  <property fmtid="{D5CDD505-2E9C-101B-9397-08002B2CF9AE}" pid="7" name="Order">
    <vt:r8>558100</vt:r8>
  </property>
  <property fmtid="{D5CDD505-2E9C-101B-9397-08002B2CF9AE}" pid="8" name="xd_Signature">
    <vt:bool>false</vt:bool>
  </property>
  <property fmtid="{D5CDD505-2E9C-101B-9397-08002B2CF9AE}" pid="9" name="xd_ProgID">
    <vt:lpwstr/>
  </property>
  <property fmtid="{D5CDD505-2E9C-101B-9397-08002B2CF9AE}" pid="10" name="TemplateUrl">
    <vt:lpwstr/>
  </property>
  <property fmtid="{D5CDD505-2E9C-101B-9397-08002B2CF9AE}" pid="11" name="ComplianceAssetId">
    <vt:lpwstr/>
  </property>
  <property fmtid="{D5CDD505-2E9C-101B-9397-08002B2CF9AE}" pid="12" name="האםהראללוזר?">
    <vt:bool>true</vt:bool>
  </property>
  <property fmtid="{D5CDD505-2E9C-101B-9397-08002B2CF9AE}" pid="13" name="TriggerFlowInfo">
    <vt:lpwstr/>
  </property>
  <property fmtid="{D5CDD505-2E9C-101B-9397-08002B2CF9AE}" pid="14" name="_ExtendedDescription">
    <vt:lpwstr/>
  </property>
  <property fmtid="{D5CDD505-2E9C-101B-9397-08002B2CF9AE}" pid="15" name="MediaServiceImageTags">
    <vt:lpwstr/>
  </property>
  <property fmtid="{D5CDD505-2E9C-101B-9397-08002B2CF9AE}" pid="16" name="_SourceUrl">
    <vt:lpwstr/>
  </property>
  <property fmtid="{D5CDD505-2E9C-101B-9397-08002B2CF9AE}" pid="17" name="_SharedFileIndex">
    <vt:lpwstr/>
  </property>
  <property fmtid="{D5CDD505-2E9C-101B-9397-08002B2CF9AE}" pid="18" name="AddtoSUBJECTS">
    <vt:bool>false</vt:bool>
  </property>
</Properties>
</file>