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3455C" w14:textId="77777777" w:rsidR="00587DC5" w:rsidRPr="00381850" w:rsidRDefault="00587DC5" w:rsidP="007D70DF">
      <w:pPr>
        <w:jc w:val="left"/>
        <w:rPr>
          <w:rFonts w:ascii="Heebo" w:hAnsi="Heebo" w:cs="Heebo"/>
        </w:rPr>
      </w:pPr>
      <w:bookmarkStart w:id="0" w:name="LastPos"/>
      <w:bookmarkEnd w:id="0"/>
    </w:p>
    <w:p w14:paraId="3F634563" w14:textId="7129ADB9" w:rsidR="000141DE" w:rsidRPr="00D670E5" w:rsidRDefault="006427AC" w:rsidP="1B25F9A6">
      <w:pPr>
        <w:pStyle w:val="ae"/>
        <w:pBdr>
          <w:right w:val="single" w:sz="6" w:space="18" w:color="auto"/>
        </w:pBdr>
        <w:rPr>
          <w:rFonts w:ascii="Heebo Medium" w:hAnsi="Heebo Medium" w:cs="Heebo Medium" w:hint="cs"/>
          <w:sz w:val="48"/>
          <w:szCs w:val="48"/>
          <w:rtl/>
        </w:rPr>
      </w:pPr>
      <w:r w:rsidRPr="00D670E5">
        <w:rPr>
          <w:rFonts w:ascii="Heebo Medium" w:hAnsi="Heebo Medium" w:cs="Heebo Medium" w:hint="cs"/>
          <w:b w:val="0"/>
          <w:bCs/>
          <w:sz w:val="48"/>
          <w:szCs w:val="48"/>
        </w:rPr>
        <w:fldChar w:fldCharType="begin"/>
      </w:r>
      <w:r w:rsidRPr="00D670E5">
        <w:rPr>
          <w:rFonts w:ascii="Heebo Medium" w:hAnsi="Heebo Medium" w:cs="Heebo Medium" w:hint="cs"/>
          <w:b w:val="0"/>
          <w:bCs/>
          <w:sz w:val="48"/>
          <w:szCs w:val="48"/>
        </w:rPr>
        <w:instrText xml:space="preserve"> TITLE  \* MERGEFORMAT </w:instrText>
      </w:r>
      <w:r w:rsidRPr="00D670E5">
        <w:rPr>
          <w:rFonts w:ascii="Heebo Medium" w:hAnsi="Heebo Medium" w:cs="Heebo Medium" w:hint="cs"/>
          <w:b w:val="0"/>
          <w:bCs/>
          <w:sz w:val="48"/>
          <w:szCs w:val="48"/>
        </w:rPr>
        <w:fldChar w:fldCharType="separate"/>
      </w:r>
      <w:r w:rsidR="000141DE" w:rsidRPr="00D670E5">
        <w:rPr>
          <w:rFonts w:ascii="Heebo Medium" w:hAnsi="Heebo Medium" w:cs="Heebo Medium" w:hint="cs"/>
          <w:b w:val="0"/>
          <w:bCs/>
          <w:sz w:val="48"/>
          <w:szCs w:val="48"/>
          <w:rtl/>
        </w:rPr>
        <w:t>ת</w:t>
      </w:r>
      <w:r w:rsidRPr="00D670E5">
        <w:rPr>
          <w:rFonts w:ascii="Heebo Medium" w:hAnsi="Heebo Medium" w:cs="Heebo Medium" w:hint="cs"/>
          <w:b w:val="0"/>
          <w:bCs/>
          <w:sz w:val="48"/>
          <w:szCs w:val="48"/>
        </w:rPr>
        <w:fldChar w:fldCharType="end"/>
      </w:r>
      <w:r w:rsidR="00D353E2" w:rsidRPr="00D670E5">
        <w:rPr>
          <w:rFonts w:ascii="Heebo Medium" w:hAnsi="Heebo Medium" w:cs="Heebo Medium" w:hint="cs"/>
          <w:b w:val="0"/>
          <w:bCs/>
          <w:sz w:val="48"/>
          <w:szCs w:val="48"/>
          <w:rtl/>
        </w:rPr>
        <w:t>רגול</w:t>
      </w:r>
      <w:r w:rsidR="000A34FE" w:rsidRPr="00D670E5">
        <w:rPr>
          <w:rFonts w:ascii="Heebo Medium" w:hAnsi="Heebo Medium" w:cs="Heebo Medium" w:hint="cs"/>
          <w:b w:val="0"/>
          <w:bCs/>
          <w:sz w:val="48"/>
          <w:szCs w:val="48"/>
          <w:rtl/>
        </w:rPr>
        <w:t xml:space="preserve"> </w:t>
      </w:r>
      <w:r w:rsidR="00D670E5" w:rsidRPr="00D670E5">
        <w:rPr>
          <w:rFonts w:ascii="Heebo Medium" w:hAnsi="Heebo Medium" w:cs="Heebo Medium" w:hint="cs"/>
          <w:b w:val="0"/>
          <w:sz w:val="48"/>
          <w:szCs w:val="48"/>
          <w:rtl/>
        </w:rPr>
        <w:t>3</w:t>
      </w:r>
      <w:r w:rsidR="00D670E5" w:rsidRPr="00D670E5">
        <w:rPr>
          <w:rFonts w:ascii="Heebo Medium" w:hAnsi="Heebo Medium" w:cs="Heebo Medium" w:hint="cs"/>
          <w:bCs/>
          <w:sz w:val="48"/>
          <w:szCs w:val="48"/>
          <w:rtl/>
        </w:rPr>
        <w:t xml:space="preserve"> </w:t>
      </w:r>
      <w:r w:rsidR="00D353E2" w:rsidRPr="00D670E5">
        <w:rPr>
          <w:rFonts w:ascii="Heebo Medium" w:hAnsi="Heebo Medium" w:cs="Heebo Medium" w:hint="cs"/>
          <w:bCs/>
          <w:sz w:val="48"/>
          <w:szCs w:val="48"/>
        </w:rPr>
        <w:t xml:space="preserve"> </w:t>
      </w:r>
      <w:r w:rsidR="00EA6447" w:rsidRPr="00D670E5">
        <w:rPr>
          <w:rFonts w:ascii="Heebo Medium" w:hAnsi="Heebo Medium" w:cs="Heebo Medium" w:hint="cs"/>
          <w:sz w:val="48"/>
          <w:szCs w:val="48"/>
        </w:rPr>
        <w:t>SUBQUERY</w:t>
      </w:r>
    </w:p>
    <w:p w14:paraId="2A6D5684" w14:textId="77777777" w:rsidR="00D670E5" w:rsidRDefault="00D670E5" w:rsidP="00D670E5">
      <w:pPr>
        <w:jc w:val="left"/>
        <w:rPr>
          <w:rFonts w:ascii="Heebo" w:hAnsi="Heebo" w:cs="Heebo"/>
          <w:b/>
          <w:bCs/>
          <w:rtl/>
        </w:rPr>
      </w:pPr>
      <w:r w:rsidRPr="00D670E5">
        <w:rPr>
          <w:rFonts w:ascii="Heebo" w:hAnsi="Heebo" w:cs="Heebo" w:hint="cs"/>
          <w:sz w:val="12"/>
          <w:szCs w:val="18"/>
          <w:rtl/>
        </w:rPr>
        <w:t>*</w:t>
      </w:r>
      <w:r w:rsidRPr="00D670E5">
        <w:rPr>
          <w:rFonts w:ascii="Heebo" w:hAnsi="Heebo" w:cs="Heebo"/>
          <w:b/>
          <w:bCs/>
        </w:rPr>
        <w:t xml:space="preserve"> </w:t>
      </w:r>
      <w:r w:rsidR="00F5135B" w:rsidRPr="00D670E5">
        <w:rPr>
          <w:rFonts w:ascii="Heebo" w:hAnsi="Heebo" w:cs="Heebo" w:hint="cs"/>
          <w:b/>
          <w:bCs/>
          <w:rtl/>
        </w:rPr>
        <w:t xml:space="preserve">שימו לב – את התרגול הבא </w:t>
      </w:r>
      <w:r w:rsidR="00895E9B" w:rsidRPr="00D670E5">
        <w:rPr>
          <w:rFonts w:ascii="Heebo" w:hAnsi="Heebo" w:cs="Heebo" w:hint="cs"/>
          <w:b/>
          <w:bCs/>
          <w:rtl/>
        </w:rPr>
        <w:t xml:space="preserve">אתם מתבקשים לפתור עם קובץ </w:t>
      </w:r>
      <w:r w:rsidR="00992792" w:rsidRPr="00D670E5">
        <w:rPr>
          <w:rFonts w:ascii="Heebo" w:hAnsi="Heebo" w:cs="Heebo" w:hint="cs"/>
          <w:b/>
          <w:bCs/>
          <w:rtl/>
        </w:rPr>
        <w:t>הסבר דרישה</w:t>
      </w:r>
      <w:r w:rsidR="00F30616" w:rsidRPr="00D670E5">
        <w:rPr>
          <w:rFonts w:ascii="Heebo" w:hAnsi="Heebo" w:cs="Heebo" w:hint="cs"/>
          <w:b/>
          <w:bCs/>
          <w:rtl/>
        </w:rPr>
        <w:t>.</w:t>
      </w:r>
      <w:r>
        <w:rPr>
          <w:rFonts w:ascii="Heebo" w:hAnsi="Heebo" w:cs="Heebo"/>
          <w:b/>
          <w:bCs/>
        </w:rPr>
        <w:t xml:space="preserve"> </w:t>
      </w:r>
    </w:p>
    <w:p w14:paraId="656A9EEC" w14:textId="4A08D083" w:rsidR="00EB5EE3" w:rsidRPr="00D670E5" w:rsidRDefault="00D670E5" w:rsidP="00D670E5">
      <w:pPr>
        <w:jc w:val="left"/>
        <w:rPr>
          <w:rFonts w:ascii="Heebo" w:hAnsi="Heebo" w:cs="Heebo"/>
          <w:b/>
          <w:bCs/>
          <w:rtl/>
        </w:rPr>
      </w:pPr>
      <w:r>
        <w:rPr>
          <w:rFonts w:ascii="Heebo" w:hAnsi="Heebo" w:cs="Heebo" w:hint="cs"/>
          <w:b/>
          <w:bCs/>
          <w:rtl/>
        </w:rPr>
        <w:t>*</w:t>
      </w:r>
      <w:r>
        <w:rPr>
          <w:rFonts w:ascii="Heebo" w:hAnsi="Heebo" w:cs="Heebo"/>
          <w:b/>
          <w:bCs/>
        </w:rPr>
        <w:t xml:space="preserve"> </w:t>
      </w:r>
      <w:r w:rsidR="00C7041A" w:rsidRPr="00D670E5">
        <w:rPr>
          <w:rFonts w:ascii="Heebo" w:hAnsi="Heebo" w:cs="Heebo" w:hint="cs"/>
          <w:b/>
          <w:bCs/>
          <w:rtl/>
        </w:rPr>
        <w:t>לפי שאתם מתחילים</w:t>
      </w:r>
      <w:r w:rsidR="009F18EA" w:rsidRPr="00D670E5">
        <w:rPr>
          <w:rFonts w:ascii="Heebo" w:hAnsi="Heebo" w:cs="Heebo" w:hint="cs"/>
          <w:b/>
          <w:bCs/>
          <w:rtl/>
        </w:rPr>
        <w:t xml:space="preserve"> </w:t>
      </w:r>
      <w:r w:rsidR="00AE2CA9" w:rsidRPr="00D670E5">
        <w:rPr>
          <w:rFonts w:ascii="Heebo" w:hAnsi="Heebo" w:cs="Heebo" w:hint="cs"/>
          <w:b/>
          <w:bCs/>
          <w:rtl/>
        </w:rPr>
        <w:t xml:space="preserve">קראו את דף הציפיות </w:t>
      </w:r>
      <w:r w:rsidR="001F6C11" w:rsidRPr="00D670E5">
        <w:rPr>
          <w:rFonts w:ascii="Heebo" w:hAnsi="Heebo" w:cs="Heebo" w:hint="cs"/>
          <w:b/>
          <w:bCs/>
          <w:rtl/>
        </w:rPr>
        <w:t>מקובץ ה</w:t>
      </w:r>
      <w:r w:rsidR="002D68C8" w:rsidRPr="00D670E5">
        <w:rPr>
          <w:rFonts w:ascii="Heebo" w:hAnsi="Heebo" w:cs="Heebo" w:hint="cs"/>
          <w:b/>
          <w:bCs/>
          <w:rtl/>
        </w:rPr>
        <w:t>ה</w:t>
      </w:r>
      <w:r w:rsidR="001F6C11" w:rsidRPr="00D670E5">
        <w:rPr>
          <w:rFonts w:ascii="Heebo" w:hAnsi="Heebo" w:cs="Heebo" w:hint="cs"/>
          <w:b/>
          <w:bCs/>
          <w:rtl/>
        </w:rPr>
        <w:t>סבר</w:t>
      </w:r>
      <w:r w:rsidR="00C7041A" w:rsidRPr="00D670E5">
        <w:rPr>
          <w:rFonts w:ascii="Heebo" w:hAnsi="Heebo" w:cs="Heebo" w:hint="cs"/>
          <w:b/>
          <w:bCs/>
          <w:rtl/>
        </w:rPr>
        <w:t>.</w:t>
      </w:r>
    </w:p>
    <w:p w14:paraId="03D31A1A" w14:textId="77777777" w:rsidR="003225A1" w:rsidRPr="00D670E5" w:rsidRDefault="00487EC7" w:rsidP="003225A1">
      <w:pPr>
        <w:jc w:val="left"/>
        <w:rPr>
          <w:rFonts w:ascii="Heebo" w:hAnsi="Heebo" w:cs="Heebo"/>
          <w:b/>
          <w:bCs/>
          <w:rtl/>
        </w:rPr>
      </w:pPr>
      <w:r w:rsidRPr="00D670E5">
        <w:rPr>
          <w:rFonts w:ascii="Heebo" w:hAnsi="Heebo" w:cs="Heebo" w:hint="cs"/>
          <w:b/>
          <w:bCs/>
        </w:rPr>
        <w:t>*</w:t>
      </w:r>
      <w:r w:rsidR="000A34FE" w:rsidRPr="00D670E5">
        <w:rPr>
          <w:rFonts w:ascii="Heebo" w:hAnsi="Heebo" w:cs="Heebo" w:hint="cs"/>
          <w:b/>
          <w:bCs/>
          <w:rtl/>
        </w:rPr>
        <w:t xml:space="preserve"> </w:t>
      </w:r>
      <w:r w:rsidR="00087DCE" w:rsidRPr="00D670E5">
        <w:rPr>
          <w:rFonts w:ascii="Heebo" w:hAnsi="Heebo" w:cs="Heebo" w:hint="cs"/>
          <w:b/>
          <w:bCs/>
          <w:rtl/>
        </w:rPr>
        <w:t xml:space="preserve">המספר בסוף </w:t>
      </w:r>
      <w:r w:rsidRPr="00D670E5">
        <w:rPr>
          <w:rFonts w:ascii="Heebo" w:hAnsi="Heebo" w:cs="Heebo" w:hint="cs"/>
          <w:b/>
          <w:bCs/>
          <w:rtl/>
        </w:rPr>
        <w:t>כל שאלה מייצג את מספר הרשומות בטבלת התוצאה</w:t>
      </w:r>
    </w:p>
    <w:p w14:paraId="1D85627F" w14:textId="13ACB680" w:rsidR="00423E63" w:rsidRPr="00D670E5" w:rsidRDefault="00487EC7" w:rsidP="003225A1">
      <w:pPr>
        <w:jc w:val="left"/>
        <w:rPr>
          <w:rFonts w:ascii="Heebo" w:hAnsi="Heebo" w:cs="Heebo"/>
          <w:b/>
          <w:bCs/>
        </w:rPr>
      </w:pPr>
      <w:r w:rsidRPr="00D670E5">
        <w:rPr>
          <w:rFonts w:ascii="Heebo" w:hAnsi="Heebo" w:cs="Heebo" w:hint="cs"/>
          <w:b/>
          <w:bCs/>
        </w:rPr>
        <w:t>*</w:t>
      </w:r>
      <w:r w:rsidR="003225A1" w:rsidRPr="00D670E5">
        <w:rPr>
          <w:rFonts w:ascii="Heebo" w:hAnsi="Heebo" w:cs="Heebo" w:hint="cs"/>
          <w:b/>
          <w:bCs/>
          <w:rtl/>
        </w:rPr>
        <w:t xml:space="preserve"> </w:t>
      </w:r>
      <w:r w:rsidRPr="00D670E5">
        <w:rPr>
          <w:rFonts w:ascii="Heebo" w:hAnsi="Heebo" w:cs="Heebo" w:hint="cs"/>
          <w:b/>
          <w:bCs/>
        </w:rPr>
        <w:t xml:space="preserve"> </w:t>
      </w:r>
      <w:r w:rsidRPr="00D670E5">
        <w:rPr>
          <w:rFonts w:ascii="Heebo" w:hAnsi="Heebo" w:cs="Heebo" w:hint="cs"/>
          <w:b/>
          <w:bCs/>
          <w:rtl/>
        </w:rPr>
        <w:t>יש לעגל מספרים עשרוניים ל</w:t>
      </w:r>
      <w:r w:rsidR="003225A1" w:rsidRPr="00D670E5">
        <w:rPr>
          <w:rFonts w:ascii="Heebo" w:hAnsi="Heebo" w:cs="Heebo" w:hint="cs"/>
          <w:b/>
          <w:bCs/>
          <w:rtl/>
        </w:rPr>
        <w:t>-</w:t>
      </w:r>
      <w:r w:rsidRPr="00D670E5">
        <w:rPr>
          <w:rFonts w:ascii="Heebo" w:hAnsi="Heebo" w:cs="Heebo" w:hint="cs"/>
          <w:b/>
          <w:bCs/>
          <w:rtl/>
        </w:rPr>
        <w:t>2 ספרות אחרי הנקודה</w:t>
      </w:r>
    </w:p>
    <w:p w14:paraId="1E46506C" w14:textId="77777777" w:rsidR="00D670E5" w:rsidRDefault="00D670E5" w:rsidP="00D670E5">
      <w:pPr>
        <w:pStyle w:val="Normal5"/>
        <w:numPr>
          <w:ilvl w:val="4"/>
          <w:numId w:val="0"/>
        </w:numPr>
        <w:ind w:right="2552"/>
        <w:rPr>
          <w:rFonts w:ascii="Heebo Medium" w:eastAsia="Heebo Medium" w:hAnsi="Heebo Medium" w:cs="Heebo Medium"/>
          <w:sz w:val="20"/>
          <w:szCs w:val="20"/>
          <w:rtl/>
        </w:rPr>
      </w:pPr>
      <w:r w:rsidRPr="10F2F246">
        <w:rPr>
          <w:rFonts w:ascii="Heebo Medium" w:eastAsia="Heebo Medium" w:hAnsi="Heebo Medium" w:cs="Heebo Medium"/>
          <w:sz w:val="20"/>
          <w:szCs w:val="20"/>
          <w:rtl/>
        </w:rPr>
        <w:t xml:space="preserve">תרגול זה מתייחס לשאילתות על מסד הנתונים </w:t>
      </w:r>
      <w:r w:rsidRPr="00D86808">
        <w:rPr>
          <w:rFonts w:ascii="Heebo Medium" w:eastAsia="Heebo Medium" w:hAnsi="Heebo Medium" w:cs="Heebo Medium" w:hint="cs"/>
          <w:sz w:val="20"/>
          <w:szCs w:val="20"/>
        </w:rPr>
        <w:t>northwind_traders</w:t>
      </w:r>
    </w:p>
    <w:p w14:paraId="2120723D" w14:textId="77777777" w:rsidR="00423E63" w:rsidRPr="00381850" w:rsidRDefault="00423E63" w:rsidP="00D670E5">
      <w:pPr>
        <w:pStyle w:val="Heading5"/>
        <w:numPr>
          <w:ilvl w:val="0"/>
          <w:numId w:val="0"/>
        </w:numPr>
        <w:ind w:left="340" w:hanging="340"/>
        <w:jc w:val="left"/>
        <w:rPr>
          <w:rFonts w:ascii="Heebo" w:hAnsi="Heebo" w:cs="Heebo"/>
          <w:rtl/>
        </w:rPr>
      </w:pPr>
    </w:p>
    <w:p w14:paraId="61E76F03" w14:textId="599F55B4" w:rsidR="00806458" w:rsidRPr="00381850" w:rsidRDefault="000A34FE" w:rsidP="000A34FE">
      <w:pPr>
        <w:pStyle w:val="Normal5"/>
        <w:jc w:val="left"/>
        <w:rPr>
          <w:rFonts w:ascii="Heebo" w:eastAsia="Heebo Light" w:hAnsi="Heebo" w:cs="Heebo"/>
          <w:sz w:val="24"/>
          <w:rtl/>
        </w:rPr>
      </w:pPr>
      <w:r w:rsidRPr="00381850">
        <w:rPr>
          <w:rFonts w:ascii="Heebo" w:hAnsi="Heebo" w:cs="Heebo" w:hint="cs"/>
          <w:sz w:val="24"/>
          <w:rtl/>
        </w:rPr>
        <w:t xml:space="preserve"> </w:t>
      </w:r>
      <w:r w:rsidR="004B0CA1" w:rsidRPr="00381850">
        <w:rPr>
          <w:rFonts w:ascii="Heebo" w:hAnsi="Heebo" w:cs="Heebo" w:hint="cs"/>
          <w:sz w:val="24"/>
          <w:rtl/>
        </w:rPr>
        <w:t>מהי כמות המוצרים</w:t>
      </w:r>
      <w:r w:rsidR="2759D464" w:rsidRPr="00381850">
        <w:rPr>
          <w:rFonts w:ascii="Heebo" w:hAnsi="Heebo" w:cs="Heebo" w:hint="cs"/>
          <w:sz w:val="24"/>
          <w:rtl/>
        </w:rPr>
        <w:t xml:space="preserve"> הממוצעת</w:t>
      </w:r>
      <w:r w:rsidR="004B0CA1" w:rsidRPr="00381850">
        <w:rPr>
          <w:rFonts w:ascii="Heebo" w:hAnsi="Heebo" w:cs="Heebo" w:hint="cs"/>
          <w:sz w:val="24"/>
          <w:rtl/>
        </w:rPr>
        <w:t xml:space="preserve"> לקטגוריה? (1</w:t>
      </w:r>
      <w:r w:rsidRPr="00381850">
        <w:rPr>
          <w:rFonts w:ascii="Heebo" w:hAnsi="Heebo" w:cs="Heebo" w:hint="cs"/>
          <w:sz w:val="24"/>
          <w:rtl/>
        </w:rPr>
        <w:t>)</w:t>
      </w:r>
    </w:p>
    <w:p w14:paraId="7BCA6584" w14:textId="77777777" w:rsidR="00DA39C1" w:rsidRPr="00381850" w:rsidRDefault="00DA39C1" w:rsidP="000A34FE">
      <w:pPr>
        <w:pStyle w:val="Heading5"/>
        <w:numPr>
          <w:ilvl w:val="4"/>
          <w:numId w:val="0"/>
        </w:numPr>
        <w:ind w:left="340" w:right="2552"/>
        <w:jc w:val="left"/>
        <w:rPr>
          <w:rFonts w:ascii="Heebo" w:hAnsi="Heebo" w:cs="Heebo"/>
          <w:rtl/>
        </w:rPr>
      </w:pPr>
    </w:p>
    <w:p w14:paraId="00AB68A8" w14:textId="5374B677" w:rsidR="4E847E5A" w:rsidRPr="00381850" w:rsidRDefault="000A34FE" w:rsidP="000A34FE">
      <w:pPr>
        <w:pStyle w:val="Normal5"/>
        <w:jc w:val="left"/>
        <w:rPr>
          <w:rFonts w:ascii="Heebo" w:eastAsia="Heebo Light" w:hAnsi="Heebo" w:cs="Heebo"/>
          <w:sz w:val="24"/>
        </w:rPr>
      </w:pPr>
      <w:r w:rsidRPr="00381850">
        <w:rPr>
          <w:rFonts w:ascii="Heebo" w:eastAsia="Heebo Light" w:hAnsi="Heebo" w:cs="Heebo" w:hint="cs"/>
          <w:sz w:val="24"/>
          <w:rtl/>
        </w:rPr>
        <w:t xml:space="preserve"> </w:t>
      </w:r>
      <w:r w:rsidR="4E847E5A" w:rsidRPr="00381850">
        <w:rPr>
          <w:rFonts w:ascii="Heebo" w:eastAsia="Heebo Light" w:hAnsi="Heebo" w:cs="Heebo" w:hint="cs"/>
          <w:sz w:val="24"/>
          <w:rtl/>
        </w:rPr>
        <w:t>ה</w:t>
      </w:r>
      <w:r w:rsidR="000C73C2">
        <w:rPr>
          <w:rFonts w:ascii="Heebo" w:eastAsia="Heebo Light" w:hAnsi="Heebo" w:cs="Heebo" w:hint="cs"/>
          <w:sz w:val="24"/>
          <w:rtl/>
        </w:rPr>
        <w:t>ציגו</w:t>
      </w:r>
      <w:r w:rsidRPr="00381850">
        <w:rPr>
          <w:rFonts w:ascii="Heebo" w:eastAsia="Heebo Light" w:hAnsi="Heebo" w:cs="Heebo" w:hint="cs"/>
          <w:sz w:val="24"/>
          <w:rtl/>
        </w:rPr>
        <w:t xml:space="preserve"> </w:t>
      </w:r>
      <w:r w:rsidR="4E847E5A" w:rsidRPr="00381850">
        <w:rPr>
          <w:rFonts w:ascii="Heebo" w:eastAsia="Heebo Light" w:hAnsi="Heebo" w:cs="Heebo" w:hint="cs"/>
          <w:sz w:val="24"/>
          <w:rtl/>
        </w:rPr>
        <w:t>את ההפרש בין כמות הלקוחות בכל מדינה לבין ממוצע לקוחות למדינה. סדרו על פי ההפרש בסדר יורד</w:t>
      </w:r>
      <w:r w:rsidRPr="00381850">
        <w:rPr>
          <w:rFonts w:ascii="Heebo" w:eastAsia="Heebo Light" w:hAnsi="Heebo" w:cs="Heebo" w:hint="cs"/>
          <w:sz w:val="24"/>
          <w:rtl/>
        </w:rPr>
        <w:t xml:space="preserve"> </w:t>
      </w:r>
      <w:r w:rsidR="4E847E5A" w:rsidRPr="00381850">
        <w:rPr>
          <w:rFonts w:ascii="Heebo" w:eastAsia="Heebo Light" w:hAnsi="Heebo" w:cs="Heebo" w:hint="cs"/>
          <w:sz w:val="24"/>
          <w:rtl/>
        </w:rPr>
        <w:t>(21</w:t>
      </w:r>
      <w:r w:rsidRPr="00381850">
        <w:rPr>
          <w:rFonts w:ascii="Heebo" w:eastAsia="Heebo Light" w:hAnsi="Heebo" w:cs="Heebo" w:hint="cs"/>
          <w:sz w:val="24"/>
          <w:rtl/>
        </w:rPr>
        <w:t>)</w:t>
      </w:r>
    </w:p>
    <w:p w14:paraId="57B219CF" w14:textId="577547D7" w:rsidR="00DA39C1" w:rsidRPr="00381850" w:rsidRDefault="00DA39C1" w:rsidP="000A34FE">
      <w:pPr>
        <w:pStyle w:val="Heading5"/>
        <w:numPr>
          <w:ilvl w:val="4"/>
          <w:numId w:val="0"/>
        </w:numPr>
        <w:ind w:right="2552"/>
        <w:jc w:val="left"/>
        <w:rPr>
          <w:rFonts w:ascii="Heebo" w:hAnsi="Heebo" w:cs="Heebo"/>
        </w:rPr>
      </w:pPr>
    </w:p>
    <w:p w14:paraId="16F83D33" w14:textId="192C479D" w:rsidR="00423E63" w:rsidRPr="00D670E5" w:rsidRDefault="00381850" w:rsidP="00D670E5">
      <w:pPr>
        <w:pStyle w:val="Heading5"/>
        <w:rPr>
          <w:rFonts w:ascii="Heebo" w:hAnsi="Heebo" w:cs="Heebo"/>
          <w:rtl/>
        </w:rPr>
      </w:pPr>
      <w:r w:rsidRPr="00381850">
        <w:rPr>
          <w:rFonts w:ascii="Heebo" w:hAnsi="Heebo" w:cs="Heebo" w:hint="cs"/>
          <w:rtl/>
        </w:rPr>
        <w:t xml:space="preserve"> </w:t>
      </w:r>
      <w:r w:rsidR="005B32FC" w:rsidRPr="00381850">
        <w:rPr>
          <w:rFonts w:ascii="Heebo" w:hAnsi="Heebo" w:cs="Heebo" w:hint="cs"/>
          <w:rtl/>
        </w:rPr>
        <w:t xml:space="preserve">עבור כל עובד, </w:t>
      </w:r>
      <w:r w:rsidR="000C73C2">
        <w:rPr>
          <w:rFonts w:ascii="Heebo" w:hAnsi="Heebo" w:cs="Heebo" w:hint="cs"/>
          <w:rtl/>
        </w:rPr>
        <w:t>הציגו</w:t>
      </w:r>
      <w:r w:rsidR="005B32FC" w:rsidRPr="00381850">
        <w:rPr>
          <w:rFonts w:ascii="Heebo" w:hAnsi="Heebo" w:cs="Heebo" w:hint="cs"/>
          <w:rtl/>
        </w:rPr>
        <w:t xml:space="preserve"> את מספרי ההזמנות והזמן (בימים) בין תאריך ההזמנה לתאריך </w:t>
      </w:r>
      <w:r w:rsidR="4B4E0264" w:rsidRPr="00381850">
        <w:rPr>
          <w:rFonts w:ascii="Heebo" w:hAnsi="Heebo" w:cs="Heebo" w:hint="cs"/>
          <w:rtl/>
        </w:rPr>
        <w:t>בו המשלוח יצא</w:t>
      </w:r>
      <w:r w:rsidR="00D670E5">
        <w:rPr>
          <w:rFonts w:ascii="Heebo" w:hAnsi="Heebo" w:cs="Heebo" w:hint="cs"/>
          <w:rtl/>
        </w:rPr>
        <w:t>.</w:t>
      </w:r>
      <w:r w:rsidR="00D670E5">
        <w:rPr>
          <w:rFonts w:ascii="Heebo" w:hAnsi="Heebo" w:cs="Heebo"/>
        </w:rPr>
        <w:t xml:space="preserve"> </w:t>
      </w:r>
      <w:r w:rsidR="005B32FC" w:rsidRPr="00D670E5">
        <w:rPr>
          <w:rFonts w:ascii="Heebo" w:hAnsi="Heebo" w:cs="Heebo" w:hint="cs"/>
          <w:rtl/>
        </w:rPr>
        <w:t>יש להציג</w:t>
      </w:r>
      <w:r w:rsidR="20BDC03E" w:rsidRPr="00D670E5">
        <w:rPr>
          <w:rFonts w:ascii="Heebo" w:hAnsi="Heebo" w:cs="Heebo" w:hint="cs"/>
          <w:rtl/>
        </w:rPr>
        <w:t xml:space="preserve"> רק</w:t>
      </w:r>
      <w:r w:rsidR="005B32FC" w:rsidRPr="00D670E5">
        <w:rPr>
          <w:rFonts w:ascii="Heebo" w:hAnsi="Heebo" w:cs="Heebo" w:hint="cs"/>
          <w:rtl/>
        </w:rPr>
        <w:t xml:space="preserve"> הזמנות אשר מעל הזמן הממוצע</w:t>
      </w:r>
      <w:r w:rsidR="0032248A" w:rsidRPr="00D670E5">
        <w:rPr>
          <w:rFonts w:ascii="Heebo" w:hAnsi="Heebo" w:cs="Heebo" w:hint="cs"/>
          <w:rtl/>
        </w:rPr>
        <w:t xml:space="preserve"> </w:t>
      </w:r>
      <w:r w:rsidR="005B32FC" w:rsidRPr="00D670E5">
        <w:rPr>
          <w:rFonts w:ascii="Heebo" w:hAnsi="Heebo" w:cs="Heebo" w:hint="cs"/>
          <w:rtl/>
        </w:rPr>
        <w:t>של ההזמנות תחת</w:t>
      </w:r>
      <w:r w:rsidR="51B498C8" w:rsidRPr="00D670E5">
        <w:rPr>
          <w:rFonts w:ascii="Heebo" w:hAnsi="Heebo" w:cs="Heebo" w:hint="cs"/>
          <w:rtl/>
        </w:rPr>
        <w:t xml:space="preserve"> אותו</w:t>
      </w:r>
      <w:r w:rsidR="005B32FC" w:rsidRPr="00D670E5">
        <w:rPr>
          <w:rFonts w:ascii="Heebo" w:hAnsi="Heebo" w:cs="Heebo" w:hint="cs"/>
          <w:rtl/>
        </w:rPr>
        <w:t xml:space="preserve"> עובד</w:t>
      </w:r>
      <w:r w:rsidR="0032248A" w:rsidRPr="00D670E5">
        <w:rPr>
          <w:rFonts w:ascii="Heebo" w:hAnsi="Heebo" w:cs="Heebo" w:hint="cs"/>
          <w:rtl/>
        </w:rPr>
        <w:t xml:space="preserve"> </w:t>
      </w:r>
      <w:r w:rsidR="002D2DD2" w:rsidRPr="00D670E5">
        <w:rPr>
          <w:rFonts w:ascii="Heebo" w:hAnsi="Heebo" w:cs="Heebo" w:hint="cs"/>
          <w:rtl/>
        </w:rPr>
        <w:t xml:space="preserve">(זמן ממוצע של הזמנות = בין ההזמנה לתאריך בו יצא המשלוח) </w:t>
      </w:r>
      <w:r w:rsidR="0032248A" w:rsidRPr="00D670E5">
        <w:rPr>
          <w:rFonts w:ascii="Heebo" w:hAnsi="Heebo" w:cs="Heebo" w:hint="cs"/>
          <w:rtl/>
        </w:rPr>
        <w:t>ולמיין מהגדול לקטן עבור כל עובד</w:t>
      </w:r>
      <w:r w:rsidR="00D670E5">
        <w:rPr>
          <w:rFonts w:ascii="Heebo" w:hAnsi="Heebo" w:cs="Heebo" w:hint="cs"/>
          <w:rtl/>
        </w:rPr>
        <w:t>.</w:t>
      </w:r>
      <w:r w:rsidR="0032248A" w:rsidRPr="00D670E5">
        <w:rPr>
          <w:rFonts w:ascii="Heebo" w:hAnsi="Heebo" w:cs="Heebo" w:hint="cs"/>
          <w:rtl/>
        </w:rPr>
        <w:t xml:space="preserve"> </w:t>
      </w:r>
      <w:r w:rsidR="005B32FC" w:rsidRPr="00D670E5">
        <w:rPr>
          <w:rFonts w:ascii="Heebo" w:hAnsi="Heebo" w:cs="Heebo" w:hint="cs"/>
          <w:rtl/>
        </w:rPr>
        <w:t>(26</w:t>
      </w:r>
      <w:r w:rsidRPr="00D670E5">
        <w:rPr>
          <w:rFonts w:ascii="Heebo" w:hAnsi="Heebo" w:cs="Heebo" w:hint="cs"/>
          <w:rtl/>
        </w:rPr>
        <w:t>6)</w:t>
      </w:r>
    </w:p>
    <w:p w14:paraId="4C509DB3" w14:textId="77777777" w:rsidR="00423E63" w:rsidRPr="00381850" w:rsidRDefault="00423E63" w:rsidP="000A34FE">
      <w:pPr>
        <w:pStyle w:val="Heading5"/>
        <w:numPr>
          <w:ilvl w:val="4"/>
          <w:numId w:val="0"/>
        </w:numPr>
        <w:ind w:left="340" w:right="2552"/>
        <w:jc w:val="left"/>
        <w:rPr>
          <w:rFonts w:ascii="Heebo" w:hAnsi="Heebo" w:cs="Heebo"/>
          <w:sz w:val="24"/>
          <w:rtl/>
        </w:rPr>
      </w:pPr>
    </w:p>
    <w:p w14:paraId="35B796C0" w14:textId="08495CC0" w:rsidR="00DC1F99" w:rsidRPr="00792C6C" w:rsidRDefault="00792C6C" w:rsidP="00792C6C">
      <w:pPr>
        <w:pStyle w:val="Normal5"/>
        <w:spacing w:before="0" w:after="0"/>
        <w:ind w:left="346" w:right="2549"/>
        <w:jc w:val="left"/>
        <w:rPr>
          <w:rFonts w:ascii="Heebo" w:hAnsi="Heebo" w:cs="Heebo"/>
          <w:sz w:val="24"/>
          <w:rtl/>
        </w:rPr>
      </w:pPr>
      <w:r>
        <w:rPr>
          <w:rFonts w:ascii="Heebo" w:hAnsi="Heebo" w:cs="Heebo" w:hint="cs"/>
          <w:sz w:val="24"/>
          <w:rtl/>
        </w:rPr>
        <w:t xml:space="preserve"> </w:t>
      </w:r>
      <w:r w:rsidR="006271FD" w:rsidRPr="00792C6C">
        <w:rPr>
          <w:rFonts w:ascii="Heebo" w:hAnsi="Heebo" w:cs="Heebo" w:hint="cs"/>
          <w:sz w:val="24"/>
          <w:rtl/>
        </w:rPr>
        <w:t>צ</w:t>
      </w:r>
      <w:r w:rsidR="000C73C2">
        <w:rPr>
          <w:rFonts w:ascii="Heebo" w:hAnsi="Heebo" w:cs="Heebo" w:hint="cs"/>
          <w:sz w:val="24"/>
          <w:rtl/>
        </w:rPr>
        <w:t>רו</w:t>
      </w:r>
      <w:r w:rsidR="006271FD" w:rsidRPr="00792C6C">
        <w:rPr>
          <w:rFonts w:ascii="Heebo" w:hAnsi="Heebo" w:cs="Heebo" w:hint="cs"/>
          <w:sz w:val="24"/>
          <w:rtl/>
        </w:rPr>
        <w:t xml:space="preserve"> </w:t>
      </w:r>
      <w:r w:rsidR="006271FD" w:rsidRPr="00792C6C">
        <w:rPr>
          <w:rFonts w:ascii="Heebo" w:hAnsi="Heebo" w:cs="Heebo" w:hint="cs"/>
          <w:b/>
          <w:bCs/>
          <w:sz w:val="24"/>
          <w:rtl/>
        </w:rPr>
        <w:t>מדד</w:t>
      </w:r>
      <w:r w:rsidR="00DC1F99" w:rsidRPr="00792C6C">
        <w:rPr>
          <w:rFonts w:ascii="Heebo" w:hAnsi="Heebo" w:cs="Heebo" w:hint="cs"/>
          <w:b/>
          <w:bCs/>
          <w:sz w:val="24"/>
          <w:rtl/>
        </w:rPr>
        <w:t xml:space="preserve"> </w:t>
      </w:r>
      <w:r w:rsidR="007A5C0E">
        <w:rPr>
          <w:rFonts w:ascii="Heebo" w:hAnsi="Heebo" w:cs="Heebo" w:hint="cs"/>
          <w:b/>
          <w:bCs/>
          <w:sz w:val="24"/>
          <w:rtl/>
        </w:rPr>
        <w:t>בעבור כל</w:t>
      </w:r>
      <w:r w:rsidR="00DC1F99" w:rsidRPr="00792C6C">
        <w:rPr>
          <w:rFonts w:ascii="Heebo" w:hAnsi="Heebo" w:cs="Heebo" w:hint="cs"/>
          <w:b/>
          <w:bCs/>
          <w:sz w:val="24"/>
          <w:rtl/>
        </w:rPr>
        <w:t xml:space="preserve"> הזמנה</w:t>
      </w:r>
      <w:r w:rsidR="00DC1F99" w:rsidRPr="00792C6C">
        <w:rPr>
          <w:rFonts w:ascii="Heebo" w:hAnsi="Heebo" w:cs="Heebo" w:hint="cs"/>
          <w:sz w:val="24"/>
          <w:rtl/>
        </w:rPr>
        <w:t xml:space="preserve"> שיקרא </w:t>
      </w:r>
      <w:r w:rsidR="006271FD" w:rsidRPr="007A5C0E">
        <w:rPr>
          <w:rFonts w:ascii="Heebo" w:hAnsi="Heebo" w:cs="Heebo" w:hint="cs"/>
          <w:sz w:val="24"/>
          <w:rtl/>
        </w:rPr>
        <w:t>"מחיר ממוצע למוצר בהזמנה"</w:t>
      </w:r>
      <w:r w:rsidR="00DC1F99" w:rsidRPr="007A5C0E">
        <w:rPr>
          <w:rFonts w:ascii="Heebo" w:hAnsi="Heebo" w:cs="Heebo" w:hint="cs"/>
          <w:sz w:val="24"/>
          <w:rtl/>
        </w:rPr>
        <w:t>.</w:t>
      </w:r>
    </w:p>
    <w:p w14:paraId="2C1A68F5" w14:textId="77777777" w:rsidR="000C73C2" w:rsidRDefault="006271FD" w:rsidP="00DC1F99">
      <w:pPr>
        <w:pStyle w:val="Normal5"/>
        <w:numPr>
          <w:ilvl w:val="0"/>
          <w:numId w:val="0"/>
        </w:numPr>
        <w:spacing w:before="0" w:after="0"/>
        <w:ind w:left="346" w:right="2549"/>
        <w:jc w:val="left"/>
        <w:rPr>
          <w:rFonts w:ascii="Heebo" w:hAnsi="Heebo" w:cs="Heebo"/>
          <w:b/>
          <w:bCs/>
          <w:sz w:val="24"/>
          <w:rtl/>
        </w:rPr>
      </w:pPr>
      <w:r w:rsidRPr="00381850">
        <w:rPr>
          <w:rFonts w:ascii="Heebo" w:hAnsi="Heebo" w:cs="Heebo" w:hint="cs"/>
          <w:b/>
          <w:bCs/>
          <w:sz w:val="24"/>
          <w:rtl/>
        </w:rPr>
        <w:t>המדד</w:t>
      </w:r>
      <w:r w:rsidR="00DC1F99">
        <w:rPr>
          <w:rFonts w:ascii="Heebo" w:hAnsi="Heebo" w:cs="Heebo" w:hint="cs"/>
          <w:b/>
          <w:bCs/>
          <w:sz w:val="24"/>
          <w:rtl/>
        </w:rPr>
        <w:t xml:space="preserve">: </w:t>
      </w:r>
    </w:p>
    <w:p w14:paraId="55880852" w14:textId="58A0CE62" w:rsidR="006271FD" w:rsidRDefault="006271FD" w:rsidP="007A5C0E">
      <w:pPr>
        <w:pStyle w:val="Normal5"/>
        <w:numPr>
          <w:ilvl w:val="0"/>
          <w:numId w:val="0"/>
        </w:numPr>
        <w:spacing w:before="0" w:after="0"/>
        <w:ind w:right="2549" w:firstLine="340"/>
        <w:jc w:val="left"/>
        <w:rPr>
          <w:rFonts w:ascii="Heebo" w:hAnsi="Heebo" w:cs="Heebo"/>
          <w:sz w:val="24"/>
          <w:rtl/>
        </w:rPr>
      </w:pPr>
      <w:r w:rsidRPr="00381850">
        <w:rPr>
          <w:rFonts w:ascii="Heebo" w:hAnsi="Heebo" w:cs="Heebo" w:hint="cs"/>
          <w:sz w:val="24"/>
          <w:rtl/>
        </w:rPr>
        <w:t>סכום</w:t>
      </w:r>
      <w:r w:rsidR="001E7533" w:rsidRPr="00381850">
        <w:rPr>
          <w:rFonts w:ascii="Heebo" w:hAnsi="Heebo" w:cs="Heebo" w:hint="cs"/>
          <w:sz w:val="24"/>
          <w:rtl/>
        </w:rPr>
        <w:t xml:space="preserve"> של</w:t>
      </w:r>
      <w:r w:rsidRPr="00381850">
        <w:rPr>
          <w:rFonts w:ascii="Heebo" w:hAnsi="Heebo" w:cs="Heebo" w:hint="cs"/>
          <w:sz w:val="24"/>
          <w:rtl/>
        </w:rPr>
        <w:t xml:space="preserve"> מחירי הפריטים (אחרי הנחה)</w:t>
      </w:r>
      <w:r w:rsidR="001E7533" w:rsidRPr="00381850">
        <w:rPr>
          <w:rFonts w:ascii="Heebo" w:hAnsi="Heebo" w:cs="Heebo" w:hint="cs"/>
          <w:sz w:val="24"/>
          <w:rtl/>
        </w:rPr>
        <w:t xml:space="preserve"> </w:t>
      </w:r>
      <w:r w:rsidRPr="00381850">
        <w:rPr>
          <w:rFonts w:ascii="Heebo" w:hAnsi="Heebo" w:cs="Heebo" w:hint="cs"/>
          <w:sz w:val="24"/>
          <w:rtl/>
        </w:rPr>
        <w:t xml:space="preserve">חלקי כמות </w:t>
      </w:r>
      <w:r w:rsidR="00575906" w:rsidRPr="00381850">
        <w:rPr>
          <w:rFonts w:ascii="Heebo" w:hAnsi="Heebo" w:cs="Heebo" w:hint="cs"/>
          <w:sz w:val="24"/>
          <w:rtl/>
        </w:rPr>
        <w:t>המוצרים באותה הזמנה</w:t>
      </w:r>
      <w:r w:rsidR="00DC1F99">
        <w:rPr>
          <w:rFonts w:ascii="Heebo" w:hAnsi="Heebo" w:cs="Heebo" w:hint="cs"/>
          <w:sz w:val="24"/>
          <w:rtl/>
        </w:rPr>
        <w:t>.</w:t>
      </w:r>
    </w:p>
    <w:p w14:paraId="69603EED" w14:textId="4813CF26" w:rsidR="00792C6C" w:rsidRDefault="00792C6C" w:rsidP="00792C6C">
      <w:pPr>
        <w:pStyle w:val="Normal5"/>
        <w:numPr>
          <w:ilvl w:val="0"/>
          <w:numId w:val="0"/>
        </w:numPr>
        <w:spacing w:before="0" w:after="0"/>
        <w:ind w:left="340" w:right="2549"/>
        <w:jc w:val="left"/>
        <w:rPr>
          <w:rFonts w:ascii="Heebo" w:hAnsi="Heebo" w:cs="Heebo"/>
          <w:sz w:val="24"/>
          <w:rtl/>
        </w:rPr>
      </w:pPr>
      <w:r>
        <w:rPr>
          <w:rFonts w:ascii="Heebo" w:hAnsi="Heebo" w:cs="Heebo" w:hint="cs"/>
          <w:b/>
          <w:bCs/>
          <w:sz w:val="24"/>
          <w:rtl/>
        </w:rPr>
        <w:t xml:space="preserve">* </w:t>
      </w:r>
      <w:r w:rsidR="00DC1F99" w:rsidRPr="00381850">
        <w:rPr>
          <w:rFonts w:ascii="Heebo" w:hAnsi="Heebo" w:cs="Heebo" w:hint="cs"/>
          <w:sz w:val="24"/>
          <w:rtl/>
        </w:rPr>
        <w:t>פריט == מוצר וכמותו בכל הזמנה</w:t>
      </w:r>
    </w:p>
    <w:p w14:paraId="52C65560" w14:textId="77777777" w:rsidR="00792C6C" w:rsidRPr="00792C6C" w:rsidRDefault="00792C6C" w:rsidP="00792C6C">
      <w:pPr>
        <w:pStyle w:val="Heading5"/>
        <w:numPr>
          <w:ilvl w:val="0"/>
          <w:numId w:val="0"/>
        </w:numPr>
        <w:ind w:left="340" w:hanging="340"/>
        <w:rPr>
          <w:rtl/>
        </w:rPr>
      </w:pPr>
    </w:p>
    <w:p w14:paraId="6712F480" w14:textId="0F23326E" w:rsidR="00DC1F99" w:rsidRPr="00792C6C" w:rsidRDefault="00DC1F99" w:rsidP="00DC1F99">
      <w:pPr>
        <w:pStyle w:val="Heading5"/>
        <w:numPr>
          <w:ilvl w:val="0"/>
          <w:numId w:val="0"/>
        </w:numPr>
        <w:ind w:left="686" w:hanging="340"/>
        <w:rPr>
          <w:rFonts w:ascii="Heebo" w:hAnsi="Heebo" w:cs="Heebo"/>
          <w:sz w:val="24"/>
          <w:rtl/>
        </w:rPr>
      </w:pPr>
      <w:r w:rsidRPr="00792C6C">
        <w:rPr>
          <w:rFonts w:ascii="Heebo" w:hAnsi="Heebo" w:cs="Heebo" w:hint="cs"/>
          <w:b/>
          <w:bCs/>
          <w:sz w:val="24"/>
          <w:rtl/>
        </w:rPr>
        <w:t>לדוג</w:t>
      </w:r>
      <w:r w:rsidR="000C73C2">
        <w:rPr>
          <w:rFonts w:ascii="Heebo" w:hAnsi="Heebo" w:cs="Heebo" w:hint="cs"/>
          <w:b/>
          <w:bCs/>
          <w:sz w:val="24"/>
          <w:rtl/>
        </w:rPr>
        <w:t>מה</w:t>
      </w:r>
      <w:r w:rsidRPr="00792C6C">
        <w:rPr>
          <w:rFonts w:ascii="Heebo" w:hAnsi="Heebo" w:cs="Heebo" w:hint="cs"/>
          <w:b/>
          <w:bCs/>
          <w:sz w:val="24"/>
          <w:rtl/>
        </w:rPr>
        <w:t>:</w:t>
      </w:r>
      <w:r w:rsidRPr="00792C6C">
        <w:rPr>
          <w:rFonts w:ascii="Heebo" w:hAnsi="Heebo" w:cs="Heebo" w:hint="cs"/>
          <w:sz w:val="24"/>
          <w:rtl/>
        </w:rPr>
        <w:t xml:space="preserve"> ארטיק = 3 ₪, פחית קולה = 4 ₪ </w:t>
      </w:r>
    </w:p>
    <w:p w14:paraId="5D28425A" w14:textId="13D2CA1F" w:rsidR="00DC1F99" w:rsidRPr="00792C6C" w:rsidRDefault="00792C6C" w:rsidP="00DC1F99">
      <w:pPr>
        <w:pStyle w:val="Heading5"/>
        <w:numPr>
          <w:ilvl w:val="0"/>
          <w:numId w:val="0"/>
        </w:numPr>
        <w:ind w:left="340"/>
        <w:rPr>
          <w:rFonts w:ascii="Heebo" w:hAnsi="Heebo" w:cs="Heebo" w:hint="cs"/>
          <w:sz w:val="24"/>
          <w:rtl/>
        </w:rPr>
      </w:pPr>
      <w:r w:rsidRPr="00792C6C">
        <w:rPr>
          <w:rFonts w:ascii="Heebo" w:hAnsi="Heebo" w:cs="Heebo" w:hint="cs"/>
          <w:sz w:val="24"/>
          <w:u w:val="single"/>
          <w:rtl/>
        </w:rPr>
        <w:t>ה</w:t>
      </w:r>
      <w:r w:rsidR="00DC1F99" w:rsidRPr="00792C6C">
        <w:rPr>
          <w:rFonts w:ascii="Heebo" w:hAnsi="Heebo" w:cs="Heebo" w:hint="cs"/>
          <w:sz w:val="24"/>
          <w:u w:val="single"/>
          <w:rtl/>
        </w:rPr>
        <w:t>הזמנה:</w:t>
      </w:r>
      <w:r w:rsidR="00DC1F99" w:rsidRPr="00792C6C">
        <w:rPr>
          <w:rFonts w:ascii="Heebo" w:hAnsi="Heebo" w:cs="Heebo" w:hint="cs"/>
          <w:sz w:val="24"/>
          <w:rtl/>
        </w:rPr>
        <w:t xml:space="preserve"> 3 ארטיקים ו2 פחיות קולה</w:t>
      </w:r>
    </w:p>
    <w:p w14:paraId="5EB40A94" w14:textId="4988859D" w:rsidR="006271FD" w:rsidRDefault="00792C6C" w:rsidP="626D925F">
      <w:pPr>
        <w:pStyle w:val="Heading5"/>
        <w:numPr>
          <w:ilvl w:val="4"/>
          <w:numId w:val="0"/>
        </w:numPr>
        <w:spacing w:before="0" w:after="0"/>
        <w:ind w:left="346" w:right="2549"/>
        <w:jc w:val="left"/>
        <w:rPr>
          <w:rFonts w:ascii="Heebo" w:hAnsi="Heebo" w:cs="Heebo"/>
          <w:b/>
          <w:bCs/>
          <w:sz w:val="24"/>
          <w:u w:val="single"/>
          <w:rtl/>
        </w:rPr>
      </w:pPr>
      <w:r w:rsidRPr="00792C6C">
        <w:rPr>
          <w:rFonts w:ascii="Heebo" w:hAnsi="Heebo" w:cs="Heebo" w:hint="cs"/>
          <w:sz w:val="24"/>
          <w:u w:val="single"/>
          <w:rtl/>
        </w:rPr>
        <w:t>ציון המדד של ההזמנה:</w:t>
      </w:r>
      <w:r w:rsidR="00DC1F99" w:rsidRPr="00792C6C">
        <w:rPr>
          <w:rFonts w:ascii="Heebo" w:hAnsi="Heebo" w:cs="Heebo" w:hint="cs"/>
          <w:sz w:val="24"/>
          <w:rtl/>
        </w:rPr>
        <w:t xml:space="preserve"> </w:t>
      </w:r>
      <w:r w:rsidRPr="00792C6C">
        <w:rPr>
          <w:rFonts w:ascii="Heebo" w:hAnsi="Heebo" w:cs="Heebo" w:hint="cs"/>
          <w:sz w:val="24"/>
          <w:rtl/>
        </w:rPr>
        <w:t xml:space="preserve"> </w:t>
      </w:r>
      <w:r w:rsidR="00DC1F99">
        <w:rPr>
          <w:rFonts w:ascii="Heebo" w:hAnsi="Heebo" w:cs="Heebo"/>
          <w:sz w:val="24"/>
        </w:rPr>
        <w:t xml:space="preserve">(3*3 + 2*4) / 2 </w:t>
      </w:r>
      <w:r w:rsidR="00DC1F99" w:rsidRPr="00792C6C">
        <w:rPr>
          <w:rFonts w:ascii="Heebo" w:hAnsi="Heebo" w:cs="Heebo"/>
          <w:sz w:val="24"/>
        </w:rPr>
        <w:t xml:space="preserve">= </w:t>
      </w:r>
      <w:r w:rsidR="00DC1F99" w:rsidRPr="00792C6C">
        <w:rPr>
          <w:rFonts w:ascii="Heebo" w:hAnsi="Heebo" w:cs="Heebo"/>
          <w:b/>
          <w:bCs/>
          <w:sz w:val="24"/>
        </w:rPr>
        <w:t>8.5</w:t>
      </w:r>
    </w:p>
    <w:p w14:paraId="01494764" w14:textId="46E5CD06" w:rsidR="00DC1F99" w:rsidRPr="00DC1F99" w:rsidRDefault="00DC1F99" w:rsidP="00792C6C">
      <w:pPr>
        <w:pStyle w:val="Normal5"/>
        <w:numPr>
          <w:ilvl w:val="0"/>
          <w:numId w:val="0"/>
        </w:numPr>
      </w:pPr>
    </w:p>
    <w:p w14:paraId="3C06B2F9" w14:textId="544A851E" w:rsidR="006271FD" w:rsidRPr="00381850" w:rsidRDefault="007A5C0E" w:rsidP="626D925F">
      <w:pPr>
        <w:pStyle w:val="Normal5"/>
        <w:numPr>
          <w:ilvl w:val="4"/>
          <w:numId w:val="0"/>
        </w:numPr>
        <w:spacing w:before="0" w:after="0"/>
        <w:ind w:left="346" w:right="2549"/>
        <w:jc w:val="left"/>
        <w:rPr>
          <w:rFonts w:ascii="Heebo" w:hAnsi="Heebo" w:cs="Heebo"/>
          <w:sz w:val="24"/>
          <w:rtl/>
        </w:rPr>
      </w:pPr>
      <w:r>
        <w:rPr>
          <w:rFonts w:ascii="Heebo" w:hAnsi="Heebo" w:cs="Heebo" w:hint="cs"/>
          <w:sz w:val="24"/>
          <w:rtl/>
        </w:rPr>
        <w:t xml:space="preserve">לאחר מכן, </w:t>
      </w:r>
      <w:r w:rsidR="000C73C2">
        <w:rPr>
          <w:rFonts w:ascii="Heebo" w:hAnsi="Heebo" w:cs="Heebo" w:hint="cs"/>
          <w:sz w:val="24"/>
          <w:rtl/>
        </w:rPr>
        <w:t>מצאו את כל</w:t>
      </w:r>
      <w:r w:rsidR="006271FD" w:rsidRPr="00381850">
        <w:rPr>
          <w:rFonts w:ascii="Heebo" w:hAnsi="Heebo" w:cs="Heebo" w:hint="cs"/>
          <w:sz w:val="24"/>
          <w:rtl/>
        </w:rPr>
        <w:t xml:space="preserve"> המוצרים אשר </w:t>
      </w:r>
      <w:r w:rsidR="008F0C53" w:rsidRPr="00381850">
        <w:rPr>
          <w:rFonts w:ascii="Heebo" w:hAnsi="Heebo" w:cs="Heebo" w:hint="cs"/>
          <w:sz w:val="24"/>
          <w:rtl/>
        </w:rPr>
        <w:t xml:space="preserve">מחירם הסופי (אחרי הנחה) </w:t>
      </w:r>
      <w:r w:rsidR="006271FD" w:rsidRPr="00381850">
        <w:rPr>
          <w:rFonts w:ascii="Heebo" w:hAnsi="Heebo" w:cs="Heebo" w:hint="cs"/>
          <w:sz w:val="24"/>
          <w:rtl/>
        </w:rPr>
        <w:t xml:space="preserve">גבוה מהערך של </w:t>
      </w:r>
      <w:r w:rsidR="000C73C2">
        <w:rPr>
          <w:rFonts w:ascii="Heebo" w:hAnsi="Heebo" w:cs="Heebo" w:hint="cs"/>
          <w:sz w:val="24"/>
          <w:rtl/>
        </w:rPr>
        <w:t xml:space="preserve">לפחות </w:t>
      </w:r>
      <w:r w:rsidR="006271FD" w:rsidRPr="00381850">
        <w:rPr>
          <w:rFonts w:ascii="Heebo" w:hAnsi="Heebo" w:cs="Heebo" w:hint="cs"/>
          <w:sz w:val="24"/>
          <w:rtl/>
        </w:rPr>
        <w:t>אח</w:t>
      </w:r>
      <w:r w:rsidR="008567AA" w:rsidRPr="00381850">
        <w:rPr>
          <w:rFonts w:ascii="Heebo" w:hAnsi="Heebo" w:cs="Heebo" w:hint="cs"/>
          <w:sz w:val="24"/>
          <w:rtl/>
        </w:rPr>
        <w:t>ת</w:t>
      </w:r>
      <w:r w:rsidR="006271FD" w:rsidRPr="00381850">
        <w:rPr>
          <w:rFonts w:ascii="Heebo" w:hAnsi="Heebo" w:cs="Heebo" w:hint="cs"/>
          <w:sz w:val="24"/>
          <w:rtl/>
        </w:rPr>
        <w:t xml:space="preserve"> מעשרת </w:t>
      </w:r>
      <w:r w:rsidR="008567AA" w:rsidRPr="00381850">
        <w:rPr>
          <w:rFonts w:ascii="Heebo" w:hAnsi="Heebo" w:cs="Heebo" w:hint="cs"/>
          <w:sz w:val="24"/>
          <w:rtl/>
        </w:rPr>
        <w:t>ההזמנות</w:t>
      </w:r>
      <w:r w:rsidR="008E3112" w:rsidRPr="00381850">
        <w:rPr>
          <w:rFonts w:ascii="Heebo" w:hAnsi="Heebo" w:cs="Heebo" w:hint="cs"/>
          <w:sz w:val="24"/>
          <w:rtl/>
        </w:rPr>
        <w:t xml:space="preserve"> </w:t>
      </w:r>
      <w:r>
        <w:rPr>
          <w:rFonts w:ascii="Heebo" w:hAnsi="Heebo" w:cs="Heebo" w:hint="cs"/>
          <w:sz w:val="24"/>
          <w:rtl/>
        </w:rPr>
        <w:t>בעלות</w:t>
      </w:r>
      <w:r w:rsidR="000C73C2">
        <w:rPr>
          <w:rFonts w:ascii="Heebo" w:hAnsi="Heebo" w:cs="Heebo" w:hint="cs"/>
          <w:sz w:val="24"/>
          <w:rtl/>
        </w:rPr>
        <w:t xml:space="preserve"> ערכי המדד הגבוהים ביותר. </w:t>
      </w:r>
    </w:p>
    <w:p w14:paraId="680CC0D0" w14:textId="2861B141" w:rsidR="006271FD" w:rsidRPr="00381850" w:rsidRDefault="006271FD" w:rsidP="626D925F">
      <w:pPr>
        <w:pStyle w:val="Normal5"/>
        <w:numPr>
          <w:ilvl w:val="4"/>
          <w:numId w:val="0"/>
        </w:numPr>
        <w:spacing w:before="0" w:after="0"/>
        <w:ind w:left="346" w:right="2549"/>
        <w:jc w:val="left"/>
        <w:rPr>
          <w:rFonts w:ascii="Heebo" w:hAnsi="Heebo" w:cs="Heebo"/>
          <w:sz w:val="24"/>
          <w:rtl/>
        </w:rPr>
      </w:pPr>
      <w:r w:rsidRPr="00381850">
        <w:rPr>
          <w:rFonts w:ascii="Heebo" w:hAnsi="Heebo" w:cs="Heebo" w:hint="cs"/>
          <w:sz w:val="24"/>
          <w:rtl/>
        </w:rPr>
        <w:t xml:space="preserve">עבור </w:t>
      </w:r>
      <w:r w:rsidR="000C73C2">
        <w:rPr>
          <w:rFonts w:ascii="Heebo" w:hAnsi="Heebo" w:cs="Heebo" w:hint="cs"/>
          <w:sz w:val="24"/>
          <w:rtl/>
        </w:rPr>
        <w:t>אותם מוצרים הציגו</w:t>
      </w:r>
      <w:r w:rsidRPr="00381850">
        <w:rPr>
          <w:rFonts w:ascii="Heebo" w:hAnsi="Heebo" w:cs="Heebo" w:hint="cs"/>
          <w:sz w:val="24"/>
          <w:rtl/>
        </w:rPr>
        <w:t xml:space="preserve"> </w:t>
      </w:r>
      <w:r w:rsidR="000C73C2">
        <w:rPr>
          <w:rFonts w:ascii="Heebo" w:hAnsi="Heebo" w:cs="Heebo" w:hint="cs"/>
          <w:sz w:val="24"/>
          <w:rtl/>
        </w:rPr>
        <w:t>את מספר</w:t>
      </w:r>
      <w:r w:rsidRPr="00381850">
        <w:rPr>
          <w:rFonts w:ascii="Heebo" w:hAnsi="Heebo" w:cs="Heebo" w:hint="cs"/>
          <w:sz w:val="24"/>
          <w:rtl/>
        </w:rPr>
        <w:t xml:space="preserve"> </w:t>
      </w:r>
      <w:r w:rsidR="000C73C2">
        <w:rPr>
          <w:rFonts w:ascii="Heebo" w:hAnsi="Heebo" w:cs="Heebo" w:hint="cs"/>
          <w:sz w:val="24"/>
          <w:rtl/>
        </w:rPr>
        <w:t>ה</w:t>
      </w:r>
      <w:r w:rsidRPr="00381850">
        <w:rPr>
          <w:rFonts w:ascii="Heebo" w:hAnsi="Heebo" w:cs="Heebo" w:hint="cs"/>
          <w:sz w:val="24"/>
          <w:rtl/>
        </w:rPr>
        <w:t xml:space="preserve">הזמנות </w:t>
      </w:r>
      <w:r w:rsidR="000C73C2">
        <w:rPr>
          <w:rFonts w:ascii="Heebo" w:hAnsi="Heebo" w:cs="Heebo" w:hint="cs"/>
          <w:sz w:val="24"/>
          <w:rtl/>
        </w:rPr>
        <w:t>בהן ה</w:t>
      </w:r>
      <w:r w:rsidRPr="00381850">
        <w:rPr>
          <w:rFonts w:ascii="Heebo" w:hAnsi="Heebo" w:cs="Heebo" w:hint="cs"/>
          <w:sz w:val="24"/>
          <w:rtl/>
        </w:rPr>
        <w:t xml:space="preserve">מוצר נמכר במחיר העומד </w:t>
      </w:r>
      <w:r w:rsidRPr="00381850">
        <w:rPr>
          <w:rFonts w:ascii="Heebo" w:hAnsi="Heebo" w:cs="Heebo" w:hint="cs"/>
          <w:b/>
          <w:bCs/>
          <w:sz w:val="24"/>
          <w:rtl/>
        </w:rPr>
        <w:t>בתנאי</w:t>
      </w:r>
      <w:r w:rsidRPr="00381850">
        <w:rPr>
          <w:rFonts w:ascii="Heebo" w:hAnsi="Heebo" w:cs="Heebo" w:hint="cs"/>
          <w:sz w:val="24"/>
          <w:rtl/>
        </w:rPr>
        <w:t xml:space="preserve"> הנ"ל ובכמה הזמנות סך הכל</w:t>
      </w:r>
      <w:r w:rsidR="009348FE" w:rsidRPr="00381850">
        <w:rPr>
          <w:rFonts w:ascii="Heebo" w:hAnsi="Heebo" w:cs="Heebo" w:hint="cs"/>
          <w:sz w:val="24"/>
          <w:rtl/>
        </w:rPr>
        <w:t xml:space="preserve"> הוא</w:t>
      </w:r>
      <w:r w:rsidRPr="00381850">
        <w:rPr>
          <w:rFonts w:ascii="Heebo" w:hAnsi="Heebo" w:cs="Heebo" w:hint="cs"/>
          <w:sz w:val="24"/>
          <w:rtl/>
        </w:rPr>
        <w:t xml:space="preserve"> נכלל (15</w:t>
      </w:r>
      <w:r w:rsidR="002D2DD2">
        <w:rPr>
          <w:rFonts w:ascii="Heebo" w:hAnsi="Heebo" w:cs="Heebo" w:hint="cs"/>
          <w:sz w:val="24"/>
          <w:rtl/>
        </w:rPr>
        <w:t>)</w:t>
      </w:r>
    </w:p>
    <w:p w14:paraId="555F4505" w14:textId="3205F468" w:rsidR="00B44324" w:rsidRPr="00381850" w:rsidRDefault="00B44324" w:rsidP="000A34FE">
      <w:pPr>
        <w:pStyle w:val="Heading5"/>
        <w:numPr>
          <w:ilvl w:val="4"/>
          <w:numId w:val="0"/>
        </w:numPr>
        <w:ind w:left="340" w:right="2552"/>
        <w:jc w:val="left"/>
        <w:rPr>
          <w:rFonts w:ascii="Heebo" w:hAnsi="Heebo" w:cs="Heebo"/>
          <w:b/>
          <w:bCs/>
          <w:sz w:val="24"/>
          <w:u w:val="single"/>
          <w:rtl/>
        </w:rPr>
      </w:pPr>
      <w:r w:rsidRPr="00381850">
        <w:rPr>
          <w:rFonts w:ascii="Heebo" w:hAnsi="Heebo" w:cs="Heebo" w:hint="cs"/>
          <w:b/>
          <w:bCs/>
          <w:sz w:val="24"/>
          <w:u w:val="single"/>
          <w:rtl/>
        </w:rPr>
        <w:t>דגש</w:t>
      </w:r>
      <w:r w:rsidRPr="00381850">
        <w:rPr>
          <w:rFonts w:ascii="Heebo" w:hAnsi="Heebo" w:cs="Heebo" w:hint="cs"/>
          <w:b/>
          <w:bCs/>
          <w:sz w:val="24"/>
          <w:u w:val="single"/>
        </w:rPr>
        <w:t xml:space="preserve"> – </w:t>
      </w:r>
    </w:p>
    <w:p w14:paraId="08012898" w14:textId="6FEA9DDB" w:rsidR="0008583C" w:rsidRPr="00381850" w:rsidRDefault="00765FA6" w:rsidP="000A34FE">
      <w:pPr>
        <w:pStyle w:val="Heading5"/>
        <w:numPr>
          <w:ilvl w:val="0"/>
          <w:numId w:val="7"/>
        </w:numPr>
        <w:jc w:val="left"/>
        <w:rPr>
          <w:rFonts w:ascii="Heebo" w:hAnsi="Heebo" w:cs="Heebo"/>
          <w:sz w:val="24"/>
          <w:rtl/>
        </w:rPr>
      </w:pPr>
      <w:r w:rsidRPr="00381850">
        <w:rPr>
          <w:rFonts w:ascii="Heebo" w:hAnsi="Heebo" w:cs="Heebo" w:hint="cs"/>
          <w:sz w:val="24"/>
          <w:rtl/>
        </w:rPr>
        <w:lastRenderedPageBreak/>
        <w:t>שימו לב שהכוונה במחיר סופי הוא המחיר</w:t>
      </w:r>
      <w:r w:rsidR="00710135">
        <w:rPr>
          <w:rFonts w:ascii="Heebo" w:hAnsi="Heebo" w:cs="Heebo" w:hint="cs"/>
          <w:sz w:val="24"/>
          <w:rtl/>
        </w:rPr>
        <w:t xml:space="preserve"> </w:t>
      </w:r>
      <w:r w:rsidR="00710135" w:rsidRPr="00381850">
        <w:rPr>
          <w:rFonts w:ascii="Heebo" w:hAnsi="Heebo" w:cs="Heebo" w:hint="cs"/>
          <w:sz w:val="24"/>
          <w:rtl/>
        </w:rPr>
        <w:t>(אחרי הנחה)</w:t>
      </w:r>
      <w:r w:rsidRPr="00381850">
        <w:rPr>
          <w:rFonts w:ascii="Heebo" w:hAnsi="Heebo" w:cs="Heebo" w:hint="cs"/>
          <w:sz w:val="24"/>
          <w:rtl/>
        </w:rPr>
        <w:t xml:space="preserve"> למוצר כפול כמותו </w:t>
      </w:r>
    </w:p>
    <w:p w14:paraId="3E875091" w14:textId="328E7290" w:rsidR="009B150C" w:rsidRPr="00381850" w:rsidRDefault="009B150C" w:rsidP="000A34FE">
      <w:pPr>
        <w:pStyle w:val="Normal5"/>
        <w:numPr>
          <w:ilvl w:val="0"/>
          <w:numId w:val="7"/>
        </w:numPr>
        <w:jc w:val="left"/>
        <w:rPr>
          <w:rFonts w:ascii="Heebo" w:hAnsi="Heebo" w:cs="Heebo"/>
          <w:sz w:val="24"/>
          <w:rtl/>
        </w:rPr>
      </w:pPr>
      <w:r w:rsidRPr="00381850">
        <w:rPr>
          <w:rFonts w:ascii="Heebo" w:hAnsi="Heebo" w:cs="Heebo" w:hint="cs"/>
          <w:sz w:val="24"/>
          <w:rtl/>
        </w:rPr>
        <w:t>שימו לב שהמד</w:t>
      </w:r>
      <w:r w:rsidR="00525C12" w:rsidRPr="00381850">
        <w:rPr>
          <w:rFonts w:ascii="Heebo" w:hAnsi="Heebo" w:cs="Heebo" w:hint="cs"/>
          <w:sz w:val="24"/>
          <w:rtl/>
        </w:rPr>
        <w:t>ד נועד למדוד הזמנות באמצעות מוצריהן</w:t>
      </w:r>
    </w:p>
    <w:p w14:paraId="705EFFC8" w14:textId="77777777" w:rsidR="00423E63" w:rsidRPr="00381850" w:rsidRDefault="00423E63" w:rsidP="000A34FE">
      <w:pPr>
        <w:pStyle w:val="Normal5"/>
        <w:numPr>
          <w:ilvl w:val="0"/>
          <w:numId w:val="0"/>
        </w:numPr>
        <w:jc w:val="left"/>
        <w:rPr>
          <w:rFonts w:ascii="Heebo" w:hAnsi="Heebo" w:cs="Heebo"/>
          <w:rtl/>
        </w:rPr>
      </w:pPr>
    </w:p>
    <w:p w14:paraId="3B629251" w14:textId="5A7E2CC7" w:rsidR="00DC7759" w:rsidRPr="00381850" w:rsidRDefault="00091174" w:rsidP="1E4822B0">
      <w:pPr>
        <w:pStyle w:val="Heading5"/>
        <w:ind w:left="846" w:hanging="270"/>
        <w:rPr>
          <w:rFonts w:ascii="Heebo" w:hAnsi="Heebo" w:cs="Heebo"/>
          <w:sz w:val="24"/>
          <w:rtl/>
        </w:rPr>
      </w:pPr>
      <w:r w:rsidRPr="00381850">
        <w:rPr>
          <w:rFonts w:ascii="Heebo" w:hAnsi="Heebo" w:cs="Heebo" w:hint="cs"/>
          <w:sz w:val="24"/>
        </w:rPr>
        <w:t xml:space="preserve"> </w:t>
      </w:r>
      <w:r w:rsidR="007173A6" w:rsidRPr="00381850">
        <w:rPr>
          <w:rFonts w:ascii="Heebo" w:hAnsi="Heebo" w:cs="Heebo" w:hint="cs"/>
          <w:sz w:val="24"/>
          <w:rtl/>
        </w:rPr>
        <w:t>כמה הזמנות של המוצר</w:t>
      </w:r>
      <w:r w:rsidR="007173A6" w:rsidRPr="00381850">
        <w:rPr>
          <w:rFonts w:ascii="Heebo" w:hAnsi="Heebo" w:cs="Heebo" w:hint="cs"/>
          <w:sz w:val="24"/>
        </w:rPr>
        <w:t xml:space="preserve"> Côte de Blaye </w:t>
      </w:r>
      <w:r w:rsidR="007173A6" w:rsidRPr="00381850">
        <w:rPr>
          <w:rFonts w:ascii="Heebo" w:hAnsi="Heebo" w:cs="Heebo" w:hint="cs"/>
          <w:sz w:val="24"/>
          <w:rtl/>
        </w:rPr>
        <w:t>מתבצעות בממוצע בכל חודש</w:t>
      </w:r>
      <w:r w:rsidR="45AA899F" w:rsidRPr="00381850">
        <w:rPr>
          <w:rFonts w:ascii="Heebo" w:hAnsi="Heebo" w:cs="Heebo" w:hint="cs"/>
          <w:sz w:val="24"/>
          <w:rtl/>
        </w:rPr>
        <w:t xml:space="preserve"> בשנה</w:t>
      </w:r>
      <w:r w:rsidR="007173A6" w:rsidRPr="00381850">
        <w:rPr>
          <w:rFonts w:ascii="Heebo" w:hAnsi="Heebo" w:cs="Heebo" w:hint="cs"/>
          <w:sz w:val="24"/>
          <w:rtl/>
        </w:rPr>
        <w:t>?</w:t>
      </w:r>
      <w:r w:rsidR="009E7074" w:rsidRPr="00381850">
        <w:rPr>
          <w:rFonts w:ascii="Heebo" w:hAnsi="Heebo" w:cs="Heebo" w:hint="cs"/>
          <w:sz w:val="24"/>
          <w:rtl/>
        </w:rPr>
        <w:t xml:space="preserve"> יש להציג עמודה עבור כל חודש</w:t>
      </w:r>
      <w:r w:rsidR="003E5759" w:rsidRPr="00381850">
        <w:rPr>
          <w:rFonts w:ascii="Heebo" w:hAnsi="Heebo" w:cs="Heebo" w:hint="cs"/>
          <w:sz w:val="24"/>
          <w:rtl/>
        </w:rPr>
        <w:t xml:space="preserve"> (1</w:t>
      </w:r>
      <w:r w:rsidR="00BC1018">
        <w:rPr>
          <w:rFonts w:ascii="Heebo" w:hAnsi="Heebo" w:cs="Heebo" w:hint="cs"/>
          <w:sz w:val="24"/>
          <w:rtl/>
        </w:rPr>
        <w:t>)</w:t>
      </w:r>
    </w:p>
    <w:sectPr w:rsidR="00DC7759" w:rsidRPr="00381850" w:rsidSect="003948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7" w:h="16840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A4F09" w14:textId="77777777" w:rsidR="00270CB0" w:rsidRDefault="00270CB0">
      <w:r>
        <w:separator/>
      </w:r>
    </w:p>
  </w:endnote>
  <w:endnote w:type="continuationSeparator" w:id="0">
    <w:p w14:paraId="73056EAC" w14:textId="77777777" w:rsidR="00270CB0" w:rsidRDefault="00270CB0">
      <w:r>
        <w:continuationSeparator/>
      </w:r>
    </w:p>
  </w:endnote>
  <w:endnote w:type="continuationNotice" w:id="1">
    <w:p w14:paraId="1BBEAD69" w14:textId="77777777" w:rsidR="00270CB0" w:rsidRDefault="00270CB0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3" w:usb1="00000000" w:usb2="00000000" w:usb3="00000000" w:csb0="00000001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B" w14:textId="77777777" w:rsidR="003D3177" w:rsidRDefault="003D3177" w:rsidP="00EF2199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C" w14:textId="71ECA23F" w:rsidR="003D3177" w:rsidRDefault="003D3177" w:rsidP="00D670E5">
    <w:pPr>
      <w:pStyle w:val="Footer"/>
      <w:tabs>
        <w:tab w:val="left" w:pos="7826"/>
      </w:tabs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 w:rsidR="00D670E5">
      <w:t xml:space="preserve">   </w:t>
    </w:r>
    <w:r w:rsidR="00D670E5"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B5796" w:rsidRPr="000B5796">
      <w:rPr>
        <w:b/>
        <w:bCs/>
        <w:noProof/>
        <w:rtl/>
      </w:rPr>
      <w:t>תרגול</w:t>
    </w:r>
    <w:r w:rsidR="000B5796">
      <w:rPr>
        <w:noProof/>
        <w:rtl/>
      </w:rPr>
      <w:t xml:space="preserve"> 3  </w:t>
    </w:r>
    <w:r w:rsidR="000B5796">
      <w:rPr>
        <w:noProof/>
      </w:rPr>
      <w:t>SUBQUERY</w:t>
    </w:r>
    <w:r>
      <w:rPr>
        <w:rtl/>
      </w:rPr>
      <w:fldChar w:fldCharType="end"/>
    </w:r>
    <w:r>
      <w:rPr>
        <w:rtl/>
      </w:rPr>
      <w:t xml:space="preserve">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3E575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E" w14:textId="77777777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B6D72" w14:textId="77777777" w:rsidR="00270CB0" w:rsidRDefault="00270CB0">
      <w:r>
        <w:separator/>
      </w:r>
    </w:p>
  </w:footnote>
  <w:footnote w:type="continuationSeparator" w:id="0">
    <w:p w14:paraId="04F98D97" w14:textId="77777777" w:rsidR="00270CB0" w:rsidRDefault="00270CB0">
      <w:r>
        <w:continuationSeparator/>
      </w:r>
    </w:p>
  </w:footnote>
  <w:footnote w:type="continuationNotice" w:id="1">
    <w:p w14:paraId="0D0B2C15" w14:textId="77777777" w:rsidR="00270CB0" w:rsidRDefault="00270CB0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9" w14:textId="77777777" w:rsidR="003D3177" w:rsidRDefault="000E70B7">
    <w:pPr>
      <w:pStyle w:val="Header"/>
      <w:rPr>
        <w:rtl/>
      </w:rPr>
    </w:pPr>
    <w:fldSimple w:instr="SUBJECT  \* MERGEFORMAT">
      <w:r>
        <w:rPr>
          <w:rtl/>
        </w:rPr>
        <w:t>מסדי נתונים</w:t>
      </w:r>
    </w:fldSimple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A" w14:textId="5E6C5656" w:rsidR="003D3177" w:rsidRPr="00D670E5" w:rsidRDefault="00D670E5" w:rsidP="00D670E5">
    <w:pPr>
      <w:pStyle w:val="Header"/>
      <w:rPr>
        <w:rtl/>
      </w:rPr>
    </w:pPr>
    <w:r>
      <w:rPr>
        <w:rFonts w:hint="cs"/>
        <w:rtl/>
      </w:rPr>
      <w:t>מסדי נתונים</w:t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  <w:t xml:space="preserve">מדור </w:t>
    </w:r>
    <w:r>
      <w:rPr>
        <w:rFonts w:hint="cs"/>
        <w:rtl/>
      </w:rPr>
      <w:t>מאדי"ם</w:t>
    </w:r>
    <w:r>
      <w:rPr>
        <w:rtl/>
      </w:rPr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D" w14:textId="77777777" w:rsidR="003D3177" w:rsidRDefault="000E70B7" w:rsidP="00FF58BD">
    <w:pPr>
      <w:pStyle w:val="Header"/>
      <w:rPr>
        <w:rtl/>
      </w:rPr>
    </w:pPr>
    <w:fldSimple w:instr="SUBJECT  \* MERGEFORMAT">
      <w:r>
        <w:rPr>
          <w:rtl/>
        </w:rPr>
        <w:t>מסדי נתונים</w:t>
      </w:r>
    </w:fldSimple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>
      <w:rPr>
        <w:rtl/>
      </w:rPr>
      <w:t>תוב"ל</w:t>
    </w:r>
    <w:r w:rsidR="003D3177">
      <w:rPr>
        <w:rtl/>
      </w:rPr>
      <w:fldChar w:fldCharType="end"/>
    </w:r>
    <w:r w:rsidR="003D317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E01E733E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  <w:b/>
        <w:bCs/>
        <w:lang w:val="en-US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5B9410B"/>
    <w:multiLevelType w:val="hybridMultilevel"/>
    <w:tmpl w:val="3E0A80D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258A59A4"/>
    <w:multiLevelType w:val="hybridMultilevel"/>
    <w:tmpl w:val="335A6EE8"/>
    <w:lvl w:ilvl="0" w:tplc="E4ECD00E">
      <w:numFmt w:val="bullet"/>
      <w:lvlText w:val=""/>
      <w:lvlJc w:val="left"/>
      <w:pPr>
        <w:ind w:left="706" w:hanging="360"/>
      </w:pPr>
      <w:rPr>
        <w:rFonts w:ascii="Symbol" w:eastAsia="Times New Roman" w:hAnsi="Symbol" w:cs="Heebo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60583"/>
    <w:multiLevelType w:val="multi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ascii="Tms Rmn" w:hAnsi="Tms Rmn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70FAE"/>
    <w:multiLevelType w:val="hybridMultilevel"/>
    <w:tmpl w:val="0354021C"/>
    <w:lvl w:ilvl="0" w:tplc="064E4A0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227637">
    <w:abstractNumId w:val="7"/>
  </w:num>
  <w:num w:numId="2" w16cid:durableId="1150026586">
    <w:abstractNumId w:val="0"/>
  </w:num>
  <w:num w:numId="3" w16cid:durableId="943027697">
    <w:abstractNumId w:val="4"/>
  </w:num>
  <w:num w:numId="4" w16cid:durableId="960962850">
    <w:abstractNumId w:val="5"/>
  </w:num>
  <w:num w:numId="5" w16cid:durableId="340201364">
    <w:abstractNumId w:val="3"/>
  </w:num>
  <w:num w:numId="6" w16cid:durableId="1662538025">
    <w:abstractNumId w:val="6"/>
  </w:num>
  <w:num w:numId="7" w16cid:durableId="429619442">
    <w:abstractNumId w:val="1"/>
  </w:num>
  <w:num w:numId="8" w16cid:durableId="505287433">
    <w:abstractNumId w:val="2"/>
  </w:num>
  <w:num w:numId="9" w16cid:durableId="313224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202C8"/>
    <w:rsid w:val="00036E38"/>
    <w:rsid w:val="00055696"/>
    <w:rsid w:val="00057236"/>
    <w:rsid w:val="000637AC"/>
    <w:rsid w:val="0007718F"/>
    <w:rsid w:val="0008583C"/>
    <w:rsid w:val="00087DCE"/>
    <w:rsid w:val="00091174"/>
    <w:rsid w:val="000A2249"/>
    <w:rsid w:val="000A34FE"/>
    <w:rsid w:val="000B214F"/>
    <w:rsid w:val="000B354D"/>
    <w:rsid w:val="000B5796"/>
    <w:rsid w:val="000C012F"/>
    <w:rsid w:val="000C3E70"/>
    <w:rsid w:val="000C73C2"/>
    <w:rsid w:val="000E1581"/>
    <w:rsid w:val="000E3073"/>
    <w:rsid w:val="000E582B"/>
    <w:rsid w:val="000E70B7"/>
    <w:rsid w:val="000F26D8"/>
    <w:rsid w:val="00112882"/>
    <w:rsid w:val="0011309A"/>
    <w:rsid w:val="00124004"/>
    <w:rsid w:val="001302FC"/>
    <w:rsid w:val="001472D3"/>
    <w:rsid w:val="001511F6"/>
    <w:rsid w:val="0017013C"/>
    <w:rsid w:val="00177B14"/>
    <w:rsid w:val="001B1790"/>
    <w:rsid w:val="001C069C"/>
    <w:rsid w:val="001C312C"/>
    <w:rsid w:val="001C5675"/>
    <w:rsid w:val="001E7533"/>
    <w:rsid w:val="001F6C11"/>
    <w:rsid w:val="001F6D73"/>
    <w:rsid w:val="0021664A"/>
    <w:rsid w:val="0022090B"/>
    <w:rsid w:val="00240C40"/>
    <w:rsid w:val="002413D5"/>
    <w:rsid w:val="0026300D"/>
    <w:rsid w:val="00270CB0"/>
    <w:rsid w:val="00273194"/>
    <w:rsid w:val="00276636"/>
    <w:rsid w:val="0028650A"/>
    <w:rsid w:val="002A0A3D"/>
    <w:rsid w:val="002A54F3"/>
    <w:rsid w:val="002C49A3"/>
    <w:rsid w:val="002D0C62"/>
    <w:rsid w:val="002D2DD2"/>
    <w:rsid w:val="002D68C8"/>
    <w:rsid w:val="002E3D56"/>
    <w:rsid w:val="002F7333"/>
    <w:rsid w:val="00307F3E"/>
    <w:rsid w:val="0031641F"/>
    <w:rsid w:val="00317443"/>
    <w:rsid w:val="003207B9"/>
    <w:rsid w:val="0032248A"/>
    <w:rsid w:val="003225A1"/>
    <w:rsid w:val="0033375D"/>
    <w:rsid w:val="003527C0"/>
    <w:rsid w:val="00353ED8"/>
    <w:rsid w:val="0035456C"/>
    <w:rsid w:val="00373A44"/>
    <w:rsid w:val="00377070"/>
    <w:rsid w:val="00381850"/>
    <w:rsid w:val="0039480B"/>
    <w:rsid w:val="003A40DC"/>
    <w:rsid w:val="003A4E6F"/>
    <w:rsid w:val="003B3AD2"/>
    <w:rsid w:val="003B4758"/>
    <w:rsid w:val="003D3177"/>
    <w:rsid w:val="003E5759"/>
    <w:rsid w:val="00402995"/>
    <w:rsid w:val="004108AF"/>
    <w:rsid w:val="00423E63"/>
    <w:rsid w:val="0045039E"/>
    <w:rsid w:val="00454CFB"/>
    <w:rsid w:val="00462FCE"/>
    <w:rsid w:val="00487EC7"/>
    <w:rsid w:val="00494046"/>
    <w:rsid w:val="004A289E"/>
    <w:rsid w:val="004B0CA1"/>
    <w:rsid w:val="004B0CA3"/>
    <w:rsid w:val="004C1420"/>
    <w:rsid w:val="004D2D1F"/>
    <w:rsid w:val="004D6897"/>
    <w:rsid w:val="005068A0"/>
    <w:rsid w:val="0051465E"/>
    <w:rsid w:val="00525C12"/>
    <w:rsid w:val="00537453"/>
    <w:rsid w:val="00540E34"/>
    <w:rsid w:val="00541800"/>
    <w:rsid w:val="00550439"/>
    <w:rsid w:val="00575906"/>
    <w:rsid w:val="00580563"/>
    <w:rsid w:val="00584000"/>
    <w:rsid w:val="00584E71"/>
    <w:rsid w:val="00587DC5"/>
    <w:rsid w:val="00596E9F"/>
    <w:rsid w:val="005A5B66"/>
    <w:rsid w:val="005B20C0"/>
    <w:rsid w:val="005B32FC"/>
    <w:rsid w:val="005B7B2A"/>
    <w:rsid w:val="005C0B75"/>
    <w:rsid w:val="005C4034"/>
    <w:rsid w:val="005C4321"/>
    <w:rsid w:val="005D748C"/>
    <w:rsid w:val="005F0B7E"/>
    <w:rsid w:val="005F55DF"/>
    <w:rsid w:val="006232AD"/>
    <w:rsid w:val="006271FD"/>
    <w:rsid w:val="0063292A"/>
    <w:rsid w:val="006352E2"/>
    <w:rsid w:val="006427AC"/>
    <w:rsid w:val="00644D3D"/>
    <w:rsid w:val="006573FE"/>
    <w:rsid w:val="00671A9B"/>
    <w:rsid w:val="0068624B"/>
    <w:rsid w:val="006B1EB3"/>
    <w:rsid w:val="006C4922"/>
    <w:rsid w:val="006F29F4"/>
    <w:rsid w:val="00710135"/>
    <w:rsid w:val="00711DC3"/>
    <w:rsid w:val="007144BA"/>
    <w:rsid w:val="007173A6"/>
    <w:rsid w:val="0072101C"/>
    <w:rsid w:val="00724C13"/>
    <w:rsid w:val="007255B5"/>
    <w:rsid w:val="007457E9"/>
    <w:rsid w:val="00752662"/>
    <w:rsid w:val="00765FA6"/>
    <w:rsid w:val="00766B2F"/>
    <w:rsid w:val="00767CFF"/>
    <w:rsid w:val="00792C6C"/>
    <w:rsid w:val="0079519E"/>
    <w:rsid w:val="007A5C0E"/>
    <w:rsid w:val="007B4472"/>
    <w:rsid w:val="007C72D4"/>
    <w:rsid w:val="007D0AA7"/>
    <w:rsid w:val="007D58EB"/>
    <w:rsid w:val="007D70DF"/>
    <w:rsid w:val="007E329A"/>
    <w:rsid w:val="00802F1C"/>
    <w:rsid w:val="00806458"/>
    <w:rsid w:val="0082003B"/>
    <w:rsid w:val="008374DC"/>
    <w:rsid w:val="0084112C"/>
    <w:rsid w:val="0084780A"/>
    <w:rsid w:val="00854D79"/>
    <w:rsid w:val="008567AA"/>
    <w:rsid w:val="00856D5F"/>
    <w:rsid w:val="008609B6"/>
    <w:rsid w:val="008626D0"/>
    <w:rsid w:val="00865E39"/>
    <w:rsid w:val="00882E7F"/>
    <w:rsid w:val="00895E9B"/>
    <w:rsid w:val="008A13F2"/>
    <w:rsid w:val="008C0244"/>
    <w:rsid w:val="008D36C9"/>
    <w:rsid w:val="008E2E63"/>
    <w:rsid w:val="008E3112"/>
    <w:rsid w:val="008F0C53"/>
    <w:rsid w:val="00901E9B"/>
    <w:rsid w:val="00903241"/>
    <w:rsid w:val="00907B91"/>
    <w:rsid w:val="00907C8F"/>
    <w:rsid w:val="009214BE"/>
    <w:rsid w:val="00932BE6"/>
    <w:rsid w:val="00932CAE"/>
    <w:rsid w:val="009348FE"/>
    <w:rsid w:val="009415C6"/>
    <w:rsid w:val="00944B9A"/>
    <w:rsid w:val="00963D0A"/>
    <w:rsid w:val="009643D4"/>
    <w:rsid w:val="00983273"/>
    <w:rsid w:val="00992792"/>
    <w:rsid w:val="00995D83"/>
    <w:rsid w:val="009B150C"/>
    <w:rsid w:val="009E7074"/>
    <w:rsid w:val="009F18EA"/>
    <w:rsid w:val="009F50E5"/>
    <w:rsid w:val="009F6A74"/>
    <w:rsid w:val="00A00392"/>
    <w:rsid w:val="00A06FF0"/>
    <w:rsid w:val="00A07EC0"/>
    <w:rsid w:val="00A10029"/>
    <w:rsid w:val="00A21900"/>
    <w:rsid w:val="00A26B63"/>
    <w:rsid w:val="00A35C85"/>
    <w:rsid w:val="00A464F8"/>
    <w:rsid w:val="00A654CD"/>
    <w:rsid w:val="00A92395"/>
    <w:rsid w:val="00A97205"/>
    <w:rsid w:val="00AA090D"/>
    <w:rsid w:val="00AE2CA9"/>
    <w:rsid w:val="00AE5785"/>
    <w:rsid w:val="00B07476"/>
    <w:rsid w:val="00B260AB"/>
    <w:rsid w:val="00B34614"/>
    <w:rsid w:val="00B36717"/>
    <w:rsid w:val="00B435F9"/>
    <w:rsid w:val="00B44324"/>
    <w:rsid w:val="00B629D1"/>
    <w:rsid w:val="00B74B87"/>
    <w:rsid w:val="00B85DDC"/>
    <w:rsid w:val="00BC1018"/>
    <w:rsid w:val="00BC681C"/>
    <w:rsid w:val="00BF3A83"/>
    <w:rsid w:val="00BF59DA"/>
    <w:rsid w:val="00BF5E31"/>
    <w:rsid w:val="00C03AA0"/>
    <w:rsid w:val="00C165A9"/>
    <w:rsid w:val="00C233A8"/>
    <w:rsid w:val="00C33C89"/>
    <w:rsid w:val="00C3692D"/>
    <w:rsid w:val="00C37AFB"/>
    <w:rsid w:val="00C6417A"/>
    <w:rsid w:val="00C7041A"/>
    <w:rsid w:val="00C80E40"/>
    <w:rsid w:val="00C85DE6"/>
    <w:rsid w:val="00C8629A"/>
    <w:rsid w:val="00CB6ED6"/>
    <w:rsid w:val="00CC5D05"/>
    <w:rsid w:val="00CD79A3"/>
    <w:rsid w:val="00CE7028"/>
    <w:rsid w:val="00CF29C0"/>
    <w:rsid w:val="00D06F81"/>
    <w:rsid w:val="00D16B99"/>
    <w:rsid w:val="00D353E2"/>
    <w:rsid w:val="00D55A09"/>
    <w:rsid w:val="00D56B73"/>
    <w:rsid w:val="00D63FCF"/>
    <w:rsid w:val="00D670E5"/>
    <w:rsid w:val="00D72245"/>
    <w:rsid w:val="00D82928"/>
    <w:rsid w:val="00D90510"/>
    <w:rsid w:val="00DA39C1"/>
    <w:rsid w:val="00DC1F99"/>
    <w:rsid w:val="00DC3991"/>
    <w:rsid w:val="00DC7759"/>
    <w:rsid w:val="00DD0A45"/>
    <w:rsid w:val="00DF0F90"/>
    <w:rsid w:val="00E05F29"/>
    <w:rsid w:val="00E06F15"/>
    <w:rsid w:val="00E0905D"/>
    <w:rsid w:val="00E15A63"/>
    <w:rsid w:val="00E242F4"/>
    <w:rsid w:val="00E32653"/>
    <w:rsid w:val="00E44BDF"/>
    <w:rsid w:val="00E57609"/>
    <w:rsid w:val="00E64D98"/>
    <w:rsid w:val="00E878FE"/>
    <w:rsid w:val="00E9771C"/>
    <w:rsid w:val="00EA6447"/>
    <w:rsid w:val="00EB05E9"/>
    <w:rsid w:val="00EB3FAA"/>
    <w:rsid w:val="00EB47BC"/>
    <w:rsid w:val="00EB5EE3"/>
    <w:rsid w:val="00EC65DF"/>
    <w:rsid w:val="00EF076D"/>
    <w:rsid w:val="00EF2199"/>
    <w:rsid w:val="00EF7368"/>
    <w:rsid w:val="00F22BF9"/>
    <w:rsid w:val="00F30616"/>
    <w:rsid w:val="00F5135B"/>
    <w:rsid w:val="00F56F35"/>
    <w:rsid w:val="00F77F4E"/>
    <w:rsid w:val="00F80922"/>
    <w:rsid w:val="00FB491B"/>
    <w:rsid w:val="00FB58A4"/>
    <w:rsid w:val="00FD2763"/>
    <w:rsid w:val="00FD2A97"/>
    <w:rsid w:val="00FF58BD"/>
    <w:rsid w:val="01DB3BA9"/>
    <w:rsid w:val="026EE48D"/>
    <w:rsid w:val="02C709D7"/>
    <w:rsid w:val="06A56E92"/>
    <w:rsid w:val="06E8DEC4"/>
    <w:rsid w:val="0818A480"/>
    <w:rsid w:val="08A0E344"/>
    <w:rsid w:val="0BB42D64"/>
    <w:rsid w:val="0DAF607E"/>
    <w:rsid w:val="0E62B8CF"/>
    <w:rsid w:val="0F1F1B5E"/>
    <w:rsid w:val="0FA3B8CC"/>
    <w:rsid w:val="1430F1B6"/>
    <w:rsid w:val="15D9C096"/>
    <w:rsid w:val="172718E4"/>
    <w:rsid w:val="1933C468"/>
    <w:rsid w:val="1A34466B"/>
    <w:rsid w:val="1B25F9A6"/>
    <w:rsid w:val="1E003896"/>
    <w:rsid w:val="1E4822B0"/>
    <w:rsid w:val="1E5C56DF"/>
    <w:rsid w:val="1F5FCCB9"/>
    <w:rsid w:val="20BDC03E"/>
    <w:rsid w:val="2163F55A"/>
    <w:rsid w:val="21A69238"/>
    <w:rsid w:val="221B831D"/>
    <w:rsid w:val="235A10A8"/>
    <w:rsid w:val="2759D464"/>
    <w:rsid w:val="277ABDDF"/>
    <w:rsid w:val="2B91AEC6"/>
    <w:rsid w:val="2D053E44"/>
    <w:rsid w:val="2E812707"/>
    <w:rsid w:val="306D5EBC"/>
    <w:rsid w:val="32668680"/>
    <w:rsid w:val="32A7C035"/>
    <w:rsid w:val="32B92A11"/>
    <w:rsid w:val="32FD1BAA"/>
    <w:rsid w:val="349E5217"/>
    <w:rsid w:val="35A2AF0A"/>
    <w:rsid w:val="378F07F3"/>
    <w:rsid w:val="3E4ED744"/>
    <w:rsid w:val="3F5072D8"/>
    <w:rsid w:val="426E7F68"/>
    <w:rsid w:val="42E86436"/>
    <w:rsid w:val="43FD25DA"/>
    <w:rsid w:val="45AA899F"/>
    <w:rsid w:val="4A1929F5"/>
    <w:rsid w:val="4B4E0264"/>
    <w:rsid w:val="4E847E5A"/>
    <w:rsid w:val="4ED7ED5F"/>
    <w:rsid w:val="4F23E8FA"/>
    <w:rsid w:val="4F8F2380"/>
    <w:rsid w:val="4FA9A842"/>
    <w:rsid w:val="50053C31"/>
    <w:rsid w:val="51B498C8"/>
    <w:rsid w:val="5D6EDC07"/>
    <w:rsid w:val="5DE739F9"/>
    <w:rsid w:val="5F8AE669"/>
    <w:rsid w:val="626D925F"/>
    <w:rsid w:val="69F09F45"/>
    <w:rsid w:val="6B67CC33"/>
    <w:rsid w:val="6B7AFADE"/>
    <w:rsid w:val="6FA67C59"/>
    <w:rsid w:val="704EA831"/>
    <w:rsid w:val="7383644E"/>
    <w:rsid w:val="7822CD71"/>
    <w:rsid w:val="7B3E1D6F"/>
    <w:rsid w:val="7C148AEC"/>
    <w:rsid w:val="7CA0304F"/>
    <w:rsid w:val="7CD9E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477F0648-B126-4D4B-BD5D-EAC06780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link w:val="Heading5Char"/>
    <w:qFormat/>
    <w:pPr>
      <w:numPr>
        <w:ilvl w:val="4"/>
        <w:numId w:val="2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5">
    <w:name w:val="Normal 5"/>
    <w:basedOn w:val="Heading5"/>
    <w:next w:val="Heading5"/>
    <w:pPr>
      <w:outlineLvl w:val="9"/>
    </w:pPr>
  </w:style>
  <w:style w:type="paragraph" w:customStyle="1" w:styleId="Normal6">
    <w:name w:val="Normal 6"/>
    <w:basedOn w:val="Heading6"/>
    <w:next w:val="Heading6"/>
    <w:pPr>
      <w:ind w:left="907"/>
      <w:outlineLvl w:val="9"/>
    </w:pPr>
  </w:style>
  <w:style w:type="paragraph" w:customStyle="1" w:styleId="Normal7">
    <w:name w:val="Normal 7"/>
    <w:basedOn w:val="Heading7"/>
    <w:next w:val="Heading7"/>
    <w:pPr>
      <w:ind w:left="1361"/>
      <w:outlineLvl w:val="9"/>
    </w:pPr>
  </w:style>
  <w:style w:type="paragraph" w:customStyle="1" w:styleId="Normal8">
    <w:name w:val="Normal 8"/>
    <w:basedOn w:val="Heading8"/>
    <w:next w:val="Heading8"/>
    <w:pPr>
      <w:ind w:left="1814"/>
      <w:outlineLvl w:val="9"/>
    </w:pPr>
  </w:style>
  <w:style w:type="paragraph" w:customStyle="1" w:styleId="Normal9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customStyle="1" w:styleId="a0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customStyle="1" w:styleId="a1">
    <w:name w:val="כותרת מסגרת"/>
    <w:basedOn w:val="Normal"/>
    <w:next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2">
    <w:name w:val="טקסט מסגרת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customStyle="1" w:styleId="a3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4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a5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customStyle="1" w:styleId="a">
    <w:name w:val="תוכנית"/>
    <w:basedOn w:val="a5"/>
    <w:rsid w:val="00C03AA0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a6">
    <w:name w:val="תו להקשה"/>
    <w:basedOn w:val="DefaultParagraphFont"/>
    <w:rPr>
      <w:b/>
      <w:bCs/>
    </w:rPr>
  </w:style>
  <w:style w:type="character" w:customStyle="1" w:styleId="a7">
    <w:name w:val="ערך להקשה"/>
    <w:basedOn w:val="DefaultParagraphFont"/>
    <w:rPr>
      <w:rFonts w:ascii="Univers Condensed" w:hAnsi="Univers Condensed" w:cs="Miriam"/>
      <w:i/>
      <w:iCs/>
    </w:rPr>
  </w:style>
  <w:style w:type="character" w:customStyle="1" w:styleId="a8">
    <w:name w:val="מונח"/>
    <w:basedOn w:val="DefaultParagraphFont"/>
    <w:rPr>
      <w:b/>
      <w:bCs/>
      <w:i/>
      <w:iCs/>
    </w:rPr>
  </w:style>
  <w:style w:type="paragraph" w:customStyle="1" w:styleId="a9">
    <w:name w:val="ניקוד"/>
    <w:basedOn w:val="Normal"/>
    <w:pPr>
      <w:spacing w:before="40" w:after="40"/>
    </w:pPr>
    <w:rPr>
      <w:szCs w:val="20"/>
    </w:rPr>
  </w:style>
  <w:style w:type="paragraph" w:customStyle="1" w:styleId="aa">
    <w:name w:val="תקציר לחניך"/>
    <w:basedOn w:val="Normal"/>
    <w:pPr>
      <w:ind w:left="1984" w:hanging="1984"/>
    </w:pPr>
  </w:style>
  <w:style w:type="paragraph" w:customStyle="1" w:styleId="ab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customStyle="1" w:styleId="ac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customStyle="1" w:styleId="ad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customStyle="1" w:styleId="ae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customStyle="1" w:styleId="af">
    <w:name w:val="טבלת רשת"/>
    <w:basedOn w:val="TableNormal"/>
    <w:rsid w:val="009643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6271FD"/>
    <w:rPr>
      <w:rFonts w:cs="Davi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customXml/itemProps2.xml><?xml version="1.0" encoding="utf-8"?>
<ds:datastoreItem xmlns:ds="http://schemas.openxmlformats.org/officeDocument/2006/customXml" ds:itemID="{BDEA42C5-45B4-43CD-B1A4-BF4A8CB3D834}"/>
</file>

<file path=customXml/itemProps3.xml><?xml version="1.0" encoding="utf-8"?>
<ds:datastoreItem xmlns:ds="http://schemas.openxmlformats.org/officeDocument/2006/customXml" ds:itemID="{2E503CD1-DA77-485D-99A2-4620893722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VworkPag</Template>
  <TotalTime>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תרגול פקודות DML בסיסיות</vt:lpstr>
    </vt:vector>
  </TitlesOfParts>
  <Manager/>
  <Company>ביה"ס למקצועות המחשב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שירה סאסי</cp:lastModifiedBy>
  <cp:revision>2</cp:revision>
  <cp:lastPrinted>2008-05-28T11:29:00Z</cp:lastPrinted>
  <dcterms:created xsi:type="dcterms:W3CDTF">2024-11-19T14:27:00Z</dcterms:created>
  <dcterms:modified xsi:type="dcterms:W3CDTF">2024-11-19T14:27:00Z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AddtoSUBJECTS">
    <vt:bool>false</vt:bool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