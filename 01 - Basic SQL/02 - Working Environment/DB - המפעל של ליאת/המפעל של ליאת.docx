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002AE" w:rsidR="007002AE" w:rsidP="007002AE" w:rsidRDefault="00A1378C" w14:paraId="63182451" w14:textId="272BCC5D">
      <w:pPr>
        <w:pStyle w:val="Heading1"/>
        <w:spacing w:line="360" w:lineRule="auto"/>
        <w:rPr>
          <w:rFonts w:ascii="Heebo" w:hAnsi="Heebo" w:cs="Heebo"/>
          <w:rtl/>
        </w:rPr>
      </w:pPr>
      <w:r w:rsidRPr="007A2FF2">
        <w:rPr>
          <w:rFonts w:ascii="Heebo" w:hAnsi="Heebo" w:cs="Heebo"/>
        </w:rPr>
        <w:fldChar w:fldCharType="begin"/>
      </w:r>
      <w:r w:rsidRPr="007A2FF2">
        <w:rPr>
          <w:rFonts w:ascii="Heebo" w:hAnsi="Heebo" w:cs="Heebo"/>
        </w:rPr>
        <w:instrText xml:space="preserve"> TITLE  \* MERGEFORMAT </w:instrText>
      </w:r>
      <w:r w:rsidRPr="007A2FF2">
        <w:rPr>
          <w:rFonts w:ascii="Heebo" w:hAnsi="Heebo" w:cs="Heebo"/>
        </w:rPr>
        <w:fldChar w:fldCharType="separate"/>
      </w:r>
      <w:r w:rsidR="001F308C">
        <w:rPr>
          <w:rFonts w:hint="cs" w:ascii="Heebo" w:hAnsi="Heebo" w:cs="Heebo"/>
          <w:rtl/>
        </w:rPr>
        <w:t>המפעל של ליאת</w:t>
      </w:r>
      <w:r w:rsidRPr="007A2FF2" w:rsidR="00235FF8">
        <w:rPr>
          <w:rFonts w:ascii="Heebo" w:hAnsi="Heebo" w:cs="Heebo"/>
          <w:rtl/>
        </w:rPr>
        <w:t xml:space="preserve"> </w:t>
      </w:r>
      <w:r w:rsidRPr="007A2FF2">
        <w:rPr>
          <w:rFonts w:ascii="Heebo" w:hAnsi="Heebo" w:cs="Heebo"/>
        </w:rPr>
        <w:fldChar w:fldCharType="end"/>
      </w:r>
    </w:p>
    <w:p w:rsidRPr="00D74C98" w:rsidR="001F308C" w:rsidP="001F308C" w:rsidRDefault="001F308C" w14:paraId="048FA386" w14:textId="77777777">
      <w:pPr>
        <w:pStyle w:val="Heading3"/>
        <w:spacing w:line="276" w:lineRule="auto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>הישויות בארגון:</w:t>
      </w:r>
    </w:p>
    <w:p w:rsidRPr="00D74C98" w:rsidR="001F308C" w:rsidP="001F308C" w:rsidRDefault="001F308C" w14:paraId="15810022" w14:textId="77777777">
      <w:pPr>
        <w:pStyle w:val="1"/>
        <w:numPr>
          <w:ilvl w:val="0"/>
          <w:numId w:val="17"/>
        </w:numPr>
        <w:spacing w:line="276" w:lineRule="auto"/>
        <w:ind w:right="0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>עובד</w:t>
      </w:r>
    </w:p>
    <w:p w:rsidRPr="00D74C98" w:rsidR="001F308C" w:rsidP="001F308C" w:rsidRDefault="001F308C" w14:paraId="10EED186" w14:textId="77777777">
      <w:pPr>
        <w:pStyle w:val="1"/>
        <w:numPr>
          <w:ilvl w:val="0"/>
          <w:numId w:val="18"/>
        </w:numPr>
        <w:spacing w:line="276" w:lineRule="auto"/>
        <w:ind w:right="0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>מחלקה</w:t>
      </w:r>
    </w:p>
    <w:p w:rsidRPr="00D74C98" w:rsidR="001F308C" w:rsidP="001F308C" w:rsidRDefault="001F308C" w14:paraId="34E8CBDC" w14:textId="77777777">
      <w:pPr>
        <w:pStyle w:val="1"/>
        <w:numPr>
          <w:ilvl w:val="0"/>
          <w:numId w:val="19"/>
        </w:numPr>
        <w:spacing w:line="276" w:lineRule="auto"/>
        <w:ind w:right="0"/>
        <w:jc w:val="left"/>
        <w:rPr>
          <w:rFonts w:ascii="Heebo" w:hAnsi="Heebo" w:cs="Heebo"/>
          <w:rtl/>
        </w:rPr>
      </w:pPr>
      <w:r w:rsidRPr="00D74C98">
        <w:rPr>
          <w:rFonts w:hint="cs" w:ascii="Heebo" w:hAnsi="Heebo" w:cs="Heebo"/>
          <w:rtl/>
        </w:rPr>
        <w:t>פרויקט</w:t>
      </w:r>
    </w:p>
    <w:p w:rsidRPr="00D74C98" w:rsidR="001F308C" w:rsidP="1BE917EB" w:rsidRDefault="001F308C" w14:paraId="61E18A04" w14:textId="77777777">
      <w:pPr>
        <w:pStyle w:val="Heading3"/>
        <w:rPr>
          <w:rFonts w:ascii="Heebo" w:hAnsi="Heebo" w:cs="Heebo"/>
          <w:rtl w:val="1"/>
        </w:rPr>
      </w:pPr>
      <w:r w:rsidR="001F308C">
        <w:rPr>
          <w:rtl w:val="1"/>
        </w:rPr>
        <w:t>חוקי מבנה הארגון</w:t>
      </w:r>
      <w:r w:rsidR="001F308C">
        <w:rPr/>
        <w:t>:</w:t>
      </w:r>
    </w:p>
    <w:p w:rsidRPr="00D74C98" w:rsidR="001F308C" w:rsidP="001F308C" w:rsidRDefault="001F308C" w14:paraId="2478A627" w14:textId="77777777">
      <w:pPr>
        <w:pStyle w:val="1"/>
        <w:numPr>
          <w:ilvl w:val="0"/>
          <w:numId w:val="20"/>
        </w:numPr>
        <w:spacing w:line="276" w:lineRule="auto"/>
        <w:ind w:right="0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>עובד יכול להשתייך למחלקה אחת מקסימום.</w:t>
      </w:r>
    </w:p>
    <w:p w:rsidRPr="00D74C98" w:rsidR="001F308C" w:rsidP="001F308C" w:rsidRDefault="001F308C" w14:paraId="438AF2D2" w14:textId="77777777">
      <w:pPr>
        <w:pStyle w:val="1"/>
        <w:numPr>
          <w:ilvl w:val="0"/>
          <w:numId w:val="21"/>
        </w:numPr>
        <w:spacing w:line="276" w:lineRule="auto"/>
        <w:ind w:right="0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>יתכן שעובד לא ישתייך למחלקה.</w:t>
      </w:r>
    </w:p>
    <w:p w:rsidRPr="00D74C98" w:rsidR="001F308C" w:rsidP="001F308C" w:rsidRDefault="001F308C" w14:paraId="44923529" w14:textId="77777777">
      <w:pPr>
        <w:numPr>
          <w:ilvl w:val="0"/>
          <w:numId w:val="22"/>
        </w:numPr>
        <w:spacing w:line="276" w:lineRule="auto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>מחלקה יכולה להכיל עובדים או שלא.</w:t>
      </w:r>
    </w:p>
    <w:p w:rsidRPr="00D74C98" w:rsidR="001F308C" w:rsidP="001F308C" w:rsidRDefault="001F308C" w14:paraId="380E3BB0" w14:textId="77777777">
      <w:pPr>
        <w:numPr>
          <w:ilvl w:val="0"/>
          <w:numId w:val="23"/>
        </w:numPr>
        <w:spacing w:line="276" w:lineRule="auto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 xml:space="preserve">לכל </w:t>
      </w:r>
      <w:r w:rsidRPr="00D74C98">
        <w:rPr>
          <w:rFonts w:hint="cs" w:ascii="Heebo" w:hAnsi="Heebo" w:cs="Heebo"/>
          <w:rtl/>
        </w:rPr>
        <w:t>פרויקט</w:t>
      </w:r>
      <w:r w:rsidRPr="00D74C98">
        <w:rPr>
          <w:rFonts w:ascii="Heebo" w:hAnsi="Heebo" w:cs="Heebo"/>
          <w:rtl/>
        </w:rPr>
        <w:t xml:space="preserve">  מוגדר עובד אחראי.</w:t>
      </w:r>
    </w:p>
    <w:p w:rsidRPr="00D74C98" w:rsidR="001F308C" w:rsidP="001F308C" w:rsidRDefault="001F308C" w14:paraId="1514A7F5" w14:textId="77777777">
      <w:pPr>
        <w:numPr>
          <w:ilvl w:val="0"/>
          <w:numId w:val="24"/>
        </w:numPr>
        <w:spacing w:line="276" w:lineRule="auto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 xml:space="preserve">כל </w:t>
      </w:r>
      <w:r w:rsidRPr="00D74C98">
        <w:rPr>
          <w:rFonts w:hint="cs" w:ascii="Heebo" w:hAnsi="Heebo" w:cs="Heebo"/>
          <w:rtl/>
        </w:rPr>
        <w:t>פרויקט</w:t>
      </w:r>
      <w:r w:rsidRPr="00D74C98">
        <w:rPr>
          <w:rFonts w:ascii="Heebo" w:hAnsi="Heebo" w:cs="Heebo"/>
          <w:rtl/>
        </w:rPr>
        <w:t xml:space="preserve"> מנוהל ע"י מחלקה אחת אחראית. </w:t>
      </w:r>
    </w:p>
    <w:p w:rsidRPr="00D74C98" w:rsidR="001F308C" w:rsidP="001F308C" w:rsidRDefault="001F308C" w14:paraId="547C0D63" w14:textId="77777777">
      <w:pPr>
        <w:numPr>
          <w:ilvl w:val="0"/>
          <w:numId w:val="25"/>
        </w:numPr>
        <w:spacing w:line="276" w:lineRule="auto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 xml:space="preserve">יתכן כי עבור </w:t>
      </w:r>
      <w:r w:rsidRPr="00D74C98">
        <w:rPr>
          <w:rFonts w:hint="cs" w:ascii="Heebo" w:hAnsi="Heebo" w:cs="Heebo"/>
          <w:rtl/>
        </w:rPr>
        <w:t>פרויקט</w:t>
      </w:r>
      <w:r w:rsidRPr="00D74C98">
        <w:rPr>
          <w:rFonts w:ascii="Heebo" w:hAnsi="Heebo" w:cs="Heebo"/>
          <w:rtl/>
        </w:rPr>
        <w:t xml:space="preserve"> מסוים, העובד האחראי לא ישתייך למחלקה האחראית.</w:t>
      </w:r>
    </w:p>
    <w:p w:rsidR="001F308C" w:rsidP="001F308C" w:rsidRDefault="001F308C" w14:paraId="361A6F53" w14:textId="77777777">
      <w:pPr>
        <w:numPr>
          <w:ilvl w:val="0"/>
          <w:numId w:val="26"/>
        </w:numPr>
        <w:spacing w:line="276" w:lineRule="auto"/>
        <w:jc w:val="left"/>
        <w:rPr>
          <w:rFonts w:ascii="Heebo" w:hAnsi="Heebo" w:cs="Heebo"/>
        </w:rPr>
      </w:pPr>
      <w:r w:rsidRPr="00D74C98">
        <w:rPr>
          <w:rFonts w:ascii="Heebo" w:hAnsi="Heebo" w:cs="Heebo"/>
          <w:rtl/>
        </w:rPr>
        <w:t xml:space="preserve">לכל עובד יתכן שיש מנהל אחד בלבד (שהוא עובד אחר המנהל את המחלקה בו עובד העובד. </w:t>
      </w:r>
    </w:p>
    <w:p w:rsidRPr="00D74C98" w:rsidR="001F308C" w:rsidP="001F308C" w:rsidRDefault="001F308C" w14:paraId="2F2D8D42" w14:textId="77777777">
      <w:pPr>
        <w:spacing w:line="276" w:lineRule="auto"/>
        <w:ind w:left="1134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>אם העובד לא שייך לאף מחלקה - מנהל הארגון הינו המנהל שלו).</w:t>
      </w:r>
    </w:p>
    <w:p w:rsidRPr="00D74C98" w:rsidR="001F308C" w:rsidP="001F308C" w:rsidRDefault="001F308C" w14:paraId="0190E91C" w14:textId="77777777">
      <w:pPr>
        <w:numPr>
          <w:ilvl w:val="0"/>
          <w:numId w:val="27"/>
        </w:numPr>
        <w:spacing w:line="276" w:lineRule="auto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>יתכן עובד ללא מנהל (מנהל הארגון).</w:t>
      </w:r>
    </w:p>
    <w:p w:rsidRPr="00D74C98" w:rsidR="001F308C" w:rsidP="001F308C" w:rsidRDefault="001F308C" w14:paraId="2F4B7944" w14:textId="77777777">
      <w:pPr>
        <w:numPr>
          <w:ilvl w:val="0"/>
          <w:numId w:val="28"/>
        </w:numPr>
        <w:spacing w:line="276" w:lineRule="auto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>יתכן עובד שמנהל כמה עובדים.</w:t>
      </w:r>
    </w:p>
    <w:p w:rsidRPr="00D74C98" w:rsidR="001F308C" w:rsidP="001F308C" w:rsidRDefault="001F308C" w14:paraId="7D77F1FA" w14:textId="77777777">
      <w:pPr>
        <w:numPr>
          <w:ilvl w:val="0"/>
          <w:numId w:val="29"/>
        </w:numPr>
        <w:spacing w:line="276" w:lineRule="auto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>יתכן עובד שלא מנהל עובדים.</w:t>
      </w:r>
    </w:p>
    <w:p w:rsidRPr="00D74C98" w:rsidR="001F308C" w:rsidP="001F308C" w:rsidRDefault="001F308C" w14:paraId="7D8B0C13" w14:textId="77777777">
      <w:pPr>
        <w:numPr>
          <w:ilvl w:val="0"/>
          <w:numId w:val="30"/>
        </w:numPr>
        <w:spacing w:line="276" w:lineRule="auto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>תתכן שלמחלקה יש מחלקה אחראית עליה.</w:t>
      </w:r>
    </w:p>
    <w:p w:rsidRPr="00D74C98" w:rsidR="001F308C" w:rsidP="001F308C" w:rsidRDefault="001F308C" w14:paraId="5A5B2E0F" w14:textId="77777777">
      <w:pPr>
        <w:numPr>
          <w:ilvl w:val="0"/>
          <w:numId w:val="31"/>
        </w:numPr>
        <w:spacing w:line="276" w:lineRule="auto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>תתכן מחלקה שאין לה מחלקה אחראית (מחלקה זו נקראת "מחלקה ראשית").</w:t>
      </w:r>
    </w:p>
    <w:p w:rsidRPr="00D74C98" w:rsidR="001F308C" w:rsidP="001F308C" w:rsidRDefault="001F308C" w14:paraId="7702EAB5" w14:textId="77777777">
      <w:pPr>
        <w:numPr>
          <w:ilvl w:val="0"/>
          <w:numId w:val="32"/>
        </w:numPr>
        <w:spacing w:line="276" w:lineRule="auto"/>
        <w:jc w:val="left"/>
        <w:rPr>
          <w:rFonts w:ascii="Heebo" w:hAnsi="Heebo" w:cs="Heebo"/>
          <w:rtl/>
        </w:rPr>
      </w:pPr>
      <w:r w:rsidRPr="00D74C98">
        <w:rPr>
          <w:rFonts w:ascii="Heebo" w:hAnsi="Heebo" w:cs="Heebo"/>
          <w:rtl/>
        </w:rPr>
        <w:t xml:space="preserve">יתכן </w:t>
      </w:r>
      <w:r w:rsidRPr="00D74C98">
        <w:rPr>
          <w:rFonts w:hint="cs" w:ascii="Heebo" w:hAnsi="Heebo" w:cs="Heebo"/>
          <w:rtl/>
        </w:rPr>
        <w:t>שלפרויקט</w:t>
      </w:r>
      <w:r w:rsidRPr="00D74C98">
        <w:rPr>
          <w:rFonts w:ascii="Heebo" w:hAnsi="Heebo" w:cs="Heebo"/>
          <w:rtl/>
        </w:rPr>
        <w:t xml:space="preserve"> יש </w:t>
      </w:r>
      <w:r w:rsidRPr="00D74C98">
        <w:rPr>
          <w:rFonts w:hint="cs" w:ascii="Heebo" w:hAnsi="Heebo" w:cs="Heebo"/>
          <w:rtl/>
        </w:rPr>
        <w:t>פרויקט</w:t>
      </w:r>
      <w:r w:rsidRPr="00D74C98">
        <w:rPr>
          <w:rFonts w:ascii="Heebo" w:hAnsi="Heebo" w:cs="Heebo"/>
          <w:rtl/>
        </w:rPr>
        <w:t xml:space="preserve"> אחראי עליו.</w:t>
      </w:r>
    </w:p>
    <w:p w:rsidR="001F308C" w:rsidP="001F308C" w:rsidRDefault="001F308C" w14:paraId="45F32C39" w14:textId="77777777">
      <w:pPr>
        <w:numPr>
          <w:ilvl w:val="0"/>
          <w:numId w:val="33"/>
        </w:numPr>
        <w:spacing w:line="276" w:lineRule="auto"/>
        <w:jc w:val="left"/>
        <w:rPr>
          <w:rFonts w:ascii="Heebo" w:hAnsi="Heebo" w:cs="Heebo"/>
        </w:rPr>
      </w:pPr>
      <w:r w:rsidRPr="00D74C98">
        <w:rPr>
          <w:rFonts w:ascii="Heebo" w:hAnsi="Heebo" w:cs="Heebo"/>
          <w:rtl/>
        </w:rPr>
        <w:t xml:space="preserve">יתכן </w:t>
      </w:r>
      <w:r w:rsidRPr="00D74C98">
        <w:rPr>
          <w:rFonts w:hint="cs" w:ascii="Heebo" w:hAnsi="Heebo" w:cs="Heebo"/>
          <w:rtl/>
        </w:rPr>
        <w:t>פרויקט</w:t>
      </w:r>
      <w:r w:rsidRPr="00D74C98">
        <w:rPr>
          <w:rFonts w:ascii="Heebo" w:hAnsi="Heebo" w:cs="Heebo"/>
          <w:rtl/>
        </w:rPr>
        <w:t xml:space="preserve">  שאין לו </w:t>
      </w:r>
      <w:r w:rsidRPr="00D74C98">
        <w:rPr>
          <w:rFonts w:hint="cs" w:ascii="Heebo" w:hAnsi="Heebo" w:cs="Heebo"/>
          <w:rtl/>
        </w:rPr>
        <w:t>פרויקט</w:t>
      </w:r>
      <w:r w:rsidRPr="00D74C98">
        <w:rPr>
          <w:rFonts w:ascii="Heebo" w:hAnsi="Heebo" w:cs="Heebo"/>
          <w:rtl/>
        </w:rPr>
        <w:t xml:space="preserve"> אחראי מעליו (</w:t>
      </w:r>
      <w:r w:rsidRPr="00D74C98">
        <w:rPr>
          <w:rFonts w:hint="cs" w:ascii="Heebo" w:hAnsi="Heebo" w:cs="Heebo"/>
          <w:rtl/>
        </w:rPr>
        <w:t>פרויקט</w:t>
      </w:r>
      <w:r w:rsidRPr="00D74C98">
        <w:rPr>
          <w:rFonts w:ascii="Heebo" w:hAnsi="Heebo" w:cs="Heebo"/>
          <w:rtl/>
        </w:rPr>
        <w:t xml:space="preserve"> זה נקרא "</w:t>
      </w:r>
      <w:r w:rsidRPr="00D74C98">
        <w:rPr>
          <w:rFonts w:hint="cs" w:ascii="Heebo" w:hAnsi="Heebo" w:cs="Heebo"/>
          <w:rtl/>
        </w:rPr>
        <w:t>פרויקט</w:t>
      </w:r>
      <w:r w:rsidRPr="00D74C98">
        <w:rPr>
          <w:rFonts w:ascii="Heebo" w:hAnsi="Heebo" w:cs="Heebo"/>
          <w:rtl/>
        </w:rPr>
        <w:t xml:space="preserve"> ראשי").</w:t>
      </w:r>
    </w:p>
    <w:p w:rsidR="001F308C" w:rsidP="001F308C" w:rsidRDefault="001F308C" w14:paraId="702B57D0" w14:textId="77777777">
      <w:pPr>
        <w:keepLines w:val="0"/>
        <w:widowControl/>
        <w:tabs>
          <w:tab w:val="left" w:pos="9379"/>
        </w:tabs>
        <w:bidi w:val="0"/>
        <w:spacing w:before="0" w:after="0"/>
        <w:ind w:left="0"/>
        <w:jc w:val="left"/>
        <w:rPr>
          <w:rFonts w:ascii="Heebo" w:hAnsi="Heebo" w:cs="Heebo"/>
          <w:rtl/>
        </w:rPr>
      </w:pPr>
      <w:r>
        <w:rPr>
          <w:rFonts w:ascii="Heebo" w:hAnsi="Heebo" w:cs="Heebo"/>
          <w:rtl/>
        </w:rPr>
        <w:br w:type="page"/>
      </w:r>
    </w:p>
    <w:p w:rsidRPr="00FC23DB" w:rsidR="001F308C" w:rsidP="001F308C" w:rsidRDefault="001F308C" w14:paraId="49D4C424" w14:textId="77777777">
      <w:pPr>
        <w:keepLines w:val="0"/>
        <w:widowControl/>
        <w:spacing w:before="0" w:after="160"/>
        <w:ind w:left="0"/>
        <w:jc w:val="left"/>
        <w:rPr>
          <w:rFonts w:ascii="Heebo" w:hAnsi="Heebo" w:eastAsia="Calibri" w:cs="Heebo"/>
          <w:b/>
          <w:bCs/>
          <w:sz w:val="40"/>
          <w:szCs w:val="40"/>
          <w:u w:val="single"/>
          <w:rtl/>
        </w:rPr>
      </w:pPr>
      <w:bookmarkStart w:name="_Hlk93930542" w:id="0"/>
      <w:bookmarkStart w:name="_Hlk93930490" w:id="1"/>
      <w:r w:rsidRPr="00FC23DB">
        <w:rPr>
          <w:rFonts w:ascii="Heebo" w:hAnsi="Heebo" w:eastAsia="Calibri" w:cs="Heebo"/>
          <w:b/>
          <w:bCs/>
          <w:sz w:val="40"/>
          <w:szCs w:val="40"/>
          <w:u w:val="single"/>
        </w:rPr>
        <w:t>ERD</w:t>
      </w:r>
      <w:r w:rsidRPr="00FC23DB">
        <w:rPr>
          <w:rFonts w:ascii="Heebo" w:hAnsi="Heebo" w:eastAsia="Calibri" w:cs="Heebo"/>
          <w:b/>
          <w:bCs/>
          <w:sz w:val="40"/>
          <w:szCs w:val="40"/>
          <w:u w:val="single"/>
          <w:rtl/>
        </w:rPr>
        <w:t xml:space="preserve"> של המפעל של ליאת</w:t>
      </w:r>
      <w:bookmarkEnd w:id="0"/>
    </w:p>
    <w:tbl>
      <w:tblPr>
        <w:tblpPr w:leftFromText="180" w:rightFromText="180" w:vertAnchor="page" w:horzAnchor="margin" w:tblpY="4280"/>
        <w:bidiVisual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95"/>
        <w:gridCol w:w="1082"/>
        <w:gridCol w:w="1658"/>
        <w:gridCol w:w="676"/>
      </w:tblGrid>
      <w:tr w:rsidRPr="00FC23DB" w:rsidR="00792602" w:rsidTr="00612C05" w14:paraId="12BB4656" w14:textId="77777777">
        <w:trPr>
          <w:trHeight w:val="414"/>
        </w:trPr>
        <w:tc>
          <w:tcPr>
            <w:tcW w:w="438" w:type="dxa"/>
            <w:shd w:val="clear" w:color="auto" w:fill="262626"/>
          </w:tcPr>
          <w:p w:rsidRPr="00792602" w:rsidR="001F308C" w:rsidP="00792602" w:rsidRDefault="001F308C" w14:paraId="02758368" w14:textId="77777777">
            <w:pPr>
              <w:keepLines w:val="0"/>
              <w:widowControl/>
              <w:bidi w:val="0"/>
              <w:spacing w:before="0" w:after="0"/>
              <w:ind w:left="0"/>
              <w:jc w:val="center"/>
              <w:rPr>
                <w:rFonts w:ascii="Heebo" w:hAnsi="Heebo" w:eastAsia="Calibri" w:cs="Heebo"/>
                <w:b/>
                <w:bCs/>
                <w:noProof/>
                <w:sz w:val="28"/>
                <w:szCs w:val="28"/>
                <w:u w:val="single"/>
                <w:rtl/>
                <w:lang w:val="he-IL"/>
              </w:rPr>
            </w:pPr>
          </w:p>
        </w:tc>
        <w:tc>
          <w:tcPr>
            <w:tcW w:w="3416" w:type="dxa"/>
            <w:gridSpan w:val="3"/>
            <w:shd w:val="clear" w:color="auto" w:fill="262626"/>
          </w:tcPr>
          <w:p w:rsidRPr="00792602" w:rsidR="001F308C" w:rsidP="00792602" w:rsidRDefault="00FD0251" w14:paraId="713ED697" w14:textId="2EEF6F9B">
            <w:pPr>
              <w:keepLines w:val="0"/>
              <w:widowControl/>
              <w:bidi w:val="0"/>
              <w:spacing w:before="0" w:after="0"/>
              <w:ind w:left="0"/>
              <w:jc w:val="center"/>
              <w:rPr>
                <w:rFonts w:ascii="Heebo" w:hAnsi="Heebo" w:eastAsia="Calibri" w:cs="Heebo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eastAsia="Calibri"/>
                <w:noProof/>
                <w:szCs w:val="22"/>
                <w:rtl/>
              </w:rPr>
              <w:pict w14:anchorId="0FAE5B40">
                <v:rect id="מלבן 249" style="position:absolute;left:0;text-align:left;margin-left:4.85pt;margin-top:5.5pt;width:12.75pt;height:12pt;z-index: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44" filled="f" strokecolor="window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"/>
              </w:pict>
            </w:r>
            <w:r w:rsidRPr="00792602" w:rsidR="001F308C">
              <w:rPr>
                <w:rFonts w:ascii="Heebo" w:hAnsi="Heebo" w:eastAsia="Calibri" w:cs="Heebo"/>
                <w:b/>
                <w:bCs/>
                <w:sz w:val="28"/>
                <w:szCs w:val="28"/>
              </w:rPr>
              <w:t>T_EMPL</w:t>
            </w:r>
          </w:p>
        </w:tc>
      </w:tr>
      <w:tr w:rsidRPr="00FC23DB" w:rsidR="00792602" w:rsidTr="4B8B958B" w14:paraId="091A8181" w14:textId="77777777">
        <w:trPr>
          <w:trHeight w:val="414"/>
        </w:trPr>
        <w:tc>
          <w:tcPr>
            <w:tcW w:w="1520" w:type="dxa"/>
            <w:gridSpan w:val="2"/>
            <w:shd w:val="clear" w:color="auto" w:fill="auto"/>
          </w:tcPr>
          <w:p w:rsidRPr="00792602" w:rsidR="001F308C" w:rsidP="00792602" w:rsidRDefault="001F308C" w14:paraId="358615CD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b/>
                <w:bCs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b/>
                <w:bCs/>
                <w:sz w:val="24"/>
                <w:szCs w:val="22"/>
              </w:rPr>
              <w:t>EMPNO</w:t>
            </w:r>
          </w:p>
        </w:tc>
        <w:tc>
          <w:tcPr>
            <w:tcW w:w="1658" w:type="dxa"/>
            <w:shd w:val="clear" w:color="auto" w:fill="auto"/>
          </w:tcPr>
          <w:p w:rsidRPr="00792602" w:rsidR="001F308C" w:rsidP="00792602" w:rsidRDefault="00FD0251" w14:paraId="73FF3B07" w14:textId="56DF7837">
            <w:pPr>
              <w:keepLines w:val="0"/>
              <w:widowControl/>
              <w:bidi w:val="0"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>
              <w:rPr>
                <w:rFonts w:ascii="Calibri" w:hAnsi="Calibri" w:eastAsia="Calibri"/>
                <w:noProof/>
                <w:szCs w:val="22"/>
              </w:rPr>
              <w:pict w14:anchorId="571B8C3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style="position:absolute;left:0;text-align:left;margin-left:-38.65pt;margin-top:-26.6pt;width:73.85pt;height:30.65pt;flip:x;z-index: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">
                  <v:textbox style="mso-next-textbox:#_x0000_s1042">
                    <w:txbxContent>
                      <w:p w:rsidRPr="001F308C" w:rsidR="001F308C" w:rsidP="001F308C" w:rsidRDefault="001F308C" w14:paraId="19FC2BC3" w14:textId="77777777">
                        <w:pPr>
                          <w:jc w:val="center"/>
                          <w:rPr>
                            <w:color w:val="FFFFFF"/>
                            <w:sz w:val="22"/>
                            <w:szCs w:val="32"/>
                          </w:rPr>
                        </w:pPr>
                        <w:r w:rsidRPr="001F308C">
                          <w:rPr>
                            <w:rFonts w:hint="cs"/>
                            <w:color w:val="FFFFFF"/>
                            <w:sz w:val="22"/>
                            <w:szCs w:val="32"/>
                          </w:rPr>
                          <w:t>T</w:t>
                        </w:r>
                      </w:p>
                    </w:txbxContent>
                  </v:textbox>
                </v:shape>
              </w:pict>
            </w:r>
            <w:r w:rsidRPr="00792602" w:rsidR="001F308C">
              <w:rPr>
                <w:rFonts w:ascii="Heebo" w:hAnsi="Heebo" w:eastAsia="Calibri" w:cs="Heebo"/>
                <w:sz w:val="24"/>
                <w:szCs w:val="22"/>
                <w:rtl/>
              </w:rPr>
              <w:t>קוד העובד</w:t>
            </w:r>
          </w:p>
        </w:tc>
        <w:tc>
          <w:tcPr>
            <w:tcW w:w="676" w:type="dxa"/>
            <w:shd w:val="clear" w:color="auto" w:fill="auto"/>
          </w:tcPr>
          <w:p w:rsidRPr="00792602" w:rsidR="001F308C" w:rsidP="00792602" w:rsidRDefault="001F308C" w14:paraId="2188686A" w14:textId="77777777">
            <w:pPr>
              <w:keepLines w:val="0"/>
              <w:widowControl/>
              <w:bidi w:val="0"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  <w:tr w:rsidRPr="00FC23DB" w:rsidR="00792602" w:rsidTr="4B8B958B" w14:paraId="4DFA3256" w14:textId="77777777">
        <w:trPr>
          <w:trHeight w:val="414"/>
        </w:trPr>
        <w:tc>
          <w:tcPr>
            <w:tcW w:w="1520" w:type="dxa"/>
            <w:gridSpan w:val="2"/>
            <w:shd w:val="clear" w:color="auto" w:fill="auto"/>
          </w:tcPr>
          <w:p w:rsidRPr="00792602" w:rsidR="001F308C" w:rsidP="00792602" w:rsidRDefault="001F308C" w14:paraId="58E6E0EB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FIRSTNAME</w:t>
            </w:r>
          </w:p>
        </w:tc>
        <w:tc>
          <w:tcPr>
            <w:tcW w:w="1658" w:type="dxa"/>
            <w:shd w:val="clear" w:color="auto" w:fill="auto"/>
          </w:tcPr>
          <w:p w:rsidRPr="00792602" w:rsidR="001F308C" w:rsidP="00792602" w:rsidRDefault="001F308C" w14:paraId="2C4F73E9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שם פרטי</w:t>
            </w:r>
          </w:p>
        </w:tc>
        <w:tc>
          <w:tcPr>
            <w:tcW w:w="676" w:type="dxa"/>
            <w:shd w:val="clear" w:color="auto" w:fill="auto"/>
          </w:tcPr>
          <w:p w:rsidRPr="00792602" w:rsidR="001F308C" w:rsidP="00792602" w:rsidRDefault="001F308C" w14:paraId="7F1E71A1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  <w:tr w:rsidRPr="00FC23DB" w:rsidR="00792602" w:rsidTr="4B8B958B" w14:paraId="36D64C48" w14:textId="77777777">
        <w:trPr>
          <w:trHeight w:val="414"/>
        </w:trPr>
        <w:tc>
          <w:tcPr>
            <w:tcW w:w="1520" w:type="dxa"/>
            <w:gridSpan w:val="2"/>
            <w:shd w:val="clear" w:color="auto" w:fill="auto"/>
          </w:tcPr>
          <w:p w:rsidRPr="00792602" w:rsidR="001F308C" w:rsidP="00792602" w:rsidRDefault="001F308C" w14:paraId="1269E908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LASTNAME</w:t>
            </w:r>
          </w:p>
        </w:tc>
        <w:tc>
          <w:tcPr>
            <w:tcW w:w="1658" w:type="dxa"/>
            <w:shd w:val="clear" w:color="auto" w:fill="auto"/>
          </w:tcPr>
          <w:p w:rsidRPr="00792602" w:rsidR="001F308C" w:rsidP="00792602" w:rsidRDefault="001F308C" w14:paraId="041D9EF1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שם משפחה</w:t>
            </w:r>
          </w:p>
        </w:tc>
        <w:tc>
          <w:tcPr>
            <w:tcW w:w="676" w:type="dxa"/>
            <w:shd w:val="clear" w:color="auto" w:fill="auto"/>
          </w:tcPr>
          <w:p w:rsidRPr="00792602" w:rsidR="001F308C" w:rsidP="00792602" w:rsidRDefault="001F308C" w14:paraId="7F673E84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  <w:tr w:rsidRPr="00FC23DB" w:rsidR="00792602" w:rsidTr="4B8B958B" w14:paraId="189FCD9D" w14:textId="77777777">
        <w:trPr>
          <w:trHeight w:val="414"/>
        </w:trPr>
        <w:tc>
          <w:tcPr>
            <w:tcW w:w="1520" w:type="dxa"/>
            <w:gridSpan w:val="2"/>
            <w:shd w:val="clear" w:color="auto" w:fill="auto"/>
          </w:tcPr>
          <w:p w:rsidRPr="00792602" w:rsidR="001F308C" w:rsidP="00792602" w:rsidRDefault="001F308C" w14:paraId="56394996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i/>
                <w:iCs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i/>
                <w:iCs/>
                <w:sz w:val="24"/>
                <w:szCs w:val="22"/>
              </w:rPr>
              <w:t>DEPTNO</w:t>
            </w:r>
          </w:p>
        </w:tc>
        <w:tc>
          <w:tcPr>
            <w:tcW w:w="1658" w:type="dxa"/>
            <w:shd w:val="clear" w:color="auto" w:fill="auto"/>
          </w:tcPr>
          <w:p w:rsidRPr="00792602" w:rsidR="001F308C" w:rsidP="00792602" w:rsidRDefault="001F308C" w14:paraId="6EC8DAC1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קוד מחלקה</w:t>
            </w:r>
          </w:p>
        </w:tc>
        <w:tc>
          <w:tcPr>
            <w:tcW w:w="676" w:type="dxa"/>
            <w:shd w:val="clear" w:color="auto" w:fill="auto"/>
          </w:tcPr>
          <w:p w:rsidRPr="00792602" w:rsidR="001F308C" w:rsidP="00792602" w:rsidRDefault="001F308C" w14:paraId="2A7D0118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  <w:tr w:rsidRPr="00FC23DB" w:rsidR="00792602" w:rsidTr="4B8B958B" w14:paraId="7C596BD9" w14:textId="77777777">
        <w:trPr>
          <w:trHeight w:val="414"/>
        </w:trPr>
        <w:tc>
          <w:tcPr>
            <w:tcW w:w="1520" w:type="dxa"/>
            <w:gridSpan w:val="2"/>
            <w:shd w:val="clear" w:color="auto" w:fill="auto"/>
          </w:tcPr>
          <w:p w:rsidRPr="00792602" w:rsidR="001F308C" w:rsidP="00792602" w:rsidRDefault="001F308C" w14:paraId="459FB5FC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HIREDATE</w:t>
            </w:r>
          </w:p>
        </w:tc>
        <w:tc>
          <w:tcPr>
            <w:tcW w:w="1658" w:type="dxa"/>
            <w:shd w:val="clear" w:color="auto" w:fill="auto"/>
          </w:tcPr>
          <w:p w:rsidRPr="00792602" w:rsidR="001F308C" w:rsidP="00792602" w:rsidRDefault="001F308C" w14:paraId="1B1555FF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noProof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noProof/>
                <w:sz w:val="24"/>
                <w:szCs w:val="22"/>
                <w:rtl/>
              </w:rPr>
              <w:t>תאריך העסקה</w:t>
            </w:r>
          </w:p>
        </w:tc>
        <w:tc>
          <w:tcPr>
            <w:tcW w:w="676" w:type="dxa"/>
            <w:shd w:val="clear" w:color="auto" w:fill="auto"/>
          </w:tcPr>
          <w:p w:rsidRPr="00792602" w:rsidR="001F308C" w:rsidP="00792602" w:rsidRDefault="00B75568" w14:paraId="1C90DC20" w14:textId="7B75F181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</w:rPr>
            </w:pPr>
            <w:r>
              <w:rPr>
                <w:rFonts w:ascii="Heebo" w:hAnsi="Heebo" w:eastAsia="Calibri" w:cs="Heebo"/>
                <w:noProof/>
                <w:sz w:val="22"/>
                <w:szCs w:val="22"/>
              </w:rPr>
              <w:pict w14:anchorId="559CCD1F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תמונה 33" style="width:19.5pt;height:19.5pt;visibility:visible;mso-wrap-style:square" o:spid="_x0000_i1025" type="#_x0000_t75">
                  <v:imagedata o:title="7C84D0A0" r:id="rId10"/>
                </v:shape>
              </w:pict>
            </w:r>
          </w:p>
        </w:tc>
      </w:tr>
      <w:tr w:rsidRPr="00FC23DB" w:rsidR="00792602" w:rsidTr="4B8B958B" w14:paraId="41F49E9D" w14:textId="77777777">
        <w:trPr>
          <w:trHeight w:val="414"/>
        </w:trPr>
        <w:tc>
          <w:tcPr>
            <w:tcW w:w="1520" w:type="dxa"/>
            <w:gridSpan w:val="2"/>
            <w:shd w:val="clear" w:color="auto" w:fill="auto"/>
          </w:tcPr>
          <w:p w:rsidRPr="00792602" w:rsidR="001F308C" w:rsidP="00792602" w:rsidRDefault="001F308C" w14:paraId="0D8B54D4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JOB</w:t>
            </w:r>
          </w:p>
        </w:tc>
        <w:tc>
          <w:tcPr>
            <w:tcW w:w="1658" w:type="dxa"/>
            <w:shd w:val="clear" w:color="auto" w:fill="auto"/>
          </w:tcPr>
          <w:p w:rsidRPr="00792602" w:rsidR="001F308C" w:rsidP="00792602" w:rsidRDefault="001F308C" w14:paraId="3541F932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תפקיד</w:t>
            </w:r>
          </w:p>
        </w:tc>
        <w:tc>
          <w:tcPr>
            <w:tcW w:w="676" w:type="dxa"/>
            <w:shd w:val="clear" w:color="auto" w:fill="auto"/>
          </w:tcPr>
          <w:p w:rsidRPr="00792602" w:rsidR="001F308C" w:rsidP="00792602" w:rsidRDefault="001F308C" w14:paraId="3F01C523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  <w:tr w:rsidRPr="00FC23DB" w:rsidR="00792602" w:rsidTr="4B8B958B" w14:paraId="6A5009C0" w14:textId="77777777">
        <w:trPr>
          <w:trHeight w:val="429"/>
        </w:trPr>
        <w:tc>
          <w:tcPr>
            <w:tcW w:w="1520" w:type="dxa"/>
            <w:gridSpan w:val="2"/>
            <w:shd w:val="clear" w:color="auto" w:fill="auto"/>
          </w:tcPr>
          <w:p w:rsidRPr="00792602" w:rsidR="001F308C" w:rsidP="00792602" w:rsidRDefault="001F308C" w14:paraId="6075D123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EDLEVEL</w:t>
            </w:r>
          </w:p>
        </w:tc>
        <w:tc>
          <w:tcPr>
            <w:tcW w:w="1658" w:type="dxa"/>
            <w:shd w:val="clear" w:color="auto" w:fill="auto"/>
          </w:tcPr>
          <w:p w:rsidRPr="00792602" w:rsidR="001F308C" w:rsidP="00792602" w:rsidRDefault="001F308C" w14:paraId="22E51F55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רמת השכלה</w:t>
            </w:r>
          </w:p>
        </w:tc>
        <w:tc>
          <w:tcPr>
            <w:tcW w:w="676" w:type="dxa"/>
            <w:shd w:val="clear" w:color="auto" w:fill="auto"/>
          </w:tcPr>
          <w:p w:rsidRPr="00792602" w:rsidR="001F308C" w:rsidP="00792602" w:rsidRDefault="00B75568" w14:paraId="4AEFBDC5" w14:textId="7494F51D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0"/>
                <w:szCs w:val="20"/>
                <w:rtl/>
              </w:rPr>
            </w:pPr>
            <w:r>
              <w:rPr>
                <w:rFonts w:ascii="Heebo" w:hAnsi="Heebo" w:eastAsia="Calibri" w:cs="Heebo"/>
                <w:noProof/>
                <w:sz w:val="22"/>
                <w:szCs w:val="22"/>
              </w:rPr>
              <w:pict w14:anchorId="2B945531">
                <v:shape id="תמונה 254" style="width:21.5pt;height:18.5pt;visibility:visible;mso-wrap-style:square" o:spid="_x0000_i1026" type="#_x0000_t75">
                  <v:imagedata o:title="" r:id="rId11"/>
                </v:shape>
              </w:pict>
            </w:r>
          </w:p>
        </w:tc>
      </w:tr>
      <w:tr w:rsidRPr="00FC23DB" w:rsidR="00792602" w:rsidTr="4B8B958B" w14:paraId="175C2866" w14:textId="77777777">
        <w:trPr>
          <w:trHeight w:val="414"/>
        </w:trPr>
        <w:tc>
          <w:tcPr>
            <w:tcW w:w="1520" w:type="dxa"/>
            <w:gridSpan w:val="2"/>
            <w:shd w:val="clear" w:color="auto" w:fill="auto"/>
          </w:tcPr>
          <w:p w:rsidRPr="00792602" w:rsidR="001F308C" w:rsidP="00792602" w:rsidRDefault="001F308C" w14:paraId="1B930D21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SEX</w:t>
            </w:r>
          </w:p>
        </w:tc>
        <w:tc>
          <w:tcPr>
            <w:tcW w:w="1658" w:type="dxa"/>
            <w:shd w:val="clear" w:color="auto" w:fill="auto"/>
          </w:tcPr>
          <w:p w:rsidRPr="00792602" w:rsidR="001F308C" w:rsidP="00792602" w:rsidRDefault="001F308C" w14:paraId="736B608F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מין</w:t>
            </w:r>
          </w:p>
        </w:tc>
        <w:tc>
          <w:tcPr>
            <w:tcW w:w="676" w:type="dxa"/>
            <w:shd w:val="clear" w:color="auto" w:fill="auto"/>
          </w:tcPr>
          <w:p w:rsidRPr="00792602" w:rsidR="001F308C" w:rsidP="00792602" w:rsidRDefault="001F308C" w14:paraId="79644947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  <w:tr w:rsidRPr="00FC23DB" w:rsidR="00792602" w:rsidTr="4B8B958B" w14:paraId="1CB5F522" w14:textId="77777777">
        <w:trPr>
          <w:trHeight w:val="414"/>
        </w:trPr>
        <w:tc>
          <w:tcPr>
            <w:tcW w:w="1520" w:type="dxa"/>
            <w:gridSpan w:val="2"/>
            <w:shd w:val="clear" w:color="auto" w:fill="auto"/>
          </w:tcPr>
          <w:p w:rsidRPr="00792602" w:rsidR="001F308C" w:rsidP="00792602" w:rsidRDefault="001F308C" w14:paraId="4586916B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BIRTHDATE</w:t>
            </w:r>
          </w:p>
        </w:tc>
        <w:tc>
          <w:tcPr>
            <w:tcW w:w="1658" w:type="dxa"/>
            <w:shd w:val="clear" w:color="auto" w:fill="auto"/>
          </w:tcPr>
          <w:p w:rsidRPr="00792602" w:rsidR="001F308C" w:rsidP="00792602" w:rsidRDefault="001F308C" w14:paraId="568590D5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noProof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noProof/>
                <w:sz w:val="24"/>
                <w:szCs w:val="22"/>
                <w:rtl/>
              </w:rPr>
              <w:t>יום הולדת</w:t>
            </w:r>
          </w:p>
        </w:tc>
        <w:tc>
          <w:tcPr>
            <w:tcW w:w="676" w:type="dxa"/>
            <w:shd w:val="clear" w:color="auto" w:fill="auto"/>
          </w:tcPr>
          <w:p w:rsidRPr="00792602" w:rsidR="001F308C" w:rsidP="00792602" w:rsidRDefault="00B75568" w14:paraId="5D1228D9" w14:textId="12467CC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</w:rPr>
            </w:pPr>
            <w:r>
              <w:rPr>
                <w:rFonts w:ascii="Heebo" w:hAnsi="Heebo" w:eastAsia="Calibri" w:cs="Heebo"/>
                <w:noProof/>
                <w:sz w:val="22"/>
                <w:szCs w:val="22"/>
              </w:rPr>
              <w:pict w14:anchorId="385AE66C">
                <v:shape id="תמונה 255" style="width:19.5pt;height:19.5pt;visibility:visible;mso-wrap-style:square" o:spid="_x0000_i1027" type="#_x0000_t75">
                  <v:imagedata o:title="7C84D0A0" r:id="rId10"/>
                </v:shape>
              </w:pict>
            </w:r>
          </w:p>
        </w:tc>
      </w:tr>
      <w:tr w:rsidRPr="00FC23DB" w:rsidR="00792602" w:rsidTr="4B8B958B" w14:paraId="0B673357" w14:textId="77777777">
        <w:trPr>
          <w:trHeight w:val="414"/>
        </w:trPr>
        <w:tc>
          <w:tcPr>
            <w:tcW w:w="1520" w:type="dxa"/>
            <w:gridSpan w:val="2"/>
            <w:shd w:val="clear" w:color="auto" w:fill="auto"/>
          </w:tcPr>
          <w:p w:rsidRPr="00792602" w:rsidR="001F308C" w:rsidP="00792602" w:rsidRDefault="001F308C" w14:paraId="0B89ED33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SALARY</w:t>
            </w:r>
          </w:p>
        </w:tc>
        <w:tc>
          <w:tcPr>
            <w:tcW w:w="1658" w:type="dxa"/>
            <w:shd w:val="clear" w:color="auto" w:fill="auto"/>
          </w:tcPr>
          <w:p w:rsidRPr="00792602" w:rsidR="001F308C" w:rsidP="00792602" w:rsidRDefault="001F308C" w14:paraId="455D7AD2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משכורת</w:t>
            </w:r>
          </w:p>
        </w:tc>
        <w:tc>
          <w:tcPr>
            <w:tcW w:w="676" w:type="dxa"/>
            <w:shd w:val="clear" w:color="auto" w:fill="auto"/>
          </w:tcPr>
          <w:p w:rsidRPr="00792602" w:rsidR="001F308C" w:rsidP="00792602" w:rsidRDefault="00B75568" w14:paraId="2E3D9418" w14:textId="2C7E2A9D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0"/>
                <w:szCs w:val="20"/>
                <w:rtl/>
              </w:rPr>
            </w:pPr>
            <w:r>
              <w:rPr>
                <w:rFonts w:ascii="Heebo" w:hAnsi="Heebo" w:eastAsia="Calibri" w:cs="Heebo"/>
                <w:noProof/>
                <w:sz w:val="22"/>
                <w:szCs w:val="22"/>
              </w:rPr>
              <w:pict w14:anchorId="7A9E7868">
                <v:shape id="תמונה 34" style="width:21.5pt;height:18.5pt;visibility:visible;mso-wrap-style:square" o:spid="_x0000_i1028" type="#_x0000_t75">
                  <v:imagedata o:title="" r:id="rId11"/>
                </v:shape>
              </w:pict>
            </w:r>
          </w:p>
        </w:tc>
      </w:tr>
      <w:tr w:rsidRPr="00FC23DB" w:rsidR="00792602" w:rsidTr="4B8B958B" w14:paraId="5AE735A7" w14:textId="77777777">
        <w:trPr>
          <w:trHeight w:val="399"/>
        </w:trPr>
        <w:tc>
          <w:tcPr>
            <w:tcW w:w="1520" w:type="dxa"/>
            <w:gridSpan w:val="2"/>
            <w:shd w:val="clear" w:color="auto" w:fill="auto"/>
          </w:tcPr>
          <w:p w:rsidRPr="00792602" w:rsidR="001F308C" w:rsidP="00792602" w:rsidRDefault="001F308C" w14:paraId="1129432F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BONUS</w:t>
            </w:r>
          </w:p>
        </w:tc>
        <w:tc>
          <w:tcPr>
            <w:tcW w:w="1658" w:type="dxa"/>
            <w:shd w:val="clear" w:color="auto" w:fill="auto"/>
          </w:tcPr>
          <w:p w:rsidRPr="00792602" w:rsidR="001F308C" w:rsidP="00792602" w:rsidRDefault="001F308C" w14:paraId="77032CDA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בונוס</w:t>
            </w:r>
          </w:p>
        </w:tc>
        <w:tc>
          <w:tcPr>
            <w:tcW w:w="676" w:type="dxa"/>
            <w:shd w:val="clear" w:color="auto" w:fill="auto"/>
          </w:tcPr>
          <w:p w:rsidRPr="00792602" w:rsidR="001F308C" w:rsidP="00792602" w:rsidRDefault="00B75568" w14:paraId="4FDC8BAC" w14:textId="08FCB11F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0"/>
                <w:szCs w:val="20"/>
                <w:rtl/>
              </w:rPr>
            </w:pPr>
            <w:r>
              <w:rPr>
                <w:rFonts w:ascii="Heebo" w:hAnsi="Heebo" w:eastAsia="Calibri" w:cs="Heebo"/>
                <w:noProof/>
                <w:sz w:val="22"/>
                <w:szCs w:val="22"/>
              </w:rPr>
              <w:pict w14:anchorId="76A3E7B3">
                <v:shape id="תמונה 35" style="width:21.5pt;height:18.5pt;visibility:visible;mso-wrap-style:square" o:spid="_x0000_i1029" type="#_x0000_t75">
                  <v:imagedata o:title="" r:id="rId11"/>
                </v:shape>
              </w:pict>
            </w:r>
          </w:p>
        </w:tc>
      </w:tr>
      <w:tr w:rsidRPr="00FC23DB" w:rsidR="00792602" w:rsidTr="4B8B958B" w14:paraId="67BCDA4A" w14:textId="77777777">
        <w:trPr>
          <w:trHeight w:val="399"/>
        </w:trPr>
        <w:tc>
          <w:tcPr>
            <w:tcW w:w="1520" w:type="dxa"/>
            <w:gridSpan w:val="2"/>
            <w:shd w:val="clear" w:color="auto" w:fill="auto"/>
          </w:tcPr>
          <w:p w:rsidRPr="00792602" w:rsidR="001F308C" w:rsidP="00792602" w:rsidRDefault="001F308C" w14:paraId="73021E48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COMM</w:t>
            </w:r>
          </w:p>
        </w:tc>
        <w:tc>
          <w:tcPr>
            <w:tcW w:w="1658" w:type="dxa"/>
            <w:shd w:val="clear" w:color="auto" w:fill="auto"/>
          </w:tcPr>
          <w:p w:rsidRPr="00792602" w:rsidR="001F308C" w:rsidP="00792602" w:rsidRDefault="001F308C" w14:paraId="3350AF76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עמלה</w:t>
            </w:r>
          </w:p>
        </w:tc>
        <w:tc>
          <w:tcPr>
            <w:tcW w:w="676" w:type="dxa"/>
            <w:shd w:val="clear" w:color="auto" w:fill="auto"/>
          </w:tcPr>
          <w:p w:rsidRPr="00792602" w:rsidR="001F308C" w:rsidP="00792602" w:rsidRDefault="00B75568" w14:paraId="39680CB9" w14:textId="2629BC11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0"/>
                <w:szCs w:val="20"/>
                <w:rtl/>
              </w:rPr>
            </w:pPr>
            <w:r>
              <w:rPr>
                <w:rFonts w:ascii="Heebo" w:hAnsi="Heebo" w:eastAsia="Calibri" w:cs="Heebo"/>
                <w:noProof/>
                <w:sz w:val="22"/>
                <w:szCs w:val="22"/>
              </w:rPr>
              <w:pict w14:anchorId="37CF48D4">
                <v:shape id="תמונה 36" style="width:21.5pt;height:18.5pt;visibility:visible;mso-wrap-style:square" o:spid="_x0000_i1030" type="#_x0000_t75">
                  <v:imagedata o:title="" r:id="rId11"/>
                </v:shape>
              </w:pict>
            </w:r>
          </w:p>
        </w:tc>
      </w:tr>
    </w:tbl>
    <w:p w:rsidRPr="00792602" w:rsidR="00792602" w:rsidP="00792602" w:rsidRDefault="00792602" w14:paraId="3E11ADBC" w14:textId="77777777">
      <w:pPr>
        <w:spacing w:before="0" w:after="0"/>
        <w:rPr>
          <w:vanish/>
        </w:rPr>
      </w:pPr>
    </w:p>
    <w:tbl>
      <w:tblPr>
        <w:tblpPr w:leftFromText="180" w:rightFromText="180" w:vertAnchor="page" w:horzAnchor="page" w:tblpX="5954" w:tblpY="2994"/>
        <w:bidiVisual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8"/>
        <w:gridCol w:w="976"/>
        <w:gridCol w:w="1620"/>
        <w:gridCol w:w="720"/>
      </w:tblGrid>
      <w:tr w:rsidRPr="00FC23DB" w:rsidR="00792602" w:rsidTr="2D2F1F87" w14:paraId="60C725B0" w14:textId="77777777">
        <w:trPr>
          <w:trHeight w:val="414"/>
        </w:trPr>
        <w:tc>
          <w:tcPr>
            <w:tcW w:w="688" w:type="dxa"/>
            <w:shd w:val="clear" w:color="auto" w:fill="262626" w:themeFill="text1" w:themeFillTint="D9"/>
            <w:tcMar/>
          </w:tcPr>
          <w:p w:rsidRPr="00792602" w:rsidR="001F308C" w:rsidP="00792602" w:rsidRDefault="001F308C" w14:paraId="478C0F65" w14:textId="77777777">
            <w:pPr>
              <w:keepLines w:val="0"/>
              <w:widowControl/>
              <w:bidi w:val="0"/>
              <w:spacing w:before="0" w:after="0"/>
              <w:ind w:left="0"/>
              <w:jc w:val="center"/>
              <w:rPr>
                <w:rFonts w:ascii="Heebo" w:hAnsi="Heebo" w:eastAsia="Calibri" w:cs="Heebo"/>
                <w:b/>
                <w:bCs/>
                <w:noProof/>
                <w:sz w:val="28"/>
                <w:szCs w:val="28"/>
                <w:rtl/>
                <w:lang w:val="he-IL"/>
              </w:rPr>
            </w:pPr>
          </w:p>
        </w:tc>
        <w:tc>
          <w:tcPr>
            <w:tcW w:w="3316" w:type="dxa"/>
            <w:gridSpan w:val="3"/>
            <w:shd w:val="clear" w:color="auto" w:fill="262626" w:themeFill="text1" w:themeFillTint="D9"/>
            <w:tcMar/>
          </w:tcPr>
          <w:p w:rsidRPr="00792602" w:rsidR="001F308C" w:rsidP="00792602" w:rsidRDefault="00FD0251" w14:paraId="63376FC1" w14:textId="77777777">
            <w:pPr>
              <w:keepLines w:val="0"/>
              <w:widowControl/>
              <w:bidi w:val="0"/>
              <w:spacing w:before="0" w:after="0"/>
              <w:ind w:left="0"/>
              <w:jc w:val="center"/>
              <w:rPr>
                <w:rFonts w:ascii="Heebo" w:hAnsi="Heebo" w:eastAsia="Calibri" w:cs="Heebo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eastAsia="Calibri"/>
                <w:noProof/>
                <w:szCs w:val="22"/>
                <w:rtl/>
              </w:rPr>
              <w:pict w14:anchorId="5776F617">
                <v:rect id="מלבן 233" style="position:absolute;left:0;text-align:left;margin-left:4.85pt;margin-top:5.5pt;width:12.75pt;height:12pt;z-index: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85" filled="f" strokecolor="window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"/>
              </w:pict>
            </w:r>
            <w:r>
              <w:rPr>
                <w:rFonts w:ascii="Calibri" w:hAnsi="Calibri" w:eastAsia="Calibri"/>
                <w:noProof/>
                <w:szCs w:val="22"/>
                <w:rtl/>
              </w:rPr>
              <w:pict w14:anchorId="09CBAAA6">
                <v:shape id="_x0000_s1084" style="position:absolute;left:0;text-align:left;margin-left:.6pt;margin-top:3.25pt;width:28.5pt;height:24.75pt;flip:x;z-index: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">
                  <v:textbox style="mso-next-textbox:#_x0000_s1084">
                    <w:txbxContent>
                      <w:p w:rsidRPr="00FC23DB" w:rsidR="001F308C" w:rsidP="001F308C" w:rsidRDefault="001F308C" w14:paraId="1E029BD7" w14:textId="77777777">
                        <w:pPr>
                          <w:rPr>
                            <w:rFonts w:ascii="David" w:hAnsi="David"/>
                            <w:color w:val="FFFFFF"/>
                            <w:sz w:val="24"/>
                          </w:rPr>
                        </w:pPr>
                        <w:r w:rsidRPr="00FC23DB">
                          <w:rPr>
                            <w:rFonts w:ascii="David" w:hAnsi="David"/>
                            <w:color w:val="FFFFFF"/>
                            <w:sz w:val="24"/>
                          </w:rPr>
                          <w:t>T</w:t>
                        </w:r>
                      </w:p>
                    </w:txbxContent>
                  </v:textbox>
                </v:shape>
              </w:pict>
            </w:r>
            <w:r w:rsidRPr="00792602" w:rsidR="001F308C">
              <w:rPr>
                <w:rFonts w:ascii="Heebo" w:hAnsi="Heebo" w:eastAsia="Calibri" w:cs="Heebo"/>
                <w:b/>
                <w:bCs/>
                <w:sz w:val="28"/>
                <w:szCs w:val="28"/>
              </w:rPr>
              <w:t>T</w:t>
            </w:r>
            <w:r w:rsidRPr="00792602" w:rsidR="001F308C">
              <w:rPr>
                <w:rFonts w:ascii="Heebo" w:hAnsi="Heebo" w:eastAsia="Calibri" w:cs="Heebo"/>
                <w:b/>
                <w:bCs/>
                <w:sz w:val="28"/>
                <w:szCs w:val="28"/>
                <w:rtl/>
              </w:rPr>
              <w:t>_</w:t>
            </w:r>
            <w:r w:rsidRPr="00792602" w:rsidR="001F308C">
              <w:rPr>
                <w:rFonts w:ascii="Heebo" w:hAnsi="Heebo" w:eastAsia="Calibri" w:cs="Heebo"/>
                <w:b/>
                <w:bCs/>
                <w:sz w:val="28"/>
                <w:szCs w:val="28"/>
              </w:rPr>
              <w:t>PROJ</w:t>
            </w:r>
          </w:p>
        </w:tc>
      </w:tr>
      <w:tr w:rsidRPr="00FC23DB" w:rsidR="00792602" w:rsidTr="2D2F1F87" w14:paraId="1D38DEC8" w14:textId="77777777">
        <w:trPr>
          <w:trHeight w:val="414"/>
        </w:trPr>
        <w:tc>
          <w:tcPr>
            <w:tcW w:w="1664" w:type="dxa"/>
            <w:gridSpan w:val="2"/>
            <w:shd w:val="clear" w:color="auto" w:fill="auto"/>
            <w:tcMar/>
          </w:tcPr>
          <w:p w:rsidRPr="00792602" w:rsidR="001F308C" w:rsidP="00792602" w:rsidRDefault="001F308C" w14:paraId="52FDC454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b/>
                <w:bCs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b/>
                <w:bCs/>
                <w:sz w:val="24"/>
                <w:szCs w:val="22"/>
              </w:rPr>
              <w:t>PROJNO</w:t>
            </w:r>
          </w:p>
        </w:tc>
        <w:tc>
          <w:tcPr>
            <w:tcW w:w="1620" w:type="dxa"/>
            <w:shd w:val="clear" w:color="auto" w:fill="auto"/>
            <w:tcMar/>
          </w:tcPr>
          <w:p w:rsidRPr="00792602" w:rsidR="001F308C" w:rsidP="00792602" w:rsidRDefault="001F308C" w14:paraId="6C6199DD" w14:textId="77777777">
            <w:pPr>
              <w:keepLines w:val="0"/>
              <w:widowControl/>
              <w:bidi w:val="0"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קוד פרויקט</w:t>
            </w:r>
          </w:p>
        </w:tc>
        <w:tc>
          <w:tcPr>
            <w:tcW w:w="720" w:type="dxa"/>
            <w:shd w:val="clear" w:color="auto" w:fill="auto"/>
            <w:tcMar/>
          </w:tcPr>
          <w:p w:rsidRPr="00792602" w:rsidR="001F308C" w:rsidP="00792602" w:rsidRDefault="00FD0251" w14:paraId="77589AD5" w14:textId="76CD45C4">
            <w:pPr>
              <w:keepLines w:val="0"/>
              <w:widowControl w:val="1"/>
              <w:bidi w:val="0"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 w:val="1"/>
              </w:rPr>
            </w:pPr>
            <w:r>
              <w:rPr>
                <w:rFonts w:ascii="Calibri" w:hAnsi="Calibri" w:eastAsia="Calibri"/>
                <w:noProof/>
                <w:szCs w:val="22"/>
                <w:rtl/>
              </w:rPr>
              <w:pict w14:anchorId="655E510F">
                <v:shape id="_x0000_s1086" style="position:absolute;left:0;text-align:left;margin-left:-4.3pt;margin-top:-25.9pt;width:73.85pt;height:30.65pt;flip:x;z-index: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">
                  <v:textbox style="mso-next-textbox:#_x0000_s1086">
                    <w:txbxContent>
                      <w:p w:rsidRPr="001F308C" w:rsidR="001F308C" w:rsidP="001F308C" w:rsidRDefault="001F308C" w14:paraId="65213F73" w14:textId="77777777">
                        <w:pPr>
                          <w:jc w:val="center"/>
                          <w:rPr>
                            <w:color w:val="FFFFFF"/>
                            <w:sz w:val="22"/>
                            <w:szCs w:val="32"/>
                          </w:rPr>
                        </w:pPr>
                        <w:r w:rsidRPr="001F308C">
                          <w:rPr>
                            <w:rFonts w:hint="cs"/>
                            <w:color w:val="FFFFFF"/>
                            <w:sz w:val="22"/>
                            <w:szCs w:val="32"/>
                          </w:rPr>
                          <w:t>T</w:t>
                        </w:r>
                      </w:p>
                    </w:txbxContent>
                  </v:textbox>
                </v:shape>
              </w:pict>
            </w:r>
            <w:r w:rsidRPr="00792602" w:rsidR="30FB7E47">
              <w:rPr>
                <w:rFonts w:ascii="Heebo" w:hAnsi="Heebo" w:eastAsia="Calibri" w:cs="Heebo"/>
                <w:sz w:val="28"/>
                <w:szCs w:val="28"/>
                <w:rtl w:val="1"/>
              </w:rPr>
              <w:t>צ</w:t>
            </w:r>
            <w:r w:rsidRPr="00792602" w:rsidR="001F308C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  <w:tr w:rsidRPr="00FC23DB" w:rsidR="00792602" w:rsidTr="2D2F1F87" w14:paraId="3F61EE73" w14:textId="77777777">
        <w:trPr>
          <w:trHeight w:val="414"/>
        </w:trPr>
        <w:tc>
          <w:tcPr>
            <w:tcW w:w="1664" w:type="dxa"/>
            <w:gridSpan w:val="2"/>
            <w:shd w:val="clear" w:color="auto" w:fill="auto"/>
            <w:tcMar/>
          </w:tcPr>
          <w:p w:rsidRPr="00792602" w:rsidR="001F308C" w:rsidP="00792602" w:rsidRDefault="001F308C" w14:paraId="29C76CCF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PROJNAME</w:t>
            </w:r>
          </w:p>
        </w:tc>
        <w:tc>
          <w:tcPr>
            <w:tcW w:w="1620" w:type="dxa"/>
            <w:shd w:val="clear" w:color="auto" w:fill="auto"/>
            <w:tcMar/>
          </w:tcPr>
          <w:p w:rsidRPr="00792602" w:rsidR="001F308C" w:rsidP="00792602" w:rsidRDefault="001F308C" w14:paraId="62A605FB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שם הפרויקט</w:t>
            </w:r>
          </w:p>
        </w:tc>
        <w:tc>
          <w:tcPr>
            <w:tcW w:w="720" w:type="dxa"/>
            <w:shd w:val="clear" w:color="auto" w:fill="auto"/>
            <w:tcMar/>
          </w:tcPr>
          <w:p w:rsidRPr="00792602" w:rsidR="001F308C" w:rsidP="00792602" w:rsidRDefault="001F308C" w14:paraId="164064A6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  <w:tr w:rsidRPr="00FC23DB" w:rsidR="00792602" w:rsidTr="2D2F1F87" w14:paraId="2E6EE0D2" w14:textId="77777777">
        <w:trPr>
          <w:trHeight w:val="414"/>
        </w:trPr>
        <w:tc>
          <w:tcPr>
            <w:tcW w:w="1664" w:type="dxa"/>
            <w:gridSpan w:val="2"/>
            <w:shd w:val="clear" w:color="auto" w:fill="auto"/>
            <w:tcMar/>
          </w:tcPr>
          <w:p w:rsidRPr="00792602" w:rsidR="001F308C" w:rsidP="00792602" w:rsidRDefault="001F308C" w14:paraId="2B0589D2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i/>
                <w:iCs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i/>
                <w:iCs/>
                <w:sz w:val="24"/>
                <w:szCs w:val="22"/>
              </w:rPr>
              <w:t>DEPTNO</w:t>
            </w:r>
          </w:p>
        </w:tc>
        <w:tc>
          <w:tcPr>
            <w:tcW w:w="1620" w:type="dxa"/>
            <w:shd w:val="clear" w:color="auto" w:fill="auto"/>
            <w:tcMar/>
          </w:tcPr>
          <w:p w:rsidRPr="00792602" w:rsidR="001F308C" w:rsidP="00792602" w:rsidRDefault="001F308C" w14:paraId="0E85012D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קוד מחלקה</w:t>
            </w:r>
          </w:p>
        </w:tc>
        <w:tc>
          <w:tcPr>
            <w:tcW w:w="720" w:type="dxa"/>
            <w:shd w:val="clear" w:color="auto" w:fill="auto"/>
            <w:tcMar/>
          </w:tcPr>
          <w:p w:rsidRPr="00792602" w:rsidR="001F308C" w:rsidP="00792602" w:rsidRDefault="001F308C" w14:paraId="1F8AE48E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  <w:tr w:rsidRPr="00FC23DB" w:rsidR="00792602" w:rsidTr="2D2F1F87" w14:paraId="2B07ED08" w14:textId="77777777">
        <w:trPr>
          <w:trHeight w:val="414"/>
        </w:trPr>
        <w:tc>
          <w:tcPr>
            <w:tcW w:w="1664" w:type="dxa"/>
            <w:gridSpan w:val="2"/>
            <w:shd w:val="clear" w:color="auto" w:fill="auto"/>
            <w:tcMar/>
          </w:tcPr>
          <w:p w:rsidRPr="00792602" w:rsidR="001F308C" w:rsidP="00792602" w:rsidRDefault="001F308C" w14:paraId="6EB3ABD5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i/>
                <w:iCs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i/>
                <w:iCs/>
                <w:sz w:val="24"/>
                <w:szCs w:val="22"/>
              </w:rPr>
              <w:t>RESPEMP</w:t>
            </w:r>
          </w:p>
        </w:tc>
        <w:tc>
          <w:tcPr>
            <w:tcW w:w="1620" w:type="dxa"/>
            <w:shd w:val="clear" w:color="auto" w:fill="auto"/>
            <w:tcMar/>
          </w:tcPr>
          <w:p w:rsidRPr="00792602" w:rsidR="001F308C" w:rsidP="00792602" w:rsidRDefault="001F308C" w14:paraId="7DD3F885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עובד אחראי</w:t>
            </w:r>
          </w:p>
        </w:tc>
        <w:tc>
          <w:tcPr>
            <w:tcW w:w="720" w:type="dxa"/>
            <w:shd w:val="clear" w:color="auto" w:fill="auto"/>
            <w:tcMar/>
          </w:tcPr>
          <w:p w:rsidRPr="00792602" w:rsidR="001F308C" w:rsidP="00792602" w:rsidRDefault="001F308C" w14:paraId="47F2071E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  <w:tr w:rsidRPr="00FC23DB" w:rsidR="00792602" w:rsidTr="2D2F1F87" w14:paraId="326E98C1" w14:textId="77777777">
        <w:trPr>
          <w:trHeight w:val="429"/>
        </w:trPr>
        <w:tc>
          <w:tcPr>
            <w:tcW w:w="1664" w:type="dxa"/>
            <w:gridSpan w:val="2"/>
            <w:shd w:val="clear" w:color="auto" w:fill="auto"/>
            <w:tcMar/>
          </w:tcPr>
          <w:p w:rsidRPr="00792602" w:rsidR="001F308C" w:rsidP="00792602" w:rsidRDefault="001F308C" w14:paraId="6A1D0B4B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PRSTAFF</w:t>
            </w:r>
          </w:p>
        </w:tc>
        <w:tc>
          <w:tcPr>
            <w:tcW w:w="1620" w:type="dxa"/>
            <w:shd w:val="clear" w:color="auto" w:fill="auto"/>
            <w:tcMar/>
          </w:tcPr>
          <w:p w:rsidRPr="00792602" w:rsidR="001F308C" w:rsidP="00792602" w:rsidRDefault="001F308C" w14:paraId="77472FB5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כמות עובדים</w:t>
            </w:r>
          </w:p>
        </w:tc>
        <w:tc>
          <w:tcPr>
            <w:tcW w:w="720" w:type="dxa"/>
            <w:shd w:val="clear" w:color="auto" w:fill="auto"/>
            <w:tcMar/>
          </w:tcPr>
          <w:p w:rsidRPr="00792602" w:rsidR="001F308C" w:rsidP="00792602" w:rsidRDefault="00FD0251" w14:paraId="00FE2F70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0"/>
                <w:szCs w:val="20"/>
                <w:rtl/>
              </w:rPr>
            </w:pPr>
            <w:r>
              <w:rPr>
                <w:rFonts w:ascii="Heebo" w:hAnsi="Heebo" w:eastAsia="Calibri" w:cs="Heebo"/>
                <w:noProof/>
                <w:sz w:val="22"/>
                <w:szCs w:val="22"/>
              </w:rPr>
              <w:pict w14:anchorId="571E7FCB">
                <v:shape id="תמונה 238" style="width:21.5pt;height:18.5pt;visibility:visible;mso-wrap-style:square" o:spid="_x0000_i1031" type="#_x0000_t75">
                  <v:imagedata o:title="" r:id="rId11"/>
                </v:shape>
              </w:pict>
            </w:r>
          </w:p>
        </w:tc>
      </w:tr>
      <w:tr w:rsidRPr="00FC23DB" w:rsidR="00792602" w:rsidTr="2D2F1F87" w14:paraId="2216B35F" w14:textId="77777777">
        <w:trPr>
          <w:trHeight w:val="414"/>
        </w:trPr>
        <w:tc>
          <w:tcPr>
            <w:tcW w:w="1664" w:type="dxa"/>
            <w:gridSpan w:val="2"/>
            <w:shd w:val="clear" w:color="auto" w:fill="auto"/>
            <w:tcMar/>
          </w:tcPr>
          <w:p w:rsidRPr="00792602" w:rsidR="001F308C" w:rsidP="00792602" w:rsidRDefault="001F308C" w14:paraId="57E6FF60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PRSTDATE</w:t>
            </w:r>
          </w:p>
        </w:tc>
        <w:tc>
          <w:tcPr>
            <w:tcW w:w="1620" w:type="dxa"/>
            <w:shd w:val="clear" w:color="auto" w:fill="auto"/>
            <w:tcMar/>
          </w:tcPr>
          <w:p w:rsidRPr="00792602" w:rsidR="001F308C" w:rsidP="00792602" w:rsidRDefault="001F308C" w14:paraId="53DFF45B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noProof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noProof/>
                <w:sz w:val="24"/>
                <w:szCs w:val="22"/>
                <w:rtl/>
              </w:rPr>
              <w:t>תאריך התחלה</w:t>
            </w:r>
          </w:p>
        </w:tc>
        <w:tc>
          <w:tcPr>
            <w:tcW w:w="720" w:type="dxa"/>
            <w:shd w:val="clear" w:color="auto" w:fill="auto"/>
            <w:tcMar/>
          </w:tcPr>
          <w:p w:rsidRPr="00792602" w:rsidR="001F308C" w:rsidP="00792602" w:rsidRDefault="00FD0251" w14:paraId="51AE2D8F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</w:rPr>
            </w:pPr>
            <w:r>
              <w:rPr>
                <w:rFonts w:ascii="Heebo" w:hAnsi="Heebo" w:eastAsia="Calibri" w:cs="Heebo"/>
                <w:noProof/>
                <w:sz w:val="22"/>
                <w:szCs w:val="22"/>
              </w:rPr>
              <w:pict w14:anchorId="48196BE2">
                <v:shape id="תמונה 239" style="width:19.5pt;height:19.5pt;visibility:visible;mso-wrap-style:square" o:spid="_x0000_i1032" type="#_x0000_t75">
                  <v:imagedata o:title="7C84D0A0" r:id="rId10"/>
                </v:shape>
              </w:pict>
            </w:r>
          </w:p>
        </w:tc>
      </w:tr>
      <w:tr w:rsidRPr="00FC23DB" w:rsidR="00792602" w:rsidTr="2D2F1F87" w14:paraId="698F7D1F" w14:textId="77777777">
        <w:trPr>
          <w:trHeight w:val="414"/>
        </w:trPr>
        <w:tc>
          <w:tcPr>
            <w:tcW w:w="1664" w:type="dxa"/>
            <w:gridSpan w:val="2"/>
            <w:shd w:val="clear" w:color="auto" w:fill="auto"/>
            <w:tcMar/>
          </w:tcPr>
          <w:p w:rsidRPr="00792602" w:rsidR="001F308C" w:rsidP="00792602" w:rsidRDefault="001F308C" w14:paraId="5BEC16FB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PRENDATE</w:t>
            </w:r>
          </w:p>
        </w:tc>
        <w:tc>
          <w:tcPr>
            <w:tcW w:w="1620" w:type="dxa"/>
            <w:shd w:val="clear" w:color="auto" w:fill="auto"/>
            <w:tcMar/>
          </w:tcPr>
          <w:p w:rsidRPr="00792602" w:rsidR="001F308C" w:rsidP="00792602" w:rsidRDefault="001F308C" w14:paraId="0B3A825D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noProof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noProof/>
                <w:sz w:val="24"/>
                <w:szCs w:val="22"/>
                <w:rtl/>
              </w:rPr>
              <w:t>תאריך סיום</w:t>
            </w:r>
          </w:p>
        </w:tc>
        <w:tc>
          <w:tcPr>
            <w:tcW w:w="720" w:type="dxa"/>
            <w:shd w:val="clear" w:color="auto" w:fill="auto"/>
            <w:tcMar/>
          </w:tcPr>
          <w:p w:rsidRPr="00792602" w:rsidR="001F308C" w:rsidP="00792602" w:rsidRDefault="00FD0251" w14:paraId="5EA7E1D4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>
              <w:rPr>
                <w:rFonts w:ascii="Heebo" w:hAnsi="Heebo" w:eastAsia="Calibri" w:cs="Heebo"/>
                <w:noProof/>
                <w:sz w:val="22"/>
                <w:szCs w:val="22"/>
              </w:rPr>
              <w:pict w14:anchorId="124C8E7A">
                <v:shape id="תמונה 240" style="width:19.5pt;height:19.5pt;visibility:visible;mso-wrap-style:square" o:spid="_x0000_i1033" type="#_x0000_t75">
                  <v:imagedata o:title="7C84D0A0" r:id="rId10"/>
                </v:shape>
              </w:pict>
            </w:r>
          </w:p>
        </w:tc>
      </w:tr>
      <w:tr w:rsidRPr="00FC23DB" w:rsidR="00792602" w:rsidTr="2D2F1F87" w14:paraId="6C28F153" w14:textId="77777777">
        <w:trPr>
          <w:trHeight w:val="399"/>
        </w:trPr>
        <w:tc>
          <w:tcPr>
            <w:tcW w:w="1664" w:type="dxa"/>
            <w:gridSpan w:val="2"/>
            <w:shd w:val="clear" w:color="auto" w:fill="auto"/>
            <w:tcMar/>
          </w:tcPr>
          <w:p w:rsidRPr="00792602" w:rsidR="001F308C" w:rsidP="00792602" w:rsidRDefault="00FD0251" w14:paraId="40BFF8CF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i/>
                <w:iCs/>
                <w:sz w:val="24"/>
                <w:szCs w:val="22"/>
                <w:rtl/>
              </w:rPr>
            </w:pPr>
            <w:r>
              <w:rPr>
                <w:rFonts w:ascii="Calibri" w:hAnsi="Calibri" w:eastAsia="Calibri"/>
                <w:noProof/>
                <w:szCs w:val="22"/>
                <w:rtl/>
              </w:rPr>
              <w:pict w14:anchorId="6E589379">
                <v:group id="_x0000_s1081" style="position:absolute;left:0;text-align:left;margin-left:3.25pt;margin-top:5.8pt;width:8.85pt;height:9.75pt;z-index:11;mso-position-horizontal-relative:text;mso-position-vertical-relative:text;mso-width-relative:margin;mso-height-relative:margin" coordsize="8291,9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">
                  <v:shape id="תמונה 236" style="position:absolute;left:1739;top:4387;width:2969;height:6448;rotation:-90;visibility:visible;mso-wrap-style:square" o:spid="_x0000_s108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">
                    <v:imagedata cropleft="1f" cropright="42073f" cropbottom="10517f" o:title="" r:id="rId12"/>
                  </v:shape>
                  <v:shape id="תמונה 237" style="position:absolute;width:8291;height:6126;visibility:visible;mso-wrap-style:square" o:spid="_x0000_s108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">
                    <v:imagedata cropbottom="13264f" o:title="" r:id="rId12"/>
                  </v:shape>
                </v:group>
              </w:pict>
            </w:r>
            <w:r w:rsidRPr="00792602" w:rsidR="001F308C">
              <w:rPr>
                <w:rFonts w:ascii="Heebo" w:hAnsi="Heebo" w:eastAsia="Calibri" w:cs="Heebo"/>
                <w:i/>
                <w:iCs/>
                <w:sz w:val="24"/>
                <w:szCs w:val="22"/>
              </w:rPr>
              <w:t>MAJPROJ</w:t>
            </w:r>
          </w:p>
        </w:tc>
        <w:tc>
          <w:tcPr>
            <w:tcW w:w="1620" w:type="dxa"/>
            <w:shd w:val="clear" w:color="auto" w:fill="auto"/>
            <w:tcMar/>
          </w:tcPr>
          <w:p w:rsidRPr="00792602" w:rsidR="001F308C" w:rsidP="00792602" w:rsidRDefault="001F308C" w14:paraId="1FB90248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פרויקט אחראי</w:t>
            </w:r>
          </w:p>
        </w:tc>
        <w:tc>
          <w:tcPr>
            <w:tcW w:w="720" w:type="dxa"/>
            <w:shd w:val="clear" w:color="auto" w:fill="auto"/>
            <w:tcMar/>
          </w:tcPr>
          <w:p w:rsidRPr="00792602" w:rsidR="001F308C" w:rsidP="00792602" w:rsidRDefault="001F308C" w14:paraId="179938E9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</w:tbl>
    <w:p w:rsidRPr="001F308C" w:rsidR="001F308C" w:rsidP="001F308C" w:rsidRDefault="001F308C" w14:paraId="7F7C3A3A" w14:textId="77777777">
      <w:pPr>
        <w:spacing w:before="0" w:after="0"/>
        <w:rPr>
          <w:vanish/>
        </w:rPr>
      </w:pPr>
    </w:p>
    <w:bookmarkEnd w:id="1"/>
    <w:p w:rsidRPr="00FC23DB" w:rsidR="001F308C" w:rsidP="001F308C" w:rsidRDefault="001F308C" w14:paraId="57E44CA5" w14:textId="037C33A4">
      <w:pPr>
        <w:keepLines w:val="0"/>
        <w:widowControl/>
        <w:spacing w:before="0" w:after="160" w:line="276" w:lineRule="auto"/>
        <w:ind w:left="0"/>
        <w:jc w:val="left"/>
        <w:rPr>
          <w:rFonts w:ascii="Heebo" w:hAnsi="Heebo" w:eastAsia="Calibri" w:cs="Heebo"/>
          <w:sz w:val="24"/>
        </w:rPr>
      </w:pPr>
    </w:p>
    <w:tbl>
      <w:tblPr>
        <w:tblpPr w:leftFromText="180" w:rightFromText="180" w:vertAnchor="page" w:horzAnchor="page" w:tblpX="6050" w:tblpY="8390"/>
        <w:bidiVisual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88"/>
        <w:gridCol w:w="1077"/>
        <w:gridCol w:w="1620"/>
        <w:gridCol w:w="619"/>
      </w:tblGrid>
      <w:tr w:rsidRPr="00FC23DB" w:rsidR="00792602" w:rsidTr="00FD0251" w14:paraId="5AE5FA2F" w14:textId="77777777">
        <w:trPr>
          <w:trHeight w:val="414"/>
        </w:trPr>
        <w:tc>
          <w:tcPr>
            <w:tcW w:w="688" w:type="dxa"/>
            <w:shd w:val="clear" w:color="auto" w:fill="262626"/>
          </w:tcPr>
          <w:p w:rsidRPr="00792602" w:rsidR="001F308C" w:rsidP="00792602" w:rsidRDefault="001F308C" w14:paraId="6C5D39F8" w14:textId="77777777">
            <w:pPr>
              <w:keepLines w:val="0"/>
              <w:widowControl/>
              <w:bidi w:val="0"/>
              <w:spacing w:before="0" w:after="0"/>
              <w:ind w:left="0"/>
              <w:jc w:val="center"/>
              <w:rPr>
                <w:rFonts w:ascii="Heebo" w:hAnsi="Heebo" w:eastAsia="Calibri" w:cs="Heebo"/>
                <w:b/>
                <w:bCs/>
                <w:noProof/>
                <w:sz w:val="28"/>
                <w:szCs w:val="28"/>
                <w:rtl/>
                <w:lang w:val="he-IL"/>
              </w:rPr>
            </w:pPr>
          </w:p>
        </w:tc>
        <w:tc>
          <w:tcPr>
            <w:tcW w:w="3316" w:type="dxa"/>
            <w:gridSpan w:val="3"/>
            <w:shd w:val="clear" w:color="auto" w:fill="262626"/>
          </w:tcPr>
          <w:p w:rsidRPr="00792602" w:rsidR="001F308C" w:rsidP="00792602" w:rsidRDefault="00FD0251" w14:paraId="4F85CBBD" w14:textId="08693585">
            <w:pPr>
              <w:keepLines w:val="0"/>
              <w:widowControl/>
              <w:bidi w:val="0"/>
              <w:spacing w:before="0" w:after="0"/>
              <w:ind w:left="0"/>
              <w:jc w:val="center"/>
              <w:rPr>
                <w:rFonts w:ascii="Heebo" w:hAnsi="Heebo" w:eastAsia="Calibri" w:cs="Heebo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eastAsia="Calibri"/>
                <w:noProof/>
                <w:szCs w:val="22"/>
                <w:rtl/>
              </w:rPr>
              <w:pict w14:anchorId="09291722">
                <v:rect id="מלבן 47" style="position:absolute;left:0;text-align:left;margin-left:4.85pt;margin-top:5.5pt;width:12.75pt;height:12pt;z-index: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1" filled="f" strokecolor="window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"/>
              </w:pict>
            </w:r>
            <w:r>
              <w:rPr>
                <w:rFonts w:ascii="Calibri" w:hAnsi="Calibri" w:eastAsia="Calibri"/>
                <w:noProof/>
                <w:szCs w:val="22"/>
                <w:rtl/>
              </w:rPr>
              <w:pict w14:anchorId="5D82951B">
                <v:shape id="_x0000_s1030" style="position:absolute;left:0;text-align:left;margin-left:.6pt;margin-top:3.25pt;width:28.5pt;height:24.75pt;flip:x;z-index: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">
                  <v:textbox style="mso-next-textbox:#_x0000_s1030">
                    <w:txbxContent>
                      <w:p w:rsidRPr="00FC23DB" w:rsidR="001F308C" w:rsidP="001F308C" w:rsidRDefault="001F308C" w14:paraId="7B874497" w14:textId="77777777">
                        <w:pPr>
                          <w:rPr>
                            <w:rFonts w:ascii="David" w:hAnsi="David"/>
                            <w:color w:val="FFFFFF"/>
                            <w:sz w:val="24"/>
                          </w:rPr>
                        </w:pPr>
                        <w:r w:rsidRPr="00FC23DB">
                          <w:rPr>
                            <w:rFonts w:ascii="David" w:hAnsi="David"/>
                            <w:color w:val="FFFFFF"/>
                            <w:sz w:val="24"/>
                          </w:rPr>
                          <w:t>T</w:t>
                        </w:r>
                      </w:p>
                    </w:txbxContent>
                  </v:textbox>
                </v:shape>
              </w:pict>
            </w:r>
            <w:r w:rsidRPr="00792602" w:rsidR="001F308C">
              <w:rPr>
                <w:rFonts w:ascii="Heebo" w:hAnsi="Heebo" w:eastAsia="Calibri" w:cs="Heebo"/>
                <w:b/>
                <w:bCs/>
                <w:sz w:val="28"/>
                <w:szCs w:val="28"/>
              </w:rPr>
              <w:t>T</w:t>
            </w:r>
            <w:r w:rsidRPr="00792602" w:rsidR="001F308C">
              <w:rPr>
                <w:rFonts w:ascii="Heebo" w:hAnsi="Heebo" w:eastAsia="Calibri" w:cs="Heebo"/>
                <w:b/>
                <w:bCs/>
                <w:sz w:val="28"/>
                <w:szCs w:val="28"/>
                <w:rtl/>
              </w:rPr>
              <w:t>_</w:t>
            </w:r>
            <w:r w:rsidRPr="00792602" w:rsidR="001F308C">
              <w:rPr>
                <w:rFonts w:ascii="Heebo" w:hAnsi="Heebo" w:eastAsia="Calibri" w:cs="Heebo"/>
                <w:b/>
                <w:bCs/>
                <w:sz w:val="28"/>
                <w:szCs w:val="28"/>
              </w:rPr>
              <w:t>DEPART</w:t>
            </w:r>
          </w:p>
        </w:tc>
      </w:tr>
      <w:tr w:rsidRPr="00FC23DB" w:rsidR="00792602" w:rsidTr="0EB5250E" w14:paraId="1AEEF686" w14:textId="77777777">
        <w:trPr>
          <w:trHeight w:val="414"/>
        </w:trPr>
        <w:tc>
          <w:tcPr>
            <w:tcW w:w="1765" w:type="dxa"/>
            <w:gridSpan w:val="2"/>
            <w:shd w:val="clear" w:color="auto" w:fill="auto"/>
          </w:tcPr>
          <w:p w:rsidRPr="00792602" w:rsidR="001F308C" w:rsidP="00792602" w:rsidRDefault="001F308C" w14:paraId="43BBC5D3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b/>
                <w:bCs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b/>
                <w:bCs/>
                <w:sz w:val="24"/>
                <w:szCs w:val="22"/>
              </w:rPr>
              <w:t>DEPTNO</w:t>
            </w:r>
          </w:p>
        </w:tc>
        <w:tc>
          <w:tcPr>
            <w:tcW w:w="1620" w:type="dxa"/>
            <w:shd w:val="clear" w:color="auto" w:fill="auto"/>
          </w:tcPr>
          <w:p w:rsidRPr="00792602" w:rsidR="001F308C" w:rsidP="00792602" w:rsidRDefault="00FD0251" w14:paraId="15A106F2" w14:textId="1F012390">
            <w:pPr>
              <w:keepLines w:val="0"/>
              <w:widowControl/>
              <w:bidi w:val="0"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>
              <w:rPr>
                <w:rFonts w:ascii="Calibri" w:hAnsi="Calibri" w:eastAsia="Calibri"/>
                <w:noProof/>
                <w:szCs w:val="22"/>
              </w:rPr>
              <w:pict w14:anchorId="1BCCE886">
                <v:shape id="_x0000_s1029" style="position:absolute;left:0;text-align:left;margin-left:-35.25pt;margin-top:-26.55pt;width:73.85pt;height:30.65pt;flip:x;z-index: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">
                  <v:textbox style="mso-next-textbox:#_x0000_s1029">
                    <w:txbxContent>
                      <w:p w:rsidRPr="001F308C" w:rsidR="001F308C" w:rsidP="001F308C" w:rsidRDefault="001F308C" w14:paraId="58406755" w14:textId="77777777">
                        <w:pPr>
                          <w:jc w:val="center"/>
                          <w:rPr>
                            <w:color w:val="FFFFFF"/>
                            <w:sz w:val="22"/>
                            <w:szCs w:val="32"/>
                          </w:rPr>
                        </w:pPr>
                        <w:r w:rsidRPr="001F308C">
                          <w:rPr>
                            <w:rFonts w:hint="cs"/>
                            <w:color w:val="FFFFFF"/>
                            <w:sz w:val="22"/>
                            <w:szCs w:val="32"/>
                          </w:rPr>
                          <w:t>T</w:t>
                        </w:r>
                      </w:p>
                    </w:txbxContent>
                  </v:textbox>
                </v:shape>
              </w:pict>
            </w:r>
            <w:r w:rsidRPr="00792602" w:rsidR="001F308C">
              <w:rPr>
                <w:rFonts w:ascii="Heebo" w:hAnsi="Heebo" w:eastAsia="Calibri" w:cs="Heebo"/>
                <w:sz w:val="24"/>
                <w:szCs w:val="22"/>
                <w:rtl/>
              </w:rPr>
              <w:t>קוד מחלקה</w:t>
            </w:r>
          </w:p>
        </w:tc>
        <w:tc>
          <w:tcPr>
            <w:tcW w:w="619" w:type="dxa"/>
            <w:shd w:val="clear" w:color="auto" w:fill="auto"/>
          </w:tcPr>
          <w:p w:rsidRPr="00792602" w:rsidR="001F308C" w:rsidP="00792602" w:rsidRDefault="001F308C" w14:paraId="5D943CD7" w14:textId="77777777">
            <w:pPr>
              <w:keepLines w:val="0"/>
              <w:widowControl/>
              <w:bidi w:val="0"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  <w:tr w:rsidRPr="00FC23DB" w:rsidR="00792602" w:rsidTr="0EB5250E" w14:paraId="1DF7D04D" w14:textId="77777777">
        <w:trPr>
          <w:trHeight w:val="414"/>
        </w:trPr>
        <w:tc>
          <w:tcPr>
            <w:tcW w:w="1765" w:type="dxa"/>
            <w:gridSpan w:val="2"/>
            <w:shd w:val="clear" w:color="auto" w:fill="auto"/>
          </w:tcPr>
          <w:p w:rsidRPr="00792602" w:rsidR="001F308C" w:rsidP="00792602" w:rsidRDefault="001F308C" w14:paraId="5C74342A" w14:textId="77777777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sz w:val="24"/>
                <w:szCs w:val="22"/>
                <w:rtl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</w:rPr>
              <w:t>DEPTNAME</w:t>
            </w:r>
          </w:p>
        </w:tc>
        <w:tc>
          <w:tcPr>
            <w:tcW w:w="1620" w:type="dxa"/>
            <w:shd w:val="clear" w:color="auto" w:fill="auto"/>
          </w:tcPr>
          <w:p w:rsidRPr="00792602" w:rsidR="001F308C" w:rsidP="00792602" w:rsidRDefault="001F308C" w14:paraId="71022604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שם המחלקה</w:t>
            </w:r>
          </w:p>
        </w:tc>
        <w:tc>
          <w:tcPr>
            <w:tcW w:w="619" w:type="dxa"/>
            <w:shd w:val="clear" w:color="auto" w:fill="auto"/>
          </w:tcPr>
          <w:p w:rsidRPr="00792602" w:rsidR="001F308C" w:rsidP="00792602" w:rsidRDefault="001F308C" w14:paraId="7A7963D5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  <w:tr w:rsidRPr="00FC23DB" w:rsidR="00792602" w:rsidTr="0EB5250E" w14:paraId="1AFD4783" w14:textId="77777777">
        <w:trPr>
          <w:trHeight w:val="414"/>
        </w:trPr>
        <w:tc>
          <w:tcPr>
            <w:tcW w:w="1765" w:type="dxa"/>
            <w:gridSpan w:val="2"/>
            <w:shd w:val="clear" w:color="auto" w:fill="auto"/>
          </w:tcPr>
          <w:p w:rsidRPr="00792602" w:rsidR="001F308C" w:rsidP="0EB5250E" w:rsidRDefault="001F308C" w14:paraId="46FEDF6E" w14:textId="44136790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i/>
                <w:iCs/>
                <w:sz w:val="24"/>
                <w:rtl/>
              </w:rPr>
            </w:pPr>
            <w:r w:rsidRPr="0EB5250E">
              <w:rPr>
                <w:rFonts w:ascii="Heebo" w:hAnsi="Heebo" w:eastAsia="Calibri" w:cs="Heebo"/>
                <w:i/>
                <w:iCs/>
                <w:sz w:val="24"/>
              </w:rPr>
              <w:t>MGRNO</w:t>
            </w:r>
          </w:p>
        </w:tc>
        <w:tc>
          <w:tcPr>
            <w:tcW w:w="1620" w:type="dxa"/>
            <w:shd w:val="clear" w:color="auto" w:fill="auto"/>
          </w:tcPr>
          <w:p w:rsidRPr="00792602" w:rsidR="001F308C" w:rsidP="00792602" w:rsidRDefault="001F308C" w14:paraId="3ACE6769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קוד מנהל</w:t>
            </w:r>
          </w:p>
        </w:tc>
        <w:tc>
          <w:tcPr>
            <w:tcW w:w="619" w:type="dxa"/>
            <w:shd w:val="clear" w:color="auto" w:fill="auto"/>
          </w:tcPr>
          <w:p w:rsidRPr="00792602" w:rsidR="001F308C" w:rsidP="00792602" w:rsidRDefault="001F308C" w14:paraId="1B6208EE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  <w:tr w:rsidRPr="00FC23DB" w:rsidR="00792602" w:rsidTr="0EB5250E" w14:paraId="516FB963" w14:textId="77777777">
        <w:trPr>
          <w:trHeight w:val="399"/>
        </w:trPr>
        <w:tc>
          <w:tcPr>
            <w:tcW w:w="1765" w:type="dxa"/>
            <w:gridSpan w:val="2"/>
            <w:shd w:val="clear" w:color="auto" w:fill="auto"/>
          </w:tcPr>
          <w:p w:rsidRPr="00792602" w:rsidR="001F308C" w:rsidP="00792602" w:rsidRDefault="00FD0251" w14:paraId="01AD3726" w14:textId="63E5C56A">
            <w:pPr>
              <w:keepLines w:val="0"/>
              <w:widowControl/>
              <w:bidi w:val="0"/>
              <w:spacing w:before="0" w:after="0"/>
              <w:ind w:left="0"/>
              <w:jc w:val="right"/>
              <w:rPr>
                <w:rFonts w:ascii="Heebo" w:hAnsi="Heebo" w:eastAsia="Calibri" w:cs="Heebo"/>
                <w:i/>
                <w:iCs/>
                <w:sz w:val="24"/>
                <w:szCs w:val="22"/>
                <w:rtl/>
              </w:rPr>
            </w:pPr>
            <w:r>
              <w:rPr>
                <w:rFonts w:ascii="Calibri" w:hAnsi="Calibri" w:eastAsia="Calibri"/>
                <w:noProof/>
                <w:szCs w:val="22"/>
                <w:rtl/>
              </w:rPr>
              <w:pict w14:anchorId="4381C16A">
                <v:group id="קבוצה 20" style="position:absolute;left:0;text-align:left;margin-left:3.25pt;margin-top:5.8pt;width:8.85pt;height:9.75pt;z-index:6;mso-position-horizontal-relative:text;mso-position-vertical-relative:text;mso-width-relative:margin;mso-height-relative:margin" coordsize="8291,9095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">
                  <v:shape id="תמונה 50" style="position:absolute;left:1739;top:4387;width:2969;height:6448;rotation:-9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">
                    <v:imagedata cropleft="1f" cropright="42073f" cropbottom="10517f" o:title="" r:id="rId12"/>
                  </v:shape>
                  <v:shape id="תמונה 51" style="position:absolute;width:8291;height:612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">
                    <v:imagedata cropbottom="13264f" o:title="" r:id="rId12"/>
                  </v:shape>
                </v:group>
              </w:pict>
            </w:r>
            <w:r w:rsidRPr="00792602" w:rsidR="001F308C">
              <w:rPr>
                <w:rFonts w:ascii="Heebo" w:hAnsi="Heebo" w:eastAsia="Calibri" w:cs="Heebo"/>
                <w:i/>
                <w:iCs/>
                <w:sz w:val="24"/>
                <w:szCs w:val="22"/>
              </w:rPr>
              <w:t>ADMRDEPT</w:t>
            </w:r>
          </w:p>
        </w:tc>
        <w:tc>
          <w:tcPr>
            <w:tcW w:w="1620" w:type="dxa"/>
            <w:shd w:val="clear" w:color="auto" w:fill="auto"/>
          </w:tcPr>
          <w:p w:rsidRPr="00792602" w:rsidR="001F308C" w:rsidP="00792602" w:rsidRDefault="001F308C" w14:paraId="6D295603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4"/>
                <w:szCs w:val="22"/>
              </w:rPr>
            </w:pPr>
            <w:r w:rsidRPr="00792602">
              <w:rPr>
                <w:rFonts w:ascii="Heebo" w:hAnsi="Heebo" w:eastAsia="Calibri" w:cs="Heebo"/>
                <w:sz w:val="24"/>
                <w:szCs w:val="22"/>
                <w:rtl/>
              </w:rPr>
              <w:t>מחלקת אב</w:t>
            </w:r>
          </w:p>
        </w:tc>
        <w:tc>
          <w:tcPr>
            <w:tcW w:w="619" w:type="dxa"/>
            <w:shd w:val="clear" w:color="auto" w:fill="auto"/>
          </w:tcPr>
          <w:p w:rsidRPr="00792602" w:rsidR="001F308C" w:rsidP="00792602" w:rsidRDefault="001F308C" w14:paraId="65D5AD8C" w14:textId="77777777">
            <w:pPr>
              <w:keepLines w:val="0"/>
              <w:widowControl/>
              <w:spacing w:before="0" w:after="0"/>
              <w:ind w:left="0"/>
              <w:jc w:val="center"/>
              <w:rPr>
                <w:rFonts w:ascii="Heebo" w:hAnsi="Heebo" w:eastAsia="Calibri" w:cs="Heebo"/>
                <w:sz w:val="28"/>
                <w:szCs w:val="28"/>
                <w:rtl/>
              </w:rPr>
            </w:pPr>
            <w:r w:rsidRPr="00792602">
              <w:rPr>
                <w:rFonts w:ascii="Heebo" w:hAnsi="Heebo" w:eastAsia="Calibri" w:cs="Heebo"/>
                <w:sz w:val="28"/>
                <w:szCs w:val="28"/>
              </w:rPr>
              <w:t>A</w:t>
            </w:r>
          </w:p>
        </w:tc>
      </w:tr>
    </w:tbl>
    <w:p w:rsidR="00241D8D" w:rsidP="001F308C" w:rsidRDefault="00FD0251" w14:paraId="2996BE9C" w14:textId="680C5B64">
      <w:pPr>
        <w:pStyle w:val="ae"/>
        <w:framePr w:hSpace="0" w:wrap="auto" w:hAnchor="text" w:yAlign="inline"/>
        <w:spacing w:line="360" w:lineRule="auto"/>
        <w:jc w:val="left"/>
        <w:rPr>
          <w:rFonts w:ascii="Heebo" w:hAnsi="Heebo" w:cs="Heebo"/>
          <w:rtl/>
        </w:rPr>
      </w:pPr>
      <w:r>
        <w:rPr>
          <w:noProof/>
          <w:rtl/>
        </w:rPr>
        <w:pict w14:anchorId="773A3244">
          <v:shape id="חץ: פניית פרסה 57" style="position:absolute;left:0;text-align:left;margin-left:361.4pt;margin-top:180.65pt;width:231pt;height:20.25pt;rotation:90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coordsize="3071028,230577" o:spid="_x0000_s1032" fillcolor="#a5a5a5" strokecolor="#a5a5a5" strokeweight="1pt" path="m,230577l,,,,3019526,r,l3019526,155294r51502,l3013384,230577r-57644,-75283l3007241,155294r,-143009l3007241,12285r-2994956,l12285,12285r,218292l,23057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">
            <v:stroke joinstyle="miter"/>
            <v:path arrowok="t" o:connecttype="custom" o:connectlocs="0,230577;0,0;0,0;3019526,0;3019526,0;3019526,155294;3071028,155294;3013384,230577;2955740,155294;3007241,155294;3007241,12285;3007241,12285;12285,12285;12285,12285;12285,230577;0,230577" o:connectangles="0,0,0,0,0,0,0,0,0,0,0,0,0,0,0,0"/>
          </v:shape>
        </w:pict>
      </w:r>
      <w:r>
        <w:rPr>
          <w:noProof/>
          <w:rtl/>
        </w:rPr>
        <w:pict w14:anchorId="6D919746">
          <v:shapetype id="_x0000_t34" coordsize="21600,21600" o:oned="t" filled="f" o:spt="34" adj="10800" path="m,l@0,0@0,21600,21600,21600e">
            <v:stroke joinstyle="miter"/>
            <v:formulas>
              <v:f eqn="val #0"/>
            </v:formulas>
            <v:path fillok="f" arrowok="t" o:connecttype="none"/>
            <v:handles>
              <v:h position="#0,center"/>
            </v:handles>
            <o:lock v:ext="edit" shapetype="t"/>
          </v:shapetype>
          <v:shape id="מחבר: מרפקי 60" style="position:absolute;left:0;text-align:left;margin-left:192.9pt;margin-top:99.3pt;width:74.7pt;height:249.95pt;flip:x y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spid="_x0000_s1034" strokecolor="#a5a5a5" strokeweight="2.25pt" type="#_x0000_t34" adj="1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">
            <v:stroke endarrow="block"/>
          </v:shape>
        </w:pict>
      </w:r>
      <w:r>
        <w:rPr>
          <w:noProof/>
          <w:rtl/>
        </w:rPr>
        <w:pict w14:anchorId="04D928D1">
          <v:shape id="מחבר: מרפקי 64" style="position:absolute;left:0;text-align:left;margin-left:192.9pt;margin-top:155.45pt;width:74.7pt;height:149.1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spid="_x0000_s1035" strokecolor="#a5a5a5" strokeweight="2.25pt" type="#_x0000_t34" adj="1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">
            <v:stroke endarrow="block"/>
          </v:shape>
        </w:pict>
      </w:r>
      <w:r>
        <w:rPr>
          <w:noProof/>
          <w:rtl/>
        </w:rPr>
        <w:pict w14:anchorId="2FCF4F82">
          <v:shape id="מחבר חץ ישר 63" style="position:absolute;left:0;text-align:left;margin-left:192.9pt;margin-top:99.25pt;width:69.1pt;height:.05pt;rotation:180;flip:y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33" strokecolor="#a5a5a5" strokeweight="2.25pt" type="#_x0000_t34" adj=",107719200,-9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">
            <v:stroke endarrow="block"/>
          </v:shape>
        </w:pict>
      </w:r>
    </w:p>
    <w:p w:rsidRPr="00577D60" w:rsidR="00577D60" w:rsidP="00577D60" w:rsidRDefault="00577D60" w14:paraId="16CA21A9" w14:textId="77777777">
      <w:pPr>
        <w:rPr>
          <w:rtl/>
        </w:rPr>
      </w:pPr>
    </w:p>
    <w:p w:rsidRPr="00577D60" w:rsidR="00577D60" w:rsidP="00577D60" w:rsidRDefault="00577D60" w14:paraId="5D99B529" w14:textId="77777777">
      <w:pPr>
        <w:rPr>
          <w:rtl/>
        </w:rPr>
      </w:pPr>
    </w:p>
    <w:p w:rsidRPr="00577D60" w:rsidR="00577D60" w:rsidP="00577D60" w:rsidRDefault="00577D60" w14:paraId="49BC76CF" w14:textId="77777777">
      <w:pPr>
        <w:rPr>
          <w:rtl/>
        </w:rPr>
      </w:pPr>
    </w:p>
    <w:p w:rsidRPr="00577D60" w:rsidR="00577D60" w:rsidP="00577D60" w:rsidRDefault="00577D60" w14:paraId="0F00FC61" w14:textId="77777777">
      <w:pPr>
        <w:rPr>
          <w:rtl/>
        </w:rPr>
      </w:pPr>
    </w:p>
    <w:p w:rsidRPr="00577D60" w:rsidR="00577D60" w:rsidP="00577D60" w:rsidRDefault="00577D60" w14:paraId="0317B98E" w14:textId="77777777">
      <w:pPr>
        <w:rPr>
          <w:rtl/>
        </w:rPr>
      </w:pPr>
    </w:p>
    <w:p w:rsidRPr="00577D60" w:rsidR="00577D60" w:rsidP="00577D60" w:rsidRDefault="00577D60" w14:paraId="7A7420C2" w14:textId="77777777">
      <w:pPr>
        <w:rPr>
          <w:rtl/>
        </w:rPr>
      </w:pPr>
    </w:p>
    <w:p w:rsidRPr="00577D60" w:rsidR="00577D60" w:rsidP="00577D60" w:rsidRDefault="00577D60" w14:paraId="78EB6EC0" w14:textId="77777777">
      <w:pPr>
        <w:rPr>
          <w:rtl/>
        </w:rPr>
      </w:pPr>
    </w:p>
    <w:p w:rsidRPr="00577D60" w:rsidR="00577D60" w:rsidP="00577D60" w:rsidRDefault="00577D60" w14:paraId="7EFBF959" w14:textId="77777777">
      <w:pPr>
        <w:rPr>
          <w:rtl/>
        </w:rPr>
      </w:pPr>
    </w:p>
    <w:p w:rsidRPr="00577D60" w:rsidR="00577D60" w:rsidP="00577D60" w:rsidRDefault="00577D60" w14:paraId="5D981EB9" w14:textId="77777777">
      <w:pPr>
        <w:rPr>
          <w:rtl/>
        </w:rPr>
      </w:pPr>
    </w:p>
    <w:p w:rsidRPr="00577D60" w:rsidR="00577D60" w:rsidP="00577D60" w:rsidRDefault="00577D60" w14:paraId="2D139D6F" w14:textId="77777777">
      <w:pPr>
        <w:rPr>
          <w:rtl/>
        </w:rPr>
      </w:pPr>
    </w:p>
    <w:p w:rsidRPr="00577D60" w:rsidR="00577D60" w:rsidP="00577D60" w:rsidRDefault="00577D60" w14:paraId="57C84AB2" w14:textId="77777777">
      <w:pPr>
        <w:rPr>
          <w:rtl/>
        </w:rPr>
      </w:pPr>
    </w:p>
    <w:p w:rsidRPr="00577D60" w:rsidR="00577D60" w:rsidP="00577D60" w:rsidRDefault="00577D60" w14:paraId="59017A7D" w14:textId="77777777">
      <w:pPr>
        <w:rPr>
          <w:rtl/>
        </w:rPr>
      </w:pPr>
    </w:p>
    <w:p w:rsidRPr="00577D60" w:rsidR="00577D60" w:rsidP="00577D60" w:rsidRDefault="00577D60" w14:paraId="26D99D8D" w14:textId="77777777">
      <w:pPr>
        <w:rPr>
          <w:rtl/>
        </w:rPr>
      </w:pPr>
    </w:p>
    <w:p w:rsidRPr="00577D60" w:rsidR="00577D60" w:rsidP="00577D60" w:rsidRDefault="00577D60" w14:paraId="4B01F2EE" w14:textId="77777777">
      <w:pPr>
        <w:rPr>
          <w:rtl/>
        </w:rPr>
      </w:pPr>
    </w:p>
    <w:p w:rsidRPr="00577D60" w:rsidR="00577D60" w:rsidP="00577D60" w:rsidRDefault="00577D60" w14:paraId="10144212" w14:textId="77777777">
      <w:pPr>
        <w:rPr>
          <w:rtl/>
        </w:rPr>
      </w:pPr>
    </w:p>
    <w:p w:rsidRPr="00577D60" w:rsidR="00577D60" w:rsidP="00577D60" w:rsidRDefault="00577D60" w14:paraId="0F0BC15B" w14:textId="77777777">
      <w:pPr>
        <w:rPr>
          <w:rtl/>
        </w:rPr>
      </w:pPr>
    </w:p>
    <w:p w:rsidRPr="00577D60" w:rsidR="00577D60" w:rsidP="00577D60" w:rsidRDefault="00577D60" w14:paraId="5ADD4D0B" w14:textId="77777777">
      <w:pPr>
        <w:rPr>
          <w:rtl/>
        </w:rPr>
      </w:pPr>
    </w:p>
    <w:p w:rsidRPr="00577D60" w:rsidR="00577D60" w:rsidP="00577D60" w:rsidRDefault="00577D60" w14:paraId="422D83B1" w14:textId="77777777">
      <w:pPr>
        <w:rPr>
          <w:rtl/>
        </w:rPr>
      </w:pPr>
    </w:p>
    <w:p w:rsidRPr="00577D60" w:rsidR="00577D60" w:rsidP="00577D60" w:rsidRDefault="00577D60" w14:paraId="1C4F7A8C" w14:textId="77777777">
      <w:pPr>
        <w:rPr>
          <w:rtl/>
        </w:rPr>
      </w:pPr>
    </w:p>
    <w:p w:rsidRPr="00577D60" w:rsidR="00577D60" w:rsidP="00577D60" w:rsidRDefault="00577D60" w14:paraId="6551E183" w14:textId="77777777">
      <w:pPr>
        <w:rPr>
          <w:rtl/>
        </w:rPr>
      </w:pPr>
    </w:p>
    <w:p w:rsidRPr="00577D60" w:rsidR="00577D60" w:rsidP="00577D60" w:rsidRDefault="00577D60" w14:paraId="2C9A6BB2" w14:textId="77777777">
      <w:pPr>
        <w:rPr>
          <w:rtl/>
        </w:rPr>
      </w:pPr>
    </w:p>
    <w:p w:rsidRPr="00577D60" w:rsidR="00577D60" w:rsidP="00577D60" w:rsidRDefault="00577D60" w14:paraId="30D3A097" w14:textId="77777777">
      <w:pPr>
        <w:rPr>
          <w:rtl/>
        </w:rPr>
      </w:pPr>
    </w:p>
    <w:p w:rsidRPr="00577D60" w:rsidR="00577D60" w:rsidP="00577D60" w:rsidRDefault="00577D60" w14:paraId="2B9B10ED" w14:textId="77777777">
      <w:pPr>
        <w:rPr>
          <w:rtl/>
        </w:rPr>
      </w:pPr>
    </w:p>
    <w:p w:rsidRPr="00577D60" w:rsidR="00577D60" w:rsidP="00577D60" w:rsidRDefault="00577D60" w14:paraId="51765DFB" w14:textId="77777777">
      <w:pPr>
        <w:rPr>
          <w:rtl/>
        </w:rPr>
      </w:pPr>
    </w:p>
    <w:p w:rsidRPr="00577D60" w:rsidR="00577D60" w:rsidP="00577D60" w:rsidRDefault="00577D60" w14:paraId="344C075F" w14:textId="77777777">
      <w:pPr>
        <w:rPr>
          <w:rtl/>
        </w:rPr>
      </w:pPr>
    </w:p>
    <w:p w:rsidRPr="00577D60" w:rsidR="00577D60" w:rsidP="00577D60" w:rsidRDefault="00577D60" w14:paraId="625F9362" w14:textId="4CBFBF44">
      <w:pPr>
        <w:tabs>
          <w:tab w:val="left" w:pos="4217"/>
        </w:tabs>
        <w:rPr>
          <w:rtl/>
        </w:rPr>
      </w:pPr>
      <w:r>
        <w:rPr>
          <w:rtl/>
        </w:rPr>
        <w:tab/>
      </w:r>
      <w:bookmarkStart w:name="_GoBack" w:id="2"/>
      <w:bookmarkEnd w:id="2"/>
    </w:p>
    <w:p w:rsidRPr="00577D60" w:rsidR="00577D60" w:rsidP="00577D60" w:rsidRDefault="00577D60" w14:paraId="07C045CA" w14:textId="77777777">
      <w:pPr>
        <w:rPr>
          <w:rtl/>
        </w:rPr>
      </w:pPr>
    </w:p>
    <w:p w:rsidRPr="00577D60" w:rsidR="00577D60" w:rsidP="00577D60" w:rsidRDefault="00577D60" w14:paraId="605E3920" w14:textId="77777777">
      <w:pPr>
        <w:rPr>
          <w:rtl/>
        </w:rPr>
      </w:pPr>
    </w:p>
    <w:p w:rsidRPr="00577D60" w:rsidR="00577D60" w:rsidP="00577D60" w:rsidRDefault="00577D60" w14:paraId="50FB4E8E" w14:textId="77777777">
      <w:pPr>
        <w:rPr>
          <w:rtl/>
        </w:rPr>
      </w:pPr>
    </w:p>
    <w:sectPr w:rsidRPr="00577D60" w:rsidR="00577D60" w:rsidSect="00241D8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1907" w:h="16840" w:orient="portrait" w:code="9"/>
      <w:pgMar w:top="720" w:right="720" w:bottom="720" w:left="720" w:header="624" w:footer="624" w:gutter="0"/>
      <w:pgNumType w:chapSep="enDash"/>
      <w:cols w:space="720"/>
      <w:formProt w:val="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251" w:rsidRDefault="00FD0251" w14:paraId="06ED833E" w14:textId="77777777">
      <w:pPr>
        <w:spacing w:before="0" w:after="0"/>
      </w:pPr>
      <w:r>
        <w:separator/>
      </w:r>
    </w:p>
  </w:endnote>
  <w:endnote w:type="continuationSeparator" w:id="0">
    <w:p w:rsidR="00FD0251" w:rsidRDefault="00FD0251" w14:paraId="3A7E4EDE" w14:textId="77777777">
      <w:pPr>
        <w:spacing w:before="0" w:after="0"/>
      </w:pPr>
      <w:r>
        <w:continuationSeparator/>
      </w:r>
    </w:p>
  </w:endnote>
  <w:endnote w:type="continuationNotice" w:id="1">
    <w:p w:rsidR="00FD0251" w:rsidRDefault="00FD0251" w14:paraId="2EABD866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C7F" w:rsidP="004B7D66" w:rsidRDefault="00A1378C" w14:paraId="0E91AF53" w14:textId="77777777">
    <w:pPr>
      <w:pStyle w:val="Footer"/>
      <w:rPr>
        <w:rtl/>
      </w:rPr>
    </w:pPr>
    <w:r>
      <w:rPr>
        <w:rStyle w:val="PageNumber"/>
        <w:rtl/>
      </w:rPr>
      <w:fldChar w:fldCharType="begin"/>
    </w:r>
    <w:r w:rsidR="00127C7F">
      <w:rPr>
        <w:rStyle w:val="PageNumber"/>
        <w:rtl/>
      </w:rPr>
      <w:instrText xml:space="preserve"> </w:instrText>
    </w:r>
    <w:r w:rsidR="00127C7F">
      <w:rPr>
        <w:rStyle w:val="PageNumber"/>
      </w:rPr>
      <w:instrText>PAGE  \* MERGEFORMAT</w:instrText>
    </w:r>
    <w:r w:rsidR="00127C7F"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3C645F">
      <w:rPr>
        <w:rStyle w:val="PageNumber"/>
        <w:noProof/>
        <w:rtl/>
      </w:rPr>
      <w:t>4</w:t>
    </w:r>
    <w:r>
      <w:rPr>
        <w:rStyle w:val="PageNumber"/>
        <w:rtl/>
      </w:rPr>
      <w:fldChar w:fldCharType="end"/>
    </w:r>
    <w:r w:rsidR="00127C7F">
      <w:rPr>
        <w:rStyle w:val="PageNumber"/>
        <w:rFonts w:hint="cs"/>
        <w:rtl/>
      </w:rPr>
      <w:t xml:space="preserve"> מתוך </w:t>
    </w:r>
    <w:r w:rsidR="005069DC">
      <w:rPr>
        <w:rStyle w:val="PageNumber"/>
        <w:noProof/>
      </w:rPr>
      <w:fldChar w:fldCharType="begin"/>
    </w:r>
    <w:r w:rsidR="005069DC">
      <w:rPr>
        <w:rStyle w:val="PageNumber"/>
        <w:noProof/>
      </w:rPr>
      <w:instrText xml:space="preserve"> NUMPAGES   \* MERGEFORMAT </w:instrText>
    </w:r>
    <w:r w:rsidR="005069DC">
      <w:rPr>
        <w:rStyle w:val="PageNumber"/>
        <w:noProof/>
      </w:rPr>
      <w:fldChar w:fldCharType="separate"/>
    </w:r>
    <w:r w:rsidR="003C645F">
      <w:rPr>
        <w:rStyle w:val="PageNumber"/>
        <w:noProof/>
        <w:rtl/>
      </w:rPr>
      <w:t>4</w:t>
    </w:r>
    <w:r w:rsidR="005069DC">
      <w:rPr>
        <w:rStyle w:val="PageNumber"/>
        <w:noProof/>
      </w:rPr>
      <w:fldChar w:fldCharType="end"/>
    </w:r>
    <w:r w:rsidR="00127C7F">
      <w:rPr>
        <w:rStyle w:val="PageNumber"/>
        <w:rtl/>
      </w:rPr>
      <w:t xml:space="preserve">  </w:t>
    </w:r>
    <w:r>
      <w:fldChar w:fldCharType="begin"/>
    </w:r>
    <w:r>
      <w:instrText>DOCPROPERTY  Title  \* MERGEFORMAT</w:instrText>
    </w:r>
    <w:r>
      <w:fldChar w:fldCharType="separate"/>
    </w:r>
    <w:r w:rsidR="00127C7F">
      <w:rPr>
        <w:rtl/>
      </w:rPr>
      <w:t xml:space="preserve">האופרטורים </w:t>
    </w:r>
    <w:r w:rsidR="00127C7F">
      <w:t>NOT, BETWEEN</w:t>
    </w:r>
    <w:r w:rsidR="00127C7F">
      <w:rPr>
        <w:rtl/>
      </w:rPr>
      <w:t xml:space="preserve"> ו- </w:t>
    </w:r>
    <w:r w:rsidR="00127C7F">
      <w:t>IN</w:t>
    </w:r>
    <w:r w:rsidR="00127C7F">
      <w:rPr>
        <w:rtl/>
      </w:rPr>
      <w:t xml:space="preserve"> </w:t>
    </w:r>
    <w:r>
      <w:fldChar w:fldCharType="end"/>
    </w:r>
    <w:r w:rsidR="00127C7F">
      <w:rPr>
        <w:rtl/>
      </w:rPr>
      <w:tab/>
    </w:r>
    <w:r w:rsidR="00127C7F">
      <w:rPr>
        <w:rtl/>
      </w:rPr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A69AD" w:rsidR="00127C7F" w:rsidP="00241D8D" w:rsidRDefault="00127C7F" w14:paraId="0E91AF54" w14:textId="60E9A7BC">
    <w:pPr>
      <w:pStyle w:val="Footer"/>
      <w:rPr>
        <w:rStyle w:val="PageNumber"/>
        <w:rFonts w:ascii="David" w:hAnsi="David"/>
        <w:bCs w:val="0"/>
        <w:sz w:val="20"/>
        <w:szCs w:val="20"/>
        <w:rtl/>
      </w:rPr>
    </w:pPr>
    <w:r w:rsidRPr="004A69AD">
      <w:rPr>
        <w:rFonts w:ascii="David" w:hAnsi="David"/>
        <w:sz w:val="20"/>
        <w:rtl/>
      </w:rPr>
      <w:tab/>
    </w:r>
    <w:r w:rsidRPr="004A69AD">
      <w:rPr>
        <w:rFonts w:ascii="David" w:hAnsi="David"/>
        <w:sz w:val="20"/>
        <w:rtl/>
      </w:rPr>
      <w:t xml:space="preserve">- </w:t>
    </w:r>
    <w:r w:rsidRPr="004A69AD" w:rsidR="00241D8D">
      <w:rPr>
        <w:rFonts w:ascii="David" w:hAnsi="David"/>
        <w:sz w:val="20"/>
        <w:rtl/>
      </w:rPr>
      <w:t>בלמ"ס</w:t>
    </w:r>
    <w:r w:rsidRPr="004A69AD">
      <w:rPr>
        <w:rFonts w:ascii="David" w:hAnsi="David"/>
        <w:sz w:val="20"/>
        <w:rtl/>
      </w:rPr>
      <w:t xml:space="preserve"> -</w:t>
    </w:r>
    <w:r w:rsidRPr="004A69AD">
      <w:rPr>
        <w:rFonts w:ascii="David" w:hAnsi="David"/>
        <w:sz w:val="20"/>
        <w:rtl/>
      </w:rPr>
      <w:tab/>
    </w:r>
    <w:r w:rsidRPr="004A69AD" w:rsidR="005069DC">
      <w:rPr>
        <w:rFonts w:ascii="David" w:hAnsi="David"/>
        <w:b/>
        <w:bCs/>
        <w:noProof/>
        <w:sz w:val="20"/>
      </w:rPr>
      <w:fldChar w:fldCharType="begin"/>
    </w:r>
    <w:r w:rsidRPr="004A69AD" w:rsidR="005069DC">
      <w:rPr>
        <w:rFonts w:ascii="David" w:hAnsi="David"/>
        <w:b/>
        <w:bCs/>
        <w:noProof/>
        <w:sz w:val="20"/>
      </w:rPr>
      <w:instrText xml:space="preserve"> STYLEREF "</w:instrText>
    </w:r>
    <w:r w:rsidRPr="004A69AD" w:rsidR="005069DC">
      <w:rPr>
        <w:rFonts w:ascii="David" w:hAnsi="David"/>
        <w:b/>
        <w:bCs/>
        <w:noProof/>
        <w:sz w:val="20"/>
        <w:rtl/>
      </w:rPr>
      <w:instrText>כותרת 1</w:instrText>
    </w:r>
    <w:r w:rsidRPr="004A69AD" w:rsidR="005069DC">
      <w:rPr>
        <w:rFonts w:ascii="David" w:hAnsi="David"/>
        <w:b/>
        <w:bCs/>
        <w:noProof/>
        <w:sz w:val="20"/>
      </w:rPr>
      <w:instrText xml:space="preserve">"\l \* MERGEFORMAT </w:instrText>
    </w:r>
    <w:r w:rsidRPr="004A69AD" w:rsidR="005069DC">
      <w:rPr>
        <w:rFonts w:ascii="David" w:hAnsi="David"/>
        <w:b/>
        <w:bCs/>
        <w:noProof/>
        <w:sz w:val="20"/>
      </w:rPr>
      <w:fldChar w:fldCharType="separate"/>
    </w:r>
    <w:r w:rsidR="00577D60">
      <w:rPr>
        <w:rFonts w:ascii="David" w:hAnsi="David"/>
        <w:noProof/>
        <w:sz w:val="20"/>
      </w:rPr>
      <w:t xml:space="preserve">Error! Use the Home tab to apply </w:t>
    </w:r>
    <w:r w:rsidR="00577D60">
      <w:rPr>
        <w:rFonts w:ascii="David" w:hAnsi="David"/>
        <w:noProof/>
        <w:sz w:val="20"/>
        <w:rtl/>
      </w:rPr>
      <w:t>כותרת 1</w:t>
    </w:r>
    <w:r w:rsidR="00577D60">
      <w:rPr>
        <w:rFonts w:ascii="David" w:hAnsi="David"/>
        <w:noProof/>
        <w:sz w:val="20"/>
      </w:rPr>
      <w:t xml:space="preserve"> to the text that you want to appear here.</w:t>
    </w:r>
    <w:r w:rsidRPr="004A69AD" w:rsidR="005069DC">
      <w:rPr>
        <w:rFonts w:ascii="David" w:hAnsi="David"/>
        <w:b/>
        <w:bCs/>
        <w:noProof/>
        <w:sz w:val="20"/>
      </w:rPr>
      <w:fldChar w:fldCharType="end"/>
    </w:r>
    <w:r w:rsidRPr="004A69AD">
      <w:rPr>
        <w:rFonts w:ascii="David" w:hAnsi="David"/>
        <w:sz w:val="20"/>
        <w:rtl/>
      </w:rPr>
      <w:t xml:space="preserve">   </w:t>
    </w:r>
    <w:r w:rsidRPr="004A69AD" w:rsidR="00A1378C">
      <w:rPr>
        <w:rStyle w:val="PageNumber"/>
        <w:rFonts w:ascii="David" w:hAnsi="David"/>
        <w:sz w:val="20"/>
        <w:szCs w:val="20"/>
        <w:rtl/>
      </w:rPr>
      <w:fldChar w:fldCharType="begin"/>
    </w:r>
    <w:r w:rsidRPr="004A69AD">
      <w:rPr>
        <w:rStyle w:val="PageNumber"/>
        <w:rFonts w:ascii="David" w:hAnsi="David"/>
        <w:sz w:val="20"/>
        <w:szCs w:val="20"/>
        <w:rtl/>
      </w:rPr>
      <w:instrText xml:space="preserve"> </w:instrText>
    </w:r>
    <w:r w:rsidRPr="004A69AD">
      <w:rPr>
        <w:rStyle w:val="PageNumber"/>
        <w:rFonts w:ascii="David" w:hAnsi="David"/>
        <w:sz w:val="20"/>
        <w:szCs w:val="20"/>
      </w:rPr>
      <w:instrText>PAGE  \* MERGEFORMAT</w:instrText>
    </w:r>
    <w:r w:rsidRPr="004A69AD">
      <w:rPr>
        <w:rStyle w:val="PageNumber"/>
        <w:rFonts w:ascii="David" w:hAnsi="David"/>
        <w:sz w:val="20"/>
        <w:szCs w:val="20"/>
        <w:rtl/>
      </w:rPr>
      <w:instrText xml:space="preserve"> </w:instrText>
    </w:r>
    <w:r w:rsidRPr="004A69AD" w:rsidR="00A1378C">
      <w:rPr>
        <w:rStyle w:val="PageNumber"/>
        <w:rFonts w:ascii="David" w:hAnsi="David"/>
        <w:sz w:val="20"/>
        <w:szCs w:val="20"/>
        <w:rtl/>
      </w:rPr>
      <w:fldChar w:fldCharType="separate"/>
    </w:r>
    <w:r w:rsidRPr="004A69AD" w:rsidR="003C645F">
      <w:rPr>
        <w:rStyle w:val="PageNumber"/>
        <w:rFonts w:ascii="David" w:hAnsi="David"/>
        <w:noProof/>
        <w:sz w:val="20"/>
        <w:szCs w:val="20"/>
        <w:rtl/>
      </w:rPr>
      <w:t>3</w:t>
    </w:r>
    <w:r w:rsidRPr="004A69AD" w:rsidR="00A1378C">
      <w:rPr>
        <w:rStyle w:val="PageNumber"/>
        <w:rFonts w:ascii="David" w:hAnsi="David"/>
        <w:sz w:val="20"/>
        <w:szCs w:val="20"/>
        <w:rtl/>
      </w:rPr>
      <w:fldChar w:fldCharType="end"/>
    </w:r>
    <w:r w:rsidRPr="004A69AD">
      <w:rPr>
        <w:rStyle w:val="PageNumber"/>
        <w:rFonts w:ascii="David" w:hAnsi="David"/>
        <w:sz w:val="20"/>
        <w:szCs w:val="20"/>
        <w:rtl/>
      </w:rPr>
      <w:t xml:space="preserve"> מתוך </w:t>
    </w:r>
    <w:r w:rsidRPr="004A69AD" w:rsidR="005069DC">
      <w:rPr>
        <w:rStyle w:val="PageNumber"/>
        <w:rFonts w:ascii="David" w:hAnsi="David"/>
        <w:noProof/>
        <w:sz w:val="20"/>
        <w:szCs w:val="20"/>
      </w:rPr>
      <w:fldChar w:fldCharType="begin"/>
    </w:r>
    <w:r w:rsidRPr="004A69AD" w:rsidR="005069DC">
      <w:rPr>
        <w:rStyle w:val="PageNumber"/>
        <w:rFonts w:ascii="David" w:hAnsi="David"/>
        <w:noProof/>
        <w:sz w:val="20"/>
        <w:szCs w:val="20"/>
      </w:rPr>
      <w:instrText xml:space="preserve"> NUMPAGES   \* MERGEFORMAT </w:instrText>
    </w:r>
    <w:r w:rsidRPr="004A69AD" w:rsidR="005069DC">
      <w:rPr>
        <w:rStyle w:val="PageNumber"/>
        <w:rFonts w:ascii="David" w:hAnsi="David"/>
        <w:noProof/>
        <w:sz w:val="20"/>
        <w:szCs w:val="20"/>
      </w:rPr>
      <w:fldChar w:fldCharType="separate"/>
    </w:r>
    <w:r w:rsidRPr="004A69AD" w:rsidR="003C645F">
      <w:rPr>
        <w:rStyle w:val="PageNumber"/>
        <w:rFonts w:ascii="David" w:hAnsi="David"/>
        <w:noProof/>
        <w:sz w:val="20"/>
        <w:szCs w:val="20"/>
        <w:rtl/>
      </w:rPr>
      <w:t>4</w:t>
    </w:r>
    <w:r w:rsidRPr="004A69AD" w:rsidR="005069DC">
      <w:rPr>
        <w:rStyle w:val="PageNumber"/>
        <w:rFonts w:ascii="David" w:hAnsi="David"/>
        <w:noProof/>
        <w:sz w:val="20"/>
        <w:szCs w:val="20"/>
      </w:rPr>
      <w:fldChar w:fldCharType="end"/>
    </w:r>
    <w:r w:rsidRPr="004A69AD">
      <w:rPr>
        <w:rStyle w:val="PageNumber"/>
        <w:rFonts w:ascii="David" w:hAnsi="David"/>
        <w:sz w:val="20"/>
        <w:szCs w:val="20"/>
        <w:rtl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C75C6" w:rsidR="00127C7F" w:rsidP="00FC75C6" w:rsidRDefault="00127C7F" w14:paraId="0E91AF56" w14:textId="10757442">
    <w:pPr>
      <w:pStyle w:val="Footer"/>
      <w:rPr>
        <w:rStyle w:val="PageNumber"/>
        <w:bCs w:val="0"/>
        <w:sz w:val="16"/>
        <w:szCs w:val="20"/>
        <w:rtl/>
      </w:rPr>
    </w:pPr>
    <w:r>
      <w:rPr>
        <w:rtl/>
      </w:rPr>
      <w:tab/>
    </w:r>
    <w:r>
      <w:rPr>
        <w:rtl/>
      </w:rPr>
      <w:t xml:space="preserve">- </w:t>
    </w:r>
    <w:r w:rsidR="00FC75C6">
      <w:rPr>
        <w:rFonts w:hint="cs"/>
        <w:rtl/>
      </w:rPr>
      <w:t>בלמ"ס</w:t>
    </w:r>
    <w:r>
      <w:rPr>
        <w:rtl/>
      </w:rPr>
      <w:t xml:space="preserve"> -</w:t>
    </w:r>
    <w:r>
      <w:rPr>
        <w:rtl/>
      </w:rPr>
      <w:tab/>
    </w:r>
    <w:r>
      <w:fldChar w:fldCharType="begin"/>
    </w:r>
    <w:r>
      <w:instrText>DOCPROPERTY  Title  \* MERGEFORMAT</w:instrText>
    </w:r>
    <w:r>
      <w:fldChar w:fldCharType="separate"/>
    </w:r>
    <w:r>
      <w:rPr>
        <w:rtl/>
      </w:rPr>
      <w:t xml:space="preserve">האופרטורים </w:t>
    </w:r>
    <w:r>
      <w:t>NOT, BETWEEN</w:t>
    </w:r>
    <w:r>
      <w:rPr>
        <w:rtl/>
      </w:rPr>
      <w:t xml:space="preserve"> ו- </w:t>
    </w:r>
    <w:r>
      <w:t>IN</w:t>
    </w:r>
    <w:r>
      <w:rPr>
        <w:rtl/>
      </w:rPr>
      <w:t xml:space="preserve"> </w:t>
    </w:r>
    <w:r>
      <w:fldChar w:fldCharType="end"/>
    </w:r>
    <w:r>
      <w:rPr>
        <w:rtl/>
      </w:rPr>
      <w:t xml:space="preserve">   </w:t>
    </w:r>
    <w:r w:rsidR="00A1378C"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 w:rsidR="00A1378C">
      <w:rPr>
        <w:rStyle w:val="PageNumber"/>
        <w:rtl/>
      </w:rPr>
      <w:fldChar w:fldCharType="separate"/>
    </w:r>
    <w:r w:rsidR="003C645F">
      <w:rPr>
        <w:rStyle w:val="PageNumber"/>
        <w:noProof/>
        <w:rtl/>
      </w:rPr>
      <w:t>1</w:t>
    </w:r>
    <w:r w:rsidR="00A1378C"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מתוך </w:t>
    </w:r>
    <w:r w:rsidR="005069DC">
      <w:rPr>
        <w:rStyle w:val="PageNumber"/>
        <w:noProof/>
      </w:rPr>
      <w:fldChar w:fldCharType="begin"/>
    </w:r>
    <w:r w:rsidR="005069DC">
      <w:rPr>
        <w:rStyle w:val="PageNumber"/>
        <w:noProof/>
      </w:rPr>
      <w:instrText xml:space="preserve"> NUMPAGES   \* MERGEFORMAT </w:instrText>
    </w:r>
    <w:r w:rsidR="005069DC">
      <w:rPr>
        <w:rStyle w:val="PageNumber"/>
        <w:noProof/>
      </w:rPr>
      <w:fldChar w:fldCharType="separate"/>
    </w:r>
    <w:r w:rsidR="003C645F">
      <w:rPr>
        <w:rStyle w:val="PageNumber"/>
        <w:noProof/>
        <w:rtl/>
      </w:rPr>
      <w:t>4</w:t>
    </w:r>
    <w:r w:rsidR="005069DC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251" w:rsidRDefault="00FD0251" w14:paraId="0EC84A89" w14:textId="77777777">
      <w:pPr>
        <w:spacing w:before="0" w:after="0"/>
      </w:pPr>
      <w:r>
        <w:separator/>
      </w:r>
    </w:p>
  </w:footnote>
  <w:footnote w:type="continuationSeparator" w:id="0">
    <w:p w:rsidR="00FD0251" w:rsidRDefault="00FD0251" w14:paraId="1738E6C2" w14:textId="77777777">
      <w:pPr>
        <w:spacing w:before="0" w:after="0"/>
      </w:pPr>
      <w:r>
        <w:continuationSeparator/>
      </w:r>
    </w:p>
  </w:footnote>
  <w:footnote w:type="continuationNotice" w:id="1">
    <w:p w:rsidR="00FD0251" w:rsidRDefault="00FD0251" w14:paraId="07DC5DDD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B3919" w:rsidR="00127C7F" w:rsidP="005B663D" w:rsidRDefault="00D00F4F" w14:paraId="0E91AF51" w14:textId="77777777">
    <w:pPr>
      <w:pStyle w:val="Header"/>
      <w:rPr>
        <w:szCs w:val="16"/>
        <w:rtl/>
      </w:rPr>
    </w:pPr>
    <w:r>
      <w:fldChar w:fldCharType="begin"/>
    </w:r>
    <w:r>
      <w:instrText>SUBJECT  \* MERGEFORMAT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</w:r>
    <w:r w:rsidR="00127C7F">
      <w:rPr>
        <w:rtl/>
      </w:rPr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  <w:r w:rsidR="00127C7F">
      <w:rPr>
        <w:rtl/>
      </w:rPr>
      <w:tab/>
    </w:r>
    <w:r w:rsidR="00127C7F">
      <w:rPr>
        <w:rtl/>
      </w:rPr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קורס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קורס תכנות בסיסי</w:t>
    </w:r>
    <w:r w:rsidR="005069DC">
      <w:fldChar w:fldCharType="end"/>
    </w:r>
    <w:r w:rsidR="00127C7F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C7F" w:rsidRDefault="00792602" w14:paraId="0E91AF52" w14:textId="30700EFA">
    <w:pPr>
      <w:pStyle w:val="Header"/>
      <w:rPr>
        <w:rtl/>
      </w:rPr>
    </w:pPr>
    <w:r>
      <w:fldChar w:fldCharType="begin"/>
    </w:r>
    <w:r>
      <w:instrText xml:space="preserve"> SUBJECT  \* MERGEFORMAT 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</w:r>
    <w:r w:rsidR="00127C7F">
      <w:rPr>
        <w:rtl/>
      </w:rPr>
      <w:t xml:space="preserve">- </w:t>
    </w:r>
    <w:r w:rsidR="00241D8D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</w:r>
    <w:r w:rsidR="00127C7F">
      <w:rPr>
        <w:rtl/>
      </w:rPr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241D8D">
      <w:rPr>
        <w:rFonts w:hint="cs"/>
        <w:rtl/>
      </w:rPr>
      <w:t>מדור מאיה</w:t>
    </w:r>
    <w:r w:rsidR="00127C7F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C7F" w:rsidP="0076128F" w:rsidRDefault="00792602" w14:paraId="0E91AF55" w14:textId="25AA31F1">
    <w:pPr>
      <w:pStyle w:val="Header"/>
      <w:rPr>
        <w:rtl/>
      </w:rPr>
    </w:pPr>
    <w:r>
      <w:fldChar w:fldCharType="begin"/>
    </w:r>
    <w:r>
      <w:instrText xml:space="preserve"> SUBJECT  \* MERGEFORMAT 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</w:r>
    <w:r w:rsidR="00127C7F">
      <w:rPr>
        <w:rtl/>
      </w:rPr>
      <w:t xml:space="preserve">- </w:t>
    </w:r>
    <w:r w:rsidR="0076128F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</w:r>
    <w:r w:rsidR="00127C7F">
      <w:rPr>
        <w:rtl/>
      </w:rPr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76128F">
      <w:rPr>
        <w:rFonts w:hint="cs"/>
        <w:rtl/>
      </w:rPr>
      <w:t>מדור מאיה</w:t>
    </w:r>
    <w:r w:rsidR="00127C7F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B281EA"/>
    <w:lvl w:ilvl="0">
      <w:start w:val="1"/>
      <w:numFmt w:val="hebrew1"/>
      <w:pStyle w:val="Heading6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pStyle w:val="Heading4"/>
      <w:lvlText w:val=""/>
      <w:legacy w:legacy="1" w:legacySpace="0" w:legacyIndent="0"/>
      <w:lvlJc w:val="right"/>
    </w:lvl>
    <w:lvl w:ilvl="4">
      <w:start w:val="1"/>
      <w:numFmt w:val="decimal"/>
      <w:pStyle w:val="Heading5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pStyle w:val="Heading6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pStyle w:val="Heading7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pStyle w:val="Heading9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A5E5F3A"/>
    <w:multiLevelType w:val="hybridMultilevel"/>
    <w:tmpl w:val="0FB8567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3" w15:restartNumberingAfterBreak="0">
    <w:nsid w:val="131D7D44"/>
    <w:multiLevelType w:val="hybridMultilevel"/>
    <w:tmpl w:val="CC3E1FBA"/>
    <w:lvl w:ilvl="0" w:tplc="9834696A">
      <w:start w:val="1"/>
      <w:numFmt w:val="hebrew1"/>
      <w:pStyle w:val="Heading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A63367"/>
    <w:multiLevelType w:val="single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5" w15:restartNumberingAfterBreak="0">
    <w:nsid w:val="2B5E64AA"/>
    <w:multiLevelType w:val="hybridMultilevel"/>
    <w:tmpl w:val="5008B4D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BA1AFA"/>
    <w:multiLevelType w:val="hybridMultilevel"/>
    <w:tmpl w:val="3404C53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235E94"/>
    <w:multiLevelType w:val="singleLevel"/>
    <w:tmpl w:val="32646F7A"/>
    <w:lvl w:ilvl="0">
      <w:start w:val="1"/>
      <w:numFmt w:val="decimal"/>
      <w:lvlText w:val="%1."/>
      <w:legacy w:legacy="1" w:legacySpace="0" w:legacyIndent="283"/>
      <w:lvlJc w:val="center"/>
      <w:pPr>
        <w:ind w:left="1134" w:hanging="283"/>
      </w:pPr>
    </w:lvl>
  </w:abstractNum>
  <w:abstractNum w:abstractNumId="8" w15:restartNumberingAfterBreak="0">
    <w:nsid w:val="43CD51B5"/>
    <w:multiLevelType w:val="hybridMultilevel"/>
    <w:tmpl w:val="C630A13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A4700C"/>
    <w:multiLevelType w:val="singleLevel"/>
    <w:tmpl w:val="AF54D596"/>
    <w:lvl w:ilvl="0">
      <w:start w:val="1"/>
      <w:numFmt w:val="decimal"/>
      <w:lvlText w:val="%1."/>
      <w:legacy w:legacy="1" w:legacySpace="0" w:legacyIndent="283"/>
      <w:lvlJc w:val="center"/>
      <w:pPr>
        <w:ind w:left="1134" w:hanging="283"/>
      </w:pPr>
    </w:lvl>
  </w:abstractNum>
  <w:abstractNum w:abstractNumId="10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hint="default" w:ascii="Helvetica" w:hAnsi="Helvetica" w:cs="Helvetica"/>
        <w:sz w:val="12"/>
      </w:rPr>
    </w:lvl>
  </w:abstractNum>
  <w:abstractNum w:abstractNumId="11" w15:restartNumberingAfterBreak="0">
    <w:nsid w:val="62D845C1"/>
    <w:multiLevelType w:val="multilevel"/>
    <w:tmpl w:val="97480B4A"/>
    <w:lvl w:ilvl="0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2" w15:restartNumberingAfterBreak="0">
    <w:nsid w:val="6D617EF6"/>
    <w:multiLevelType w:val="hybridMultilevel"/>
    <w:tmpl w:val="EF70397E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2441C7"/>
    <w:multiLevelType w:val="hybridMultilevel"/>
    <w:tmpl w:val="749E7036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hint="default" w:ascii="Tms Rmn" w:hAnsi="Tms Rmn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4">
    <w:abstractNumId w:val="6"/>
  </w:num>
  <w:num w:numId="5">
    <w:abstractNumId w:val="5"/>
  </w:num>
  <w:num w:numId="6">
    <w:abstractNumId w:val="12"/>
  </w:num>
  <w:num w:numId="7">
    <w:abstractNumId w:val="1"/>
  </w:num>
  <w:num w:numId="8">
    <w:abstractNumId w:val="8"/>
  </w:num>
  <w:num w:numId="9">
    <w:abstractNumId w:val="13"/>
  </w:num>
  <w:num w:numId="10">
    <w:abstractNumId w:val="2"/>
  </w:num>
  <w:num w:numId="11">
    <w:abstractNumId w:val="11"/>
  </w:num>
  <w:num w:numId="12">
    <w:abstractNumId w:val="4"/>
  </w:num>
  <w:num w:numId="13">
    <w:abstractNumId w:val="4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4">
    <w:abstractNumId w:val="4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5">
    <w:abstractNumId w:val="10"/>
  </w:num>
  <w:num w:numId="16">
    <w:abstractNumId w:val="10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hint="default" w:ascii="Helvetica" w:hAnsi="Helvetica" w:cs="Helvetica"/>
          <w:sz w:val="12"/>
        </w:rPr>
      </w:lvl>
    </w:lvlOverride>
  </w:num>
  <w:num w:numId="17">
    <w:abstractNumId w:val="9"/>
  </w:num>
  <w:num w:numId="1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19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0">
    <w:abstractNumId w:val="7"/>
  </w:num>
  <w:num w:numId="2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3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 w:numId="3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1134" w:hanging="283"/>
        </w:pPr>
      </w:lvl>
    </w:lvlOverride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learence" w:val="䕹ٛ䄂ϩ䕹ٛ䄂ϩ䖑ٛ䄂ϩ䛁ڢ"/>
    <w:docVar w:name="ClearenceId" w:val="䕹ٛ䄂ϩ䕹ٛ䄂ϩ䖑ٛ䄂ϩ䛁ڢ"/>
    <w:docVar w:name="CourseId" w:val="w:autofitToFirstFixedWidthCe"/>
    <w:docVar w:name="CourseName" w:val="_x000a_耀耀耀耀耀ะ׮licBasmach\MToval\Course\Tichnut\CYCLES\2013a\All\Subjects\DB\Lessons\03-SelfStudy Basic"/>
  </w:docVars>
  <w:rsids>
    <w:rsidRoot w:val="00C66A9B"/>
    <w:rsid w:val="000072D2"/>
    <w:rsid w:val="00011272"/>
    <w:rsid w:val="000158D3"/>
    <w:rsid w:val="00040CAA"/>
    <w:rsid w:val="00074C6A"/>
    <w:rsid w:val="000E4E4D"/>
    <w:rsid w:val="00117A64"/>
    <w:rsid w:val="00127C7F"/>
    <w:rsid w:val="001538CD"/>
    <w:rsid w:val="00170411"/>
    <w:rsid w:val="00180023"/>
    <w:rsid w:val="00185ED0"/>
    <w:rsid w:val="001C5B8A"/>
    <w:rsid w:val="001D01ED"/>
    <w:rsid w:val="001F308C"/>
    <w:rsid w:val="00235FF8"/>
    <w:rsid w:val="00241D8D"/>
    <w:rsid w:val="00285C44"/>
    <w:rsid w:val="002A7DB6"/>
    <w:rsid w:val="003C645F"/>
    <w:rsid w:val="003D4288"/>
    <w:rsid w:val="00463BDC"/>
    <w:rsid w:val="004A69AD"/>
    <w:rsid w:val="004B3919"/>
    <w:rsid w:val="004B7D66"/>
    <w:rsid w:val="004F7BBB"/>
    <w:rsid w:val="005069DC"/>
    <w:rsid w:val="00577D60"/>
    <w:rsid w:val="005A1BB9"/>
    <w:rsid w:val="005B663D"/>
    <w:rsid w:val="006118A2"/>
    <w:rsid w:val="00612C05"/>
    <w:rsid w:val="00640E25"/>
    <w:rsid w:val="007002AE"/>
    <w:rsid w:val="0076128F"/>
    <w:rsid w:val="00762090"/>
    <w:rsid w:val="00772560"/>
    <w:rsid w:val="007745C6"/>
    <w:rsid w:val="00792602"/>
    <w:rsid w:val="007A2FF2"/>
    <w:rsid w:val="00801086"/>
    <w:rsid w:val="00801AFC"/>
    <w:rsid w:val="00881265"/>
    <w:rsid w:val="008D1017"/>
    <w:rsid w:val="00997227"/>
    <w:rsid w:val="00A07EF7"/>
    <w:rsid w:val="00A1378C"/>
    <w:rsid w:val="00A3150D"/>
    <w:rsid w:val="00A73CF7"/>
    <w:rsid w:val="00A777A9"/>
    <w:rsid w:val="00A84C6E"/>
    <w:rsid w:val="00AD3A48"/>
    <w:rsid w:val="00AF4B66"/>
    <w:rsid w:val="00B25FD5"/>
    <w:rsid w:val="00B75568"/>
    <w:rsid w:val="00B856CA"/>
    <w:rsid w:val="00BB6EC6"/>
    <w:rsid w:val="00BC5BFF"/>
    <w:rsid w:val="00C66A9B"/>
    <w:rsid w:val="00C82659"/>
    <w:rsid w:val="00CD3C70"/>
    <w:rsid w:val="00CD756A"/>
    <w:rsid w:val="00D00F4F"/>
    <w:rsid w:val="00D70794"/>
    <w:rsid w:val="00DE095C"/>
    <w:rsid w:val="00DF3F17"/>
    <w:rsid w:val="00E338E2"/>
    <w:rsid w:val="00EC11E2"/>
    <w:rsid w:val="00ED63AF"/>
    <w:rsid w:val="00F0292B"/>
    <w:rsid w:val="00F205FA"/>
    <w:rsid w:val="00F55FD8"/>
    <w:rsid w:val="00F62B03"/>
    <w:rsid w:val="00F7599D"/>
    <w:rsid w:val="00FA5F9F"/>
    <w:rsid w:val="00FC75C6"/>
    <w:rsid w:val="00FD0251"/>
    <w:rsid w:val="0EB5250E"/>
    <w:rsid w:val="1BE917EB"/>
    <w:rsid w:val="2D2F1F87"/>
    <w:rsid w:val="30FB7E47"/>
    <w:rsid w:val="4B8B9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מחבר חץ ישר 63"/>
        <o:r id="V:Rule2" type="connector" idref="#מחבר: מרפקי 60"/>
        <o:r id="V:Rule3" type="connector" idref="#מחבר: מרפקי 64"/>
      </o:rules>
    </o:shapelayout>
  </w:shapeDefaults>
  <w:decimalSymbol w:val="."/>
  <w:listSeparator w:val=","/>
  <w14:docId w14:val="0E91AEFA"/>
  <w15:docId w15:val="{AA45E828-D19B-4473-8316-3C0FD2AF40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uiPriority="0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uiPriority="0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6EC6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,נושא בשיעור"/>
    <w:next w:val="PlainText"/>
    <w:qFormat/>
    <w:rsid w:val="00BB6EC6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,דרך העברה"/>
    <w:basedOn w:val="Normal"/>
    <w:next w:val="PlainText"/>
    <w:link w:val="Heading2Char"/>
    <w:qFormat/>
    <w:rsid w:val="00BB6EC6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,אבן יסוד"/>
    <w:basedOn w:val="Normal"/>
    <w:next w:val="PlainText"/>
    <w:qFormat/>
    <w:rsid w:val="00BB6EC6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link w:val="Heading4Char"/>
    <w:qFormat/>
    <w:rsid w:val="00BB6EC6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5"/>
    <w:qFormat/>
    <w:rsid w:val="00BB6EC6"/>
    <w:pPr>
      <w:numPr>
        <w:ilvl w:val="4"/>
        <w:numId w:val="1"/>
      </w:numPr>
      <w:ind w:left="1191" w:right="2552"/>
      <w:outlineLvl w:val="4"/>
    </w:pPr>
  </w:style>
  <w:style w:type="paragraph" w:styleId="Heading6">
    <w:name w:val="heading 6"/>
    <w:basedOn w:val="Heading5"/>
    <w:next w:val="Normal6"/>
    <w:qFormat/>
    <w:rsid w:val="00BB6EC6"/>
    <w:pPr>
      <w:numPr>
        <w:ilvl w:val="5"/>
      </w:numPr>
      <w:tabs>
        <w:tab w:val="num" w:pos="1551"/>
      </w:tabs>
      <w:ind w:left="1566" w:right="2304" w:hanging="270"/>
      <w:outlineLvl w:val="5"/>
    </w:pPr>
  </w:style>
  <w:style w:type="paragraph" w:styleId="Heading7">
    <w:name w:val="heading 7"/>
    <w:basedOn w:val="Heading6"/>
    <w:next w:val="Normal7"/>
    <w:qFormat/>
    <w:rsid w:val="00BB6EC6"/>
    <w:pPr>
      <w:numPr>
        <w:ilvl w:val="6"/>
      </w:numPr>
      <w:ind w:left="1871" w:right="2552"/>
      <w:outlineLvl w:val="6"/>
    </w:pPr>
  </w:style>
  <w:style w:type="paragraph" w:styleId="Heading8">
    <w:name w:val="heading 8"/>
    <w:basedOn w:val="Heading7"/>
    <w:next w:val="Normal8"/>
    <w:qFormat/>
    <w:rsid w:val="00BB6EC6"/>
    <w:pPr>
      <w:numPr>
        <w:ilvl w:val="0"/>
        <w:numId w:val="2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Heading9">
    <w:name w:val="heading 9"/>
    <w:basedOn w:val="Heading8"/>
    <w:next w:val="Normal9"/>
    <w:qFormat/>
    <w:rsid w:val="00BB6EC6"/>
    <w:pPr>
      <w:numPr>
        <w:ilvl w:val="8"/>
        <w:numId w:val="1"/>
      </w:numPr>
      <w:tabs>
        <w:tab w:val="num" w:pos="360"/>
      </w:tabs>
      <w:ind w:left="2608" w:right="2552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B6EC6"/>
    <w:pPr>
      <w:ind w:right="2552"/>
    </w:pPr>
  </w:style>
  <w:style w:type="paragraph" w:styleId="Normal5" w:customStyle="1">
    <w:name w:val="Normal 5"/>
    <w:basedOn w:val="Heading5"/>
    <w:next w:val="Heading5"/>
    <w:rsid w:val="00BB6EC6"/>
    <w:pPr>
      <w:numPr>
        <w:ilvl w:val="0"/>
        <w:numId w:val="0"/>
      </w:numPr>
      <w:ind w:left="1191"/>
      <w:outlineLvl w:val="9"/>
    </w:pPr>
  </w:style>
  <w:style w:type="paragraph" w:styleId="Normal6" w:customStyle="1">
    <w:name w:val="Normal 6"/>
    <w:basedOn w:val="Heading6"/>
    <w:next w:val="Heading6"/>
    <w:rsid w:val="00BB6EC6"/>
    <w:pPr>
      <w:numPr>
        <w:ilvl w:val="0"/>
        <w:numId w:val="0"/>
      </w:numPr>
      <w:ind w:left="907" w:right="2552"/>
      <w:outlineLvl w:val="9"/>
    </w:pPr>
  </w:style>
  <w:style w:type="paragraph" w:styleId="Normal7" w:customStyle="1">
    <w:name w:val="Normal 7"/>
    <w:basedOn w:val="Heading7"/>
    <w:next w:val="Heading7"/>
    <w:rsid w:val="00BB6EC6"/>
    <w:pPr>
      <w:numPr>
        <w:ilvl w:val="0"/>
        <w:numId w:val="0"/>
      </w:numPr>
      <w:ind w:left="1871"/>
      <w:outlineLvl w:val="9"/>
    </w:pPr>
  </w:style>
  <w:style w:type="paragraph" w:styleId="Normal8" w:customStyle="1">
    <w:name w:val="Normal 8"/>
    <w:basedOn w:val="Heading8"/>
    <w:next w:val="Heading8"/>
    <w:rsid w:val="00BB6EC6"/>
    <w:pPr>
      <w:numPr>
        <w:numId w:val="0"/>
      </w:numPr>
      <w:ind w:left="1814"/>
      <w:outlineLvl w:val="9"/>
    </w:pPr>
  </w:style>
  <w:style w:type="paragraph" w:styleId="Normal9" w:customStyle="1">
    <w:name w:val="Normal 9"/>
    <w:basedOn w:val="Heading9"/>
    <w:next w:val="Heading9"/>
    <w:rsid w:val="00BB6EC6"/>
    <w:pPr>
      <w:numPr>
        <w:ilvl w:val="0"/>
        <w:numId w:val="0"/>
      </w:numPr>
      <w:tabs>
        <w:tab w:val="num" w:pos="360"/>
      </w:tabs>
      <w:ind w:left="2722" w:hanging="397"/>
      <w:outlineLvl w:val="9"/>
    </w:pPr>
  </w:style>
  <w:style w:type="paragraph" w:styleId="Header">
    <w:name w:val="header"/>
    <w:basedOn w:val="Normal"/>
    <w:rsid w:val="00BB6EC6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Footer">
    <w:name w:val="footer"/>
    <w:basedOn w:val="Normal"/>
    <w:rsid w:val="00BB6EC6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styleId="a0" w:customStyle="1">
    <w:name w:val="רשימת הגדרות"/>
    <w:basedOn w:val="PlainText"/>
    <w:rsid w:val="00BB6EC6"/>
    <w:pPr>
      <w:ind w:left="2552" w:hanging="1701"/>
    </w:pPr>
  </w:style>
  <w:style w:type="paragraph" w:styleId="ListNumber4">
    <w:name w:val="List Number 4"/>
    <w:basedOn w:val="Normal"/>
    <w:rsid w:val="00BB6EC6"/>
    <w:pPr>
      <w:ind w:left="1440" w:hanging="360"/>
    </w:pPr>
  </w:style>
  <w:style w:type="paragraph" w:styleId="a1" w:customStyle="1">
    <w:name w:val="כותרת מסגרת"/>
    <w:basedOn w:val="Normal"/>
    <w:next w:val="a2"/>
    <w:rsid w:val="00BB6EC6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styleId="a2" w:customStyle="1">
    <w:name w:val="טקסט מסגרת"/>
    <w:basedOn w:val="a3"/>
    <w:rsid w:val="00BB6EC6"/>
  </w:style>
  <w:style w:type="paragraph" w:styleId="a3" w:customStyle="1">
    <w:name w:val="טקסט עם הערה"/>
    <w:basedOn w:val="Normal"/>
    <w:rsid w:val="00BB6EC6"/>
    <w:pPr>
      <w:ind w:left="0"/>
    </w:pPr>
  </w:style>
  <w:style w:type="paragraph" w:styleId="a4" w:customStyle="1">
    <w:name w:val="כותרת טבלה"/>
    <w:basedOn w:val="a5"/>
    <w:rsid w:val="00BB6EC6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a5" w:customStyle="1">
    <w:name w:val="טקסט טבלה"/>
    <w:basedOn w:val="Normal"/>
    <w:rsid w:val="00BB6EC6"/>
    <w:pPr>
      <w:spacing w:before="60" w:after="60"/>
      <w:ind w:left="0"/>
      <w:jc w:val="left"/>
    </w:pPr>
    <w:rPr>
      <w:sz w:val="16"/>
      <w:szCs w:val="20"/>
    </w:rPr>
  </w:style>
  <w:style w:type="paragraph" w:styleId="ListNumber2">
    <w:name w:val="List Number 2"/>
    <w:basedOn w:val="Normal"/>
    <w:rsid w:val="00BB6EC6"/>
    <w:pPr>
      <w:ind w:left="720" w:hanging="360"/>
    </w:pPr>
  </w:style>
  <w:style w:type="paragraph" w:styleId="ListNumber">
    <w:name w:val="List Number"/>
    <w:basedOn w:val="Normal"/>
    <w:rsid w:val="00BB6EC6"/>
    <w:pPr>
      <w:ind w:left="360" w:hanging="360"/>
    </w:pPr>
  </w:style>
  <w:style w:type="paragraph" w:styleId="ListNumber5">
    <w:name w:val="List Number 5"/>
    <w:basedOn w:val="Normal"/>
    <w:rsid w:val="00BB6EC6"/>
    <w:pPr>
      <w:ind w:left="1800" w:hanging="360"/>
    </w:pPr>
  </w:style>
  <w:style w:type="paragraph" w:styleId="ListBullet">
    <w:name w:val="List Bullet"/>
    <w:basedOn w:val="Normal"/>
    <w:rsid w:val="00BB6EC6"/>
    <w:pPr>
      <w:ind w:left="360" w:hanging="360"/>
    </w:pPr>
  </w:style>
  <w:style w:type="paragraph" w:styleId="ListBullet2">
    <w:name w:val="List Bullet 2"/>
    <w:basedOn w:val="Normal"/>
    <w:rsid w:val="00BB6EC6"/>
    <w:pPr>
      <w:ind w:left="720" w:hanging="360"/>
    </w:pPr>
  </w:style>
  <w:style w:type="paragraph" w:styleId="ListBullet3">
    <w:name w:val="List Bullet 3"/>
    <w:basedOn w:val="Normal"/>
    <w:rsid w:val="00BB6EC6"/>
    <w:pPr>
      <w:ind w:left="1080" w:hanging="360"/>
    </w:pPr>
  </w:style>
  <w:style w:type="paragraph" w:styleId="ListBullet4">
    <w:name w:val="List Bullet 4"/>
    <w:basedOn w:val="Normal"/>
    <w:rsid w:val="00BB6EC6"/>
    <w:pPr>
      <w:ind w:left="1440" w:hanging="360"/>
    </w:pPr>
  </w:style>
  <w:style w:type="paragraph" w:styleId="ListBullet5">
    <w:name w:val="List Bullet 5"/>
    <w:basedOn w:val="Normal"/>
    <w:rsid w:val="00BB6EC6"/>
    <w:pPr>
      <w:ind w:left="1800" w:hanging="360"/>
    </w:pPr>
  </w:style>
  <w:style w:type="paragraph" w:styleId="ListNumber3">
    <w:name w:val="List Number 3"/>
    <w:basedOn w:val="Normal"/>
    <w:rsid w:val="00BB6EC6"/>
    <w:pPr>
      <w:ind w:left="1080" w:hanging="360"/>
    </w:pPr>
  </w:style>
  <w:style w:type="paragraph" w:styleId="a6" w:customStyle="1">
    <w:name w:val="פסקה אנגלית"/>
    <w:basedOn w:val="Normal"/>
    <w:rsid w:val="00BB6EC6"/>
    <w:pPr>
      <w:bidi w:val="0"/>
      <w:jc w:val="right"/>
    </w:pPr>
  </w:style>
  <w:style w:type="character" w:styleId="PageNumber">
    <w:name w:val="page number"/>
    <w:rsid w:val="00BB6EC6"/>
    <w:rPr>
      <w:bCs/>
      <w:sz w:val="28"/>
      <w:szCs w:val="28"/>
    </w:rPr>
  </w:style>
  <w:style w:type="paragraph" w:styleId="a" w:customStyle="1">
    <w:name w:val="תוכנית"/>
    <w:basedOn w:val="a6"/>
    <w:rsid w:val="00BB6EC6"/>
    <w:pPr>
      <w:numPr>
        <w:numId w:val="3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sid w:val="00BB6EC6"/>
    <w:rPr>
      <w:sz w:val="20"/>
      <w:szCs w:val="20"/>
    </w:rPr>
  </w:style>
  <w:style w:type="character" w:styleId="a7" w:customStyle="1">
    <w:name w:val="תו להקשה"/>
    <w:rsid w:val="00BB6EC6"/>
    <w:rPr>
      <w:b/>
      <w:bCs/>
    </w:rPr>
  </w:style>
  <w:style w:type="character" w:styleId="a8" w:customStyle="1">
    <w:name w:val="ערך להקשה"/>
    <w:rsid w:val="00BB6EC6"/>
    <w:rPr>
      <w:rFonts w:ascii="Univers Condensed" w:hAnsi="Univers Condensed" w:cs="Miriam"/>
      <w:i/>
      <w:iCs/>
    </w:rPr>
  </w:style>
  <w:style w:type="character" w:styleId="a9" w:customStyle="1">
    <w:name w:val="מונח"/>
    <w:rsid w:val="00BB6EC6"/>
    <w:rPr>
      <w:b/>
      <w:bCs/>
      <w:i/>
      <w:iCs/>
    </w:rPr>
  </w:style>
  <w:style w:type="paragraph" w:styleId="aa" w:customStyle="1">
    <w:name w:val="הערה"/>
    <w:basedOn w:val="Normal"/>
    <w:rsid w:val="00BB6EC6"/>
    <w:pPr>
      <w:spacing w:after="0"/>
      <w:ind w:left="284"/>
      <w:jc w:val="left"/>
    </w:pPr>
    <w:rPr>
      <w:sz w:val="12"/>
      <w:szCs w:val="16"/>
    </w:rPr>
  </w:style>
  <w:style w:type="paragraph" w:styleId="-" w:customStyle="1">
    <w:name w:val="הערה - כותרת"/>
    <w:basedOn w:val="aa"/>
    <w:next w:val="aa"/>
    <w:rsid w:val="00BB6EC6"/>
    <w:rPr>
      <w:b/>
      <w:bCs/>
      <w:sz w:val="16"/>
      <w:szCs w:val="20"/>
    </w:rPr>
  </w:style>
  <w:style w:type="paragraph" w:styleId="ab" w:customStyle="1">
    <w:name w:val="תקציר"/>
    <w:basedOn w:val="aa"/>
    <w:rsid w:val="00BB6EC6"/>
    <w:pPr>
      <w:pBdr>
        <w:top w:val="single" w:color="auto" w:sz="12" w:space="1"/>
        <w:bottom w:val="single" w:color="auto" w:sz="6" w:space="1"/>
      </w:pBdr>
    </w:pPr>
  </w:style>
  <w:style w:type="paragraph" w:styleId="-0" w:customStyle="1">
    <w:name w:val="תקציר - כותרת"/>
    <w:basedOn w:val="aa"/>
    <w:next w:val="ab"/>
    <w:rsid w:val="00BB6EC6"/>
    <w:pPr>
      <w:pBdr>
        <w:top w:val="single" w:color="auto" w:sz="12" w:space="1"/>
        <w:bottom w:val="single" w:color="auto" w:sz="6" w:space="1"/>
      </w:pBdr>
    </w:pPr>
    <w:rPr>
      <w:b/>
      <w:bCs/>
    </w:rPr>
  </w:style>
  <w:style w:type="paragraph" w:styleId="ac" w:customStyle="1">
    <w:name w:val="*פנימי*בשוליים"/>
    <w:basedOn w:val="Normal"/>
    <w:rsid w:val="00BB6EC6"/>
    <w:pPr>
      <w:spacing w:after="0"/>
      <w:ind w:left="284"/>
      <w:jc w:val="right"/>
    </w:pPr>
  </w:style>
  <w:style w:type="paragraph" w:styleId="ad" w:customStyle="1">
    <w:name w:val="הפניה לתשובות"/>
    <w:basedOn w:val="aa"/>
    <w:rsid w:val="00BB6EC6"/>
  </w:style>
  <w:style w:type="paragraph" w:styleId="ae" w:customStyle="1">
    <w:name w:val="ברכת הצלחה"/>
    <w:basedOn w:val="Normal"/>
    <w:rsid w:val="00BB6EC6"/>
    <w:pPr>
      <w:framePr w:hSpace="181" w:wrap="notBeside" w:hAnchor="margin" w:y="14176"/>
      <w:spacing w:before="0" w:after="0"/>
      <w:ind w:left="0"/>
      <w:jc w:val="right"/>
    </w:pPr>
  </w:style>
  <w:style w:type="paragraph" w:styleId="af" w:customStyle="1">
    <w:name w:val="סמל מסגרת"/>
    <w:rsid w:val="00BB6EC6"/>
    <w:pPr>
      <w:keepNext/>
      <w:widowControl w:val="0"/>
      <w:ind w:right="113"/>
    </w:pPr>
    <w:rPr>
      <w:rFonts w:ascii="Wingdings" w:hAnsi="Wingdings"/>
      <w:sz w:val="56"/>
    </w:rPr>
  </w:style>
  <w:style w:type="paragraph" w:styleId="af0" w:customStyle="1">
    <w:name w:val="עבריתמבנית"/>
    <w:basedOn w:val="PlainText"/>
    <w:rsid w:val="00BB6EC6"/>
    <w:pPr>
      <w:spacing w:before="40" w:after="40"/>
      <w:ind w:left="1440"/>
      <w:jc w:val="left"/>
    </w:pPr>
    <w:rPr>
      <w:rFonts w:cs="Aharoni"/>
    </w:rPr>
  </w:style>
  <w:style w:type="paragraph" w:styleId="af1" w:customStyle="1">
    <w:name w:val="סגנון תוכנית + שמאל"/>
    <w:basedOn w:val="a"/>
    <w:rsid w:val="00BB6EC6"/>
    <w:pPr>
      <w:bidi/>
    </w:pPr>
  </w:style>
  <w:style w:type="paragraph" w:styleId="af2" w:customStyle="1">
    <w:name w:val="כותרת ראשית"/>
    <w:basedOn w:val="Heading1"/>
    <w:next w:val="Normal"/>
    <w:rsid w:val="00BB6EC6"/>
    <w:rPr>
      <w:rFonts w:cs="David"/>
      <w:bCs/>
      <w:szCs w:val="56"/>
    </w:rPr>
  </w:style>
  <w:style w:type="character" w:styleId="Heading2Char" w:customStyle="1">
    <w:name w:val="Heading 2 Char"/>
    <w:aliases w:val="כותרת סעיף Char,דרך העברה Char"/>
    <w:link w:val="Heading2"/>
    <w:rsid w:val="00801AFC"/>
    <w:rPr>
      <w:rFonts w:cs="David"/>
      <w:b/>
      <w:bCs/>
      <w:kern w:val="28"/>
      <w:sz w:val="32"/>
      <w:szCs w:val="40"/>
    </w:rPr>
  </w:style>
  <w:style w:type="character" w:styleId="Heading4Char" w:customStyle="1">
    <w:name w:val="Heading 4 Char"/>
    <w:link w:val="Heading4"/>
    <w:rsid w:val="00801AFC"/>
    <w:rPr>
      <w:rFonts w:cs="David"/>
      <w:b/>
      <w:bCs/>
      <w:kern w:val="28"/>
      <w:sz w:val="24"/>
      <w:szCs w:val="30"/>
    </w:rPr>
  </w:style>
  <w:style w:type="character" w:styleId="PlainTextChar" w:customStyle="1">
    <w:name w:val="Plain Text Char"/>
    <w:link w:val="PlainText"/>
    <w:rsid w:val="00801AFC"/>
    <w:rPr>
      <w:rFonts w:cs="David"/>
      <w:sz w:val="18"/>
      <w:szCs w:val="24"/>
    </w:rPr>
  </w:style>
  <w:style w:type="paragraph" w:styleId="1" w:customStyle="1">
    <w:name w:val="טקסט רגיל1"/>
    <w:basedOn w:val="Normal"/>
    <w:rsid w:val="001F308C"/>
    <w:pPr>
      <w:ind w:right="2552"/>
    </w:pPr>
  </w:style>
  <w:style w:type="table" w:styleId="10" w:customStyle="1">
    <w:name w:val="רשת טבלה1"/>
    <w:basedOn w:val="TableNormal"/>
    <w:next w:val="TableGrid"/>
    <w:uiPriority w:val="39"/>
    <w:rsid w:val="001F308C"/>
    <w:rPr>
      <w:rFonts w:ascii="Calibri" w:hAnsi="Calibri" w:eastAsia="Calibri" w:cs="Arial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59"/>
    <w:rsid w:val="001F30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7CA36-293E-4C78-8C84-0F8D0DF5C239}"/>
</file>

<file path=customXml/itemProps2.xml><?xml version="1.0" encoding="utf-8"?>
<ds:datastoreItem xmlns:ds="http://schemas.openxmlformats.org/officeDocument/2006/customXml" ds:itemID="{A559466D-079F-44BA-A96A-05AE6977BB3F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customXml/itemProps3.xml><?xml version="1.0" encoding="utf-8"?>
<ds:datastoreItem xmlns:ds="http://schemas.openxmlformats.org/officeDocument/2006/customXml" ds:itemID="{24FE4447-3913-45B4-AACD-FDE697C36EF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VSUMPAGE</ap:Template>
  <ap:Application>Microsoft Word for the web</ap:Application>
  <ap:DocSecurity>0</ap:DocSecurity>
  <ap:ScaleCrop>false</ap:ScaleCrop>
  <ap:Company>בסמ"ח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האופרטורים NOT, BETWEEN ו- IN </dc:title>
  <dc:subject>מסדי נתונים</dc:subject>
  <dc:creator>דניאל סורוזון</dc:creator>
  <keywords/>
  <dc:description/>
  <lastModifiedBy>Amit Abadi</lastModifiedBy>
  <revision>30</revision>
  <lastPrinted>2009-11-26T05:55:00.0000000Z</lastPrinted>
  <dcterms:created xsi:type="dcterms:W3CDTF">2009-11-26T05:57:00.0000000Z</dcterms:created>
  <dcterms:modified xsi:type="dcterms:W3CDTF">2024-12-22T15:13:02.5288114Z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קורס תכנות בסיסי</vt:lpwstr>
  </property>
  <property fmtid="{D5CDD505-2E9C-101B-9397-08002B2CF9AE}" pid="3" name="סיווג">
    <vt:lpwstr>מוגבל</vt:lpwstr>
  </property>
  <property fmtid="{D5CDD505-2E9C-101B-9397-08002B2CF9AE}" pid="4" name="מדריך">
    <vt:lpwstr>צוות מסדי נתונים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566700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  <property fmtid="{D5CDD505-2E9C-101B-9397-08002B2CF9AE}" pid="12" name="AddtoSUBJECTS">
    <vt:bool>false</vt:bool>
  </property>
</Properties>
</file>