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77119" w:rsidR="00AF72AC" w:rsidP="00A77119" w:rsidRDefault="00A77119" w14:paraId="67C0D737" w14:textId="30F15ED4">
      <w:pPr>
        <w:pStyle w:val="Heading1"/>
        <w:spacing w:line="360" w:lineRule="auto"/>
        <w:rPr>
          <w:rFonts w:ascii="Heebo" w:hAnsi="Heebo" w:cs="Heebo"/>
          <w:bCs/>
          <w:sz w:val="52"/>
          <w:rtl/>
        </w:rPr>
      </w:pPr>
      <w:r>
        <w:rPr>
          <w:rFonts w:hint="cs" w:ascii="Heebo" w:hAnsi="Heebo" w:cs="Heebo"/>
          <w:sz w:val="52"/>
          <w:rtl/>
        </w:rPr>
        <w:t>שדות תאריך וזמן</w:t>
      </w:r>
    </w:p>
    <w:p w:rsidRPr="00A77119" w:rsidR="00A77119" w:rsidP="00A77119" w:rsidRDefault="00A77119" w14:paraId="4901ACA8" w14:textId="0A2F0BED">
      <w:pPr>
        <w:pStyle w:val="Heading2"/>
        <w:keepLines w:val="0"/>
        <w:widowControl/>
        <w:spacing w:after="160" w:line="360" w:lineRule="auto"/>
        <w:rPr>
          <w:rFonts w:ascii="Heebo" w:hAnsi="Heebo" w:cs="Heebo"/>
          <w:b w:val="0"/>
          <w:bCs w:val="0"/>
          <w:kern w:val="0"/>
          <w:sz w:val="24"/>
          <w:szCs w:val="24"/>
          <w:rtl/>
        </w:rPr>
      </w:pPr>
      <w:r w:rsidRPr="00A77119">
        <w:rPr>
          <w:rFonts w:ascii="Heebo" w:hAnsi="Heebo" w:cs="Heebo"/>
          <w:b w:val="0"/>
          <w:bCs w:val="0"/>
          <w:kern w:val="0"/>
          <w:sz w:val="24"/>
          <w:szCs w:val="24"/>
          <w:rtl/>
        </w:rPr>
        <w:t xml:space="preserve">בסיכום זה נלמד על שדות תאריך וזמן ב </w:t>
      </w:r>
      <w:r w:rsidRPr="00A77119">
        <w:rPr>
          <w:rFonts w:ascii="Heebo" w:hAnsi="Heebo" w:cs="Heebo"/>
          <w:b w:val="0"/>
          <w:bCs w:val="0"/>
          <w:kern w:val="0"/>
          <w:sz w:val="24"/>
          <w:szCs w:val="24"/>
        </w:rPr>
        <w:t>PostgreSQL</w:t>
      </w:r>
      <w:r w:rsidRPr="00A77119">
        <w:rPr>
          <w:rFonts w:ascii="Heebo" w:hAnsi="Heebo" w:cs="Heebo"/>
          <w:b w:val="0"/>
          <w:bCs w:val="0"/>
          <w:kern w:val="0"/>
          <w:sz w:val="24"/>
          <w:szCs w:val="24"/>
          <w:rtl/>
        </w:rPr>
        <w:t>, ועל פעולות ופונקציות שאפשר לעשות על שדות אלה.</w:t>
      </w:r>
    </w:p>
    <w:p w:rsidR="00A77119" w:rsidP="00A77119" w:rsidRDefault="00A77119" w14:paraId="4889C275" w14:textId="77777777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/>
          <w:b w:val="0"/>
          <w:bCs w:val="0"/>
          <w:kern w:val="0"/>
          <w:sz w:val="24"/>
          <w:szCs w:val="24"/>
          <w:rtl/>
        </w:rPr>
      </w:pPr>
      <w:r w:rsidRPr="00A77119">
        <w:rPr>
          <w:rFonts w:ascii="Heebo" w:hAnsi="Heebo" w:cs="Heebo"/>
          <w:b w:val="0"/>
          <w:bCs w:val="0"/>
          <w:kern w:val="0"/>
          <w:sz w:val="24"/>
          <w:szCs w:val="24"/>
          <w:rtl/>
        </w:rPr>
        <w:t>לפני שנתחיל, מומלץ להיכנס לקישורים שנמצאים בסוף הסיכום ולהריץ בעצמכם את הדוגמאות כדי להבין טוב יותר.</w:t>
      </w:r>
    </w:p>
    <w:p w:rsidRPr="00A77119" w:rsidR="00061AB2" w:rsidP="00A77119" w:rsidRDefault="00A77119" w14:paraId="67C0D73F" w14:textId="5C5922C7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 w:eastAsiaTheme="minorHAnsi"/>
          <w:sz w:val="36"/>
          <w:szCs w:val="36"/>
          <w:rtl/>
        </w:rPr>
      </w:pPr>
      <w:r w:rsidRPr="00A77119">
        <w:rPr>
          <w:rFonts w:hint="cs" w:ascii="Heebo" w:hAnsi="Heebo" w:cs="Heebo" w:eastAsiaTheme="minorHAnsi"/>
          <w:sz w:val="36"/>
          <w:szCs w:val="36"/>
          <w:rtl/>
        </w:rPr>
        <w:t>טיפוסים</w:t>
      </w:r>
    </w:p>
    <w:p w:rsidRPr="00A77119" w:rsidR="00A77119" w:rsidP="00A77119" w:rsidRDefault="00A77119" w14:paraId="1480CBD5" w14:textId="11AB6035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 xml:space="preserve">ב </w:t>
      </w:r>
      <w:r w:rsidRPr="00A77119">
        <w:rPr>
          <w:rFonts w:ascii="Heebo" w:hAnsi="Heebo" w:eastAsia="Calibri" w:cs="Heebo"/>
          <w:sz w:val="24"/>
        </w:rPr>
        <w:t>PostgreSQL</w:t>
      </w:r>
      <w:r w:rsidRPr="00A77119">
        <w:rPr>
          <w:rFonts w:ascii="Heebo" w:hAnsi="Heebo" w:eastAsia="Calibri" w:cs="Heebo"/>
          <w:sz w:val="24"/>
          <w:rtl/>
        </w:rPr>
        <w:t xml:space="preserve"> קיימים טיפוסים שונים של שדות שמייצגים לנו תאריכים וזמנים</w:t>
      </w:r>
    </w:p>
    <w:p w:rsidRPr="00A77119" w:rsidR="00A77119" w:rsidP="00A77119" w:rsidRDefault="005D5FE4" w14:paraId="2C186353" w14:textId="0F238BED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color w:val="CC0066"/>
          <w:sz w:val="24"/>
          <w:rtl/>
        </w:rPr>
      </w:pPr>
      <w:r>
        <w:rPr>
          <w:rFonts w:hint="cs" w:ascii="Heebo" w:hAnsi="Heebo" w:eastAsia="Calibri" w:cs="Heebo"/>
          <w:b/>
          <w:bCs/>
          <w:color w:val="CC0066"/>
          <w:sz w:val="24"/>
        </w:rPr>
        <w:t>DATE</w:t>
      </w:r>
      <w:r w:rsidRPr="00A77119" w:rsidR="00A77119">
        <w:rPr>
          <w:rFonts w:ascii="Heebo" w:hAnsi="Heebo" w:eastAsia="Calibri" w:cs="Heebo"/>
          <w:sz w:val="24"/>
          <w:rtl/>
        </w:rPr>
        <w:t xml:space="preserve">: יום בשנה </w:t>
      </w:r>
    </w:p>
    <w:p w:rsidRPr="00A77119" w:rsidR="00A77119" w:rsidP="00A77119" w:rsidRDefault="00A77119" w14:paraId="3EA742CA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 xml:space="preserve">דוגמה לערך חוקי: 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'1999-01-08</w:t>
      </w:r>
      <w:r w:rsidRPr="00A77119">
        <w:rPr>
          <w:rFonts w:ascii="Heebo" w:hAnsi="Heebo" w:eastAsia="Calibri" w:cs="Heebo"/>
          <w:color w:val="FF9900"/>
          <w:sz w:val="24"/>
          <w:rtl/>
        </w:rPr>
        <w:t>'</w:t>
      </w:r>
      <w:r w:rsidRPr="00A77119">
        <w:rPr>
          <w:rFonts w:ascii="Heebo" w:hAnsi="Heebo" w:eastAsia="Calibri" w:cs="Heebo"/>
          <w:color w:val="FF9900"/>
          <w:sz w:val="24"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 xml:space="preserve">,  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'1/8/1999'</w:t>
      </w:r>
      <w:r w:rsidRPr="00A77119">
        <w:rPr>
          <w:rFonts w:ascii="Heebo" w:hAnsi="Heebo" w:eastAsia="Calibri" w:cs="Heebo"/>
          <w:b/>
          <w:bCs/>
          <w:sz w:val="24"/>
          <w:rtl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 xml:space="preserve">, 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</w:t>
      </w:r>
      <w:r w:rsidRPr="00A77119">
        <w:rPr>
          <w:rFonts w:ascii="Heebo" w:hAnsi="Heebo" w:eastAsia="Calibri" w:cs="Heebo"/>
          <w:b/>
          <w:bCs/>
          <w:color w:val="FF9900"/>
          <w:sz w:val="24"/>
        </w:rPr>
        <w:t>January 8, 1999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</w:t>
      </w:r>
    </w:p>
    <w:p w:rsidRPr="00A77119" w:rsidR="00A77119" w:rsidP="00A77119" w:rsidRDefault="00A77119" w14:paraId="31BA1ED8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</w:p>
    <w:p w:rsidRPr="00A77119" w:rsidR="00A77119" w:rsidP="00A77119" w:rsidRDefault="005D5FE4" w14:paraId="4C3E07AE" w14:textId="18D6E3BB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>
        <w:rPr>
          <w:rFonts w:hint="cs" w:ascii="Heebo" w:hAnsi="Heebo" w:eastAsia="Calibri" w:cs="Heebo"/>
          <w:b/>
          <w:bCs/>
          <w:color w:val="CC0066"/>
          <w:sz w:val="24"/>
        </w:rPr>
        <w:t>TIME</w:t>
      </w:r>
      <w:r w:rsidRPr="00A77119" w:rsidR="00A77119">
        <w:rPr>
          <w:rFonts w:ascii="Heebo" w:hAnsi="Heebo" w:eastAsia="Calibri" w:cs="Heebo"/>
          <w:sz w:val="24"/>
          <w:rtl/>
        </w:rPr>
        <w:t>: זמן ביום</w:t>
      </w:r>
    </w:p>
    <w:p w:rsidRPr="00A77119" w:rsidR="00A77119" w:rsidP="00A77119" w:rsidRDefault="00A77119" w14:paraId="02B9756E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 xml:space="preserve">דוגמה ל ערך חוקי: 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</w:t>
      </w:r>
      <w:r w:rsidRPr="00A77119">
        <w:rPr>
          <w:rFonts w:ascii="Heebo" w:hAnsi="Heebo" w:eastAsia="Calibri" w:cs="Heebo"/>
          <w:b/>
          <w:bCs/>
          <w:color w:val="FF9900"/>
          <w:sz w:val="24"/>
        </w:rPr>
        <w:t>04:05:06.789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</w:t>
      </w:r>
      <w:r w:rsidRPr="00A77119">
        <w:rPr>
          <w:rFonts w:ascii="Heebo" w:hAnsi="Heebo" w:eastAsia="Calibri" w:cs="Heebo"/>
          <w:b/>
          <w:bCs/>
          <w:sz w:val="24"/>
          <w:rtl/>
        </w:rPr>
        <w:t xml:space="preserve"> , 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</w:t>
      </w:r>
      <w:r w:rsidRPr="00A77119">
        <w:rPr>
          <w:rFonts w:ascii="Heebo" w:hAnsi="Heebo" w:eastAsia="Calibri" w:cs="Heebo"/>
          <w:b/>
          <w:bCs/>
          <w:color w:val="FF9900"/>
          <w:sz w:val="24"/>
        </w:rPr>
        <w:t>04:05:06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 xml:space="preserve">' </w:t>
      </w:r>
      <w:r w:rsidRPr="00A77119">
        <w:rPr>
          <w:rFonts w:ascii="Heebo" w:hAnsi="Heebo" w:eastAsia="Calibri" w:cs="Heebo"/>
          <w:b/>
          <w:bCs/>
          <w:sz w:val="24"/>
          <w:rtl/>
        </w:rPr>
        <w:t xml:space="preserve">, 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</w:t>
      </w:r>
      <w:r w:rsidRPr="00A77119">
        <w:rPr>
          <w:rFonts w:ascii="Heebo" w:hAnsi="Heebo" w:eastAsia="Calibri" w:cs="Heebo"/>
          <w:b/>
          <w:bCs/>
          <w:color w:val="FF9900"/>
          <w:sz w:val="24"/>
        </w:rPr>
        <w:t>04:05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 xml:space="preserve"> </w:t>
      </w:r>
      <w:r w:rsidRPr="00A77119">
        <w:rPr>
          <w:rFonts w:ascii="Heebo" w:hAnsi="Heebo" w:eastAsia="Calibri" w:cs="Heebo"/>
          <w:b/>
          <w:bCs/>
          <w:color w:val="FF9900"/>
          <w:sz w:val="24"/>
        </w:rPr>
        <w:t>AM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 xml:space="preserve">' </w:t>
      </w:r>
      <w:r w:rsidRPr="00A77119">
        <w:rPr>
          <w:rFonts w:ascii="Heebo" w:hAnsi="Heebo" w:eastAsia="Calibri" w:cs="Heebo"/>
          <w:b/>
          <w:bCs/>
          <w:sz w:val="24"/>
          <w:rtl/>
        </w:rPr>
        <w:t xml:space="preserve">, 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</w:t>
      </w:r>
      <w:r w:rsidRPr="00A77119">
        <w:rPr>
          <w:rFonts w:ascii="Heebo" w:hAnsi="Heebo" w:eastAsia="Calibri" w:cs="Heebo"/>
          <w:b/>
          <w:bCs/>
          <w:color w:val="FF9900"/>
          <w:sz w:val="24"/>
        </w:rPr>
        <w:t>04:05 PM'</w:t>
      </w:r>
    </w:p>
    <w:p w:rsidRPr="00A77119" w:rsidR="00A77119" w:rsidP="00A77119" w:rsidRDefault="00A77119" w14:paraId="1FDAC0EC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</w:p>
    <w:p w:rsidRPr="00A77119" w:rsidR="00A77119" w:rsidP="00A77119" w:rsidRDefault="005D5FE4" w14:paraId="2627EDE9" w14:textId="6F6A5256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>
        <w:rPr>
          <w:rFonts w:hint="cs" w:ascii="Heebo" w:hAnsi="Heebo" w:eastAsia="Calibri" w:cs="Heebo"/>
          <w:b/>
          <w:bCs/>
          <w:color w:val="CC0066"/>
          <w:sz w:val="24"/>
        </w:rPr>
        <w:t>TIMESTEMP</w:t>
      </w:r>
      <w:r w:rsidRPr="00A77119" w:rsidR="00A77119">
        <w:rPr>
          <w:rFonts w:ascii="Heebo" w:hAnsi="Heebo" w:eastAsia="Calibri" w:cs="Heebo"/>
          <w:sz w:val="24"/>
          <w:rtl/>
        </w:rPr>
        <w:t>: תאריך וזמן</w:t>
      </w:r>
    </w:p>
    <w:p w:rsidRPr="00A77119" w:rsidR="00A77119" w:rsidP="00A77119" w:rsidRDefault="00A77119" w14:paraId="64DEDBC2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 xml:space="preserve">דוגמה לערך חוקי ללא התייחסות לאזור זמן: 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 xml:space="preserve">'10:23:54 2004-10-19' </w:t>
      </w:r>
    </w:p>
    <w:p w:rsidRPr="00A77119" w:rsidR="00A77119" w:rsidP="00A77119" w:rsidRDefault="00A77119" w14:paraId="54A192B1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 xml:space="preserve">דוגמה לערך חוקי עם התייחסות לאזור זמן: </w:t>
      </w:r>
      <w:r w:rsidRPr="00A77119">
        <w:rPr>
          <w:rFonts w:ascii="Heebo" w:hAnsi="Heebo" w:eastAsia="Calibri" w:cs="Heebo"/>
          <w:b/>
          <w:bCs/>
          <w:color w:val="FF9900"/>
          <w:sz w:val="24"/>
          <w:rtl/>
        </w:rPr>
        <w:t>'10:23:54+02 2004-10-19'</w:t>
      </w:r>
    </w:p>
    <w:p w:rsidRPr="00A77119" w:rsidR="00A77119" w:rsidP="00A77119" w:rsidRDefault="00A77119" w14:paraId="55857BBF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</w:p>
    <w:p w:rsidRPr="00A77119" w:rsidR="00A77119" w:rsidP="00A77119" w:rsidRDefault="00A77119" w14:paraId="7CE93A5B" w14:textId="1203B322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CDDC9E0" wp14:editId="7C29F21E">
            <wp:simplePos x="0" y="0"/>
            <wp:positionH relativeFrom="column">
              <wp:posOffset>22225</wp:posOffset>
            </wp:positionH>
            <wp:positionV relativeFrom="paragraph">
              <wp:posOffset>5715</wp:posOffset>
            </wp:positionV>
            <wp:extent cx="730885" cy="1419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FE4">
        <w:rPr>
          <w:rFonts w:hint="cs" w:ascii="Heebo" w:hAnsi="Heebo" w:eastAsia="Calibri" w:cs="Heebo"/>
          <w:b/>
          <w:bCs/>
          <w:color w:val="CC0066"/>
          <w:sz w:val="24"/>
        </w:rPr>
        <w:t>INTERVAL</w:t>
      </w:r>
      <w:r w:rsidRPr="00A77119">
        <w:rPr>
          <w:rFonts w:ascii="Heebo" w:hAnsi="Heebo" w:eastAsia="Calibri" w:cs="Heebo"/>
          <w:sz w:val="24"/>
          <w:rtl/>
        </w:rPr>
        <w:t xml:space="preserve">: אורך של זמן  - טיפוס מאוד מיוחד </w:t>
      </w:r>
    </w:p>
    <w:p w:rsidRPr="00A77119" w:rsidR="00A77119" w:rsidP="00A77119" w:rsidRDefault="00A77119" w14:paraId="1A70AB73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 xml:space="preserve">דוגמה לערך חוקי: </w:t>
      </w:r>
      <w:r w:rsidRPr="00A77119">
        <w:rPr>
          <w:rFonts w:ascii="Heebo" w:hAnsi="Heebo" w:eastAsia="Calibri" w:cs="Heebo"/>
          <w:b/>
          <w:color w:val="FF9900"/>
          <w:sz w:val="24"/>
        </w:rPr>
        <w:t>‘1 YEAR’</w:t>
      </w:r>
      <w:r w:rsidRPr="00A77119">
        <w:rPr>
          <w:rFonts w:ascii="Heebo" w:hAnsi="Heebo" w:eastAsia="Calibri" w:cs="Heebo"/>
          <w:bCs/>
          <w:sz w:val="24"/>
        </w:rPr>
        <w:t>,</w:t>
      </w:r>
      <w:r w:rsidRPr="00A77119">
        <w:rPr>
          <w:rFonts w:ascii="Heebo" w:hAnsi="Heebo" w:eastAsia="Calibri" w:cs="Heebo"/>
          <w:b/>
          <w:color w:val="FF9900"/>
          <w:sz w:val="24"/>
        </w:rPr>
        <w:t xml:space="preserve"> ‘1 MONTH’</w:t>
      </w:r>
      <w:r w:rsidRPr="00A77119">
        <w:rPr>
          <w:rFonts w:ascii="Heebo" w:hAnsi="Heebo" w:eastAsia="Calibri" w:cs="Heebo"/>
          <w:sz w:val="24"/>
        </w:rPr>
        <w:t xml:space="preserve">, </w:t>
      </w:r>
      <w:r w:rsidRPr="00A77119">
        <w:rPr>
          <w:rFonts w:ascii="Heebo" w:hAnsi="Heebo" w:eastAsia="Calibri" w:cs="Heebo"/>
          <w:b/>
          <w:color w:val="FF9900"/>
          <w:sz w:val="24"/>
        </w:rPr>
        <w:t xml:space="preserve"> ‘ 1 DAY’</w:t>
      </w:r>
    </w:p>
    <w:p w:rsidRPr="00A77119" w:rsidR="00A77119" w:rsidP="00A77119" w:rsidRDefault="00F81880" w14:paraId="6F6E0DF3" w14:textId="39F68C83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>
        <w:rPr>
          <w:rFonts w:ascii="Heebo" w:hAnsi="Heebo" w:cs="Heebo"/>
          <w:noProof/>
          <w:sz w:val="24"/>
          <w:rtl/>
        </w:rPr>
        <w:pict w14:anchorId="01B5E3F3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Straight Arrow Connector 13" style="position:absolute;left:0;text-align:left;margin-left:71.25pt;margin-top:8.55pt;width:182.25pt;height:.75pt;flip:x;z-index:251658241;visibility:visible" o:spid="_x0000_s2051" strokecolor="#bfbfbf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">
            <v:stroke joinstyle="miter" endarrow="block"/>
          </v:shape>
        </w:pict>
      </w:r>
      <w:r w:rsidRPr="00A77119" w:rsidR="00A77119">
        <w:rPr>
          <w:rFonts w:ascii="Heebo" w:hAnsi="Heebo" w:eastAsia="Calibri" w:cs="Heebo"/>
          <w:sz w:val="24"/>
          <w:rtl/>
        </w:rPr>
        <w:t>ולרשימה המלאה:</w:t>
      </w:r>
    </w:p>
    <w:p w:rsidRPr="00A77119" w:rsidR="00A77119" w:rsidP="00A77119" w:rsidRDefault="00A77119" w14:paraId="6C1A25CD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 xml:space="preserve">דוגמאות נוספות (מומלץ להיכנס לקישור): </w:t>
      </w:r>
      <w:hyperlink w:history="1" r:id="rId11">
        <w:r w:rsidRPr="00A77119">
          <w:rPr>
            <w:rFonts w:ascii="Heebo" w:hAnsi="Heebo" w:eastAsia="Calibri" w:cs="Heebo"/>
            <w:color w:val="0000FF"/>
            <w:sz w:val="24"/>
            <w:u w:val="single"/>
          </w:rPr>
          <w:t>https://www.postgresqltutorial.com/postgresql-interval/</w:t>
        </w:r>
      </w:hyperlink>
    </w:p>
    <w:p w:rsidRPr="00A83372" w:rsidR="00AD1E4A" w:rsidP="00365AB8" w:rsidRDefault="00365AB8" w14:paraId="58FF2AF0" w14:textId="073A6188">
      <w:pPr>
        <w:tabs>
          <w:tab w:val="left" w:pos="8662"/>
        </w:tabs>
        <w:spacing w:line="360" w:lineRule="auto"/>
        <w:ind w:left="0"/>
        <w:rPr>
          <w:rFonts w:ascii="Heebo" w:hAnsi="Heebo" w:cs="Heebo"/>
          <w:sz w:val="24"/>
          <w:rtl/>
        </w:rPr>
      </w:pPr>
      <w:r>
        <w:rPr>
          <w:rFonts w:ascii="Heebo" w:hAnsi="Heebo" w:cs="Heebo"/>
          <w:sz w:val="24"/>
          <w:rtl/>
        </w:rPr>
        <w:tab/>
      </w:r>
    </w:p>
    <w:p w:rsidRPr="00A77119" w:rsidR="00061AB2" w:rsidP="00A83372" w:rsidRDefault="00A77119" w14:paraId="67C0D747" w14:textId="1981A7B8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 w:eastAsiaTheme="minorHAnsi"/>
          <w:sz w:val="36"/>
          <w:szCs w:val="36"/>
          <w:rtl/>
        </w:rPr>
      </w:pPr>
      <w:r w:rsidRPr="00A77119">
        <w:rPr>
          <w:rFonts w:hint="cs" w:ascii="Heebo" w:hAnsi="Heebo" w:cs="Heebo" w:eastAsiaTheme="minorHAnsi"/>
          <w:sz w:val="36"/>
          <w:szCs w:val="36"/>
          <w:rtl/>
        </w:rPr>
        <w:t>פעולות חיבור, חיסור, כפל וחילוק</w:t>
      </w:r>
    </w:p>
    <w:p w:rsidRPr="00A77119" w:rsidR="00A77119" w:rsidP="00A77119" w:rsidRDefault="00A77119" w14:paraId="59D178EA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>ניתן לעשות כל מיני פעולות וחישובים על שדות תאריך. בואו נראה כמה דוגמאות</w:t>
      </w:r>
    </w:p>
    <w:p w:rsidRPr="00A77119" w:rsidR="00A77119" w:rsidP="00A77119" w:rsidRDefault="00A77119" w14:paraId="5418894A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הוספת יום לתאריך:</w:t>
      </w:r>
    </w:p>
    <w:p w:rsidRPr="00A77119" w:rsidR="00A77119" w:rsidP="00A77119" w:rsidRDefault="00A77119" w14:paraId="4C57C562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  <w:r w:rsidRPr="00A77119">
        <w:rPr>
          <w:rFonts w:ascii="Heebo" w:hAnsi="Heebo" w:eastAsia="Calibri" w:cs="Heebo"/>
          <w:noProof/>
          <w:sz w:val="24"/>
        </w:rPr>
        <w:drawing>
          <wp:inline distT="0" distB="0" distL="0" distR="0" wp14:anchorId="40A05773" wp14:editId="703A6BB8">
            <wp:extent cx="1885950" cy="314325"/>
            <wp:effectExtent l="0" t="0" r="0" b="9525"/>
            <wp:docPr id="1418672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5E3C10D9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</w:rPr>
      </w:pPr>
      <w:r w:rsidRPr="00A77119">
        <w:rPr>
          <w:rFonts w:ascii="Heebo" w:hAnsi="Heebo" w:eastAsia="Calibri" w:cs="Heebo"/>
          <w:sz w:val="24"/>
          <w:rtl/>
        </w:rPr>
        <w:t>* בדוגמה זו עשינו הסבה ממחרוזת שמסמלת תאריך לטיפוס תאריך</w:t>
      </w:r>
      <w:r w:rsidRPr="00A77119">
        <w:rPr>
          <w:rFonts w:ascii="Heebo" w:hAnsi="Heebo" w:eastAsia="Calibri" w:cs="Heebo"/>
          <w:sz w:val="24"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 xml:space="preserve"> והוספנו לתאריך יום אחד. </w:t>
      </w:r>
    </w:p>
    <w:p w:rsidRPr="00A77119" w:rsidR="00A77119" w:rsidP="00A77119" w:rsidRDefault="00A77119" w14:paraId="415F4347" w14:textId="19FE9E8A">
      <w:pPr>
        <w:keepLines w:val="0"/>
        <w:widowControl/>
        <w:spacing w:before="0" w:after="160" w:line="259" w:lineRule="auto"/>
        <w:ind w:left="0"/>
        <w:jc w:val="right"/>
        <w:rPr>
          <w:rFonts w:ascii="Heebo" w:hAnsi="Heebo" w:eastAsia="Calibri" w:cs="Heebo"/>
          <w:sz w:val="24"/>
        </w:rPr>
      </w:pPr>
      <w:r>
        <w:rPr>
          <w:noProof/>
        </w:rPr>
        <w:drawing>
          <wp:inline distT="0" distB="0" distL="0" distR="0" wp14:anchorId="71A3B28F" wp14:editId="0C4377BE">
            <wp:extent cx="2295525" cy="67627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6823" w:rsidR="00806823" w:rsidP="00A77119" w:rsidRDefault="00806823" w14:paraId="7AAB029E" w14:textId="57005787">
      <w:pPr>
        <w:keepLines w:val="0"/>
        <w:widowControl/>
        <w:spacing w:before="0" w:after="160" w:line="259" w:lineRule="auto"/>
        <w:ind w:left="0"/>
        <w:jc w:val="left"/>
        <w:rPr>
          <w:rFonts w:hint="cs" w:ascii="Heebo" w:hAnsi="Heebo" w:eastAsia="Calibri" w:cs="Heebo"/>
          <w:sz w:val="24"/>
          <w:rtl/>
        </w:rPr>
      </w:pPr>
      <w:r>
        <w:rPr>
          <w:rFonts w:hint="cs" w:ascii="Heebo" w:hAnsi="Heebo" w:eastAsia="Calibri" w:cs="Heebo"/>
          <w:sz w:val="24"/>
          <w:rtl/>
        </w:rPr>
        <w:t xml:space="preserve">כאשר </w:t>
      </w:r>
      <w:r w:rsidR="00F1155D">
        <w:rPr>
          <w:rFonts w:hint="cs" w:ascii="Heebo" w:hAnsi="Heebo" w:eastAsia="Calibri" w:cs="Heebo"/>
          <w:sz w:val="24"/>
          <w:rtl/>
        </w:rPr>
        <w:t>מחברים</w:t>
      </w:r>
      <w:r>
        <w:rPr>
          <w:rFonts w:hint="cs" w:ascii="Heebo" w:hAnsi="Heebo" w:eastAsia="Calibri" w:cs="Heebo"/>
          <w:sz w:val="24"/>
          <w:rtl/>
        </w:rPr>
        <w:t xml:space="preserve"> </w:t>
      </w:r>
      <w:r w:rsidR="003161D8">
        <w:rPr>
          <w:rFonts w:hint="cs" w:ascii="Heebo" w:hAnsi="Heebo" w:eastAsia="Calibri" w:cs="Heebo"/>
          <w:sz w:val="24"/>
          <w:rtl/>
        </w:rPr>
        <w:t>מספר (</w:t>
      </w:r>
      <w:r w:rsidR="003161D8">
        <w:rPr>
          <w:rFonts w:ascii="Heebo" w:hAnsi="Heebo" w:eastAsia="Calibri" w:cs="Heebo"/>
          <w:sz w:val="24"/>
        </w:rPr>
        <w:t>integer</w:t>
      </w:r>
      <w:r w:rsidR="003161D8">
        <w:rPr>
          <w:rFonts w:hint="cs" w:ascii="Heebo" w:hAnsi="Heebo" w:eastAsia="Calibri" w:cs="Heebo"/>
          <w:sz w:val="24"/>
          <w:rtl/>
        </w:rPr>
        <w:t xml:space="preserve">) לתאריך, </w:t>
      </w:r>
      <w:r w:rsidR="0045620E">
        <w:rPr>
          <w:rFonts w:ascii="Heebo" w:hAnsi="Heebo" w:eastAsia="Calibri" w:cs="Heebo"/>
          <w:sz w:val="24"/>
        </w:rPr>
        <w:t>Postgresql</w:t>
      </w:r>
      <w:r w:rsidR="0045620E">
        <w:rPr>
          <w:rFonts w:hint="cs" w:ascii="Heebo" w:hAnsi="Heebo" w:eastAsia="Calibri" w:cs="Heebo"/>
          <w:sz w:val="24"/>
          <w:rtl/>
        </w:rPr>
        <w:t xml:space="preserve"> </w:t>
      </w:r>
      <w:r w:rsidR="00534059">
        <w:rPr>
          <w:rFonts w:hint="cs" w:ascii="Heebo" w:hAnsi="Heebo" w:eastAsia="Calibri" w:cs="Heebo"/>
          <w:sz w:val="24"/>
          <w:rtl/>
        </w:rPr>
        <w:t xml:space="preserve">מפרש זאת </w:t>
      </w:r>
      <w:r w:rsidR="00F1155D">
        <w:rPr>
          <w:rFonts w:hint="cs" w:ascii="Heebo" w:hAnsi="Heebo" w:eastAsia="Calibri" w:cs="Heebo"/>
          <w:sz w:val="24"/>
          <w:rtl/>
        </w:rPr>
        <w:t>כ</w:t>
      </w:r>
      <w:r w:rsidR="00B32C32">
        <w:rPr>
          <w:rFonts w:hint="cs" w:ascii="Heebo" w:hAnsi="Heebo" w:eastAsia="Calibri" w:cs="Heebo"/>
          <w:sz w:val="24"/>
          <w:rtl/>
        </w:rPr>
        <w:t xml:space="preserve">הוספת יום לתאריך. אם נרצה להוסיף/ לשנות פרק זמן אחר, </w:t>
      </w:r>
      <w:r w:rsidR="003A1AC8">
        <w:rPr>
          <w:rFonts w:hint="cs" w:ascii="Heebo" w:hAnsi="Heebo" w:eastAsia="Calibri" w:cs="Heebo"/>
          <w:sz w:val="24"/>
          <w:rtl/>
        </w:rPr>
        <w:t xml:space="preserve">נצטרך לעשות זאת בעזרת טיפוס הנתונים </w:t>
      </w:r>
      <w:r w:rsidR="003A1AC8">
        <w:rPr>
          <w:rFonts w:hint="cs" w:ascii="Heebo" w:hAnsi="Heebo" w:eastAsia="Calibri" w:cs="Heebo"/>
          <w:sz w:val="24"/>
        </w:rPr>
        <w:t>INTERVAL</w:t>
      </w:r>
      <w:r w:rsidR="003A1AC8">
        <w:rPr>
          <w:rFonts w:hint="cs" w:ascii="Heebo" w:hAnsi="Heebo" w:eastAsia="Calibri" w:cs="Heebo"/>
          <w:sz w:val="24"/>
          <w:rtl/>
        </w:rPr>
        <w:t>.</w:t>
      </w:r>
    </w:p>
    <w:p w:rsidRPr="00A77119" w:rsidR="00A77119" w:rsidP="00A77119" w:rsidRDefault="00A77119" w14:paraId="7EA4CA97" w14:textId="005291AB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הוספת חודש לתאריך:</w:t>
      </w:r>
    </w:p>
    <w:p w:rsidRPr="00A77119" w:rsidR="00A77119" w:rsidP="00A77119" w:rsidRDefault="00A91E72" w14:paraId="12FCEDDB" w14:textId="2BD48C78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  <w:r>
        <w:rPr>
          <w:noProof/>
        </w:rPr>
        <w:drawing>
          <wp:inline distT="0" distB="0" distL="0" distR="0" wp14:anchorId="141D92EE" wp14:editId="13557E48">
            <wp:extent cx="3209925" cy="257175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C87288" w:rsidRDefault="00A91E72" w14:paraId="0C3DACB9" w14:textId="12253B48">
      <w:pPr>
        <w:keepLines w:val="0"/>
        <w:widowControl/>
        <w:spacing w:before="0" w:after="160" w:line="259" w:lineRule="auto"/>
        <w:ind w:left="0"/>
        <w:jc w:val="right"/>
        <w:rPr>
          <w:rFonts w:ascii="Heebo" w:hAnsi="Heebo" w:eastAsia="Calibri" w:cs="Heebo"/>
          <w:b/>
          <w:bCs/>
          <w:sz w:val="24"/>
        </w:rPr>
      </w:pPr>
      <w:r>
        <w:rPr>
          <w:noProof/>
        </w:rPr>
        <w:drawing>
          <wp:inline distT="0" distB="0" distL="0" distR="0" wp14:anchorId="395FF8FF" wp14:editId="51DA43DB">
            <wp:extent cx="4895850" cy="619125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3517F798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 xml:space="preserve">*עובדה מעניינת: </w:t>
      </w:r>
      <w:r w:rsidRPr="00A77119">
        <w:rPr>
          <w:rFonts w:ascii="Heebo" w:hAnsi="Heebo" w:eastAsia="Calibri" w:cs="Heebo"/>
          <w:sz w:val="24"/>
        </w:rPr>
        <w:t>date + interval = timestamp</w:t>
      </w:r>
    </w:p>
    <w:p w:rsidRPr="00A77119" w:rsidR="00A77119" w:rsidP="00A77119" w:rsidRDefault="00A77119" w14:paraId="73825982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</w:p>
    <w:p w:rsidRPr="00A77119" w:rsidR="00A77119" w:rsidP="00A77119" w:rsidRDefault="00A77119" w14:paraId="6AB0C184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הוספת זמן לשדה תאריך בלבד: לשדה שמכיל רק תאריך נרצה להוסיף גם זמן</w:t>
      </w:r>
    </w:p>
    <w:p w:rsidRPr="00A77119" w:rsidR="00A77119" w:rsidP="00A77119" w:rsidRDefault="00A77119" w14:paraId="19FCD75F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  <w:r w:rsidRPr="00A77119">
        <w:rPr>
          <w:rFonts w:ascii="Heebo" w:hAnsi="Heebo" w:eastAsia="Calibri" w:cs="Heebo"/>
          <w:noProof/>
          <w:sz w:val="24"/>
        </w:rPr>
        <w:drawing>
          <wp:inline distT="0" distB="0" distL="0" distR="0" wp14:anchorId="694B937D" wp14:editId="3D6A0F23">
            <wp:extent cx="2876550" cy="361950"/>
            <wp:effectExtent l="0" t="0" r="0" b="0"/>
            <wp:docPr id="1200077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D94130" w:rsidRDefault="00D94130" w14:paraId="13DF1901" w14:textId="484A7E9E">
      <w:pPr>
        <w:keepLines w:val="0"/>
        <w:widowControl/>
        <w:spacing w:before="0" w:after="160" w:line="259" w:lineRule="auto"/>
        <w:ind w:left="0"/>
        <w:jc w:val="right"/>
        <w:rPr>
          <w:rFonts w:ascii="Heebo" w:hAnsi="Heebo" w:eastAsia="Calibri" w:cs="Heebo"/>
          <w:b/>
          <w:bCs/>
          <w:sz w:val="24"/>
        </w:rPr>
      </w:pPr>
      <w:r>
        <w:rPr>
          <w:noProof/>
        </w:rPr>
        <w:drawing>
          <wp:inline distT="0" distB="0" distL="0" distR="0" wp14:anchorId="6CE840A6" wp14:editId="28D37EBE">
            <wp:extent cx="2790825" cy="43815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70CEE565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 xml:space="preserve">*גם במקרה הזה: </w:t>
      </w:r>
      <w:r w:rsidRPr="00A77119">
        <w:rPr>
          <w:rFonts w:ascii="Heebo" w:hAnsi="Heebo" w:eastAsia="Calibri" w:cs="Heebo"/>
          <w:sz w:val="24"/>
        </w:rPr>
        <w:t>date + time = timestamp</w:t>
      </w:r>
    </w:p>
    <w:p w:rsidRPr="00A77119" w:rsidR="00A77119" w:rsidP="00A77119" w:rsidRDefault="00A77119" w14:paraId="4C435012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</w:p>
    <w:p w:rsidRPr="00A77119" w:rsidR="00A77119" w:rsidP="00A77119" w:rsidRDefault="00A77119" w14:paraId="4D63B075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חישוב כמות הימים בין תאריכים:</w:t>
      </w:r>
    </w:p>
    <w:p w:rsidRPr="00A77119" w:rsidR="00A77119" w:rsidP="00D94130" w:rsidRDefault="00D94130" w14:paraId="04756441" w14:textId="21323F2A">
      <w:pPr>
        <w:keepLines w:val="0"/>
        <w:widowControl/>
        <w:spacing w:before="0" w:after="160" w:line="259" w:lineRule="auto"/>
        <w:ind w:left="0"/>
        <w:jc w:val="right"/>
        <w:rPr>
          <w:rFonts w:ascii="Heebo" w:hAnsi="Heebo" w:eastAsia="Calibri" w:cs="Heebo"/>
          <w:b/>
          <w:bCs/>
          <w:sz w:val="24"/>
        </w:rPr>
      </w:pPr>
      <w:r>
        <w:rPr>
          <w:noProof/>
        </w:rPr>
        <w:drawing>
          <wp:inline distT="0" distB="0" distL="0" distR="0" wp14:anchorId="1FADFF2F" wp14:editId="54B20E5F">
            <wp:extent cx="3810000" cy="27622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2693CCBC" w14:textId="4D7C1091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</w:rPr>
      </w:pPr>
      <w:r w:rsidRPr="00A77119">
        <w:rPr>
          <w:rFonts w:ascii="Heebo" w:hAnsi="Heebo" w:eastAsia="Calibri" w:cs="Heebo"/>
          <w:sz w:val="24"/>
          <w:rtl/>
        </w:rPr>
        <w:t>ומה התשובה?</w:t>
      </w:r>
      <w:r w:rsidRPr="00A77119">
        <w:rPr>
          <w:rFonts w:ascii="Heebo" w:hAnsi="Heebo" w:eastAsia="Calibri" w:cs="Heebo"/>
          <w:b/>
          <w:bCs/>
          <w:sz w:val="24"/>
          <w:rtl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>תוצאת השליפה תהיה 3</w:t>
      </w:r>
      <w:r w:rsidR="0058167A">
        <w:rPr>
          <w:rFonts w:hint="cs" w:ascii="Heebo" w:hAnsi="Heebo" w:eastAsia="Calibri" w:cs="Heebo"/>
          <w:sz w:val="24"/>
          <w:rtl/>
        </w:rPr>
        <w:t xml:space="preserve"> ימים </w:t>
      </w:r>
      <w:r w:rsidR="007C62CB">
        <w:rPr>
          <w:rFonts w:hint="cs" w:ascii="Heebo" w:hAnsi="Heebo" w:eastAsia="Calibri" w:cs="Heebo"/>
          <w:sz w:val="24"/>
          <w:rtl/>
        </w:rPr>
        <w:t>(כאשר אנחנו מבצעים פעולת חיסור בין שני תאריכים</w:t>
      </w:r>
      <w:r w:rsidR="00195D68">
        <w:rPr>
          <w:rFonts w:hint="cs" w:ascii="Heebo" w:hAnsi="Heebo" w:eastAsia="Calibri" w:cs="Heebo"/>
          <w:sz w:val="24"/>
          <w:rtl/>
        </w:rPr>
        <w:t xml:space="preserve"> התוצאה</w:t>
      </w:r>
      <w:r w:rsidR="00383151">
        <w:rPr>
          <w:rFonts w:hint="cs" w:ascii="Heebo" w:hAnsi="Heebo" w:eastAsia="Calibri" w:cs="Heebo"/>
          <w:sz w:val="24"/>
          <w:rtl/>
        </w:rPr>
        <w:t xml:space="preserve"> תהיה</w:t>
      </w:r>
      <w:r w:rsidR="00195D68">
        <w:rPr>
          <w:rFonts w:hint="cs" w:ascii="Heebo" w:hAnsi="Heebo" w:eastAsia="Calibri" w:cs="Heebo"/>
          <w:sz w:val="24"/>
          <w:rtl/>
        </w:rPr>
        <w:t xml:space="preserve"> </w:t>
      </w:r>
      <w:r w:rsidR="00C73376">
        <w:rPr>
          <w:rFonts w:hint="cs" w:ascii="Heebo" w:hAnsi="Heebo" w:eastAsia="Calibri" w:cs="Heebo"/>
          <w:sz w:val="24"/>
          <w:rtl/>
        </w:rPr>
        <w:t>מספר הימים</w:t>
      </w:r>
      <w:r w:rsidR="00383151">
        <w:rPr>
          <w:rFonts w:hint="cs" w:ascii="Heebo" w:hAnsi="Heebo" w:eastAsia="Calibri" w:cs="Heebo"/>
          <w:sz w:val="24"/>
          <w:rtl/>
        </w:rPr>
        <w:t xml:space="preserve"> </w:t>
      </w:r>
      <w:r w:rsidR="005C740E">
        <w:rPr>
          <w:rFonts w:hint="cs" w:ascii="Heebo" w:hAnsi="Heebo" w:eastAsia="Calibri" w:cs="Heebo"/>
          <w:sz w:val="24"/>
          <w:rtl/>
        </w:rPr>
        <w:t>ב</w:t>
      </w:r>
      <w:r w:rsidR="00383151">
        <w:rPr>
          <w:rFonts w:hint="cs" w:ascii="Heebo" w:hAnsi="Heebo" w:eastAsia="Calibri" w:cs="Heebo"/>
          <w:sz w:val="24"/>
          <w:rtl/>
        </w:rPr>
        <w:t xml:space="preserve">טיפוס </w:t>
      </w:r>
      <w:r w:rsidR="00383151">
        <w:rPr>
          <w:rFonts w:ascii="Heebo" w:hAnsi="Heebo" w:eastAsia="Calibri" w:cs="Heebo"/>
          <w:sz w:val="24"/>
        </w:rPr>
        <w:t>integer</w:t>
      </w:r>
      <w:r w:rsidR="00383151">
        <w:rPr>
          <w:rFonts w:hint="cs" w:ascii="Heebo" w:hAnsi="Heebo" w:eastAsia="Calibri" w:cs="Heebo"/>
          <w:sz w:val="24"/>
          <w:rtl/>
        </w:rPr>
        <w:t>)</w:t>
      </w:r>
      <w:r w:rsidR="00C73376">
        <w:rPr>
          <w:rFonts w:hint="cs" w:ascii="Heebo" w:hAnsi="Heebo" w:eastAsia="Calibri" w:cs="Heebo"/>
          <w:sz w:val="24"/>
          <w:rtl/>
        </w:rPr>
        <w:t xml:space="preserve"> </w:t>
      </w:r>
      <w:r w:rsidR="00D94130">
        <w:rPr>
          <w:rFonts w:hint="cs" w:ascii="Heebo" w:hAnsi="Heebo" w:eastAsia="Calibri" w:cs="Heebo"/>
          <w:sz w:val="24"/>
          <w:rtl/>
        </w:rPr>
        <w:t>.</w:t>
      </w:r>
    </w:p>
    <w:p w:rsidRPr="00A77119" w:rsidR="00A77119" w:rsidP="00D94130" w:rsidRDefault="00D94130" w14:paraId="0F2207D7" w14:textId="00805DD2">
      <w:pPr>
        <w:keepLines w:val="0"/>
        <w:widowControl/>
        <w:spacing w:before="0" w:after="160" w:line="259" w:lineRule="auto"/>
        <w:ind w:left="0"/>
        <w:jc w:val="right"/>
        <w:rPr>
          <w:rFonts w:ascii="Heebo" w:hAnsi="Heebo" w:eastAsia="Calibri" w:cs="Heebo"/>
          <w:b/>
          <w:bCs/>
          <w:sz w:val="24"/>
        </w:rPr>
      </w:pPr>
      <w:r w:rsidRPr="00D94130">
        <w:rPr>
          <w:noProof/>
        </w:rPr>
        <w:drawing>
          <wp:inline distT="0" distB="0" distL="0" distR="0" wp14:anchorId="579C01E0" wp14:editId="4DDE3A10">
            <wp:extent cx="2238375" cy="4762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279377C8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</w:p>
    <w:p w:rsidRPr="00D94130" w:rsidR="00A77119" w:rsidP="00D94130" w:rsidRDefault="00A77119" w14:paraId="62C225CB" w14:textId="28B101F2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 xml:space="preserve">הנה עוד כמה דוגמאות שניתן גם למצוא בדוקומנטציה של </w:t>
      </w:r>
      <w:r w:rsidRPr="00A77119">
        <w:rPr>
          <w:rFonts w:ascii="Heebo" w:hAnsi="Heebo" w:eastAsia="Calibri" w:cs="Heebo"/>
          <w:b/>
          <w:bCs/>
          <w:sz w:val="24"/>
        </w:rPr>
        <w:t>PostgreS</w:t>
      </w:r>
      <w:r>
        <w:rPr>
          <w:rFonts w:ascii="Heebo" w:hAnsi="Heebo" w:eastAsia="Calibri" w:cs="Heebo"/>
          <w:b/>
          <w:bCs/>
          <w:sz w:val="24"/>
        </w:rPr>
        <w:t>QL</w:t>
      </w:r>
      <w:r w:rsidRPr="00A77119">
        <w:rPr>
          <w:rFonts w:ascii="Heebo" w:hAnsi="Heebo" w:eastAsia="Calibri" w:cs="Heebo"/>
          <w:noProof/>
          <w:sz w:val="24"/>
        </w:rPr>
        <w:drawing>
          <wp:anchor distT="0" distB="0" distL="114300" distR="114300" simplePos="0" relativeHeight="251658243" behindDoc="0" locked="0" layoutInCell="1" allowOverlap="1" wp14:anchorId="5F40AA5C" wp14:editId="616652B3">
            <wp:simplePos x="0" y="0"/>
            <wp:positionH relativeFrom="margin">
              <wp:posOffset>-321310</wp:posOffset>
            </wp:positionH>
            <wp:positionV relativeFrom="paragraph">
              <wp:posOffset>641985</wp:posOffset>
            </wp:positionV>
            <wp:extent cx="7128510" cy="51714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130">
        <w:rPr>
          <w:rFonts w:hint="cs" w:ascii="Heebo" w:hAnsi="Heebo" w:eastAsia="Calibri" w:cs="Heebo"/>
          <w:b/>
          <w:bCs/>
          <w:sz w:val="24"/>
          <w:rtl/>
        </w:rPr>
        <w:t>:</w:t>
      </w:r>
    </w:p>
    <w:p w:rsidRPr="00A83372" w:rsidR="00061AB2" w:rsidP="00A83372" w:rsidRDefault="00A77119" w14:paraId="67C0D753" w14:textId="3A36CD8D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 w:eastAsiaTheme="minorHAnsi"/>
          <w:szCs w:val="32"/>
          <w:rtl/>
        </w:rPr>
      </w:pPr>
      <w:r>
        <w:rPr>
          <w:rFonts w:hint="cs" w:ascii="Heebo" w:hAnsi="Heebo" w:cs="Heebo" w:eastAsiaTheme="minorHAnsi"/>
          <w:szCs w:val="32"/>
          <w:rtl/>
        </w:rPr>
        <w:t>פונקציות</w:t>
      </w:r>
    </w:p>
    <w:p w:rsidRPr="00A77119" w:rsidR="00A77119" w:rsidP="00A77119" w:rsidRDefault="00A77119" w14:paraId="0D4DFB82" w14:textId="4D8CD0CD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>ב</w:t>
      </w:r>
      <w:r w:rsidRPr="00A77119" w:rsidR="00B8756C">
        <w:rPr>
          <w:rFonts w:ascii="Heebo" w:hAnsi="Heebo" w:eastAsia="Calibri" w:cs="Heebo"/>
          <w:sz w:val="24"/>
        </w:rPr>
        <w:t>PostgreSQL</w:t>
      </w:r>
      <w:r w:rsidRPr="00A77119">
        <w:rPr>
          <w:rFonts w:ascii="Heebo" w:hAnsi="Heebo" w:eastAsia="Calibri" w:cs="Heebo"/>
          <w:sz w:val="24"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 xml:space="preserve">  ישנן פונקציות שבהן תוכלו להשתמש על שדות תאריך ושעה. נלמד על כמה פונקציות שימושיות. (כמובן שבדוקומנטציה תוכלו למצוא פונקציות נוספות)</w:t>
      </w:r>
    </w:p>
    <w:p w:rsidRPr="00A77119" w:rsidR="00A77119" w:rsidP="00A77119" w:rsidRDefault="00A77119" w14:paraId="03B651F1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color w:val="CC0066"/>
          <w:sz w:val="24"/>
        </w:rPr>
      </w:pPr>
    </w:p>
    <w:p w:rsidRPr="00A77119" w:rsidR="00A77119" w:rsidP="00A77119" w:rsidRDefault="00A77119" w14:paraId="0472485F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b/>
          <w:bCs/>
          <w:color w:val="CC0066"/>
          <w:sz w:val="24"/>
        </w:rPr>
        <w:t>date_trunc(text, timestamp)</w:t>
      </w:r>
      <w:r w:rsidRPr="00A77119">
        <w:rPr>
          <w:rFonts w:ascii="Heebo" w:hAnsi="Heebo" w:eastAsia="Calibri" w:cs="Heebo"/>
          <w:b/>
          <w:bCs/>
          <w:color w:val="CC0066"/>
          <w:sz w:val="24"/>
          <w:rtl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 xml:space="preserve">– נשתמש בפונקציה זו בשביל לעגל את שדה התאריך/זמן ליחידת זמן מסוימת. הפונקציה מחזירה </w:t>
      </w:r>
      <w:r w:rsidRPr="00A77119">
        <w:rPr>
          <w:rFonts w:ascii="Heebo" w:hAnsi="Heebo" w:eastAsia="Calibri" w:cs="Heebo"/>
          <w:sz w:val="24"/>
        </w:rPr>
        <w:t>timestamp</w:t>
      </w:r>
      <w:r w:rsidRPr="00A77119">
        <w:rPr>
          <w:rFonts w:ascii="Heebo" w:hAnsi="Heebo" w:eastAsia="Calibri" w:cs="Heebo"/>
          <w:sz w:val="24"/>
          <w:rtl/>
        </w:rPr>
        <w:t>.</w:t>
      </w:r>
    </w:p>
    <w:p w:rsidR="00B8756C" w:rsidP="00A77119" w:rsidRDefault="00B8756C" w14:paraId="41231C65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</w:p>
    <w:p w:rsidR="00B8756C" w:rsidP="00A77119" w:rsidRDefault="00B8756C" w14:paraId="0CF41D7B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</w:p>
    <w:p w:rsidRPr="00A77119" w:rsidR="00A77119" w:rsidP="00A77119" w:rsidRDefault="00A77119" w14:paraId="2F4F125F" w14:textId="7B051499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 xml:space="preserve">פרמטרים: </w:t>
      </w:r>
    </w:p>
    <w:p w:rsidRPr="00A77119" w:rsidR="00A77119" w:rsidP="00A77119" w:rsidRDefault="00A77119" w14:paraId="07808049" w14:textId="77777777">
      <w:pPr>
        <w:keepLines w:val="0"/>
        <w:widowControl/>
        <w:numPr>
          <w:ilvl w:val="0"/>
          <w:numId w:val="19"/>
        </w:numPr>
        <w:spacing w:before="0" w:after="160" w:line="259" w:lineRule="auto"/>
        <w:contextualSpacing/>
        <w:jc w:val="left"/>
        <w:rPr>
          <w:rFonts w:ascii="Heebo" w:hAnsi="Heebo" w:eastAsia="Calibri" w:cs="Heebo"/>
          <w:sz w:val="24"/>
        </w:rPr>
      </w:pPr>
      <w:r w:rsidRPr="00A77119">
        <w:rPr>
          <w:rFonts w:ascii="Heebo" w:hAnsi="Heebo" w:eastAsia="Calibri" w:cs="Heebo"/>
          <w:sz w:val="24"/>
          <w:u w:val="single"/>
        </w:rPr>
        <w:t>Text</w:t>
      </w:r>
      <w:r w:rsidRPr="00A77119">
        <w:rPr>
          <w:rFonts w:ascii="Heebo" w:hAnsi="Heebo" w:eastAsia="Calibri" w:cs="Heebo"/>
          <w:sz w:val="24"/>
          <w:rtl/>
        </w:rPr>
        <w:t>- יחידת הזמן שאליה נרצה לעגל:</w:t>
      </w:r>
      <w:r w:rsidRPr="00A77119">
        <w:rPr>
          <w:rFonts w:ascii="Heebo" w:hAnsi="Heebo" w:eastAsia="Calibri" w:cs="Heebo"/>
          <w:sz w:val="24"/>
        </w:rPr>
        <w:t>minute, second</w:t>
      </w:r>
      <w:r w:rsidRPr="00A77119">
        <w:rPr>
          <w:rFonts w:ascii="Heebo" w:hAnsi="Heebo" w:eastAsia="Calibri" w:cs="Heebo"/>
          <w:sz w:val="24"/>
          <w:rtl/>
        </w:rPr>
        <w:t xml:space="preserve"> </w:t>
      </w:r>
      <w:r w:rsidRPr="00A77119">
        <w:rPr>
          <w:rFonts w:ascii="Heebo" w:hAnsi="Heebo" w:eastAsia="Calibri" w:cs="Heebo"/>
          <w:sz w:val="24"/>
        </w:rPr>
        <w:t xml:space="preserve">century, decade, year, month, week, day, hour, </w:t>
      </w:r>
      <w:r w:rsidRPr="00A77119">
        <w:rPr>
          <w:rFonts w:ascii="Heebo" w:hAnsi="Heebo" w:eastAsia="Calibri" w:cs="Heebo"/>
          <w:sz w:val="24"/>
          <w:rtl/>
        </w:rPr>
        <w:t xml:space="preserve"> ועוד</w:t>
      </w:r>
    </w:p>
    <w:p w:rsidRPr="00A77119" w:rsidR="00A77119" w:rsidP="00A77119" w:rsidRDefault="00A77119" w14:paraId="67C625B7" w14:textId="77777777">
      <w:pPr>
        <w:keepLines w:val="0"/>
        <w:widowControl/>
        <w:numPr>
          <w:ilvl w:val="0"/>
          <w:numId w:val="19"/>
        </w:numPr>
        <w:spacing w:before="0" w:after="160" w:line="259" w:lineRule="auto"/>
        <w:contextualSpacing/>
        <w:jc w:val="left"/>
        <w:rPr>
          <w:rFonts w:ascii="Heebo" w:hAnsi="Heebo" w:eastAsia="Calibri" w:cs="Heebo"/>
          <w:sz w:val="24"/>
        </w:rPr>
      </w:pPr>
      <w:r w:rsidRPr="00A77119">
        <w:rPr>
          <w:rFonts w:ascii="Heebo" w:hAnsi="Heebo" w:eastAsia="Calibri" w:cs="Heebo"/>
          <w:sz w:val="24"/>
          <w:u w:val="single"/>
        </w:rPr>
        <w:t>Timestamp</w:t>
      </w:r>
      <w:r w:rsidRPr="00A77119">
        <w:rPr>
          <w:rFonts w:ascii="Heebo" w:hAnsi="Heebo" w:eastAsia="Calibri" w:cs="Heebo"/>
          <w:sz w:val="24"/>
          <w:rtl/>
        </w:rPr>
        <w:t xml:space="preserve"> - התאריך שנרצה לעגל</w:t>
      </w:r>
    </w:p>
    <w:p w:rsidRPr="00A77119" w:rsidR="00A77119" w:rsidP="00A77119" w:rsidRDefault="00A77119" w14:paraId="37A1DC56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דוגמה:</w:t>
      </w:r>
      <w:r w:rsidRPr="00A77119">
        <w:rPr>
          <w:rFonts w:ascii="Heebo" w:hAnsi="Heebo" w:eastAsia="Calibri" w:cs="Heebo"/>
          <w:b/>
          <w:bCs/>
          <w:sz w:val="24"/>
        </w:rPr>
        <w:t xml:space="preserve"> </w:t>
      </w:r>
      <w:r w:rsidRPr="00A77119">
        <w:rPr>
          <w:rFonts w:ascii="Heebo" w:hAnsi="Heebo" w:eastAsia="Calibri" w:cs="Heebo"/>
          <w:b/>
          <w:bCs/>
          <w:sz w:val="24"/>
          <w:rtl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>נרצה לשלוף את כל העובדים שנולדו בשנה 1941</w:t>
      </w:r>
    </w:p>
    <w:p w:rsidRPr="00A77119" w:rsidR="00A77119" w:rsidP="00B8756C" w:rsidRDefault="00B8756C" w14:paraId="578E9693" w14:textId="792F285C">
      <w:pPr>
        <w:keepLines w:val="0"/>
        <w:widowControl/>
        <w:spacing w:before="0" w:after="160" w:line="259" w:lineRule="auto"/>
        <w:ind w:left="0"/>
        <w:jc w:val="right"/>
        <w:rPr>
          <w:rFonts w:ascii="Heebo" w:hAnsi="Heebo" w:eastAsia="Calibri" w:cs="Heebo"/>
          <w:b/>
          <w:bCs/>
          <w:sz w:val="24"/>
          <w:rtl/>
        </w:rPr>
      </w:pPr>
      <w:r>
        <w:rPr>
          <w:noProof/>
        </w:rPr>
        <w:drawing>
          <wp:inline distT="0" distB="0" distL="0" distR="0" wp14:anchorId="212C5AC5" wp14:editId="2D7F8388">
            <wp:extent cx="4248150" cy="6477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14335C3F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</w:p>
    <w:p w:rsidRPr="00A77119" w:rsidR="00A77119" w:rsidP="00A77119" w:rsidRDefault="00A77119" w14:paraId="1166A45F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</w:rPr>
      </w:pPr>
      <w:r w:rsidRPr="00A77119">
        <w:rPr>
          <w:rFonts w:ascii="Heebo" w:hAnsi="Heebo" w:eastAsia="Calibri" w:cs="Heebo"/>
          <w:b/>
          <w:bCs/>
          <w:color w:val="CC0066"/>
          <w:sz w:val="24"/>
        </w:rPr>
        <w:t>age(timestamp,timestamp)</w:t>
      </w:r>
      <w:r w:rsidRPr="00A77119">
        <w:rPr>
          <w:rFonts w:ascii="Heebo" w:hAnsi="Heebo" w:eastAsia="Calibri" w:cs="Heebo"/>
          <w:b/>
          <w:bCs/>
          <w:color w:val="CC0066"/>
          <w:sz w:val="24"/>
          <w:rtl/>
        </w:rPr>
        <w:t xml:space="preserve"> </w:t>
      </w:r>
      <w:r w:rsidRPr="00A77119">
        <w:rPr>
          <w:rFonts w:ascii="Heebo" w:hAnsi="Heebo" w:eastAsia="Calibri" w:cs="Heebo"/>
          <w:b/>
          <w:bCs/>
          <w:sz w:val="24"/>
          <w:rtl/>
        </w:rPr>
        <w:t xml:space="preserve">– </w:t>
      </w:r>
      <w:r w:rsidRPr="00A77119">
        <w:rPr>
          <w:rFonts w:ascii="Heebo" w:hAnsi="Heebo" w:eastAsia="Calibri" w:cs="Heebo"/>
          <w:sz w:val="24"/>
          <w:rtl/>
        </w:rPr>
        <w:t xml:space="preserve">נשתמש בפונקציה זו בשביל לחשב גיל. הפונקציה מחזירה </w:t>
      </w:r>
      <w:r w:rsidRPr="00A77119">
        <w:rPr>
          <w:rFonts w:ascii="Heebo" w:hAnsi="Heebo" w:eastAsia="Calibri" w:cs="Heebo"/>
          <w:sz w:val="24"/>
        </w:rPr>
        <w:t>interval</w:t>
      </w:r>
    </w:p>
    <w:p w:rsidRPr="00A77119" w:rsidR="00A77119" w:rsidP="00A77119" w:rsidRDefault="00A77119" w14:paraId="29BC8EEE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 xml:space="preserve">פרמטרים: </w:t>
      </w:r>
    </w:p>
    <w:p w:rsidRPr="00A77119" w:rsidR="00A77119" w:rsidP="00A77119" w:rsidRDefault="00A77119" w14:paraId="41C3FFB3" w14:textId="77777777">
      <w:pPr>
        <w:keepLines w:val="0"/>
        <w:widowControl/>
        <w:numPr>
          <w:ilvl w:val="0"/>
          <w:numId w:val="19"/>
        </w:numPr>
        <w:spacing w:before="0" w:after="160" w:line="259" w:lineRule="auto"/>
        <w:contextualSpacing/>
        <w:jc w:val="left"/>
        <w:rPr>
          <w:rFonts w:ascii="Heebo" w:hAnsi="Heebo" w:eastAsia="Calibri" w:cs="Heebo"/>
          <w:sz w:val="24"/>
        </w:rPr>
      </w:pPr>
      <w:r w:rsidRPr="00A77119">
        <w:rPr>
          <w:rFonts w:ascii="Heebo" w:hAnsi="Heebo" w:eastAsia="Calibri" w:cs="Heebo"/>
          <w:sz w:val="24"/>
          <w:rtl/>
        </w:rPr>
        <w:t xml:space="preserve">הפונקציה יכולה לקבל שני </w:t>
      </w:r>
      <w:r w:rsidRPr="00A77119">
        <w:rPr>
          <w:rFonts w:ascii="Heebo" w:hAnsi="Heebo" w:eastAsia="Calibri" w:cs="Heebo"/>
          <w:sz w:val="24"/>
        </w:rPr>
        <w:t>timestamp</w:t>
      </w:r>
      <w:r w:rsidRPr="00A77119">
        <w:rPr>
          <w:rFonts w:ascii="Heebo" w:hAnsi="Heebo" w:eastAsia="Calibri" w:cs="Heebo"/>
          <w:sz w:val="24"/>
          <w:rtl/>
        </w:rPr>
        <w:t xml:space="preserve"> ולחשב את הגיל בעזרת חיסור בניהם</w:t>
      </w:r>
    </w:p>
    <w:p w:rsidRPr="00A77119" w:rsidR="00A77119" w:rsidP="00A77119" w:rsidRDefault="00A77119" w14:paraId="17355B8F" w14:textId="77777777">
      <w:pPr>
        <w:keepLines w:val="0"/>
        <w:widowControl/>
        <w:numPr>
          <w:ilvl w:val="0"/>
          <w:numId w:val="19"/>
        </w:numPr>
        <w:spacing w:before="0" w:after="160" w:line="259" w:lineRule="auto"/>
        <w:contextualSpacing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>הפונקציה יכולה לקבל</w:t>
      </w:r>
      <w:r w:rsidRPr="00A77119">
        <w:rPr>
          <w:rFonts w:ascii="Heebo" w:hAnsi="Heebo" w:eastAsia="Calibri" w:cs="Heebo"/>
          <w:sz w:val="24"/>
        </w:rPr>
        <w:t xml:space="preserve">timestamp </w:t>
      </w:r>
      <w:r w:rsidRPr="00A77119">
        <w:rPr>
          <w:rFonts w:ascii="Heebo" w:hAnsi="Heebo" w:eastAsia="Calibri" w:cs="Heebo"/>
          <w:sz w:val="24"/>
          <w:rtl/>
        </w:rPr>
        <w:t xml:space="preserve"> אחד ולחשב את הגיל בעזרת חיסור מהתאריך של היום הנוכחי.</w:t>
      </w:r>
    </w:p>
    <w:p w:rsidRPr="00A77119" w:rsidR="00A77119" w:rsidP="00A77119" w:rsidRDefault="00A77119" w14:paraId="75063524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color w:val="CC0066"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דוגמה:</w:t>
      </w:r>
      <w:r w:rsidRPr="00A77119">
        <w:rPr>
          <w:rFonts w:ascii="Heebo" w:hAnsi="Heebo" w:eastAsia="Calibri" w:cs="Heebo"/>
          <w:b/>
          <w:bCs/>
          <w:color w:val="CC0066"/>
          <w:sz w:val="24"/>
        </w:rPr>
        <w:t xml:space="preserve"> </w:t>
      </w:r>
      <w:r w:rsidRPr="00A77119">
        <w:rPr>
          <w:rFonts w:ascii="Heebo" w:hAnsi="Heebo" w:eastAsia="Calibri" w:cs="Heebo"/>
          <w:b/>
          <w:bCs/>
          <w:color w:val="CC0066"/>
          <w:sz w:val="24"/>
          <w:rtl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>נשלוף את כל העובדים שבני 90 ומעלה</w:t>
      </w:r>
    </w:p>
    <w:p w:rsidRPr="00A77119" w:rsidR="00A77119" w:rsidP="00B8756C" w:rsidRDefault="00A91E72" w14:paraId="0A31AF20" w14:textId="4AF4C71B">
      <w:pPr>
        <w:keepLines w:val="0"/>
        <w:widowControl/>
        <w:spacing w:before="0" w:after="160" w:line="259" w:lineRule="auto"/>
        <w:ind w:left="0"/>
        <w:jc w:val="right"/>
        <w:rPr>
          <w:rFonts w:ascii="Heebo" w:hAnsi="Heebo" w:eastAsia="Calibri" w:cs="Heebo"/>
          <w:b/>
          <w:bCs/>
          <w:color w:val="CC0066"/>
          <w:sz w:val="24"/>
          <w:rtl/>
        </w:rPr>
      </w:pPr>
      <w:r>
        <w:rPr>
          <w:noProof/>
        </w:rPr>
        <w:drawing>
          <wp:inline distT="0" distB="0" distL="0" distR="0" wp14:anchorId="2B873DD6" wp14:editId="0FE5BE78">
            <wp:extent cx="3752850" cy="619125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2F181AA5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color w:val="CC0066"/>
          <w:sz w:val="24"/>
        </w:rPr>
      </w:pPr>
    </w:p>
    <w:p w:rsidRPr="00A77119" w:rsidR="00A77119" w:rsidP="00A77119" w:rsidRDefault="00A77119" w14:paraId="4AC2F260" w14:textId="7D75FDB9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</w:rPr>
      </w:pPr>
      <w:r w:rsidRPr="00A77119">
        <w:rPr>
          <w:rFonts w:ascii="Heebo" w:hAnsi="Heebo" w:eastAsia="Calibri" w:cs="Heebo"/>
          <w:b/>
          <w:bCs/>
          <w:color w:val="CC0066"/>
          <w:sz w:val="24"/>
        </w:rPr>
        <w:t>date_part(text,timestamp/interval)</w:t>
      </w:r>
      <w:r w:rsidRPr="00A77119">
        <w:rPr>
          <w:rFonts w:ascii="Heebo" w:hAnsi="Heebo" w:eastAsia="Calibri" w:cs="Heebo"/>
          <w:b/>
          <w:bCs/>
          <w:color w:val="CC0066"/>
          <w:sz w:val="24"/>
          <w:rtl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>– נשתמש בפונקציה זו על מנת לשלוף חלק מתאריך. הפונקציה מחזירה ערך מספרי</w:t>
      </w:r>
      <w:r w:rsidR="00B8756C">
        <w:rPr>
          <w:rFonts w:hint="cs" w:ascii="Heebo" w:hAnsi="Heebo" w:eastAsia="Calibri" w:cs="Heebo"/>
          <w:sz w:val="24"/>
          <w:rtl/>
        </w:rPr>
        <w:t>.</w:t>
      </w:r>
    </w:p>
    <w:p w:rsidRPr="00A77119" w:rsidR="00A77119" w:rsidP="00A77119" w:rsidRDefault="00A77119" w14:paraId="33D91CD3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 xml:space="preserve">פרמטרים: </w:t>
      </w:r>
    </w:p>
    <w:p w:rsidRPr="00A77119" w:rsidR="00A77119" w:rsidP="00A77119" w:rsidRDefault="00A77119" w14:paraId="2B339D3A" w14:textId="77777777">
      <w:pPr>
        <w:keepLines w:val="0"/>
        <w:widowControl/>
        <w:numPr>
          <w:ilvl w:val="0"/>
          <w:numId w:val="19"/>
        </w:numPr>
        <w:spacing w:before="0" w:after="160" w:line="259" w:lineRule="auto"/>
        <w:contextualSpacing/>
        <w:jc w:val="left"/>
        <w:rPr>
          <w:rFonts w:ascii="Heebo" w:hAnsi="Heebo" w:eastAsia="Calibri" w:cs="Heebo"/>
          <w:sz w:val="24"/>
        </w:rPr>
      </w:pPr>
      <w:r w:rsidRPr="00A77119">
        <w:rPr>
          <w:rFonts w:ascii="Heebo" w:hAnsi="Heebo" w:eastAsia="Calibri" w:cs="Heebo"/>
          <w:sz w:val="24"/>
          <w:u w:val="single"/>
        </w:rPr>
        <w:t>Text</w:t>
      </w:r>
      <w:r w:rsidRPr="00A77119">
        <w:rPr>
          <w:rFonts w:ascii="Heebo" w:hAnsi="Heebo" w:eastAsia="Calibri" w:cs="Heebo"/>
          <w:sz w:val="24"/>
          <w:rtl/>
        </w:rPr>
        <w:t>- יחידת הזמן שנרצה לשלוף מהתאריך :</w:t>
      </w:r>
      <w:r w:rsidRPr="00A77119">
        <w:rPr>
          <w:rFonts w:ascii="Heebo" w:hAnsi="Heebo" w:eastAsia="Calibri" w:cs="Heebo"/>
          <w:sz w:val="24"/>
        </w:rPr>
        <w:t>minute, second</w:t>
      </w:r>
      <w:r w:rsidRPr="00A77119">
        <w:rPr>
          <w:rFonts w:ascii="Heebo" w:hAnsi="Heebo" w:eastAsia="Calibri" w:cs="Heebo"/>
          <w:sz w:val="24"/>
          <w:rtl/>
        </w:rPr>
        <w:t xml:space="preserve"> </w:t>
      </w:r>
      <w:r w:rsidRPr="00A77119">
        <w:rPr>
          <w:rFonts w:ascii="Heebo" w:hAnsi="Heebo" w:eastAsia="Calibri" w:cs="Heebo"/>
          <w:sz w:val="24"/>
        </w:rPr>
        <w:t xml:space="preserve">century, decade, year, month, week, day, hour, </w:t>
      </w:r>
      <w:r w:rsidRPr="00A77119">
        <w:rPr>
          <w:rFonts w:ascii="Heebo" w:hAnsi="Heebo" w:eastAsia="Calibri" w:cs="Heebo"/>
          <w:sz w:val="24"/>
          <w:rtl/>
        </w:rPr>
        <w:t xml:space="preserve"> ועוד</w:t>
      </w:r>
    </w:p>
    <w:p w:rsidRPr="00A77119" w:rsidR="00A77119" w:rsidP="00A77119" w:rsidRDefault="00A77119" w14:paraId="762373FD" w14:textId="77777777">
      <w:pPr>
        <w:keepLines w:val="0"/>
        <w:widowControl/>
        <w:numPr>
          <w:ilvl w:val="0"/>
          <w:numId w:val="19"/>
        </w:numPr>
        <w:spacing w:before="0" w:after="160" w:line="259" w:lineRule="auto"/>
        <w:contextualSpacing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u w:val="single"/>
        </w:rPr>
        <w:t>Timestamp/Interval</w:t>
      </w:r>
      <w:r w:rsidRPr="00A77119">
        <w:rPr>
          <w:rFonts w:ascii="Heebo" w:hAnsi="Heebo" w:eastAsia="Calibri" w:cs="Heebo"/>
          <w:sz w:val="24"/>
          <w:rtl/>
        </w:rPr>
        <w:t xml:space="preserve"> - התאריך שנרצה לשלוף ממנו את יחידת הזמן</w:t>
      </w:r>
    </w:p>
    <w:p w:rsidRPr="00A77119" w:rsidR="00A77119" w:rsidP="00A77119" w:rsidRDefault="00A77119" w14:paraId="49259A69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דוגמה:</w:t>
      </w:r>
    </w:p>
    <w:p w:rsidRPr="00A77119" w:rsidR="00A77119" w:rsidP="00B8756C" w:rsidRDefault="00B8756C" w14:paraId="42A17E65" w14:textId="18CC93C1">
      <w:pPr>
        <w:keepLines w:val="0"/>
        <w:widowControl/>
        <w:spacing w:before="0" w:after="160" w:line="259" w:lineRule="auto"/>
        <w:ind w:left="0"/>
        <w:jc w:val="right"/>
        <w:rPr>
          <w:rFonts w:ascii="Heebo" w:hAnsi="Heebo" w:eastAsia="Calibri" w:cs="Heebo"/>
          <w:b/>
          <w:bCs/>
          <w:color w:val="CC0066"/>
          <w:sz w:val="24"/>
        </w:rPr>
      </w:pPr>
      <w:r>
        <w:rPr>
          <w:noProof/>
        </w:rPr>
        <w:drawing>
          <wp:inline distT="0" distB="0" distL="0" distR="0" wp14:anchorId="7B4D16EC" wp14:editId="7BC8AEB2">
            <wp:extent cx="2905125" cy="43815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B8756C" w:rsidRDefault="00365AB8" w14:paraId="487AB0C6" w14:textId="2D2C6863">
      <w:pPr>
        <w:keepLines w:val="0"/>
        <w:widowControl/>
        <w:spacing w:before="0" w:after="160" w:line="259" w:lineRule="auto"/>
        <w:ind w:left="0"/>
        <w:jc w:val="right"/>
        <w:rPr>
          <w:rFonts w:ascii="Heebo" w:hAnsi="Heebo" w:eastAsia="Calibri" w:cs="Heebo"/>
          <w:b/>
          <w:bCs/>
          <w:color w:val="CC0066"/>
          <w:sz w:val="24"/>
          <w:rtl/>
        </w:rPr>
      </w:pPr>
      <w:r>
        <w:rPr>
          <w:noProof/>
        </w:rPr>
        <w:drawing>
          <wp:inline distT="0" distB="0" distL="0" distR="0" wp14:anchorId="1BAD6E84" wp14:editId="5CE2F034">
            <wp:extent cx="5048250" cy="26670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25DC6BBB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color w:val="CC0066"/>
          <w:sz w:val="24"/>
        </w:rPr>
      </w:pPr>
    </w:p>
    <w:p w:rsidRPr="00A77119" w:rsidR="00A77119" w:rsidP="00A77119" w:rsidRDefault="006B0B5B" w14:paraId="141DA992" w14:textId="71E3C4E0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>
        <w:rPr>
          <w:rFonts w:hint="cs" w:ascii="Heebo" w:hAnsi="Heebo" w:eastAsia="Calibri" w:cs="Heebo"/>
          <w:b/>
          <w:bCs/>
          <w:color w:val="CC0066"/>
          <w:sz w:val="24"/>
        </w:rPr>
        <w:t>EXTRACT</w:t>
      </w:r>
      <w:bookmarkStart w:name="_GoBack" w:id="0"/>
      <w:bookmarkEnd w:id="0"/>
      <w:r w:rsidRPr="00A77119" w:rsidR="00A77119">
        <w:rPr>
          <w:rFonts w:ascii="Heebo" w:hAnsi="Heebo" w:eastAsia="Calibri" w:cs="Heebo"/>
          <w:b/>
          <w:bCs/>
          <w:color w:val="CC0066"/>
          <w:sz w:val="24"/>
        </w:rPr>
        <w:t>()</w:t>
      </w:r>
      <w:r w:rsidRPr="00A77119" w:rsidR="00A77119">
        <w:rPr>
          <w:rFonts w:ascii="Heebo" w:hAnsi="Heebo" w:eastAsia="Calibri" w:cs="Heebo"/>
          <w:b/>
          <w:bCs/>
          <w:color w:val="CC0066"/>
          <w:sz w:val="24"/>
          <w:rtl/>
        </w:rPr>
        <w:t xml:space="preserve"> – </w:t>
      </w:r>
      <w:r w:rsidRPr="00A77119" w:rsidR="00A77119">
        <w:rPr>
          <w:rFonts w:ascii="Heebo" w:hAnsi="Heebo" w:eastAsia="Calibri" w:cs="Heebo"/>
          <w:sz w:val="24"/>
          <w:rtl/>
        </w:rPr>
        <w:t xml:space="preserve">פונקציה זהה </w:t>
      </w:r>
      <w:r w:rsidRPr="00A77119" w:rsidR="00B8756C">
        <w:rPr>
          <w:rFonts w:hint="cs" w:ascii="Heebo" w:hAnsi="Heebo" w:eastAsia="Calibri" w:cs="Heebo"/>
          <w:sz w:val="24"/>
          <w:rtl/>
        </w:rPr>
        <w:t>לפונקציה</w:t>
      </w:r>
      <w:r w:rsidRPr="00A77119" w:rsidR="00A77119">
        <w:rPr>
          <w:rFonts w:ascii="Heebo" w:hAnsi="Heebo" w:eastAsia="Calibri" w:cs="Heebo"/>
          <w:sz w:val="24"/>
          <w:rtl/>
        </w:rPr>
        <w:t xml:space="preserve"> </w:t>
      </w:r>
      <w:r w:rsidRPr="00A77119" w:rsidR="00A77119">
        <w:rPr>
          <w:rFonts w:ascii="Heebo" w:hAnsi="Heebo" w:eastAsia="Calibri" w:cs="Heebo"/>
          <w:sz w:val="24"/>
        </w:rPr>
        <w:t xml:space="preserve">date_part </w:t>
      </w:r>
      <w:r w:rsidRPr="00A77119" w:rsidR="00A77119">
        <w:rPr>
          <w:rFonts w:ascii="Heebo" w:hAnsi="Heebo" w:eastAsia="Calibri" w:cs="Heebo"/>
          <w:sz w:val="24"/>
          <w:rtl/>
        </w:rPr>
        <w:t xml:space="preserve"> ההבדל הוא </w:t>
      </w:r>
      <w:r w:rsidRPr="00A77119" w:rsidR="00B8756C">
        <w:rPr>
          <w:rFonts w:hint="cs" w:ascii="Heebo" w:hAnsi="Heebo" w:eastAsia="Calibri" w:cs="Heebo"/>
          <w:sz w:val="24"/>
          <w:rtl/>
        </w:rPr>
        <w:t>שהפונקציה</w:t>
      </w:r>
      <w:r w:rsidRPr="00A77119" w:rsidR="00A77119">
        <w:rPr>
          <w:rFonts w:ascii="Heebo" w:hAnsi="Heebo" w:eastAsia="Calibri" w:cs="Heebo"/>
          <w:sz w:val="24"/>
          <w:rtl/>
        </w:rPr>
        <w:t xml:space="preserve"> </w:t>
      </w:r>
      <w:r w:rsidRPr="00A77119" w:rsidR="00A77119">
        <w:rPr>
          <w:rFonts w:ascii="Heebo" w:hAnsi="Heebo" w:eastAsia="Calibri" w:cs="Heebo"/>
          <w:sz w:val="24"/>
        </w:rPr>
        <w:t xml:space="preserve">date_part </w:t>
      </w:r>
      <w:r w:rsidRPr="00A77119" w:rsidR="00A77119">
        <w:rPr>
          <w:rFonts w:ascii="Heebo" w:hAnsi="Heebo" w:eastAsia="Calibri" w:cs="Heebo"/>
          <w:sz w:val="24"/>
          <w:rtl/>
        </w:rPr>
        <w:t xml:space="preserve"> ספציפית עבור </w:t>
      </w:r>
      <w:r w:rsidRPr="00A77119" w:rsidR="00A77119">
        <w:rPr>
          <w:rFonts w:ascii="Heebo" w:hAnsi="Heebo" w:eastAsia="Calibri" w:cs="Heebo"/>
          <w:sz w:val="24"/>
        </w:rPr>
        <w:t>Postgres</w:t>
      </w:r>
      <w:r w:rsidRPr="00A77119" w:rsidR="00A77119">
        <w:rPr>
          <w:rFonts w:ascii="Heebo" w:hAnsi="Heebo" w:eastAsia="Calibri" w:cs="Heebo"/>
          <w:sz w:val="24"/>
          <w:rtl/>
        </w:rPr>
        <w:t xml:space="preserve"> בעוד </w:t>
      </w:r>
      <w:r w:rsidRPr="00A77119" w:rsidR="00B8756C">
        <w:rPr>
          <w:rFonts w:hint="cs" w:ascii="Heebo" w:hAnsi="Heebo" w:eastAsia="Calibri" w:cs="Heebo"/>
          <w:sz w:val="24"/>
          <w:rtl/>
        </w:rPr>
        <w:t>שהפונקציה</w:t>
      </w:r>
      <w:r w:rsidRPr="00A77119" w:rsidR="00A77119">
        <w:rPr>
          <w:rFonts w:ascii="Heebo" w:hAnsi="Heebo" w:eastAsia="Calibri" w:cs="Heebo"/>
          <w:sz w:val="24"/>
          <w:rtl/>
        </w:rPr>
        <w:t xml:space="preserve"> </w:t>
      </w:r>
      <w:r w:rsidRPr="00A77119" w:rsidR="00A77119">
        <w:rPr>
          <w:rFonts w:ascii="Heebo" w:hAnsi="Heebo" w:eastAsia="Calibri" w:cs="Heebo"/>
          <w:sz w:val="24"/>
        </w:rPr>
        <w:t xml:space="preserve">extract </w:t>
      </w:r>
      <w:r w:rsidRPr="00A77119" w:rsidR="00A77119">
        <w:rPr>
          <w:rFonts w:ascii="Heebo" w:hAnsi="Heebo" w:eastAsia="Calibri" w:cs="Heebo"/>
          <w:sz w:val="24"/>
          <w:rtl/>
        </w:rPr>
        <w:t xml:space="preserve"> היא </w:t>
      </w:r>
      <w:r w:rsidRPr="00A77119" w:rsidR="00B8756C">
        <w:rPr>
          <w:rFonts w:hint="cs" w:ascii="Heebo" w:hAnsi="Heebo" w:eastAsia="Calibri" w:cs="Heebo"/>
          <w:sz w:val="24"/>
          <w:rtl/>
        </w:rPr>
        <w:t>פונקציה</w:t>
      </w:r>
      <w:r w:rsidRPr="00A77119" w:rsidR="00A77119">
        <w:rPr>
          <w:rFonts w:ascii="Heebo" w:hAnsi="Heebo" w:eastAsia="Calibri" w:cs="Heebo"/>
          <w:sz w:val="24"/>
          <w:rtl/>
        </w:rPr>
        <w:t xml:space="preserve"> כללית של שפת </w:t>
      </w:r>
      <w:r w:rsidRPr="00A77119" w:rsidR="00A77119">
        <w:rPr>
          <w:rFonts w:ascii="Heebo" w:hAnsi="Heebo" w:eastAsia="Calibri" w:cs="Heebo"/>
          <w:sz w:val="24"/>
        </w:rPr>
        <w:t>SQL</w:t>
      </w:r>
      <w:r w:rsidRPr="00A77119" w:rsidR="00A77119">
        <w:rPr>
          <w:rFonts w:ascii="Heebo" w:hAnsi="Heebo" w:eastAsia="Calibri" w:cs="Heebo"/>
          <w:sz w:val="24"/>
          <w:rtl/>
        </w:rPr>
        <w:t>.</w:t>
      </w:r>
    </w:p>
    <w:p w:rsidRPr="00A77119" w:rsidR="00A77119" w:rsidP="00A77119" w:rsidRDefault="00A77119" w14:paraId="50FF0833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שתיהן סטנדרטיות</w:t>
      </w:r>
    </w:p>
    <w:p w:rsidRPr="00A77119" w:rsidR="00A77119" w:rsidP="00A77119" w:rsidRDefault="00A77119" w14:paraId="62EA7546" w14:textId="07C81B9A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>*ב</w:t>
      </w:r>
      <w:r w:rsidRPr="00A77119" w:rsidR="00B8756C">
        <w:rPr>
          <w:rFonts w:ascii="Heebo" w:hAnsi="Heebo" w:eastAsia="Calibri" w:cs="Heebo"/>
          <w:sz w:val="24"/>
        </w:rPr>
        <w:t>PostgreS</w:t>
      </w:r>
      <w:r w:rsidR="00B8756C">
        <w:rPr>
          <w:rFonts w:ascii="Heebo" w:hAnsi="Heebo" w:eastAsia="Calibri" w:cs="Heebo"/>
          <w:sz w:val="24"/>
        </w:rPr>
        <w:t>QL</w:t>
      </w:r>
      <w:r w:rsidRPr="00A77119">
        <w:rPr>
          <w:rFonts w:ascii="Heebo" w:hAnsi="Heebo" w:eastAsia="Calibri" w:cs="Heebo"/>
          <w:sz w:val="24"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 xml:space="preserve"> הפעולה </w:t>
      </w:r>
      <w:r w:rsidRPr="00A77119">
        <w:rPr>
          <w:rFonts w:ascii="Heebo" w:hAnsi="Heebo" w:eastAsia="Calibri" w:cs="Heebo"/>
          <w:sz w:val="24"/>
        </w:rPr>
        <w:t xml:space="preserve">extract </w:t>
      </w:r>
      <w:r w:rsidRPr="00A77119">
        <w:rPr>
          <w:rFonts w:ascii="Heebo" w:hAnsi="Heebo" w:eastAsia="Calibri" w:cs="Heebo"/>
          <w:sz w:val="24"/>
          <w:rtl/>
        </w:rPr>
        <w:t xml:space="preserve"> משתמשת ב </w:t>
      </w:r>
      <w:r w:rsidRPr="00A77119">
        <w:rPr>
          <w:rFonts w:ascii="Heebo" w:hAnsi="Heebo" w:eastAsia="Calibri" w:cs="Heebo"/>
          <w:sz w:val="24"/>
        </w:rPr>
        <w:t>date_part</w:t>
      </w:r>
    </w:p>
    <w:p w:rsidRPr="00A77119" w:rsidR="00A77119" w:rsidP="00A77119" w:rsidRDefault="00A77119" w14:paraId="57A1FC15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color w:val="CC0066"/>
          <w:sz w:val="24"/>
        </w:rPr>
      </w:pPr>
    </w:p>
    <w:p w:rsidRPr="00A77119" w:rsidR="00A77119" w:rsidP="754E42AF" w:rsidRDefault="00A77119" w14:paraId="7C50A2EB" w14:textId="0BA587C0">
      <w:pPr>
        <w:keepLines w:val="0"/>
        <w:widowControl w:val="1"/>
        <w:spacing w:before="0" w:after="160" w:line="259" w:lineRule="auto"/>
        <w:ind w:left="0"/>
        <w:jc w:val="left"/>
        <w:rPr>
          <w:rFonts w:ascii="Heebo" w:hAnsi="Heebo" w:eastAsia="Calibri" w:cs="Heebo"/>
          <w:b w:val="1"/>
          <w:bCs w:val="1"/>
          <w:color w:val="CC0066"/>
          <w:sz w:val="24"/>
          <w:szCs w:val="24"/>
          <w:rtl w:val="1"/>
        </w:rPr>
      </w:pPr>
      <w:r w:rsidRPr="754E42AF" w:rsidR="00A77119">
        <w:rPr>
          <w:rFonts w:ascii="Heebo" w:hAnsi="Heebo" w:eastAsia="Calibri" w:cs="Heebo"/>
          <w:b w:val="1"/>
          <w:bCs w:val="1"/>
          <w:color w:val="CC0066"/>
          <w:sz w:val="24"/>
          <w:szCs w:val="24"/>
        </w:rPr>
        <w:t>now(</w:t>
      </w:r>
      <w:r w:rsidRPr="754E42AF" w:rsidR="00A77119">
        <w:rPr>
          <w:rFonts w:ascii="Heebo" w:hAnsi="Heebo" w:eastAsia="Calibri" w:cs="Heebo"/>
          <w:b w:val="1"/>
          <w:bCs w:val="1"/>
          <w:color w:val="CC0066"/>
          <w:sz w:val="24"/>
          <w:szCs w:val="24"/>
        </w:rPr>
        <w:t>)</w:t>
      </w:r>
      <w:r w:rsidRPr="754E42AF" w:rsidR="00A77119">
        <w:rPr>
          <w:rFonts w:ascii="Heebo" w:hAnsi="Heebo" w:eastAsia="Calibri" w:cs="Heebo"/>
          <w:b w:val="1"/>
          <w:bCs w:val="1"/>
          <w:color w:val="CC0066"/>
          <w:sz w:val="24"/>
          <w:szCs w:val="24"/>
        </w:rPr>
        <w:t xml:space="preserve"> </w:t>
      </w:r>
      <w:r w:rsidRPr="754E42AF" w:rsidR="00A77119">
        <w:rPr>
          <w:rFonts w:ascii="Heebo" w:hAnsi="Heebo" w:eastAsia="Calibri" w:cs="Heebo"/>
          <w:sz w:val="24"/>
          <w:szCs w:val="24"/>
        </w:rPr>
        <w:t xml:space="preserve">– </w:t>
      </w:r>
      <w:r w:rsidRPr="754E42AF" w:rsidR="00A77119">
        <w:rPr>
          <w:rFonts w:ascii="Heebo" w:hAnsi="Heebo" w:eastAsia="Calibri" w:cs="Heebo"/>
          <w:sz w:val="24"/>
          <w:szCs w:val="24"/>
          <w:rtl w:val="1"/>
        </w:rPr>
        <w:t xml:space="preserve">נשתמש </w:t>
      </w:r>
      <w:r w:rsidRPr="754E42AF" w:rsidR="00B8756C">
        <w:rPr>
          <w:rFonts w:ascii="Heebo" w:hAnsi="Heebo" w:eastAsia="Calibri" w:cs="Heebo"/>
          <w:sz w:val="24"/>
          <w:szCs w:val="24"/>
          <w:rtl w:val="1"/>
        </w:rPr>
        <w:t>בפונקציה</w:t>
      </w:r>
      <w:r w:rsidRPr="754E42AF" w:rsidR="00A77119">
        <w:rPr>
          <w:rFonts w:ascii="Heebo" w:hAnsi="Heebo" w:eastAsia="Calibri" w:cs="Heebo"/>
          <w:sz w:val="24"/>
          <w:szCs w:val="24"/>
          <w:rtl w:val="1"/>
        </w:rPr>
        <w:t xml:space="preserve"> בשביל לקבל את התאריך הנוכחי. הפונקציה מחזירה</w:t>
      </w:r>
      <w:r w:rsidRPr="754E42AF" w:rsidR="2142CB42">
        <w:rPr>
          <w:rFonts w:ascii="Heebo" w:hAnsi="Heebo" w:eastAsia="Calibri" w:cs="Heebo"/>
          <w:sz w:val="24"/>
          <w:szCs w:val="24"/>
          <w:rtl w:val="1"/>
        </w:rPr>
        <w:t xml:space="preserve"> טיפוס מסוג</w:t>
      </w:r>
      <w:r w:rsidRPr="754E42AF" w:rsidR="00A77119">
        <w:rPr>
          <w:rFonts w:ascii="Heebo" w:hAnsi="Heebo" w:eastAsia="Calibri" w:cs="Heebo"/>
          <w:sz w:val="24"/>
          <w:szCs w:val="24"/>
        </w:rPr>
        <w:t xml:space="preserve"> </w:t>
      </w:r>
      <w:r w:rsidRPr="754E42AF" w:rsidR="6963F040">
        <w:rPr>
          <w:rFonts w:ascii="Heebo" w:hAnsi="Heebo" w:eastAsia="Calibri" w:cs="Heebo"/>
          <w:sz w:val="24"/>
          <w:szCs w:val="24"/>
        </w:rPr>
        <w:t>timestamp</w:t>
      </w:r>
    </w:p>
    <w:p w:rsidRPr="00A77119" w:rsidR="00A77119" w:rsidP="00A77119" w:rsidRDefault="00A77119" w14:paraId="3C8703CA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color w:val="CC0066"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דוגמה:</w:t>
      </w:r>
      <w:r w:rsidRPr="00A77119">
        <w:rPr>
          <w:rFonts w:ascii="Heebo" w:hAnsi="Heebo" w:eastAsia="Calibri" w:cs="Heebo"/>
          <w:b/>
          <w:bCs/>
          <w:color w:val="CC0066"/>
          <w:sz w:val="24"/>
        </w:rPr>
        <w:t xml:space="preserve"> </w:t>
      </w:r>
      <w:r w:rsidRPr="00A77119">
        <w:rPr>
          <w:rFonts w:ascii="Heebo" w:hAnsi="Heebo" w:eastAsia="Calibri" w:cs="Heebo"/>
          <w:b/>
          <w:bCs/>
          <w:color w:val="CC0066"/>
          <w:sz w:val="24"/>
          <w:rtl/>
        </w:rPr>
        <w:t xml:space="preserve"> </w:t>
      </w:r>
      <w:r w:rsidRPr="00A77119">
        <w:rPr>
          <w:rFonts w:ascii="Heebo" w:hAnsi="Heebo" w:eastAsia="Calibri" w:cs="Heebo"/>
          <w:sz w:val="24"/>
          <w:rtl/>
        </w:rPr>
        <w:t>נכניס פרויקט חדש לטבלת פרויקטים</w:t>
      </w:r>
    </w:p>
    <w:p w:rsidR="00B8756C" w:rsidP="00A77119" w:rsidRDefault="00B8756C" w14:paraId="6D29591E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noProof/>
          <w:sz w:val="24"/>
        </w:rPr>
      </w:pPr>
    </w:p>
    <w:p w:rsidRPr="00A77119" w:rsidR="00A77119" w:rsidP="00B8756C" w:rsidRDefault="00A77119" w14:paraId="5959EEAD" w14:textId="664CC51D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color w:val="CC0066"/>
          <w:sz w:val="24"/>
        </w:rPr>
      </w:pPr>
      <w:r w:rsidRPr="00A77119">
        <w:rPr>
          <w:rFonts w:ascii="Heebo" w:hAnsi="Heebo" w:eastAsia="Calibri" w:cs="Heebo"/>
          <w:noProof/>
          <w:sz w:val="24"/>
        </w:rPr>
        <w:drawing>
          <wp:inline distT="0" distB="0" distL="0" distR="0" wp14:anchorId="7C650008" wp14:editId="0925D961">
            <wp:extent cx="5970270" cy="514311"/>
            <wp:effectExtent l="0" t="0" r="0" b="0"/>
            <wp:docPr id="14072469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"/>
                    <a:stretch/>
                  </pic:blipFill>
                  <pic:spPr bwMode="auto">
                    <a:xfrm>
                      <a:off x="0" y="0"/>
                      <a:ext cx="5976097" cy="51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5BC171C4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</w:rPr>
      </w:pPr>
    </w:p>
    <w:p w:rsidRPr="00A77119" w:rsidR="00A77119" w:rsidP="00A77119" w:rsidRDefault="00A77119" w14:paraId="27365BFF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b/>
          <w:bCs/>
          <w:color w:val="CC0066"/>
          <w:sz w:val="24"/>
          <w:rtl/>
        </w:rPr>
        <w:t xml:space="preserve">תרגיל לסיום: </w:t>
      </w:r>
      <w:r w:rsidRPr="00A77119">
        <w:rPr>
          <w:rFonts w:ascii="Heebo" w:hAnsi="Heebo" w:eastAsia="Calibri" w:cs="Heebo"/>
          <w:sz w:val="24"/>
          <w:rtl/>
        </w:rPr>
        <w:t>מצאו דרך לחשב את כמות החודשים בין שני תאריכים:</w:t>
      </w:r>
    </w:p>
    <w:p w:rsidRPr="00A77119" w:rsidR="00A77119" w:rsidP="00A77119" w:rsidRDefault="00A77119" w14:paraId="6B741FC6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>סיימתם? מעולה</w:t>
      </w:r>
    </w:p>
    <w:p w:rsidR="00A77119" w:rsidP="00A77119" w:rsidRDefault="00A77119" w14:paraId="60F3DC79" w14:textId="02BAE402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sz w:val="24"/>
          <w:rtl/>
        </w:rPr>
        <w:t>הנה הפתרון (כמובן שיכולים להיות עוד)</w:t>
      </w:r>
    </w:p>
    <w:p w:rsidRPr="00A77119" w:rsidR="00E1380D" w:rsidP="00A77119" w:rsidRDefault="00E1380D" w14:paraId="56C9BF99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</w:p>
    <w:p w:rsidRPr="00A77119" w:rsidR="00A77119" w:rsidP="00A77119" w:rsidRDefault="00A77119" w14:paraId="065DFD61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r w:rsidRPr="00A77119">
        <w:rPr>
          <w:rFonts w:ascii="Heebo" w:hAnsi="Heebo" w:eastAsia="Calibri" w:cs="Heebo"/>
          <w:noProof/>
          <w:sz w:val="24"/>
        </w:rPr>
        <w:drawing>
          <wp:inline distT="0" distB="0" distL="0" distR="0" wp14:anchorId="491553F4" wp14:editId="0C111397">
            <wp:extent cx="6043106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82" cy="5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7119" w:rsidR="00A77119" w:rsidP="00A77119" w:rsidRDefault="00A77119" w14:paraId="5ECE2989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</w:p>
    <w:p w:rsidRPr="00A77119" w:rsidR="00A77119" w:rsidP="00A77119" w:rsidRDefault="00A77119" w14:paraId="261C488F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  <w:r w:rsidRPr="00A77119">
        <w:rPr>
          <w:rFonts w:ascii="Heebo" w:hAnsi="Heebo" w:eastAsia="Calibri" w:cs="Heebo"/>
          <w:sz w:val="24"/>
          <w:rtl/>
        </w:rPr>
        <w:t xml:space="preserve">דוגמאות מגניבות לשימוש בפונקציות: </w:t>
      </w:r>
      <w:hyperlink w:history="1" r:id="rId27">
        <w:r w:rsidRPr="00A77119">
          <w:rPr>
            <w:rFonts w:ascii="Heebo" w:hAnsi="Heebo" w:eastAsia="Calibri" w:cs="Heebo"/>
            <w:color w:val="0000FF"/>
            <w:sz w:val="24"/>
            <w:u w:val="single"/>
          </w:rPr>
          <w:t>https://mode.com/blog/postgres-sql-date-functions</w:t>
        </w:r>
      </w:hyperlink>
    </w:p>
    <w:p w:rsidRPr="00A77119" w:rsidR="00A77119" w:rsidP="00A77119" w:rsidRDefault="00A77119" w14:paraId="26185CFC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</w:rPr>
      </w:pPr>
    </w:p>
    <w:p w:rsidRPr="00A77119" w:rsidR="00A77119" w:rsidP="00A77119" w:rsidRDefault="00A77119" w14:paraId="0FB3EA85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b/>
          <w:bCs/>
          <w:sz w:val="24"/>
          <w:rtl/>
        </w:rPr>
      </w:pPr>
      <w:r w:rsidRPr="00A77119">
        <w:rPr>
          <w:rFonts w:ascii="Heebo" w:hAnsi="Heebo" w:eastAsia="Calibri" w:cs="Heebo"/>
          <w:b/>
          <w:bCs/>
          <w:sz w:val="24"/>
          <w:rtl/>
        </w:rPr>
        <w:t>מקורות מידע</w:t>
      </w:r>
    </w:p>
    <w:p w:rsidRPr="00A77119" w:rsidR="00A77119" w:rsidP="00A77119" w:rsidRDefault="00F81880" w14:paraId="0438A1EC" w14:textId="77777777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</w:rPr>
      </w:pPr>
      <w:hyperlink w:history="1" r:id="rId28">
        <w:r w:rsidRPr="00A77119" w:rsidR="00A77119">
          <w:rPr>
            <w:rFonts w:ascii="Heebo" w:hAnsi="Heebo" w:eastAsia="Calibri" w:cs="Heebo"/>
            <w:color w:val="0000FF"/>
            <w:sz w:val="24"/>
            <w:u w:val="single"/>
          </w:rPr>
          <w:t>https://www.postgresql.org/docs/9.1/functions-datetime.html</w:t>
        </w:r>
      </w:hyperlink>
    </w:p>
    <w:p w:rsidRPr="00A77119" w:rsidR="00A77119" w:rsidP="00A77119" w:rsidRDefault="00F81880" w14:paraId="0BA897A8" w14:textId="367667E6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  <w:hyperlink w:history="1" r:id="rId29">
        <w:r w:rsidRPr="00A77119" w:rsidR="00A77119">
          <w:rPr>
            <w:rFonts w:ascii="Heebo" w:hAnsi="Heebo" w:eastAsia="Calibri" w:cs="Heebo"/>
            <w:color w:val="0000FF"/>
            <w:sz w:val="24"/>
            <w:u w:val="single"/>
          </w:rPr>
          <w:t>https://www.postgresql.org/docs/9.5/datatype-datetime.html</w:t>
        </w:r>
      </w:hyperlink>
    </w:p>
    <w:p w:rsidRPr="00A77119" w:rsidR="00A77119" w:rsidP="00A77119" w:rsidRDefault="00A77119" w14:paraId="5DCEAEFE" w14:textId="0B6ABE52">
      <w:pPr>
        <w:keepLines w:val="0"/>
        <w:widowControl/>
        <w:spacing w:before="0" w:after="160" w:line="259" w:lineRule="auto"/>
        <w:ind w:left="0"/>
        <w:jc w:val="left"/>
        <w:rPr>
          <w:rFonts w:ascii="Heebo" w:hAnsi="Heebo" w:eastAsia="Calibri" w:cs="Heebo"/>
          <w:sz w:val="24"/>
          <w:rtl/>
        </w:rPr>
      </w:pPr>
    </w:p>
    <w:p w:rsidRPr="00A77119" w:rsidR="00740F41" w:rsidP="00A77119" w:rsidRDefault="00F81880" w14:paraId="67C0D777" w14:textId="777CBBB7">
      <w:pPr>
        <w:spacing w:line="360" w:lineRule="auto"/>
        <w:ind w:left="0"/>
        <w:rPr>
          <w:rFonts w:ascii="Heebo" w:hAnsi="Heebo" w:cs="Heebo"/>
          <w:sz w:val="24"/>
          <w:rtl/>
        </w:rPr>
      </w:pPr>
      <w:r>
        <w:rPr>
          <w:rFonts w:ascii="Heebo" w:hAnsi="Heebo" w:cs="Heebo"/>
          <w:noProof/>
          <w:sz w:val="24"/>
          <w:rtl/>
        </w:rPr>
        <w:pict w14:anchorId="36245861">
          <v:shapetype id="_x0000_t202" coordsize="21600,21600" o:spt="202" path="m,l,21600r21600,l21600,xe">
            <v:stroke joinstyle="miter"/>
            <v:path gradientshapeok="t" o:connecttype="rect"/>
          </v:shapetype>
          <v:shape id="Text Box 2" style="position:absolute;left:0;text-align:left;margin-left:193.7pt;margin-top:52.95pt;width:122.45pt;height:60.45pt;z-index:251658242;visibility:visible;mso-height-percent:200;mso-wrap-distance-top:3.6pt;mso-wrap-distance-bottom:3.6pt;mso-height-percent:200;mso-width-relative:margin;mso-height-relative:margin" o:spid="_x0000_s205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">
            <v:textbox style="mso-next-textbox:#Text Box 2;mso-fit-shape-to-text:t">
              <w:txbxContent>
                <w:p w:rsidRPr="00E72F25" w:rsidR="00A77119" w:rsidP="00A77119" w:rsidRDefault="00A77119" w14:paraId="35A38365" w14:textId="77777777">
                  <w:pPr>
                    <w:jc w:val="right"/>
                    <w:rPr>
                      <w:rFonts w:ascii="Heebo Light" w:hAnsi="Heebo Light" w:cs="Heebo Light"/>
                      <w:sz w:val="24"/>
                      <w:rtl/>
                    </w:rPr>
                  </w:pPr>
                  <w:r w:rsidRPr="00E72F25">
                    <w:rPr>
                      <w:rFonts w:ascii="Heebo Light" w:hAnsi="Heebo Light" w:cs="Heebo Light"/>
                      <w:sz w:val="24"/>
                      <w:rtl/>
                    </w:rPr>
                    <w:t>בהצלחה!</w:t>
                  </w:r>
                </w:p>
                <w:p w:rsidRPr="00E72F25" w:rsidR="00A77119" w:rsidP="00A77119" w:rsidRDefault="00A77119" w14:paraId="5CF49B2C" w14:textId="77777777">
                  <w:pPr>
                    <w:jc w:val="right"/>
                    <w:rPr>
                      <w:rFonts w:ascii="Heebo Light" w:hAnsi="Heebo Light" w:cs="Heebo Light"/>
                      <w:sz w:val="24"/>
                    </w:rPr>
                  </w:pPr>
                  <w:r w:rsidRPr="00E72F25">
                    <w:rPr>
                      <w:rFonts w:ascii="Heebo Light" w:hAnsi="Heebo Light" w:cs="Heebo Light"/>
                      <w:sz w:val="24"/>
                      <w:rtl/>
                    </w:rPr>
                    <w:t xml:space="preserve">צוות </w:t>
                  </w:r>
                  <w:r w:rsidRPr="00E72F25">
                    <w:rPr>
                      <w:rFonts w:ascii="Heebo Light" w:hAnsi="Heebo Light" w:cs="Heebo Light"/>
                      <w:sz w:val="24"/>
                    </w:rPr>
                    <w:t>DB</w:t>
                  </w:r>
                </w:p>
              </w:txbxContent>
            </v:textbox>
            <w10:wrap type="square"/>
          </v:shape>
        </w:pict>
      </w:r>
    </w:p>
    <w:sectPr w:rsidRPr="00A77119" w:rsidR="00740F41" w:rsidSect="00061AB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oddPage"/>
      <w:pgSz w:w="11907" w:h="16840" w:orient="portrait" w:code="9"/>
      <w:pgMar w:top="624" w:right="1134" w:bottom="624" w:left="851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1880" w:rsidP="00376154" w:rsidRDefault="00F81880" w14:paraId="32399917" w14:textId="77777777">
      <w:pPr>
        <w:pStyle w:val="a5"/>
      </w:pPr>
      <w:r>
        <w:separator/>
      </w:r>
    </w:p>
  </w:endnote>
  <w:endnote w:type="continuationSeparator" w:id="0">
    <w:p w:rsidR="00F81880" w:rsidP="00376154" w:rsidRDefault="00F81880" w14:paraId="72DB81DB" w14:textId="77777777">
      <w:pPr>
        <w:pStyle w:val="a5"/>
      </w:pPr>
      <w:r>
        <w:continuationSeparator/>
      </w:r>
    </w:p>
  </w:endnote>
  <w:endnote w:type="continuationNotice" w:id="1">
    <w:p w:rsidR="00F81880" w:rsidRDefault="00F81880" w14:paraId="43983E84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ebo Light">
    <w:charset w:val="00"/>
    <w:family w:val="auto"/>
    <w:pitch w:val="variable"/>
    <w:sig w:usb0="A00008E7" w:usb1="40000043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altName w:val="Arial"/>
    <w:charset w:val="00"/>
    <w:family w:val="swiss"/>
    <w:pitch w:val="variable"/>
    <w:sig w:usb0="00000803" w:usb1="00000000" w:usb2="00000000" w:usb3="00000000" w:csb0="00000021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Guttman Haim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altName w:val="Arial"/>
    <w:charset w:val="00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3E9" w:rsidP="00736FEC" w:rsidRDefault="004776CE" w14:paraId="67C0D789" w14:textId="77777777">
    <w:pPr>
      <w:pStyle w:val="Footer"/>
      <w:rPr>
        <w:rtl/>
      </w:rPr>
    </w:pPr>
    <w:r>
      <w:rPr>
        <w:rStyle w:val="PageNumber"/>
        <w:rtl/>
      </w:rPr>
      <w:fldChar w:fldCharType="begin"/>
    </w:r>
    <w:r w:rsidR="000333E9">
      <w:rPr>
        <w:rStyle w:val="PageNumber"/>
        <w:rtl/>
      </w:rPr>
      <w:instrText xml:space="preserve"> </w:instrText>
    </w:r>
    <w:r w:rsidR="000333E9">
      <w:rPr>
        <w:rStyle w:val="PageNumber"/>
      </w:rPr>
      <w:instrText>PAGE  \* MERGEFORMAT</w:instrText>
    </w:r>
    <w:r w:rsidR="000333E9"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DB75AC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 w:rsidR="000333E9">
      <w:rPr>
        <w:rStyle w:val="PageNumber"/>
        <w:rFonts w:hint="cs"/>
        <w:rtl/>
      </w:rPr>
      <w:t xml:space="preserve"> מתוך </w:t>
    </w:r>
    <w:r>
      <w:rPr>
        <w:rStyle w:val="PageNumber"/>
      </w:rPr>
      <w:fldChar w:fldCharType="begin"/>
    </w:r>
    <w:r w:rsidR="00736FEC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813">
      <w:rPr>
        <w:rStyle w:val="PageNumber"/>
        <w:noProof/>
      </w:rPr>
      <w:t>3</w:t>
    </w:r>
    <w:r>
      <w:rPr>
        <w:rStyle w:val="PageNumber"/>
      </w:rPr>
      <w:fldChar w:fldCharType="end"/>
    </w:r>
    <w:r w:rsidR="000333E9">
      <w:rPr>
        <w:rStyle w:val="PageNumber"/>
        <w:rtl/>
      </w:rPr>
      <w:t xml:space="preserve">  </w:t>
    </w:r>
    <w:r>
      <w:fldChar w:fldCharType="begin"/>
    </w:r>
    <w:r>
      <w:instrText> DOCPROPERTY  Title  \* MERGEFORMAT </w:instrText>
    </w:r>
    <w:r>
      <w:fldChar w:fldCharType="separate"/>
    </w:r>
    <w:r w:rsidR="00DB75AC">
      <w:rPr>
        <w:rtl/>
      </w:rPr>
      <w:t>הכרת פונקציות טוריות</w:t>
    </w:r>
    <w:r>
      <w:fldChar w:fldCharType="end"/>
    </w:r>
    <w:r w:rsidR="000333E9">
      <w:rPr>
        <w:rtl/>
      </w:rPr>
      <w:tab/>
    </w:r>
    <w:r w:rsidR="000333E9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0333E9">
      <w:rPr>
        <w:rtl/>
      </w:rPr>
      <w:t xml:space="preserve"> -</w:t>
    </w:r>
    <w:r w:rsidR="000333E9">
      <w:rPr>
        <w:rtl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61AB2" w:rsidR="000333E9" w:rsidP="00061AB2" w:rsidRDefault="00061AB2" w14:paraId="67C0D78A" w14:textId="0F703A1D">
    <w:pPr>
      <w:suppressLineNumbers/>
      <w:tabs>
        <w:tab w:val="center" w:pos="5245"/>
        <w:tab w:val="left" w:pos="7290"/>
        <w:tab w:val="right" w:pos="10206"/>
      </w:tabs>
      <w:rPr>
        <w:rStyle w:val="PageNumber"/>
        <w:rtl/>
      </w:rPr>
    </w:pPr>
    <w:r w:rsidRPr="00A35E51">
      <w:rPr>
        <w:sz w:val="16"/>
        <w:szCs w:val="20"/>
        <w:rtl/>
      </w:rPr>
      <w:tab/>
    </w:r>
    <w:r w:rsidRPr="00A35E51">
      <w:rPr>
        <w:sz w:val="16"/>
        <w:szCs w:val="20"/>
        <w:rtl/>
      </w:rPr>
      <w:t xml:space="preserve">- </w:t>
    </w:r>
    <w:r w:rsidRPr="00A35E51">
      <w:rPr>
        <w:sz w:val="16"/>
        <w:szCs w:val="20"/>
      </w:rPr>
      <w:fldChar w:fldCharType="begin"/>
    </w:r>
    <w:r w:rsidRPr="00A35E51">
      <w:rPr>
        <w:sz w:val="16"/>
        <w:szCs w:val="20"/>
      </w:rPr>
      <w:instrText xml:space="preserve"> DOCPROPERTY "</w:instrText>
    </w:r>
    <w:r w:rsidRPr="00A35E51">
      <w:rPr>
        <w:sz w:val="16"/>
        <w:szCs w:val="20"/>
        <w:rtl/>
      </w:rPr>
      <w:instrText>סיווג</w:instrText>
    </w:r>
    <w:r w:rsidRPr="00A35E51">
      <w:rPr>
        <w:sz w:val="16"/>
        <w:szCs w:val="20"/>
      </w:rPr>
      <w:instrText xml:space="preserve">"  \* MERGEFORMAT </w:instrText>
    </w:r>
    <w:r w:rsidRPr="00A35E51">
      <w:rPr>
        <w:sz w:val="16"/>
        <w:szCs w:val="20"/>
      </w:rPr>
      <w:fldChar w:fldCharType="separate"/>
    </w:r>
    <w:r w:rsidRPr="00A35E51">
      <w:rPr>
        <w:sz w:val="16"/>
        <w:szCs w:val="20"/>
        <w:rtl/>
      </w:rPr>
      <w:t>בלמ"ס</w:t>
    </w:r>
    <w:r w:rsidRPr="00A35E51">
      <w:rPr>
        <w:sz w:val="16"/>
        <w:szCs w:val="20"/>
      </w:rPr>
      <w:fldChar w:fldCharType="end"/>
    </w:r>
    <w:r w:rsidRPr="00A35E51">
      <w:rPr>
        <w:sz w:val="16"/>
        <w:szCs w:val="20"/>
        <w:rtl/>
      </w:rPr>
      <w:t xml:space="preserve"> -</w:t>
    </w:r>
    <w:r w:rsidRPr="00A35E51">
      <w:rPr>
        <w:sz w:val="16"/>
        <w:szCs w:val="20"/>
        <w:rtl/>
      </w:rPr>
      <w:tab/>
    </w:r>
    <w:r>
      <w:rPr>
        <w:sz w:val="16"/>
        <w:szCs w:val="20"/>
        <w:rtl/>
      </w:rPr>
      <w:tab/>
    </w:r>
    <w:r w:rsidR="00365AB8">
      <w:rPr>
        <w:rFonts w:hint="cs"/>
        <w:sz w:val="16"/>
        <w:szCs w:val="20"/>
        <w:rtl/>
      </w:rPr>
      <w:t>שדות תאריך וזמן</w:t>
    </w:r>
    <w:r w:rsidRPr="00A35E51">
      <w:rPr>
        <w:sz w:val="16"/>
        <w:szCs w:val="20"/>
        <w:rtl/>
      </w:rPr>
      <w:t xml:space="preserve">  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PAGE </w:instrText>
    </w:r>
    <w:r w:rsidRPr="00A35E51">
      <w:rPr>
        <w:bCs/>
        <w:sz w:val="28"/>
        <w:szCs w:val="28"/>
      </w:rPr>
      <w:fldChar w:fldCharType="separate"/>
    </w:r>
    <w:r w:rsidR="006A33ED">
      <w:rPr>
        <w:bCs/>
        <w:noProof/>
        <w:sz w:val="28"/>
        <w:szCs w:val="28"/>
        <w:rtl/>
      </w:rPr>
      <w:t>3</w:t>
    </w:r>
    <w:r w:rsidRPr="00A35E51">
      <w:rPr>
        <w:bCs/>
        <w:sz w:val="28"/>
        <w:szCs w:val="28"/>
      </w:rPr>
      <w:fldChar w:fldCharType="end"/>
    </w:r>
    <w:r w:rsidRPr="00A35E51">
      <w:rPr>
        <w:rFonts w:hint="cs"/>
        <w:bCs/>
        <w:sz w:val="28"/>
        <w:szCs w:val="28"/>
        <w:rtl/>
      </w:rPr>
      <w:t xml:space="preserve"> מתוך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NUMPAGES </w:instrText>
    </w:r>
    <w:r w:rsidRPr="00A35E51">
      <w:rPr>
        <w:bCs/>
        <w:sz w:val="28"/>
        <w:szCs w:val="28"/>
      </w:rPr>
      <w:fldChar w:fldCharType="separate"/>
    </w:r>
    <w:r w:rsidR="006A33ED">
      <w:rPr>
        <w:bCs/>
        <w:noProof/>
        <w:sz w:val="28"/>
        <w:szCs w:val="28"/>
        <w:rtl/>
      </w:rPr>
      <w:t>3</w:t>
    </w:r>
    <w:r w:rsidRPr="00A35E51">
      <w:rPr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3E9" w:rsidP="00FF1966" w:rsidRDefault="004776CE" w14:paraId="67C0D78C" w14:textId="77777777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 w:rsidR="00736FEC">
      <w:rPr>
        <w:rStyle w:val="PageNumber"/>
        <w:rtl/>
      </w:rPr>
      <w:instrText xml:space="preserve"> </w:instrText>
    </w:r>
    <w:r w:rsidR="00736FEC">
      <w:rPr>
        <w:rStyle w:val="PageNumber"/>
      </w:rPr>
      <w:instrText>PAGE  \* MERGEFORMAT</w:instrText>
    </w:r>
    <w:r w:rsidR="00736FEC"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61AB2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 w:rsidR="00736FEC">
      <w:rPr>
        <w:rStyle w:val="PageNumber"/>
        <w:rFonts w:hint="cs"/>
        <w:rtl/>
      </w:rPr>
      <w:t xml:space="preserve"> מתוך </w:t>
    </w:r>
    <w:r>
      <w:rPr>
        <w:rStyle w:val="PageNumber"/>
      </w:rPr>
      <w:fldChar w:fldCharType="begin"/>
    </w:r>
    <w:r w:rsidR="00FF1966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61AB2">
      <w:rPr>
        <w:rStyle w:val="PageNumber"/>
        <w:noProof/>
        <w:rtl/>
      </w:rPr>
      <w:t>3</w:t>
    </w:r>
    <w:r>
      <w:rPr>
        <w:rStyle w:val="PageNumber"/>
      </w:rPr>
      <w:fldChar w:fldCharType="end"/>
    </w:r>
    <w:r w:rsidR="00FF1966">
      <w:rPr>
        <w:rFonts w:hint="cs"/>
        <w:rtl/>
      </w:rPr>
      <w:t xml:space="preserve"> </w:t>
    </w:r>
    <w:r>
      <w:fldChar w:fldCharType="begin"/>
    </w:r>
    <w:r>
      <w:instrText> DOCPROPERTY  Title  \* MERGEFORMAT </w:instrText>
    </w:r>
    <w:r>
      <w:fldChar w:fldCharType="separate"/>
    </w:r>
    <w:r w:rsidR="00DB75AC">
      <w:rPr>
        <w:rtl/>
      </w:rPr>
      <w:t>הכרת פונקציות טוריות</w:t>
    </w:r>
    <w:r>
      <w:fldChar w:fldCharType="end"/>
    </w:r>
    <w:r w:rsidR="00736FEC">
      <w:rPr>
        <w:rtl/>
      </w:rPr>
      <w:t xml:space="preserve">   </w:t>
    </w:r>
    <w:r w:rsidR="000333E9">
      <w:rPr>
        <w:rtl/>
      </w:rPr>
      <w:tab/>
    </w:r>
    <w:r w:rsidR="000333E9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0333E9">
      <w:rPr>
        <w:rtl/>
      </w:rPr>
      <w:t xml:space="preserve"> -</w:t>
    </w:r>
    <w:r w:rsidR="000333E9"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1880" w:rsidP="00376154" w:rsidRDefault="00F81880" w14:paraId="199A3FCB" w14:textId="77777777">
      <w:pPr>
        <w:pStyle w:val="a5"/>
      </w:pPr>
      <w:r>
        <w:separator/>
      </w:r>
    </w:p>
  </w:footnote>
  <w:footnote w:type="continuationSeparator" w:id="0">
    <w:p w:rsidR="00F81880" w:rsidP="00376154" w:rsidRDefault="00F81880" w14:paraId="5FA6EBF5" w14:textId="77777777">
      <w:pPr>
        <w:pStyle w:val="a5"/>
      </w:pPr>
      <w:r>
        <w:continuationSeparator/>
      </w:r>
    </w:p>
  </w:footnote>
  <w:footnote w:type="continuationNotice" w:id="1">
    <w:p w:rsidR="00F81880" w:rsidRDefault="00F81880" w14:paraId="0671913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3E9" w:rsidRDefault="006A33ED" w14:paraId="67C0D787" w14:textId="77777777">
    <w:pPr>
      <w:pStyle w:val="Header"/>
      <w:rPr>
        <w:rtl/>
      </w:rPr>
    </w:pPr>
    <w:r>
      <w:fldChar w:fldCharType="begin"/>
    </w:r>
    <w:r>
      <w:instrText> SUBJECT  \* MERGEFORMAT </w:instrText>
    </w:r>
    <w:r>
      <w:fldChar w:fldCharType="separate"/>
    </w:r>
    <w:r w:rsidR="00DB75AC">
      <w:rPr>
        <w:rtl/>
      </w:rPr>
      <w:t>מסדי נתונים</w:t>
    </w:r>
    <w:r>
      <w:fldChar w:fldCharType="end"/>
    </w:r>
    <w:r w:rsidR="000333E9">
      <w:rPr>
        <w:rtl/>
      </w:rPr>
      <w:tab/>
    </w:r>
    <w:r w:rsidR="000333E9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0333E9">
      <w:rPr>
        <w:rtl/>
      </w:rPr>
      <w:t xml:space="preserve"> -</w:t>
    </w:r>
    <w:r w:rsidR="000333E9">
      <w:rPr>
        <w:rtl/>
      </w:rPr>
      <w:tab/>
    </w:r>
    <w:r w:rsidR="000333E9">
      <w:rPr>
        <w:rtl/>
      </w:rPr>
      <w:t>ביה"ס למקצועות המחשב</w:t>
    </w:r>
    <w:r w:rsidR="000333E9">
      <w:rPr>
        <w:rtl/>
      </w:rPr>
      <w:br/>
    </w:r>
    <w:r w:rsidR="000333E9">
      <w:rPr>
        <w:rtl/>
      </w:rPr>
      <w:tab/>
    </w:r>
    <w:r w:rsidR="000333E9">
      <w:rPr>
        <w:rtl/>
      </w:rPr>
      <w:tab/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קורס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מדור תוב"ל</w:t>
    </w:r>
    <w:r w:rsidR="00FE77D7">
      <w:fldChar w:fldCharType="end"/>
    </w:r>
    <w:r w:rsidR="000333E9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C666C" w:rsidR="000333E9" w:rsidP="00A83372" w:rsidRDefault="006A33ED" w14:paraId="67C0D788" w14:textId="51151574">
    <w:pPr>
      <w:pStyle w:val="Header"/>
      <w:rPr>
        <w:rtl/>
      </w:rPr>
    </w:pPr>
    <w:r>
      <w:fldChar w:fldCharType="begin"/>
    </w:r>
    <w:r>
      <w:instrText> SUBJECT  \* MERGEFORMAT </w:instrText>
    </w:r>
    <w:r>
      <w:fldChar w:fldCharType="separate"/>
    </w:r>
    <w:r w:rsidR="00DB75AC">
      <w:rPr>
        <w:rtl/>
      </w:rPr>
      <w:t>מסדי נתונים</w:t>
    </w:r>
    <w:r>
      <w:fldChar w:fldCharType="end"/>
    </w:r>
    <w:r w:rsidR="00BC666C">
      <w:rPr>
        <w:rtl/>
      </w:rPr>
      <w:tab/>
    </w:r>
    <w:r w:rsidR="00BC666C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BC666C">
      <w:rPr>
        <w:rtl/>
      </w:rPr>
      <w:t xml:space="preserve"> -</w:t>
    </w:r>
    <w:r w:rsidR="00BC666C">
      <w:rPr>
        <w:rtl/>
      </w:rPr>
      <w:tab/>
    </w:r>
    <w:r w:rsidR="00BC666C">
      <w:rPr>
        <w:rtl/>
      </w:rPr>
      <w:t>ביה"ס למקצועות המחשב</w:t>
    </w:r>
    <w:r w:rsidR="00BC666C">
      <w:rPr>
        <w:rtl/>
      </w:rPr>
      <w:br/>
    </w:r>
    <w:r w:rsidR="00BC666C">
      <w:rPr>
        <w:rtl/>
      </w:rPr>
      <w:tab/>
    </w:r>
    <w:r w:rsidR="00BC666C">
      <w:rPr>
        <w:rtl/>
      </w:rPr>
      <w:tab/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קורס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 xml:space="preserve">מדור </w:t>
    </w:r>
    <w:r w:rsidR="00A83372">
      <w:rPr>
        <w:rFonts w:hint="cs"/>
        <w:rtl/>
      </w:rPr>
      <w:t>מאיה</w:t>
    </w:r>
    <w:r w:rsidR="00FE77D7">
      <w:fldChar w:fldCharType="end"/>
    </w:r>
    <w:r w:rsidR="00BC666C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3E9" w:rsidP="001C05BB" w:rsidRDefault="006A33ED" w14:paraId="67C0D78B" w14:textId="77777777">
    <w:pPr>
      <w:pStyle w:val="Header"/>
      <w:rPr>
        <w:rtl/>
      </w:rPr>
    </w:pPr>
    <w:r>
      <w:fldChar w:fldCharType="begin"/>
    </w:r>
    <w:r>
      <w:instrText> SUBJECT  \* MERGEFORMAT </w:instrText>
    </w:r>
    <w:r>
      <w:fldChar w:fldCharType="separate"/>
    </w:r>
    <w:r w:rsidR="00DB75AC">
      <w:rPr>
        <w:rtl/>
      </w:rPr>
      <w:t>מסדי נתונים</w:t>
    </w:r>
    <w:r>
      <w:fldChar w:fldCharType="end"/>
    </w:r>
    <w:r w:rsidR="000333E9">
      <w:rPr>
        <w:rtl/>
      </w:rPr>
      <w:tab/>
    </w:r>
    <w:r w:rsidR="000333E9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0333E9">
      <w:rPr>
        <w:rtl/>
      </w:rPr>
      <w:t xml:space="preserve"> -</w:t>
    </w:r>
    <w:r w:rsidR="000333E9">
      <w:rPr>
        <w:rtl/>
      </w:rPr>
      <w:tab/>
    </w:r>
    <w:r w:rsidR="000333E9">
      <w:rPr>
        <w:rtl/>
      </w:rPr>
      <w:t>ביה"ס למקצועות המחשב</w:t>
    </w:r>
    <w:r w:rsidR="000333E9">
      <w:rPr>
        <w:rtl/>
      </w:rPr>
      <w:br/>
    </w:r>
    <w:r w:rsidR="000333E9">
      <w:rPr>
        <w:rtl/>
      </w:rPr>
      <w:tab/>
    </w:r>
    <w:r w:rsidR="000333E9">
      <w:rPr>
        <w:rtl/>
      </w:rPr>
      <w:tab/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קורס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מדור תוב"ל</w:t>
    </w:r>
    <w:r w:rsidR="00FE77D7">
      <w:fldChar w:fldCharType="end"/>
    </w:r>
    <w:r w:rsidR="000333E9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EB281EA"/>
    <w:lvl w:ilvl="0">
      <w:start w:val="1"/>
      <w:numFmt w:val="hebrew1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2" w15:restartNumberingAfterBreak="0">
    <w:nsid w:val="0CC643DC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3" w15:restartNumberingAfterBreak="0">
    <w:nsid w:val="0E1C739F"/>
    <w:multiLevelType w:val="hybridMultilevel"/>
    <w:tmpl w:val="37B80654"/>
    <w:lvl w:ilvl="0" w:tplc="49722718">
      <w:numFmt w:val="bullet"/>
      <w:lvlText w:val=""/>
      <w:lvlJc w:val="left"/>
      <w:pPr>
        <w:ind w:left="720" w:hanging="360"/>
      </w:pPr>
      <w:rPr>
        <w:rFonts w:hint="default" w:ascii="Symbol" w:hAnsi="Symbol" w:cs="Heebo Ligh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1D7D44"/>
    <w:multiLevelType w:val="hybridMultilevel"/>
    <w:tmpl w:val="CC3E1FBA"/>
    <w:lvl w:ilvl="0" w:tplc="9834696A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D178A8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6" w15:restartNumberingAfterBreak="0">
    <w:nsid w:val="1FC6219A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7" w15:restartNumberingAfterBreak="0">
    <w:nsid w:val="20296D29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8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9" w15:restartNumberingAfterBreak="0">
    <w:nsid w:val="2A47248E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10" w15:restartNumberingAfterBreak="0">
    <w:nsid w:val="3FD050AF"/>
    <w:multiLevelType w:val="hybridMultilevel"/>
    <w:tmpl w:val="31A03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92BE3"/>
    <w:multiLevelType w:val="singleLevel"/>
    <w:tmpl w:val="BC0CA832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hint="default" w:ascii="Arial" w:hAnsi="Arial"/>
        <w:b w:val="0"/>
        <w:i w:val="0"/>
        <w:sz w:val="18"/>
        <w:u w:val="none"/>
      </w:rPr>
    </w:lvl>
  </w:abstractNum>
  <w:abstractNum w:abstractNumId="12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13" w15:restartNumberingAfterBreak="0">
    <w:nsid w:val="5E011AF2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14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5" w15:restartNumberingAfterBreak="0">
    <w:nsid w:val="7C9704DB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num w:numId="1" w16cid:durableId="910895301">
    <w:abstractNumId w:val="0"/>
  </w:num>
  <w:num w:numId="2" w16cid:durableId="1086918590">
    <w:abstractNumId w:val="15"/>
  </w:num>
  <w:num w:numId="3" w16cid:durableId="540021817">
    <w:abstractNumId w:val="7"/>
  </w:num>
  <w:num w:numId="4" w16cid:durableId="206838605">
    <w:abstractNumId w:val="6"/>
  </w:num>
  <w:num w:numId="5" w16cid:durableId="562525018">
    <w:abstractNumId w:val="13"/>
  </w:num>
  <w:num w:numId="6" w16cid:durableId="112747115">
    <w:abstractNumId w:val="11"/>
  </w:num>
  <w:num w:numId="7" w16cid:durableId="1656369947">
    <w:abstractNumId w:val="2"/>
  </w:num>
  <w:num w:numId="8" w16cid:durableId="1276719853">
    <w:abstractNumId w:val="5"/>
  </w:num>
  <w:num w:numId="9" w16cid:durableId="1595868383">
    <w:abstractNumId w:val="9"/>
  </w:num>
  <w:num w:numId="10" w16cid:durableId="102918324">
    <w:abstractNumId w:val="1"/>
  </w:num>
  <w:num w:numId="11" w16cid:durableId="100951708">
    <w:abstractNumId w:val="14"/>
  </w:num>
  <w:num w:numId="12" w16cid:durableId="1150902476">
    <w:abstractNumId w:val="4"/>
  </w:num>
  <w:num w:numId="13" w16cid:durableId="1127772144">
    <w:abstractNumId w:val="8"/>
  </w:num>
  <w:num w:numId="14" w16cid:durableId="702557661">
    <w:abstractNumId w:val="8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5" w16cid:durableId="948120972">
    <w:abstractNumId w:val="8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6" w16cid:durableId="334308087">
    <w:abstractNumId w:val="12"/>
  </w:num>
  <w:num w:numId="17" w16cid:durableId="625233352">
    <w:abstractNumId w:val="12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8" w16cid:durableId="1073623667">
    <w:abstractNumId w:val="10"/>
  </w:num>
  <w:num w:numId="19" w16cid:durableId="83121267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learence" w:val="꫄抣쇀ν豓损"/>
    <w:docVar w:name="ClearenceId" w:val="꫄抣쇀ν豓损"/>
    <w:docVar w:name="CourseId" w:val="ⵔ技㇀ϝ0"/>
    <w:docVar w:name="CourseName" w:val="_x000a_Ӄ㔀ܑ㓨ܑ婸ܑᴰܑ媨ܑ㐨ܑ㊐ܑ㐐ܑ㊨ܑ㏠ܑ嬈ܑ큐ڢ嫘ܑ탈ڢ㌠ܑ㋘ܑ㉠ܑ㋰ܑ㎘ܑ킘ڢ㇐ܑ㇐ܑ킘ڢ㎘ܑ㋰ܑ㉠ܑ㋘ܑ㌠ܑ탈ڢ嫘ܑ큐ڢ嬈ܑ㏠ܑ㊨ܑ㐐ܑ㊐ܑ㐨ܑ媨ܑᴰܑ婸ܑ㓨ܑ㔀ܑ"/>
  </w:docVars>
  <w:rsids>
    <w:rsidRoot w:val="00EA214E"/>
    <w:rsid w:val="000333E9"/>
    <w:rsid w:val="00034A83"/>
    <w:rsid w:val="00061AB2"/>
    <w:rsid w:val="000620B2"/>
    <w:rsid w:val="0009276B"/>
    <w:rsid w:val="000A63EA"/>
    <w:rsid w:val="000F2EE0"/>
    <w:rsid w:val="000F5FA1"/>
    <w:rsid w:val="00182C61"/>
    <w:rsid w:val="00195D68"/>
    <w:rsid w:val="001A261F"/>
    <w:rsid w:val="001A644C"/>
    <w:rsid w:val="001B13A3"/>
    <w:rsid w:val="001B199D"/>
    <w:rsid w:val="001C05BB"/>
    <w:rsid w:val="001C1DB6"/>
    <w:rsid w:val="00214FD7"/>
    <w:rsid w:val="00292321"/>
    <w:rsid w:val="002A4831"/>
    <w:rsid w:val="002F0280"/>
    <w:rsid w:val="0030221E"/>
    <w:rsid w:val="003161D8"/>
    <w:rsid w:val="00346886"/>
    <w:rsid w:val="00365AB8"/>
    <w:rsid w:val="0036639C"/>
    <w:rsid w:val="00376154"/>
    <w:rsid w:val="00383151"/>
    <w:rsid w:val="003957F2"/>
    <w:rsid w:val="003A1AC8"/>
    <w:rsid w:val="003A34F7"/>
    <w:rsid w:val="003C0D45"/>
    <w:rsid w:val="003D72AD"/>
    <w:rsid w:val="003E229F"/>
    <w:rsid w:val="004533C0"/>
    <w:rsid w:val="0045620E"/>
    <w:rsid w:val="00471C98"/>
    <w:rsid w:val="004776CE"/>
    <w:rsid w:val="004D4A1C"/>
    <w:rsid w:val="00534059"/>
    <w:rsid w:val="005358A4"/>
    <w:rsid w:val="0053624C"/>
    <w:rsid w:val="00563974"/>
    <w:rsid w:val="0058167A"/>
    <w:rsid w:val="005905B9"/>
    <w:rsid w:val="005A2EF8"/>
    <w:rsid w:val="005A35A7"/>
    <w:rsid w:val="005A528D"/>
    <w:rsid w:val="005C5A3F"/>
    <w:rsid w:val="005C740E"/>
    <w:rsid w:val="005D5FE4"/>
    <w:rsid w:val="00607521"/>
    <w:rsid w:val="00615ACD"/>
    <w:rsid w:val="006459F5"/>
    <w:rsid w:val="00646DA5"/>
    <w:rsid w:val="006574E3"/>
    <w:rsid w:val="006A33ED"/>
    <w:rsid w:val="006B0B5B"/>
    <w:rsid w:val="006D3E3C"/>
    <w:rsid w:val="006D46EB"/>
    <w:rsid w:val="006D5D81"/>
    <w:rsid w:val="0072183D"/>
    <w:rsid w:val="00736FEC"/>
    <w:rsid w:val="00740F41"/>
    <w:rsid w:val="00747C8D"/>
    <w:rsid w:val="007555FF"/>
    <w:rsid w:val="00792AFB"/>
    <w:rsid w:val="00793B8E"/>
    <w:rsid w:val="007C62CB"/>
    <w:rsid w:val="007C77D6"/>
    <w:rsid w:val="007E59CC"/>
    <w:rsid w:val="00806823"/>
    <w:rsid w:val="008324A6"/>
    <w:rsid w:val="00857957"/>
    <w:rsid w:val="008C5517"/>
    <w:rsid w:val="00904FE7"/>
    <w:rsid w:val="0092467E"/>
    <w:rsid w:val="0096694A"/>
    <w:rsid w:val="0098747A"/>
    <w:rsid w:val="00992205"/>
    <w:rsid w:val="00993301"/>
    <w:rsid w:val="009D14C8"/>
    <w:rsid w:val="009D6E64"/>
    <w:rsid w:val="00A548BB"/>
    <w:rsid w:val="00A77119"/>
    <w:rsid w:val="00A83372"/>
    <w:rsid w:val="00A91E72"/>
    <w:rsid w:val="00AA12C1"/>
    <w:rsid w:val="00AA1AE7"/>
    <w:rsid w:val="00AC31F8"/>
    <w:rsid w:val="00AD1E4A"/>
    <w:rsid w:val="00AD5FDE"/>
    <w:rsid w:val="00AF72AC"/>
    <w:rsid w:val="00B32C32"/>
    <w:rsid w:val="00B35F72"/>
    <w:rsid w:val="00B41F5B"/>
    <w:rsid w:val="00B8756C"/>
    <w:rsid w:val="00B90E35"/>
    <w:rsid w:val="00B91813"/>
    <w:rsid w:val="00BB03DB"/>
    <w:rsid w:val="00BC666C"/>
    <w:rsid w:val="00BD7452"/>
    <w:rsid w:val="00C100AF"/>
    <w:rsid w:val="00C73376"/>
    <w:rsid w:val="00C87288"/>
    <w:rsid w:val="00CA50DD"/>
    <w:rsid w:val="00CC7D3F"/>
    <w:rsid w:val="00D42777"/>
    <w:rsid w:val="00D94130"/>
    <w:rsid w:val="00DB6485"/>
    <w:rsid w:val="00DB75AC"/>
    <w:rsid w:val="00DF2C5A"/>
    <w:rsid w:val="00E00AE4"/>
    <w:rsid w:val="00E111FC"/>
    <w:rsid w:val="00E1380D"/>
    <w:rsid w:val="00E16228"/>
    <w:rsid w:val="00E334C0"/>
    <w:rsid w:val="00EA214E"/>
    <w:rsid w:val="00ED2526"/>
    <w:rsid w:val="00EE0300"/>
    <w:rsid w:val="00EE7878"/>
    <w:rsid w:val="00F054F2"/>
    <w:rsid w:val="00F1155D"/>
    <w:rsid w:val="00F44474"/>
    <w:rsid w:val="00F51252"/>
    <w:rsid w:val="00F80AAC"/>
    <w:rsid w:val="00F81880"/>
    <w:rsid w:val="00FC4FF2"/>
    <w:rsid w:val="00FE624A"/>
    <w:rsid w:val="00FE77D7"/>
    <w:rsid w:val="00FF1966"/>
    <w:rsid w:val="0B6CFDE4"/>
    <w:rsid w:val="0C621F71"/>
    <w:rsid w:val="0CBB8860"/>
    <w:rsid w:val="1F100C2E"/>
    <w:rsid w:val="2142CB42"/>
    <w:rsid w:val="23D6BEC3"/>
    <w:rsid w:val="244AD408"/>
    <w:rsid w:val="2D9E5286"/>
    <w:rsid w:val="3BA6A8ED"/>
    <w:rsid w:val="43D21BEA"/>
    <w:rsid w:val="45205CA9"/>
    <w:rsid w:val="4D96681B"/>
    <w:rsid w:val="574F0425"/>
    <w:rsid w:val="59F5AF4C"/>
    <w:rsid w:val="600A7EF0"/>
    <w:rsid w:val="65764B50"/>
    <w:rsid w:val="674B0F4C"/>
    <w:rsid w:val="67D74C07"/>
    <w:rsid w:val="6963F040"/>
    <w:rsid w:val="6A6ACD2F"/>
    <w:rsid w:val="754E42AF"/>
    <w:rsid w:val="7A6C9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  <o:rules v:ext="edit">
        <o:r id="V:Rule1" type="connector" idref="#Straight Arrow Connector 13"/>
      </o:rules>
    </o:shapelayout>
  </w:shapeDefaults>
  <w:decimalSymbol w:val="."/>
  <w:listSeparator w:val=","/>
  <w14:docId w14:val="67C0D736"/>
  <w15:docId w15:val="{2264E0A2-5463-4D5E-BF4D-50E8F509E5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61AB2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,נושא בשיעור"/>
    <w:next w:val="PlainText"/>
    <w:qFormat/>
    <w:rsid w:val="00061AB2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,דרך העברה"/>
    <w:basedOn w:val="Normal"/>
    <w:next w:val="PlainText"/>
    <w:qFormat/>
    <w:rsid w:val="00061AB2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,אבן יסוד"/>
    <w:basedOn w:val="Normal"/>
    <w:next w:val="PlainText"/>
    <w:qFormat/>
    <w:rsid w:val="00061AB2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rsid w:val="00061AB2"/>
    <w:pPr>
      <w:outlineLvl w:val="3"/>
    </w:pPr>
  </w:style>
  <w:style w:type="paragraph" w:styleId="Heading5">
    <w:name w:val="heading 5"/>
    <w:basedOn w:val="Normal"/>
    <w:next w:val="Normal5"/>
    <w:qFormat/>
    <w:rsid w:val="00061AB2"/>
    <w:pPr>
      <w:ind w:left="0" w:right="2552"/>
      <w:outlineLvl w:val="4"/>
    </w:pPr>
  </w:style>
  <w:style w:type="paragraph" w:styleId="Heading6">
    <w:name w:val="heading 6"/>
    <w:basedOn w:val="Heading5"/>
    <w:next w:val="Normal6"/>
    <w:qFormat/>
    <w:rsid w:val="00061AB2"/>
    <w:pPr>
      <w:ind w:right="2304"/>
      <w:outlineLvl w:val="5"/>
    </w:pPr>
  </w:style>
  <w:style w:type="paragraph" w:styleId="Heading7">
    <w:name w:val="heading 7"/>
    <w:basedOn w:val="Heading6"/>
    <w:next w:val="Normal7"/>
    <w:qFormat/>
    <w:rsid w:val="00061AB2"/>
    <w:pPr>
      <w:ind w:right="2552"/>
      <w:outlineLvl w:val="6"/>
    </w:pPr>
  </w:style>
  <w:style w:type="paragraph" w:styleId="Heading8">
    <w:name w:val="heading 8"/>
    <w:basedOn w:val="Heading7"/>
    <w:next w:val="Normal8"/>
    <w:qFormat/>
    <w:rsid w:val="00061AB2"/>
    <w:pPr>
      <w:outlineLvl w:val="7"/>
    </w:pPr>
  </w:style>
  <w:style w:type="paragraph" w:styleId="Heading9">
    <w:name w:val="heading 9"/>
    <w:basedOn w:val="Heading8"/>
    <w:next w:val="Normal9"/>
    <w:qFormat/>
    <w:rsid w:val="00061AB2"/>
    <w:p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061AB2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Footer">
    <w:name w:val="footer"/>
    <w:basedOn w:val="Normal"/>
    <w:rsid w:val="00061AB2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styleId="a0" w:customStyle="1">
    <w:name w:val="רשימת הגדרות"/>
    <w:basedOn w:val="PlainText"/>
    <w:rsid w:val="00061AB2"/>
    <w:pPr>
      <w:ind w:left="2552" w:hanging="1701"/>
    </w:pPr>
  </w:style>
  <w:style w:type="paragraph" w:styleId="ListNumber4">
    <w:name w:val="List Number 4"/>
    <w:basedOn w:val="Normal"/>
    <w:rsid w:val="00061AB2"/>
    <w:pPr>
      <w:ind w:left="1440" w:hanging="360"/>
    </w:pPr>
  </w:style>
  <w:style w:type="paragraph" w:styleId="a1" w:customStyle="1">
    <w:name w:val="כותרת מסגרת"/>
    <w:basedOn w:val="Normal"/>
    <w:next w:val="a2"/>
    <w:rsid w:val="00061AB2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styleId="a2" w:customStyle="1">
    <w:name w:val="טקסט מסגרת"/>
    <w:basedOn w:val="a3"/>
    <w:rsid w:val="00061AB2"/>
  </w:style>
  <w:style w:type="paragraph" w:styleId="a4" w:customStyle="1">
    <w:name w:val="כותרת טבלה"/>
    <w:basedOn w:val="a5"/>
    <w:rsid w:val="00061AB2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ListNumber2">
    <w:name w:val="List Number 2"/>
    <w:basedOn w:val="Normal"/>
    <w:rsid w:val="00061AB2"/>
    <w:pPr>
      <w:ind w:left="720" w:hanging="360"/>
    </w:pPr>
  </w:style>
  <w:style w:type="paragraph" w:styleId="ListNumber">
    <w:name w:val="List Number"/>
    <w:basedOn w:val="Normal"/>
    <w:rsid w:val="00061AB2"/>
    <w:pPr>
      <w:ind w:left="360" w:hanging="360"/>
    </w:pPr>
  </w:style>
  <w:style w:type="paragraph" w:styleId="ListNumber5">
    <w:name w:val="List Number 5"/>
    <w:basedOn w:val="Normal"/>
    <w:rsid w:val="00061AB2"/>
    <w:pPr>
      <w:ind w:left="1800" w:hanging="360"/>
    </w:pPr>
  </w:style>
  <w:style w:type="paragraph" w:styleId="ListBullet">
    <w:name w:val="List Bullet"/>
    <w:basedOn w:val="Normal"/>
    <w:rsid w:val="00061AB2"/>
    <w:pPr>
      <w:ind w:left="360" w:hanging="360"/>
    </w:pPr>
  </w:style>
  <w:style w:type="paragraph" w:styleId="ListBullet2">
    <w:name w:val="List Bullet 2"/>
    <w:basedOn w:val="Normal"/>
    <w:rsid w:val="00061AB2"/>
    <w:pPr>
      <w:ind w:left="720" w:hanging="360"/>
    </w:pPr>
  </w:style>
  <w:style w:type="paragraph" w:styleId="ListBullet3">
    <w:name w:val="List Bullet 3"/>
    <w:basedOn w:val="Normal"/>
    <w:rsid w:val="00061AB2"/>
    <w:pPr>
      <w:ind w:left="1080" w:hanging="360"/>
    </w:pPr>
  </w:style>
  <w:style w:type="paragraph" w:styleId="ListBullet4">
    <w:name w:val="List Bullet 4"/>
    <w:basedOn w:val="Normal"/>
    <w:rsid w:val="00061AB2"/>
    <w:pPr>
      <w:ind w:left="1440" w:hanging="360"/>
    </w:pPr>
  </w:style>
  <w:style w:type="paragraph" w:styleId="ListBullet5">
    <w:name w:val="List Bullet 5"/>
    <w:basedOn w:val="Normal"/>
    <w:rsid w:val="00061AB2"/>
    <w:pPr>
      <w:ind w:left="1800" w:hanging="360"/>
    </w:pPr>
  </w:style>
  <w:style w:type="paragraph" w:styleId="ListNumber3">
    <w:name w:val="List Number 3"/>
    <w:basedOn w:val="Normal"/>
    <w:rsid w:val="00061AB2"/>
    <w:pPr>
      <w:ind w:left="1080" w:hanging="360"/>
    </w:pPr>
  </w:style>
  <w:style w:type="paragraph" w:styleId="a6" w:customStyle="1">
    <w:name w:val="פסקה אנגלית"/>
    <w:basedOn w:val="Normal"/>
    <w:rsid w:val="00061AB2"/>
    <w:pPr>
      <w:bidi w:val="0"/>
      <w:jc w:val="right"/>
    </w:pPr>
  </w:style>
  <w:style w:type="character" w:styleId="PageNumber">
    <w:name w:val="page number"/>
    <w:basedOn w:val="DefaultParagraphFont"/>
    <w:rsid w:val="00061AB2"/>
    <w:rPr>
      <w:bCs/>
      <w:sz w:val="28"/>
      <w:szCs w:val="28"/>
    </w:rPr>
  </w:style>
  <w:style w:type="paragraph" w:styleId="a" w:customStyle="1">
    <w:name w:val="תוכנית"/>
    <w:basedOn w:val="a6"/>
    <w:rsid w:val="00061AB2"/>
    <w:pPr>
      <w:numPr>
        <w:numId w:val="17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sid w:val="00061AB2"/>
    <w:rPr>
      <w:sz w:val="20"/>
      <w:szCs w:val="20"/>
    </w:rPr>
  </w:style>
  <w:style w:type="character" w:styleId="a7" w:customStyle="1">
    <w:name w:val="תו להקשה"/>
    <w:basedOn w:val="DefaultParagraphFont"/>
    <w:rsid w:val="00061AB2"/>
    <w:rPr>
      <w:b/>
      <w:bCs/>
    </w:rPr>
  </w:style>
  <w:style w:type="character" w:styleId="a8" w:customStyle="1">
    <w:name w:val="ערך להקשה"/>
    <w:basedOn w:val="DefaultParagraphFont"/>
    <w:rsid w:val="00061AB2"/>
    <w:rPr>
      <w:rFonts w:ascii="Univers Condensed" w:hAnsi="Univers Condensed" w:cs="Miriam"/>
      <w:i/>
      <w:iCs/>
    </w:rPr>
  </w:style>
  <w:style w:type="character" w:styleId="a9" w:customStyle="1">
    <w:name w:val="מונח"/>
    <w:basedOn w:val="DefaultParagraphFont"/>
    <w:rsid w:val="00061AB2"/>
    <w:rPr>
      <w:b/>
      <w:bCs/>
      <w:i/>
      <w:iCs/>
    </w:rPr>
  </w:style>
  <w:style w:type="paragraph" w:styleId="aa" w:customStyle="1">
    <w:name w:val="הערה"/>
    <w:basedOn w:val="Normal"/>
    <w:rsid w:val="00061AB2"/>
    <w:pPr>
      <w:spacing w:after="0"/>
      <w:ind w:left="284"/>
      <w:jc w:val="left"/>
    </w:pPr>
    <w:rPr>
      <w:sz w:val="12"/>
      <w:szCs w:val="16"/>
    </w:rPr>
  </w:style>
  <w:style w:type="paragraph" w:styleId="-" w:customStyle="1">
    <w:name w:val="הערה - כותרת"/>
    <w:basedOn w:val="aa"/>
    <w:next w:val="aa"/>
    <w:rsid w:val="00061AB2"/>
    <w:rPr>
      <w:b/>
      <w:bCs/>
      <w:sz w:val="16"/>
      <w:szCs w:val="20"/>
    </w:rPr>
  </w:style>
  <w:style w:type="paragraph" w:styleId="ab" w:customStyle="1">
    <w:name w:val="תקציר"/>
    <w:basedOn w:val="aa"/>
    <w:rsid w:val="00061AB2"/>
    <w:pPr>
      <w:pBdr>
        <w:top w:val="single" w:color="auto" w:sz="12" w:space="1"/>
        <w:bottom w:val="single" w:color="auto" w:sz="6" w:space="1"/>
      </w:pBdr>
    </w:pPr>
  </w:style>
  <w:style w:type="paragraph" w:styleId="-0" w:customStyle="1">
    <w:name w:val="תקציר - כותרת"/>
    <w:basedOn w:val="aa"/>
    <w:next w:val="ab"/>
    <w:rsid w:val="00061AB2"/>
    <w:pPr>
      <w:pBdr>
        <w:top w:val="single" w:color="auto" w:sz="12" w:space="1"/>
        <w:bottom w:val="single" w:color="auto" w:sz="6" w:space="1"/>
      </w:pBdr>
    </w:pPr>
    <w:rPr>
      <w:b/>
      <w:bCs/>
    </w:rPr>
  </w:style>
  <w:style w:type="paragraph" w:styleId="ac" w:customStyle="1">
    <w:name w:val="*פנימי*בשוליים"/>
    <w:basedOn w:val="Normal"/>
    <w:rsid w:val="00061AB2"/>
    <w:pPr>
      <w:spacing w:after="0"/>
      <w:ind w:left="284"/>
      <w:jc w:val="right"/>
    </w:pPr>
  </w:style>
  <w:style w:type="paragraph" w:styleId="ad" w:customStyle="1">
    <w:name w:val="הפניה לתשובות"/>
    <w:basedOn w:val="aa"/>
    <w:rsid w:val="00061AB2"/>
  </w:style>
  <w:style w:type="paragraph" w:styleId="Normal5" w:customStyle="1">
    <w:name w:val="Normal 5"/>
    <w:basedOn w:val="Heading5"/>
    <w:next w:val="Heading5"/>
    <w:rsid w:val="00061AB2"/>
    <w:pPr>
      <w:ind w:left="1191"/>
      <w:outlineLvl w:val="9"/>
    </w:pPr>
  </w:style>
  <w:style w:type="paragraph" w:styleId="a5" w:customStyle="1">
    <w:name w:val="טקסט טבלה"/>
    <w:basedOn w:val="Normal"/>
    <w:rsid w:val="00061AB2"/>
    <w:pPr>
      <w:spacing w:before="60" w:after="60"/>
      <w:ind w:left="0"/>
      <w:jc w:val="left"/>
    </w:pPr>
    <w:rPr>
      <w:sz w:val="16"/>
      <w:szCs w:val="20"/>
    </w:rPr>
  </w:style>
  <w:style w:type="paragraph" w:styleId="Normal6" w:customStyle="1">
    <w:name w:val="Normal 6"/>
    <w:basedOn w:val="Heading6"/>
    <w:next w:val="Heading6"/>
    <w:rsid w:val="00061AB2"/>
    <w:pPr>
      <w:ind w:left="907" w:right="2552"/>
      <w:outlineLvl w:val="9"/>
    </w:pPr>
  </w:style>
  <w:style w:type="paragraph" w:styleId="Normal7" w:customStyle="1">
    <w:name w:val="Normal 7"/>
    <w:basedOn w:val="Heading7"/>
    <w:next w:val="Heading7"/>
    <w:rsid w:val="00061AB2"/>
    <w:pPr>
      <w:ind w:left="1871"/>
      <w:outlineLvl w:val="9"/>
    </w:pPr>
  </w:style>
  <w:style w:type="paragraph" w:styleId="Normal8" w:customStyle="1">
    <w:name w:val="Normal 8"/>
    <w:basedOn w:val="Heading8"/>
    <w:next w:val="Heading8"/>
    <w:rsid w:val="00061AB2"/>
    <w:pPr>
      <w:ind w:left="1814"/>
      <w:outlineLvl w:val="9"/>
    </w:pPr>
  </w:style>
  <w:style w:type="paragraph" w:styleId="Normal9" w:customStyle="1">
    <w:name w:val="Normal 9"/>
    <w:basedOn w:val="Heading9"/>
    <w:next w:val="Heading9"/>
    <w:rsid w:val="00061AB2"/>
    <w:pPr>
      <w:tabs>
        <w:tab w:val="num" w:pos="360"/>
      </w:tabs>
      <w:ind w:left="2722" w:hanging="397"/>
      <w:outlineLvl w:val="9"/>
    </w:pPr>
  </w:style>
  <w:style w:type="paragraph" w:styleId="ae" w:customStyle="1">
    <w:name w:val="ברכת הצלחה"/>
    <w:basedOn w:val="Normal"/>
    <w:rsid w:val="00061AB2"/>
    <w:pPr>
      <w:framePr w:hSpace="181" w:wrap="notBeside" w:hAnchor="margin" w:y="14176"/>
      <w:spacing w:before="0" w:after="0"/>
      <w:ind w:left="0"/>
      <w:jc w:val="right"/>
    </w:pPr>
  </w:style>
  <w:style w:type="paragraph" w:styleId="a3" w:customStyle="1">
    <w:name w:val="טקסט עם הערה"/>
    <w:basedOn w:val="Normal"/>
    <w:rsid w:val="00061AB2"/>
    <w:pPr>
      <w:ind w:left="0"/>
    </w:pPr>
  </w:style>
  <w:style w:type="paragraph" w:styleId="PlainText">
    <w:name w:val="Plain Text"/>
    <w:basedOn w:val="Normal"/>
    <w:rsid w:val="00061AB2"/>
    <w:pPr>
      <w:ind w:right="2552"/>
    </w:pPr>
  </w:style>
  <w:style w:type="paragraph" w:styleId="af" w:customStyle="1">
    <w:name w:val="עבריתמבנית"/>
    <w:basedOn w:val="PlainText"/>
    <w:rsid w:val="00061AB2"/>
    <w:pPr>
      <w:spacing w:before="40" w:after="40"/>
      <w:ind w:left="1440"/>
      <w:jc w:val="left"/>
    </w:pPr>
    <w:rPr>
      <w:rFonts w:cs="Aharoni"/>
    </w:rPr>
  </w:style>
  <w:style w:type="paragraph" w:styleId="af0" w:customStyle="1">
    <w:name w:val="סמל מסגרת"/>
    <w:rsid w:val="00061AB2"/>
    <w:pPr>
      <w:keepNext/>
      <w:widowControl w:val="0"/>
      <w:ind w:right="113"/>
    </w:pPr>
    <w:rPr>
      <w:rFonts w:ascii="Wingdings" w:hAnsi="Wingdings"/>
      <w:sz w:val="56"/>
    </w:rPr>
  </w:style>
  <w:style w:type="paragraph" w:styleId="af1" w:customStyle="1">
    <w:name w:val="סגנון תוכנית + שמאל"/>
    <w:basedOn w:val="a"/>
    <w:rsid w:val="00061AB2"/>
    <w:pPr>
      <w:bidi/>
    </w:pPr>
  </w:style>
  <w:style w:type="paragraph" w:styleId="af2" w:customStyle="1">
    <w:name w:val="כותרת ראשית"/>
    <w:basedOn w:val="Heading1"/>
    <w:next w:val="Normal"/>
    <w:rsid w:val="00061AB2"/>
    <w:rPr>
      <w:rFonts w:cs="David"/>
      <w:bCs/>
      <w:szCs w:val="56"/>
    </w:rPr>
  </w:style>
  <w:style w:type="paragraph" w:styleId="ListParagraph">
    <w:name w:val="List Paragraph"/>
    <w:basedOn w:val="Normal"/>
    <w:uiPriority w:val="34"/>
    <w:qFormat/>
    <w:rsid w:val="00061AB2"/>
    <w:pPr>
      <w:ind w:left="720"/>
      <w:contextualSpacing/>
    </w:pPr>
  </w:style>
  <w:style w:type="character" w:styleId="Hyperlink">
    <w:name w:val="Hyperlink"/>
    <w:basedOn w:val="DefaultParagraphFont"/>
    <w:unhideWhenUsed/>
    <w:rsid w:val="00A771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77119"/>
    <w:pPr>
      <w:spacing w:before="0" w:after="0"/>
    </w:pPr>
    <w:rPr>
      <w:rFonts w:ascii="Tahoma" w:hAnsi="Tahoma" w:cs="Tahoma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A7711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image" Target="media/image11.png" Id="rId21" /><Relationship Type="http://schemas.openxmlformats.org/officeDocument/2006/relationships/header" Target="header3.xml" Id="rId34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footer" Target="footer2.xml" Id="rId33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hyperlink" Target="https://www.postgresql.org/docs/9.5/datatype-datetime.html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postgresqltutorial.com/postgresql-interval/" TargetMode="External" Id="rId11" /><Relationship Type="http://schemas.openxmlformats.org/officeDocument/2006/relationships/image" Target="media/image14.png" Id="rId24" /><Relationship Type="http://schemas.openxmlformats.org/officeDocument/2006/relationships/footer" Target="footer1.xml" Id="rId32" /><Relationship Type="http://schemas.openxmlformats.org/officeDocument/2006/relationships/theme" Target="theme/theme1.xml" Id="rId37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hyperlink" Target="https://www.postgresql.org/docs/9.1/functions-datetime.html" TargetMode="External" Id="rId28" /><Relationship Type="http://schemas.openxmlformats.org/officeDocument/2006/relationships/fontTable" Target="fontTable.xml" Id="rId36" /><Relationship Type="http://schemas.openxmlformats.org/officeDocument/2006/relationships/image" Target="media/image1.png" Id="rId10" /><Relationship Type="http://schemas.openxmlformats.org/officeDocument/2006/relationships/image" Target="media/image9.png" Id="rId19" /><Relationship Type="http://schemas.openxmlformats.org/officeDocument/2006/relationships/header" Target="header2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hyperlink" Target="https://mode.com/blog/postgres-sql-date-functions" TargetMode="External" Id="rId27" /><Relationship Type="http://schemas.openxmlformats.org/officeDocument/2006/relationships/header" Target="header1.xml" Id="rId30" /><Relationship Type="http://schemas.openxmlformats.org/officeDocument/2006/relationships/footer" Target="footer3.xml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CFA0B-C050-40F0-8C9E-FA0343C03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3BBBA3-D0E6-41E0-BAAC-7EFC4074D71F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3.xml><?xml version="1.0" encoding="utf-8"?>
<ds:datastoreItem xmlns:ds="http://schemas.openxmlformats.org/officeDocument/2006/customXml" ds:itemID="{B7029E39-AA08-4B6C-BDB0-8A122F1869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Vsumpage.dot</ap:Template>
  <ap:Application>Microsoft Word for the web</ap:Application>
  <ap:DocSecurity>4</ap:DocSecurity>
  <ap:ScaleCrop>false</ap:ScaleCrop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הכרת פונקציות טוריות</dc:title>
  <dc:subject>מסדי נתונים</dc:subject>
  <dc:creator>טלי תוב"לי</dc:creator>
  <cp:keywords/>
  <dc:description>אל תשכח למלא גם את שדות המידע שבכרטסת "התאמה אישית"!_x000d_
------------------------------------------------------------------------------_x000d_
22.7.96: ביטול המסגרת שיצרה את השוליים. הערות שוליים נוצרות עתה ע"י טבלה._x000d_
18.7.96: הוספת מספור ע"י Heading5-9 , הוספת תמ</dc:description>
  <cp:lastModifiedBy>סיון ברנע</cp:lastModifiedBy>
  <cp:revision>42</cp:revision>
  <cp:lastPrinted>2007-06-07T19:39:00Z</cp:lastPrinted>
  <dcterms:created xsi:type="dcterms:W3CDTF">2014-05-29T01:18:00Z</dcterms:created>
  <dcterms:modified xsi:type="dcterms:W3CDTF">2023-04-13T08:30:10Z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מדור תוב"ל</vt:lpwstr>
  </property>
  <property fmtid="{D5CDD505-2E9C-101B-9397-08002B2CF9AE}" pid="3" name="סיווג">
    <vt:lpwstr>בלמ"ס</vt:lpwstr>
  </property>
  <property fmtid="{D5CDD505-2E9C-101B-9397-08002B2CF9AE}" pid="4" name="מדריך">
    <vt:lpwstr>הצוות השולט 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543200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MediaServiceImageTags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