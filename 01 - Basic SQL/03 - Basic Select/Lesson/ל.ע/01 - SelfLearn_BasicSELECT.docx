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D2E85" w:rsidR="00A1433F" w:rsidP="00FD2E85" w:rsidRDefault="00943DE9" w14:paraId="70883F1B" w14:textId="62A10314">
      <w:pPr>
        <w:pStyle w:val="1"/>
        <w:spacing w:line="360" w:lineRule="auto"/>
        <w:jc w:val="center"/>
        <w:rPr>
          <w:rFonts w:ascii="Heebo" w:hAnsi="Heebo" w:cs="Heebo"/>
          <w:szCs w:val="40"/>
          <w:rtl/>
        </w:rPr>
      </w:pPr>
      <w:r w:rsidRPr="00081F99">
        <w:rPr>
          <w:rFonts w:ascii="Heebo" w:hAnsi="Heebo" w:cs="Heebo"/>
          <w:szCs w:val="40"/>
        </w:rPr>
        <w:fldChar w:fldCharType="begin"/>
      </w:r>
      <w:r w:rsidRPr="00081F99">
        <w:rPr>
          <w:rFonts w:ascii="Heebo" w:hAnsi="Heebo" w:cs="Heebo"/>
          <w:szCs w:val="40"/>
        </w:rPr>
        <w:instrText xml:space="preserve"> TITLE  \* MERGEFORMAT </w:instrText>
      </w:r>
      <w:r w:rsidRPr="00081F99">
        <w:rPr>
          <w:rFonts w:ascii="Heebo" w:hAnsi="Heebo" w:cs="Heebo"/>
          <w:szCs w:val="40"/>
        </w:rPr>
        <w:fldChar w:fldCharType="separate"/>
      </w:r>
      <w:r w:rsidRPr="00081F99" w:rsidR="00A1433F">
        <w:rPr>
          <w:rFonts w:ascii="Heebo" w:hAnsi="Heebo" w:cs="Heebo"/>
          <w:b w:val="0"/>
          <w:szCs w:val="40"/>
          <w:rtl/>
        </w:rPr>
        <w:t>פקודת</w:t>
      </w:r>
      <w:r w:rsidRPr="00081F99" w:rsidR="00A1433F">
        <w:rPr>
          <w:rFonts w:ascii="Heebo" w:hAnsi="Heebo" w:cs="Heebo"/>
          <w:b w:val="0"/>
          <w:szCs w:val="40"/>
        </w:rPr>
        <w:t xml:space="preserve"> </w:t>
      </w:r>
      <w:r w:rsidRPr="00081F99" w:rsidR="00A1433F">
        <w:rPr>
          <w:rFonts w:ascii="Heebo" w:hAnsi="Heebo" w:cs="Heebo"/>
          <w:szCs w:val="40"/>
        </w:rPr>
        <w:t>SELECT</w:t>
      </w:r>
      <w:r w:rsidRPr="00081F99" w:rsidR="00A1433F">
        <w:rPr>
          <w:rFonts w:ascii="Heebo" w:hAnsi="Heebo" w:cs="Heebo"/>
          <w:b w:val="0"/>
          <w:szCs w:val="40"/>
        </w:rPr>
        <w:t xml:space="preserve"> </w:t>
      </w:r>
      <w:r w:rsidRPr="00081F99" w:rsidR="00A1433F">
        <w:rPr>
          <w:rFonts w:ascii="Heebo" w:hAnsi="Heebo" w:cs="Heebo"/>
          <w:b w:val="0"/>
          <w:szCs w:val="40"/>
          <w:rtl/>
        </w:rPr>
        <w:t>בסיסית</w:t>
      </w:r>
      <w:r w:rsidRPr="00081F99">
        <w:rPr>
          <w:rFonts w:ascii="Heebo" w:hAnsi="Heebo" w:cs="Heebo"/>
          <w:b w:val="0"/>
          <w:szCs w:val="40"/>
        </w:rPr>
        <w:fldChar w:fldCharType="end"/>
      </w:r>
    </w:p>
    <w:p w:rsidRPr="00FD2E85" w:rsidR="00FD2E85" w:rsidP="00FD2E85" w:rsidRDefault="00AD67CB" w14:paraId="05640713" w14:textId="27ED52B8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hint="cs" w:ascii="Heebo" w:hAnsi="Heebo" w:cs="Heebo"/>
          <w:b/>
          <w:bCs/>
          <w:sz w:val="32"/>
          <w:szCs w:val="32"/>
          <w:rtl/>
        </w:rPr>
        <w:t>פקודת</w:t>
      </w:r>
      <w:bookmarkStart w:name="_GoBack" w:id="0"/>
      <w:bookmarkEnd w:id="0"/>
      <w:r w:rsidRPr="00FD2E85" w:rsidR="00FD2E85">
        <w:rPr>
          <w:rFonts w:ascii="Heebo" w:hAnsi="Heebo" w:cs="Heebo"/>
          <w:b/>
          <w:bCs/>
          <w:sz w:val="32"/>
          <w:szCs w:val="32"/>
          <w:rtl/>
        </w:rPr>
        <w:t xml:space="preserve"> </w:t>
      </w:r>
      <w:r w:rsidRPr="00FD2E85" w:rsidR="00FD2E85">
        <w:rPr>
          <w:rFonts w:hint="cs" w:ascii="Heebo" w:hAnsi="Heebo" w:cs="Heebo"/>
          <w:b/>
          <w:bCs/>
          <w:sz w:val="32"/>
          <w:szCs w:val="32"/>
          <w:rtl/>
        </w:rPr>
        <w:t>ה-</w:t>
      </w:r>
      <w:r w:rsidRPr="00FD2E85" w:rsidR="00FD2E85">
        <w:rPr>
          <w:rFonts w:ascii="Heebo" w:hAnsi="Heebo" w:cs="Heebo"/>
          <w:b/>
          <w:bCs/>
          <w:sz w:val="32"/>
          <w:szCs w:val="32"/>
        </w:rPr>
        <w:t xml:space="preserve">SELECT </w:t>
      </w:r>
    </w:p>
    <w:p w:rsidRPr="00FD2E85" w:rsidR="00CD0A78" w:rsidP="00FD2E85" w:rsidRDefault="00FD2E85" w14:paraId="7F266B28" w14:textId="50FDABCF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sz w:val="24"/>
          <w:u w:val="single"/>
          <w:rtl/>
        </w:rPr>
      </w:pPr>
      <w:r>
        <w:rPr>
          <w:rFonts w:hint="cs" w:ascii="Heebo" w:hAnsi="Heebo" w:cs="Heebo"/>
          <w:sz w:val="24"/>
          <w:rtl/>
        </w:rPr>
        <w:t>פסוקית</w:t>
      </w:r>
      <w:r w:rsidRPr="00081F99" w:rsidR="00A1433F">
        <w:rPr>
          <w:rFonts w:ascii="Heebo" w:hAnsi="Heebo" w:cs="Heebo"/>
          <w:sz w:val="24"/>
          <w:rtl/>
        </w:rPr>
        <w:t xml:space="preserve"> ה-</w:t>
      </w:r>
      <w:r w:rsidRPr="00081F99" w:rsidR="00A1433F">
        <w:rPr>
          <w:rFonts w:ascii="Heebo" w:hAnsi="Heebo" w:cs="Heebo"/>
          <w:sz w:val="24"/>
        </w:rPr>
        <w:t>SELECT</w:t>
      </w:r>
      <w:r w:rsidRPr="00081F99" w:rsidR="00A1433F">
        <w:rPr>
          <w:rFonts w:ascii="Heebo" w:hAnsi="Heebo" w:cs="Heebo"/>
          <w:sz w:val="24"/>
          <w:rtl/>
        </w:rPr>
        <w:t xml:space="preserve"> ב-</w:t>
      </w:r>
      <w:r w:rsidRPr="00081F99" w:rsidR="00A1433F">
        <w:rPr>
          <w:rFonts w:ascii="Heebo" w:hAnsi="Heebo" w:cs="Heebo"/>
          <w:sz w:val="24"/>
        </w:rPr>
        <w:t>SQL</w:t>
      </w:r>
      <w:r w:rsidRPr="00081F99" w:rsidR="00A1433F">
        <w:rPr>
          <w:rFonts w:ascii="Heebo" w:hAnsi="Heebo" w:cs="Heebo"/>
          <w:sz w:val="24"/>
          <w:rtl/>
        </w:rPr>
        <w:t xml:space="preserve"> מאפשרת שליפה של נתונים מתוך טבלאות ומחזירה טבלה הנקראת</w:t>
      </w:r>
    </w:p>
    <w:p w:rsidR="00FD2E85" w:rsidP="00FD2E85" w:rsidRDefault="00A1433F" w14:paraId="4A21604D" w14:textId="77777777">
      <w:pPr>
        <w:pStyle w:val="a1"/>
        <w:spacing w:line="360" w:lineRule="auto"/>
        <w:ind w:left="0" w:right="144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b/>
          <w:bCs/>
          <w:sz w:val="24"/>
          <w:rtl/>
        </w:rPr>
        <w:t>טבלת התוצאה</w:t>
      </w:r>
      <w:r w:rsidRPr="00081F99">
        <w:rPr>
          <w:rFonts w:ascii="Heebo" w:hAnsi="Heebo" w:cs="Heebo"/>
          <w:sz w:val="24"/>
          <w:rtl/>
        </w:rPr>
        <w:t>.</w:t>
      </w:r>
    </w:p>
    <w:p w:rsidRPr="00FD2E85" w:rsidR="00FD2E85" w:rsidP="00FD2E85" w:rsidRDefault="00A1433F" w14:paraId="1110CC13" w14:textId="0EBA08AE">
      <w:pPr>
        <w:pStyle w:val="a1"/>
        <w:spacing w:line="360" w:lineRule="auto"/>
        <w:ind w:left="0" w:right="144"/>
        <w:jc w:val="left"/>
        <w:rPr>
          <w:rFonts w:ascii="Heebo" w:hAnsi="Heebo" w:cs="Heebo"/>
          <w:sz w:val="24"/>
          <w:rtl/>
        </w:rPr>
      </w:pPr>
      <w:r w:rsidRPr="00FD2E85">
        <w:rPr>
          <w:rFonts w:ascii="Heebo" w:hAnsi="Heebo" w:cs="Heebo"/>
          <w:b/>
          <w:bCs/>
          <w:sz w:val="24"/>
          <w:u w:val="single"/>
          <w:rtl/>
        </w:rPr>
        <w:t xml:space="preserve">מבנה פקודת </w:t>
      </w:r>
      <w:r w:rsidRPr="00FD2E85">
        <w:rPr>
          <w:rFonts w:ascii="Heebo" w:hAnsi="Heebo" w:cs="Heebo"/>
          <w:b/>
          <w:bCs/>
          <w:sz w:val="24"/>
          <w:u w:val="single"/>
        </w:rPr>
        <w:t xml:space="preserve">SELECT </w:t>
      </w:r>
    </w:p>
    <w:p w:rsidRPr="00FD2E85" w:rsidR="00081F99" w:rsidP="00FD2E85" w:rsidRDefault="00A1433F" w14:paraId="2AA88A1E" w14:textId="474083E5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sz w:val="24"/>
          <w:u w:val="single"/>
          <w:rtl/>
        </w:rPr>
      </w:pPr>
      <w:r w:rsidRPr="00081F99">
        <w:rPr>
          <w:rFonts w:ascii="Heebo" w:hAnsi="Heebo" w:cs="Heebo"/>
          <w:sz w:val="24"/>
          <w:rtl/>
        </w:rPr>
        <w:t xml:space="preserve">המבנה הבסיסי של </w:t>
      </w:r>
      <w:r w:rsidRPr="00081F99">
        <w:rPr>
          <w:rFonts w:ascii="Heebo" w:hAnsi="Heebo" w:cs="Heebo"/>
          <w:sz w:val="24"/>
        </w:rPr>
        <w:t>SELECT</w:t>
      </w:r>
      <w:r w:rsidRPr="00081F99">
        <w:rPr>
          <w:rFonts w:ascii="Heebo" w:hAnsi="Heebo" w:cs="Heebo"/>
          <w:sz w:val="24"/>
          <w:rtl/>
        </w:rPr>
        <w:t xml:space="preserve"> מורכב משתי הפסקאות הראשונות:</w:t>
      </w:r>
    </w:p>
    <w:p w:rsidRPr="00081F99" w:rsidR="00A1433F" w:rsidP="00FD2E85" w:rsidRDefault="00A1433F" w14:paraId="7E1EA84A" w14:textId="77777777">
      <w:pPr>
        <w:pStyle w:val="a1"/>
        <w:numPr>
          <w:ilvl w:val="0"/>
          <w:numId w:val="36"/>
        </w:numPr>
        <w:spacing w:line="360" w:lineRule="auto"/>
        <w:ind w:left="36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u w:val="single"/>
        </w:rPr>
        <w:t>SELECT</w:t>
      </w:r>
      <w:r w:rsidRPr="00081F99">
        <w:rPr>
          <w:rFonts w:ascii="Heebo" w:hAnsi="Heebo" w:cs="Heebo"/>
          <w:sz w:val="24"/>
          <w:rtl/>
        </w:rPr>
        <w:t xml:space="preserve"> - אילו טורים (שדות) לשלוף לתוך טבלת התוצאה.</w:t>
      </w:r>
    </w:p>
    <w:p w:rsidRPr="00081F99" w:rsidR="00A1433F" w:rsidP="00FD2E85" w:rsidRDefault="00943DE9" w14:paraId="66F59A24" w14:textId="77777777">
      <w:pPr>
        <w:pStyle w:val="a1"/>
        <w:numPr>
          <w:ilvl w:val="0"/>
          <w:numId w:val="36"/>
        </w:numPr>
        <w:spacing w:line="360" w:lineRule="auto"/>
        <w:ind w:left="36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u w:val="single"/>
        </w:rPr>
        <w:t>F</w:t>
      </w:r>
      <w:r w:rsidRPr="00081F99" w:rsidR="00A1433F">
        <w:rPr>
          <w:rFonts w:ascii="Heebo" w:hAnsi="Heebo" w:cs="Heebo"/>
          <w:sz w:val="24"/>
          <w:u w:val="single"/>
        </w:rPr>
        <w:t>ROM</w:t>
      </w:r>
      <w:r w:rsidRPr="00081F99" w:rsidR="00A1433F">
        <w:rPr>
          <w:rFonts w:ascii="Heebo" w:hAnsi="Heebo" w:cs="Heebo"/>
          <w:sz w:val="24"/>
          <w:rtl/>
        </w:rPr>
        <w:t xml:space="preserve"> - מאיזו טבלה לשלוף את ערכי השדות.</w:t>
      </w:r>
    </w:p>
    <w:p w:rsidRPr="00081F99" w:rsidR="00A1433F" w:rsidP="00FD2E85" w:rsidRDefault="00A1433F" w14:paraId="6B5875F9" w14:textId="4A1ACE49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לא לשכוח ; בסוף פקודת ה-</w:t>
      </w:r>
      <w:r w:rsidRPr="00081F99">
        <w:rPr>
          <w:rFonts w:ascii="Heebo" w:hAnsi="Heebo" w:cs="Heebo"/>
          <w:sz w:val="24"/>
        </w:rPr>
        <w:t>SELECT</w:t>
      </w:r>
      <w:r w:rsidRPr="00081F99">
        <w:rPr>
          <w:rFonts w:ascii="Heebo" w:hAnsi="Heebo" w:cs="Heebo"/>
          <w:sz w:val="24"/>
          <w:rtl/>
        </w:rPr>
        <w:t xml:space="preserve"> (כמו בסוף כל פקודת </w:t>
      </w:r>
      <w:r w:rsidRPr="00081F99">
        <w:rPr>
          <w:rFonts w:ascii="Heebo" w:hAnsi="Heebo" w:cs="Heebo"/>
          <w:sz w:val="24"/>
        </w:rPr>
        <w:t>S</w:t>
      </w:r>
      <w:r w:rsidR="00081F99">
        <w:rPr>
          <w:rFonts w:hint="cs" w:ascii="Heebo" w:hAnsi="Heebo" w:cs="Heebo"/>
          <w:sz w:val="24"/>
        </w:rPr>
        <w:t>QL</w:t>
      </w:r>
      <w:r w:rsidRPr="00081F99">
        <w:rPr>
          <w:rFonts w:ascii="Heebo" w:hAnsi="Heebo" w:cs="Heebo"/>
          <w:sz w:val="24"/>
          <w:rtl/>
        </w:rPr>
        <w:t>).</w:t>
      </w:r>
    </w:p>
    <w:p w:rsidR="00FD2E85" w:rsidP="00FD2E85" w:rsidRDefault="00FD2E85" w14:paraId="08FD4D25" w14:textId="77777777">
      <w:pPr>
        <w:keepLines w:val="0"/>
        <w:widowControl/>
        <w:spacing w:before="0" w:after="0"/>
        <w:ind w:left="0"/>
        <w:jc w:val="left"/>
        <w:rPr>
          <w:rFonts w:ascii="Heebo" w:hAnsi="Heebo" w:cs="Heebo"/>
          <w:b/>
          <w:bCs/>
          <w:sz w:val="24"/>
          <w:u w:val="single"/>
          <w:rtl/>
        </w:rPr>
      </w:pPr>
    </w:p>
    <w:p w:rsidRPr="00FD2E85" w:rsidR="00A1433F" w:rsidP="00FD2E85" w:rsidRDefault="00A1433F" w14:paraId="76130AF4" w14:textId="576CEE42">
      <w:pPr>
        <w:keepLines w:val="0"/>
        <w:widowControl/>
        <w:spacing w:before="0" w:after="0"/>
        <w:ind w:left="0"/>
        <w:jc w:val="left"/>
        <w:rPr>
          <w:rFonts w:ascii="Heebo" w:hAnsi="Heebo" w:cs="Heebo"/>
          <w:b/>
          <w:bCs/>
          <w:sz w:val="24"/>
          <w:u w:val="single"/>
          <w:rtl/>
        </w:rPr>
      </w:pPr>
      <w:r w:rsidRPr="00FD2E85">
        <w:rPr>
          <w:rFonts w:ascii="Heebo" w:hAnsi="Heebo" w:cs="Heebo"/>
          <w:b/>
          <w:bCs/>
          <w:sz w:val="24"/>
          <w:u w:val="single"/>
          <w:rtl/>
        </w:rPr>
        <w:t>ערכים חוקיים ב-</w:t>
      </w:r>
      <w:r w:rsidRPr="00FD2E85">
        <w:rPr>
          <w:rFonts w:ascii="Heebo" w:hAnsi="Heebo" w:cs="Heebo"/>
          <w:b/>
          <w:bCs/>
          <w:sz w:val="24"/>
          <w:u w:val="single"/>
        </w:rPr>
        <w:t>SELECT</w:t>
      </w:r>
    </w:p>
    <w:p w:rsidRPr="00081F99" w:rsidR="00A1433F" w:rsidP="00FD2E85" w:rsidRDefault="00A1433F" w14:paraId="5EDA7844" w14:textId="73654B0D">
      <w:pPr>
        <w:numPr>
          <w:ilvl w:val="0"/>
          <w:numId w:val="33"/>
        </w:numPr>
        <w:spacing w:line="360" w:lineRule="auto"/>
        <w:ind w:left="283" w:right="2552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b/>
          <w:bCs/>
          <w:sz w:val="24"/>
          <w:rtl/>
        </w:rPr>
        <w:t>שם טור</w:t>
      </w:r>
      <w:r w:rsidRPr="00081F99">
        <w:rPr>
          <w:rFonts w:ascii="Heebo" w:hAnsi="Heebo" w:cs="Heebo"/>
          <w:sz w:val="24"/>
          <w:rtl/>
        </w:rPr>
        <w:t xml:space="preserve"> – במידה ויש כמה, נפריד ע"י פסיקים</w:t>
      </w:r>
      <w:r w:rsidR="00FD2E85">
        <w:rPr>
          <w:rFonts w:hint="cs" w:ascii="Heebo" w:hAnsi="Heebo" w:cs="Heebo"/>
          <w:sz w:val="24"/>
          <w:rtl/>
        </w:rPr>
        <w:t xml:space="preserve"> וירידת שורה</w:t>
      </w:r>
      <w:r w:rsidRPr="00081F99">
        <w:rPr>
          <w:rFonts w:ascii="Heebo" w:hAnsi="Heebo" w:cs="Heebo"/>
          <w:sz w:val="24"/>
          <w:rtl/>
        </w:rPr>
        <w:t>.</w:t>
      </w:r>
    </w:p>
    <w:p w:rsidRPr="00FD2E85" w:rsidR="00FD2E85" w:rsidP="00FD2E85" w:rsidRDefault="00A1433F" w14:paraId="7D23DD6E" w14:textId="7BD9AC24">
      <w:pPr>
        <w:pStyle w:val="a1"/>
        <w:spacing w:line="360" w:lineRule="auto"/>
        <w:ind w:left="0" w:right="2016"/>
        <w:jc w:val="left"/>
        <w:rPr>
          <w:rFonts w:ascii="Heebo" w:hAnsi="Heebo" w:cs="Heebo"/>
          <w:sz w:val="24"/>
        </w:rPr>
      </w:pPr>
      <w:r w:rsidRPr="00081F99">
        <w:rPr>
          <w:rFonts w:ascii="Heebo" w:hAnsi="Heebo" w:cs="Heebo"/>
          <w:b/>
          <w:bCs/>
          <w:sz w:val="24"/>
          <w:rtl/>
        </w:rPr>
        <w:t xml:space="preserve">דוגמה: </w:t>
      </w:r>
      <w:r w:rsidRPr="00081F99">
        <w:rPr>
          <w:rFonts w:ascii="Heebo" w:hAnsi="Heebo" w:cs="Heebo"/>
          <w:sz w:val="24"/>
          <w:rtl/>
        </w:rPr>
        <w:t>שליפת מספרי ושמות של כל העובדים מטבלת העובדים</w:t>
      </w:r>
      <w:r w:rsidR="00081F99">
        <w:rPr>
          <w:rFonts w:ascii="Heebo" w:hAnsi="Heebo" w:cs="Heebo"/>
          <w:sz w:val="24"/>
        </w:rPr>
        <w:t xml:space="preserve"> </w:t>
      </w:r>
      <w:r w:rsidRPr="00081F99">
        <w:rPr>
          <w:rFonts w:ascii="Heebo" w:hAnsi="Heebo" w:cs="Heebo"/>
          <w:sz w:val="24"/>
          <w:rtl/>
        </w:rPr>
        <w:t>(</w:t>
      </w:r>
      <w:r w:rsidRPr="00081F99">
        <w:rPr>
          <w:rFonts w:ascii="Heebo" w:hAnsi="Heebo" w:cs="Heebo"/>
          <w:sz w:val="24"/>
        </w:rPr>
        <w:t>liat.t_empl</w:t>
      </w:r>
      <w:r w:rsidRPr="00081F99">
        <w:rPr>
          <w:rFonts w:ascii="Heebo" w:hAnsi="Heebo" w:cs="Heebo"/>
          <w:sz w:val="24"/>
          <w:rtl/>
        </w:rPr>
        <w:t xml:space="preserve">). </w:t>
      </w:r>
    </w:p>
    <w:p w:rsidR="00FD2E85" w:rsidP="00FD2E85" w:rsidRDefault="0076149F" w14:paraId="6FB42F67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>
        <w:rPr>
          <w:rFonts w:ascii="Heebo" w:hAnsi="Heebo" w:cs="Heebo"/>
          <w:color w:val="D4D4D4"/>
          <w:sz w:val="24"/>
        </w:rPr>
        <w:t xml:space="preserve">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empno, </w:t>
      </w:r>
    </w:p>
    <w:p w:rsidRPr="00081F99" w:rsidR="0076149F" w:rsidP="00FD2E85" w:rsidRDefault="00FD2E85" w14:paraId="21EAF396" w14:textId="437FF614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D4D4D4"/>
          <w:sz w:val="24"/>
        </w:rPr>
        <w:t xml:space="preserve">            </w:t>
      </w:r>
      <w:r w:rsidRPr="00081F99" w:rsidR="0076149F">
        <w:rPr>
          <w:rFonts w:ascii="Heebo" w:hAnsi="Heebo" w:cs="Heebo"/>
          <w:color w:val="D4D4D4"/>
          <w:sz w:val="24"/>
        </w:rPr>
        <w:t>firstname</w:t>
      </w:r>
    </w:p>
    <w:p w:rsidR="00081F99" w:rsidP="00FD2E85" w:rsidRDefault="0076149F" w14:paraId="4E528536" w14:textId="1A480E7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FROM</w:t>
      </w:r>
      <w:r w:rsidRPr="00081F99">
        <w:rPr>
          <w:rFonts w:ascii="Heebo" w:hAnsi="Heebo" w:cs="Heebo"/>
          <w:color w:val="D4D4D4"/>
          <w:sz w:val="24"/>
        </w:rPr>
        <w:t xml:space="preserve">  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liat.t_empl;</w:t>
      </w:r>
      <w:r w:rsidRPr="00081F99" w:rsidR="00081F99">
        <w:rPr>
          <w:rFonts w:ascii="Heebo" w:hAnsi="Heebo" w:cs="Heebo"/>
          <w:color w:val="D4D4D4"/>
          <w:sz w:val="24"/>
        </w:rPr>
        <w:t xml:space="preserve"> </w:t>
      </w:r>
    </w:p>
    <w:p w:rsidRPr="00FD2E85" w:rsidR="00FD2E85" w:rsidP="00FD2E85" w:rsidRDefault="00FD2E85" w14:paraId="0F210FBA" w14:textId="77777777">
      <w:pPr>
        <w:spacing w:line="360" w:lineRule="auto"/>
        <w:jc w:val="left"/>
        <w:rPr>
          <w:rFonts w:ascii="Heebo" w:hAnsi="Heebo" w:cs="Heebo"/>
          <w:sz w:val="24"/>
        </w:rPr>
      </w:pPr>
    </w:p>
    <w:p w:rsidR="00FD2E85" w:rsidP="00FD2E85" w:rsidRDefault="00A1433F" w14:paraId="5A8B1194" w14:textId="77777777">
      <w:pPr>
        <w:numPr>
          <w:ilvl w:val="0"/>
          <w:numId w:val="3"/>
        </w:numPr>
        <w:spacing w:line="360" w:lineRule="auto"/>
        <w:ind w:left="283"/>
        <w:jc w:val="left"/>
        <w:rPr>
          <w:rFonts w:ascii="Heebo" w:hAnsi="Heebo" w:cs="Heebo"/>
          <w:sz w:val="24"/>
        </w:rPr>
      </w:pPr>
      <w:r w:rsidRPr="00CD0A78">
        <w:rPr>
          <w:rFonts w:ascii="Heebo" w:hAnsi="Heebo" w:cs="Heebo"/>
          <w:b/>
          <w:bCs/>
          <w:sz w:val="24"/>
          <w:rtl/>
        </w:rPr>
        <w:t>ציון * ב</w:t>
      </w:r>
      <w:r w:rsidRPr="00CD0A78" w:rsidR="00CD0A78">
        <w:rPr>
          <w:rFonts w:hint="cs" w:ascii="Heebo" w:hAnsi="Heebo" w:cs="Heebo"/>
          <w:b/>
          <w:bCs/>
          <w:sz w:val="24"/>
          <w:rtl/>
        </w:rPr>
        <w:t xml:space="preserve"> </w:t>
      </w:r>
      <w:r w:rsidRPr="00CD0A78">
        <w:rPr>
          <w:rFonts w:ascii="Heebo" w:hAnsi="Heebo" w:cs="Heebo"/>
          <w:b/>
          <w:bCs/>
          <w:sz w:val="24"/>
          <w:rtl/>
        </w:rPr>
        <w:t>-</w:t>
      </w:r>
      <w:r w:rsidRPr="00CD0A78">
        <w:rPr>
          <w:rFonts w:ascii="Heebo" w:hAnsi="Heebo" w:cs="Heebo"/>
          <w:b/>
          <w:bCs/>
          <w:sz w:val="24"/>
        </w:rPr>
        <w:t>SELECT</w:t>
      </w:r>
      <w:r w:rsidR="00CD0A78">
        <w:rPr>
          <w:rFonts w:ascii="Heebo" w:hAnsi="Heebo" w:cs="Heebo"/>
          <w:sz w:val="24"/>
        </w:rPr>
        <w:t xml:space="preserve"> </w:t>
      </w:r>
      <w:r w:rsidRPr="00CD0A78" w:rsidR="00CD0A78">
        <w:rPr>
          <w:rFonts w:hint="cs" w:ascii="Heebo" w:hAnsi="Heebo" w:cs="Heebo"/>
          <w:b/>
          <w:bCs/>
          <w:sz w:val="24"/>
          <w:rtl/>
        </w:rPr>
        <w:t>:</w:t>
      </w:r>
      <w:r w:rsidR="00CD0A78">
        <w:rPr>
          <w:rFonts w:hint="cs" w:ascii="Heebo" w:hAnsi="Heebo" w:cs="Heebo"/>
          <w:sz w:val="24"/>
          <w:rtl/>
        </w:rPr>
        <w:t xml:space="preserve"> </w:t>
      </w:r>
      <w:r w:rsidRPr="00081F99">
        <w:rPr>
          <w:rFonts w:ascii="Heebo" w:hAnsi="Heebo" w:cs="Heebo"/>
          <w:sz w:val="24"/>
          <w:rtl/>
        </w:rPr>
        <w:t xml:space="preserve"> זהה להשמת שמות כל הטורים המוגדרים בטבלה שצוינה ב-</w:t>
      </w:r>
      <w:r w:rsidRPr="00081F99">
        <w:rPr>
          <w:rFonts w:ascii="Heebo" w:hAnsi="Heebo" w:cs="Heebo"/>
          <w:sz w:val="24"/>
        </w:rPr>
        <w:t>FROM</w:t>
      </w:r>
      <w:r w:rsidRPr="00081F99">
        <w:rPr>
          <w:rFonts w:ascii="Heebo" w:hAnsi="Heebo" w:cs="Heebo"/>
          <w:sz w:val="24"/>
          <w:rtl/>
        </w:rPr>
        <w:t>.</w:t>
      </w:r>
    </w:p>
    <w:p w:rsidR="00FD2E85" w:rsidP="00FD2E85" w:rsidRDefault="00A1433F" w14:paraId="44291017" w14:textId="77777777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FD2E85">
        <w:rPr>
          <w:rFonts w:ascii="Heebo" w:hAnsi="Heebo" w:cs="Heebo"/>
          <w:sz w:val="24"/>
          <w:rtl/>
        </w:rPr>
        <w:t>אם מציינים * אין לציין שמות טורים נוספים.</w:t>
      </w:r>
    </w:p>
    <w:p w:rsidR="00A1433F" w:rsidP="00FD2E85" w:rsidRDefault="00A1433F" w14:paraId="623010C2" w14:textId="402E1D5B">
      <w:pPr>
        <w:spacing w:line="360" w:lineRule="auto"/>
        <w:ind w:left="0"/>
        <w:jc w:val="left"/>
        <w:rPr>
          <w:rFonts w:ascii="Heebo" w:hAnsi="Heebo" w:cs="Heebo"/>
          <w:sz w:val="24"/>
        </w:rPr>
      </w:pPr>
      <w:r w:rsidRPr="00081F99">
        <w:rPr>
          <w:rFonts w:ascii="Heebo" w:hAnsi="Heebo" w:cs="Heebo"/>
          <w:b/>
          <w:bCs/>
          <w:sz w:val="24"/>
          <w:rtl/>
        </w:rPr>
        <w:t xml:space="preserve">דוגמה: </w:t>
      </w:r>
      <w:r w:rsidRPr="00081F99">
        <w:rPr>
          <w:rFonts w:ascii="Heebo" w:hAnsi="Heebo" w:cs="Heebo"/>
          <w:sz w:val="24"/>
          <w:rtl/>
        </w:rPr>
        <w:t xml:space="preserve">שליפת כל הטורים המוגדרים בטבלת </w:t>
      </w:r>
      <w:r w:rsidRPr="00081F99">
        <w:rPr>
          <w:rFonts w:ascii="Heebo" w:hAnsi="Heebo" w:cs="Heebo"/>
          <w:sz w:val="24"/>
        </w:rPr>
        <w:t>t_empl</w:t>
      </w:r>
      <w:r w:rsidRPr="00081F99">
        <w:rPr>
          <w:rFonts w:ascii="Heebo" w:hAnsi="Heebo" w:cs="Heebo"/>
          <w:sz w:val="24"/>
          <w:rtl/>
        </w:rPr>
        <w:t>. עבור כל שורה בטבלת המקור (</w:t>
      </w:r>
      <w:r w:rsidRPr="00081F99">
        <w:rPr>
          <w:rFonts w:ascii="Heebo" w:hAnsi="Heebo" w:cs="Heebo"/>
          <w:sz w:val="24"/>
        </w:rPr>
        <w:t>FROM</w:t>
      </w:r>
      <w:r w:rsidRPr="00081F99">
        <w:rPr>
          <w:rFonts w:ascii="Heebo" w:hAnsi="Heebo" w:cs="Heebo"/>
          <w:sz w:val="24"/>
          <w:rtl/>
        </w:rPr>
        <w:t>) נקבל שורה בטבלת התוצאה עם כל הטורים המוגדרים בטבלה.</w:t>
      </w:r>
    </w:p>
    <w:p w:rsidRPr="00081F99" w:rsidR="00CD0A78" w:rsidP="00FD2E85" w:rsidRDefault="00CD0A78" w14:paraId="561F4FE2" w14:textId="596074ED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>
        <w:rPr>
          <w:rFonts w:ascii="Heebo" w:hAnsi="Heebo" w:cs="Heebo"/>
          <w:color w:val="D4D4D4"/>
          <w:sz w:val="24"/>
        </w:rPr>
        <w:t xml:space="preserve">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*    </w:t>
      </w:r>
    </w:p>
    <w:p w:rsidRPr="00081F99" w:rsidR="00CD0A78" w:rsidP="00FD2E85" w:rsidRDefault="00CD0A78" w14:paraId="0A487B0E" w14:textId="647285AE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lastRenderedPageBreak/>
        <w:t>FROM</w:t>
      </w:r>
      <w:r w:rsidRPr="00081F99">
        <w:rPr>
          <w:rFonts w:ascii="Heebo" w:hAnsi="Heebo" w:cs="Heebo"/>
          <w:color w:val="D4D4D4"/>
          <w:sz w:val="24"/>
        </w:rPr>
        <w:t xml:space="preserve">  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liat.t_empl;</w:t>
      </w:r>
    </w:p>
    <w:p w:rsidR="00745E97" w:rsidP="23665570" w:rsidRDefault="00A1433F" w14:paraId="1BBB2C6A" w14:textId="557008D6">
      <w:pPr>
        <w:pStyle w:val="a1"/>
        <w:spacing w:line="360" w:lineRule="auto"/>
        <w:ind w:left="0" w:right="0"/>
        <w:jc w:val="left"/>
        <w:rPr>
          <w:rFonts w:ascii="Heebo" w:hAnsi="Heebo" w:cs="Heebo"/>
          <w:b w:val="1"/>
          <w:bCs w:val="1"/>
          <w:sz w:val="24"/>
          <w:szCs w:val="24"/>
          <w:rtl w:val="1"/>
        </w:rPr>
      </w:pPr>
      <w:r w:rsidRPr="23665570" w:rsidR="00A1433F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נשתדל </w:t>
      </w:r>
      <w:r w:rsidRPr="23665570" w:rsidR="00081F99">
        <w:rPr>
          <w:rFonts w:ascii="Heebo" w:hAnsi="Heebo" w:cs="Heebo"/>
          <w:b w:val="1"/>
          <w:bCs w:val="1"/>
          <w:sz w:val="24"/>
          <w:szCs w:val="24"/>
          <w:rtl w:val="1"/>
        </w:rPr>
        <w:t>להימנ</w:t>
      </w:r>
      <w:r w:rsidRPr="23665570" w:rsidR="00081F99">
        <w:rPr>
          <w:rFonts w:ascii="Heebo" w:hAnsi="Heebo" w:cs="Heebo"/>
          <w:b w:val="1"/>
          <w:bCs w:val="1"/>
          <w:sz w:val="24"/>
          <w:szCs w:val="24"/>
          <w:rtl w:val="1"/>
        </w:rPr>
        <w:t>ע</w:t>
      </w:r>
      <w:r w:rsidRPr="23665570" w:rsidR="00A1433F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 משימוש בשליפת כל הטורים </w:t>
      </w:r>
      <w:r w:rsidRPr="23665570" w:rsidR="4B14F6F8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בשליפות </w:t>
      </w:r>
      <w:r w:rsidRPr="23665570" w:rsidR="00A1433F">
        <w:rPr>
          <w:rFonts w:ascii="Heebo" w:hAnsi="Heebo" w:cs="Heebo"/>
          <w:b w:val="1"/>
          <w:bCs w:val="1"/>
          <w:sz w:val="24"/>
          <w:szCs w:val="24"/>
          <w:rtl w:val="1"/>
        </w:rPr>
        <w:t>שלנו</w:t>
      </w:r>
      <w:r w:rsidRPr="23665570" w:rsidR="00FD2E85">
        <w:rPr>
          <w:rFonts w:ascii="Heebo" w:hAnsi="Heebo" w:cs="Heebo"/>
          <w:b w:val="1"/>
          <w:bCs w:val="1"/>
          <w:sz w:val="24"/>
          <w:szCs w:val="24"/>
          <w:rtl w:val="1"/>
        </w:rPr>
        <w:t>, ובפרט בשימוש ב-*</w:t>
      </w:r>
      <w:r w:rsidRPr="23665570" w:rsidR="13AFD9EB">
        <w:rPr>
          <w:rFonts w:ascii="Heebo" w:hAnsi="Heebo" w:cs="Heebo"/>
          <w:b w:val="1"/>
          <w:bCs w:val="1"/>
          <w:sz w:val="24"/>
          <w:szCs w:val="24"/>
          <w:rtl w:val="1"/>
        </w:rPr>
        <w:t>, אלא אם יש בכך צורך</w:t>
      </w:r>
      <w:r w:rsidRPr="23665570" w:rsidR="00FD2E85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 (פירוט נוסף בקובץ הסטנדרטים</w:t>
      </w:r>
      <w:r w:rsidRPr="23665570" w:rsidR="00FD2E85">
        <w:rPr>
          <w:rFonts w:ascii="Heebo" w:hAnsi="Heebo" w:cs="Heebo"/>
          <w:b w:val="1"/>
          <w:bCs w:val="1"/>
          <w:sz w:val="24"/>
          <w:szCs w:val="24"/>
        </w:rPr>
        <w:t>).</w:t>
      </w:r>
    </w:p>
    <w:p w:rsidRPr="00CD0A78" w:rsidR="00FD2E85" w:rsidP="00FD2E85" w:rsidRDefault="00FD2E85" w14:paraId="404A7628" w14:textId="77777777">
      <w:pPr>
        <w:pStyle w:val="a1"/>
        <w:spacing w:line="360" w:lineRule="auto"/>
        <w:ind w:left="0" w:right="0"/>
        <w:jc w:val="left"/>
        <w:rPr>
          <w:rFonts w:ascii="Heebo" w:hAnsi="Heebo" w:cs="Heebo"/>
          <w:b/>
          <w:bCs/>
          <w:sz w:val="24"/>
          <w:rtl/>
        </w:rPr>
      </w:pPr>
    </w:p>
    <w:p w:rsidRPr="00081F99" w:rsidR="00A1433F" w:rsidP="00FD2E85" w:rsidRDefault="00A1433F" w14:paraId="43C3D7BD" w14:textId="77777777">
      <w:pPr>
        <w:numPr>
          <w:ilvl w:val="0"/>
          <w:numId w:val="3"/>
        </w:numPr>
        <w:spacing w:line="360" w:lineRule="auto"/>
        <w:ind w:left="283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b/>
          <w:bCs/>
          <w:sz w:val="24"/>
          <w:rtl/>
        </w:rPr>
        <w:t>ביטוי</w:t>
      </w:r>
      <w:r w:rsidRPr="00081F99">
        <w:rPr>
          <w:rFonts w:ascii="Heebo" w:hAnsi="Heebo" w:cs="Heebo"/>
          <w:sz w:val="24"/>
          <w:rtl/>
        </w:rPr>
        <w:t xml:space="preserve"> - הביטוי יכול להיות ביטוי חשבוני המכיל קבועים מספריים ו/או טורים המכילים ערכים מספריים או קבועי מחרוזת ו/או טורים המכילים ערכים מחרוזתיים.</w:t>
      </w:r>
      <w:r w:rsidRPr="00081F99">
        <w:rPr>
          <w:rFonts w:ascii="Heebo" w:hAnsi="Heebo" w:cs="Heebo"/>
          <w:sz w:val="24"/>
        </w:rPr>
        <w:t xml:space="preserve"> </w:t>
      </w:r>
    </w:p>
    <w:p w:rsidR="00323CC3" w:rsidP="00FD2E85" w:rsidRDefault="0076149F" w14:paraId="718F8442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>
        <w:rPr>
          <w:rFonts w:ascii="Heebo" w:hAnsi="Heebo" w:cs="Heebo"/>
          <w:color w:val="D4D4D4"/>
          <w:sz w:val="24"/>
        </w:rPr>
        <w:t xml:space="preserve">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empno, </w:t>
      </w:r>
    </w:p>
    <w:p w:rsidR="00323CC3" w:rsidP="00323CC3" w:rsidRDefault="00323CC3" w14:paraId="7266102C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 </w:t>
      </w:r>
      <w:r w:rsidRPr="00081F99" w:rsidR="0076149F">
        <w:rPr>
          <w:rFonts w:ascii="Heebo" w:hAnsi="Heebo" w:cs="Heebo"/>
          <w:color w:val="D4D4D4"/>
          <w:sz w:val="24"/>
        </w:rPr>
        <w:t xml:space="preserve">firstname, </w:t>
      </w:r>
    </w:p>
    <w:p w:rsidRPr="00081F99" w:rsidR="0076149F" w:rsidP="00323CC3" w:rsidRDefault="00323CC3" w14:paraId="719FAC1A" w14:textId="5FC184D6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</w:t>
      </w:r>
      <w:r w:rsidRPr="00081F99" w:rsidR="0076149F">
        <w:rPr>
          <w:rFonts w:ascii="Heebo" w:hAnsi="Heebo" w:cs="Heebo"/>
          <w:color w:val="B5CEA8"/>
          <w:sz w:val="24"/>
        </w:rPr>
        <w:t>1</w:t>
      </w:r>
      <w:r w:rsidRPr="00081F99" w:rsidR="0076149F">
        <w:rPr>
          <w:rFonts w:ascii="Heebo" w:hAnsi="Heebo" w:cs="Heebo"/>
          <w:color w:val="D4D4D4"/>
          <w:sz w:val="24"/>
        </w:rPr>
        <w:t>.</w:t>
      </w:r>
      <w:r w:rsidRPr="00081F99" w:rsidR="0076149F">
        <w:rPr>
          <w:rFonts w:ascii="Heebo" w:hAnsi="Heebo" w:cs="Heebo"/>
          <w:color w:val="B5CEA8"/>
          <w:sz w:val="24"/>
        </w:rPr>
        <w:t>10</w:t>
      </w:r>
      <w:r w:rsidRPr="00081F99" w:rsidR="0076149F">
        <w:rPr>
          <w:rFonts w:ascii="Heebo" w:hAnsi="Heebo" w:cs="Heebo"/>
          <w:color w:val="D4D4D4"/>
          <w:sz w:val="24"/>
        </w:rPr>
        <w:t xml:space="preserve"> * salary</w:t>
      </w:r>
    </w:p>
    <w:p w:rsidRPr="00081F99" w:rsidR="0076149F" w:rsidP="00FD2E85" w:rsidRDefault="0076149F" w14:paraId="159A62B3" w14:textId="697B70D8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FROM</w:t>
      </w:r>
      <w:r w:rsidRPr="00081F99">
        <w:rPr>
          <w:rFonts w:ascii="Heebo" w:hAnsi="Heebo" w:cs="Heebo"/>
          <w:color w:val="D4D4D4"/>
          <w:sz w:val="24"/>
        </w:rPr>
        <w:t xml:space="preserve">  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liat.t_empl;</w:t>
      </w:r>
    </w:p>
    <w:p w:rsidRPr="00081F99" w:rsidR="00A1433F" w:rsidP="00FD2E85" w:rsidRDefault="00A1433F" w14:paraId="146813EF" w14:textId="77777777">
      <w:pPr>
        <w:spacing w:line="360" w:lineRule="auto"/>
        <w:ind w:left="0"/>
        <w:jc w:val="left"/>
        <w:rPr>
          <w:rFonts w:ascii="Heebo" w:hAnsi="Heebo" w:cs="Heebo"/>
          <w:sz w:val="24"/>
        </w:rPr>
      </w:pPr>
      <w:r w:rsidRPr="00081F99">
        <w:rPr>
          <w:rFonts w:ascii="Heebo" w:hAnsi="Heebo" w:cs="Heebo"/>
          <w:b/>
          <w:bCs/>
          <w:sz w:val="24"/>
          <w:rtl/>
        </w:rPr>
        <w:t xml:space="preserve">דוגמה: </w:t>
      </w:r>
      <w:r w:rsidRPr="00081F99">
        <w:rPr>
          <w:rFonts w:ascii="Heebo" w:hAnsi="Heebo" w:cs="Heebo"/>
          <w:sz w:val="24"/>
          <w:rtl/>
        </w:rPr>
        <w:t>שליפת משכורות כל העובדים, לאחר תוספת של 10% לשכרם.</w:t>
      </w:r>
    </w:p>
    <w:p w:rsidR="00CD0A78" w:rsidP="00FD2E85" w:rsidRDefault="00A1433F" w14:paraId="282FF2C2" w14:textId="77777777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b/>
          <w:bCs/>
          <w:sz w:val="24"/>
          <w:rtl/>
        </w:rPr>
        <w:t>שימו לב אין מדובר בשינוי הנתונים המקוריים בטבלה</w:t>
      </w:r>
      <w:r w:rsidRPr="00081F99">
        <w:rPr>
          <w:rFonts w:ascii="Heebo" w:hAnsi="Heebo" w:cs="Heebo"/>
          <w:sz w:val="24"/>
          <w:rtl/>
        </w:rPr>
        <w:t>. ה-</w:t>
      </w:r>
      <w:r w:rsidRPr="00081F99">
        <w:rPr>
          <w:rFonts w:ascii="Heebo" w:hAnsi="Heebo" w:cs="Heebo"/>
          <w:sz w:val="24"/>
        </w:rPr>
        <w:t>DBMS</w:t>
      </w:r>
      <w:r w:rsidRPr="00081F99">
        <w:rPr>
          <w:rFonts w:ascii="Heebo" w:hAnsi="Heebo" w:cs="Heebo"/>
          <w:sz w:val="24"/>
          <w:rtl/>
        </w:rPr>
        <w:t xml:space="preserve"> מחשב את התוצאה המתאימה לכל שורה ומכניס אותה לטבלת התוצאה, כאילו היה מדובר בטור מן הטבלה המקורית.</w:t>
      </w:r>
    </w:p>
    <w:p w:rsidRPr="00081F99" w:rsidR="00A1433F" w:rsidP="00FD2E85" w:rsidRDefault="00A1433F" w14:paraId="672A6659" w14:textId="5280C3F5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 xml:space="preserve">אם נציין קבוע כאחד הטורים (למשל הקבוע המחרוזתי </w:t>
      </w:r>
      <w:r w:rsidRPr="00081F99">
        <w:rPr>
          <w:rFonts w:ascii="Heebo" w:hAnsi="Heebo" w:cs="Heebo"/>
          <w:sz w:val="24"/>
        </w:rPr>
        <w:t>‘</w:t>
      </w:r>
      <w:r w:rsidRPr="00081F99" w:rsidR="004C7323">
        <w:rPr>
          <w:rFonts w:ascii="Heebo" w:hAnsi="Heebo" w:cs="Heebo"/>
          <w:sz w:val="24"/>
        </w:rPr>
        <w:t>PostgreSQL</w:t>
      </w:r>
      <w:r w:rsidRPr="00081F99">
        <w:rPr>
          <w:rFonts w:ascii="Heebo" w:hAnsi="Heebo" w:cs="Heebo"/>
          <w:sz w:val="24"/>
        </w:rPr>
        <w:t xml:space="preserve"> </w:t>
      </w:r>
      <w:r w:rsidRPr="00081F99" w:rsidR="004C7323">
        <w:rPr>
          <w:rFonts w:ascii="Heebo" w:hAnsi="Heebo" w:cs="Heebo"/>
          <w:sz w:val="24"/>
        </w:rPr>
        <w:t>Master</w:t>
      </w:r>
      <w:r w:rsidRPr="00081F99">
        <w:rPr>
          <w:rFonts w:ascii="Heebo" w:hAnsi="Heebo" w:cs="Heebo"/>
          <w:sz w:val="24"/>
        </w:rPr>
        <w:t>'</w:t>
      </w:r>
      <w:r w:rsidRPr="00081F99">
        <w:rPr>
          <w:rFonts w:ascii="Heebo" w:hAnsi="Heebo" w:cs="Heebo"/>
          <w:sz w:val="24"/>
          <w:rtl/>
        </w:rPr>
        <w:t>) אותו קבוע יופיע עבור כל השורות בטבלת התוצאה (נסו זאת).</w:t>
      </w:r>
    </w:p>
    <w:p w:rsidRPr="00FD2E85" w:rsidR="00FD2E85" w:rsidP="00FD2E85" w:rsidRDefault="00A1433F" w14:paraId="3C80D633" w14:textId="0C66F387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u w:val="single"/>
          <w:rtl/>
        </w:rPr>
      </w:pPr>
      <w:r w:rsidRPr="00CD0A78">
        <w:rPr>
          <w:rFonts w:ascii="Heebo" w:hAnsi="Heebo" w:cs="Heebo"/>
          <w:sz w:val="24"/>
          <w:u w:val="single"/>
          <w:rtl/>
        </w:rPr>
        <w:t>מספר הטורים בטבלת התוצאה זהה תמיד למספר הטורים שנבחר ב-</w:t>
      </w:r>
      <w:r w:rsidRPr="00CD0A78">
        <w:rPr>
          <w:rFonts w:ascii="Heebo" w:hAnsi="Heebo" w:cs="Heebo"/>
          <w:sz w:val="24"/>
          <w:u w:val="single"/>
        </w:rPr>
        <w:t>SELECT</w:t>
      </w:r>
      <w:r w:rsidRPr="00CD0A78">
        <w:rPr>
          <w:rFonts w:ascii="Heebo" w:hAnsi="Heebo" w:cs="Heebo"/>
          <w:sz w:val="24"/>
          <w:u w:val="single"/>
          <w:rtl/>
        </w:rPr>
        <w:t>.</w:t>
      </w:r>
    </w:p>
    <w:p w:rsidRPr="00FD2E85" w:rsidR="00A1433F" w:rsidP="00FD2E85" w:rsidRDefault="00A1433F" w14:paraId="41D86E59" w14:textId="03A3C31D">
      <w:pPr>
        <w:pStyle w:val="4"/>
        <w:spacing w:line="360" w:lineRule="auto"/>
        <w:jc w:val="left"/>
        <w:rPr>
          <w:rFonts w:ascii="Heebo" w:hAnsi="Heebo" w:cs="Heebo"/>
          <w:szCs w:val="24"/>
          <w:u w:val="single"/>
          <w:rtl/>
        </w:rPr>
      </w:pPr>
      <w:r w:rsidRPr="00FD2E85">
        <w:rPr>
          <w:rFonts w:ascii="Heebo" w:hAnsi="Heebo" w:cs="Heebo"/>
          <w:szCs w:val="24"/>
          <w:u w:val="single"/>
          <w:rtl/>
        </w:rPr>
        <w:t>ערכים חוקיים ב-</w:t>
      </w:r>
      <w:r w:rsidRPr="00FD2E85">
        <w:rPr>
          <w:rFonts w:ascii="Heebo" w:hAnsi="Heebo" w:cs="Heebo"/>
          <w:szCs w:val="24"/>
          <w:u w:val="single"/>
        </w:rPr>
        <w:t>FROM</w:t>
      </w:r>
    </w:p>
    <w:p w:rsidRPr="00FD2E85" w:rsidR="00FD2E85" w:rsidP="00FD2E85" w:rsidRDefault="00A1433F" w14:paraId="43D445ED" w14:textId="0987E17D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ב</w:t>
      </w:r>
      <w:r w:rsidR="00CD0A78">
        <w:rPr>
          <w:rFonts w:hint="cs" w:ascii="Heebo" w:hAnsi="Heebo" w:cs="Heebo"/>
          <w:sz w:val="24"/>
          <w:rtl/>
        </w:rPr>
        <w:t xml:space="preserve"> </w:t>
      </w:r>
      <w:r w:rsidRPr="00081F99">
        <w:rPr>
          <w:rFonts w:ascii="Heebo" w:hAnsi="Heebo" w:cs="Heebo"/>
          <w:sz w:val="24"/>
          <w:rtl/>
        </w:rPr>
        <w:t>-</w:t>
      </w:r>
      <w:r w:rsidR="00CD0A78">
        <w:rPr>
          <w:rFonts w:hint="cs" w:ascii="Heebo" w:hAnsi="Heebo" w:cs="Heebo"/>
          <w:sz w:val="24"/>
          <w:rtl/>
        </w:rPr>
        <w:t xml:space="preserve"> </w:t>
      </w:r>
      <w:r w:rsidRPr="00081F99">
        <w:rPr>
          <w:rFonts w:ascii="Heebo" w:hAnsi="Heebo" w:cs="Heebo"/>
          <w:sz w:val="24"/>
        </w:rPr>
        <w:t>FROM</w:t>
      </w:r>
      <w:r w:rsidRPr="00081F99">
        <w:rPr>
          <w:rFonts w:ascii="Heebo" w:hAnsi="Heebo" w:cs="Heebo"/>
          <w:sz w:val="24"/>
          <w:rtl/>
        </w:rPr>
        <w:t xml:space="preserve"> נרשום את שם הטבלה ממנה מבצעים את השליפה. שם הטבלה צריך להתאים לחוקי שמות טבלה במסד הנתונים </w:t>
      </w:r>
      <w:r w:rsidRPr="00081F99" w:rsidR="00CD0A78">
        <w:rPr>
          <w:rFonts w:hint="cs" w:ascii="Heebo" w:hAnsi="Heebo" w:cs="Heebo"/>
          <w:sz w:val="24"/>
          <w:rtl/>
        </w:rPr>
        <w:t>א</w:t>
      </w:r>
      <w:r w:rsidR="00CD0A78">
        <w:rPr>
          <w:rFonts w:hint="cs" w:ascii="Heebo" w:hAnsi="Heebo" w:cs="Heebo"/>
          <w:sz w:val="24"/>
          <w:rtl/>
        </w:rPr>
        <w:t>י</w:t>
      </w:r>
      <w:r w:rsidRPr="00081F99" w:rsidR="00CD0A78">
        <w:rPr>
          <w:rFonts w:hint="cs" w:ascii="Heebo" w:hAnsi="Heebo" w:cs="Heebo"/>
          <w:sz w:val="24"/>
          <w:rtl/>
        </w:rPr>
        <w:t>תו</w:t>
      </w:r>
      <w:r w:rsidRPr="00081F99">
        <w:rPr>
          <w:rFonts w:ascii="Heebo" w:hAnsi="Heebo" w:cs="Heebo"/>
          <w:sz w:val="24"/>
          <w:rtl/>
        </w:rPr>
        <w:t xml:space="preserve"> עובדים. כמובן שהטבלה צריכה להיות מוגדרת</w:t>
      </w:r>
      <w:r w:rsidRPr="00081F99" w:rsidR="00790522">
        <w:rPr>
          <w:rFonts w:ascii="Heebo" w:hAnsi="Heebo" w:cs="Heebo"/>
          <w:sz w:val="24"/>
          <w:rtl/>
        </w:rPr>
        <w:t xml:space="preserve"> וקיימת ב</w:t>
      </w:r>
      <w:r w:rsidR="00CD0A78">
        <w:rPr>
          <w:rFonts w:hint="cs" w:ascii="Heebo" w:hAnsi="Heebo" w:cs="Heebo"/>
          <w:sz w:val="24"/>
          <w:rtl/>
        </w:rPr>
        <w:t xml:space="preserve"> - </w:t>
      </w:r>
      <w:r w:rsidRPr="00081F99" w:rsidR="00790522">
        <w:rPr>
          <w:rFonts w:ascii="Heebo" w:hAnsi="Heebo" w:cs="Heebo"/>
          <w:sz w:val="24"/>
        </w:rPr>
        <w:t>DB</w:t>
      </w:r>
      <w:r w:rsidRPr="00081F99" w:rsidR="00790522">
        <w:rPr>
          <w:rFonts w:ascii="Heebo" w:hAnsi="Heebo" w:cs="Heebo"/>
          <w:sz w:val="24"/>
          <w:rtl/>
        </w:rPr>
        <w:t xml:space="preserve"> שלנו</w:t>
      </w:r>
      <w:r w:rsidRPr="00081F99">
        <w:rPr>
          <w:rFonts w:ascii="Heebo" w:hAnsi="Heebo" w:cs="Heebo"/>
          <w:sz w:val="24"/>
          <w:rtl/>
        </w:rPr>
        <w:t>.</w:t>
      </w:r>
    </w:p>
    <w:p w:rsidR="00FD2E85" w:rsidP="00FD2E85" w:rsidRDefault="00FD2E85" w14:paraId="70ECB62B" w14:textId="77777777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sz w:val="32"/>
          <w:szCs w:val="32"/>
          <w:rtl/>
        </w:rPr>
      </w:pPr>
    </w:p>
    <w:p w:rsidR="00FD2E85" w:rsidP="00FD2E85" w:rsidRDefault="00FD2E85" w14:paraId="06B7ABF5" w14:textId="77777777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sz w:val="32"/>
          <w:szCs w:val="32"/>
          <w:rtl/>
        </w:rPr>
      </w:pPr>
    </w:p>
    <w:p w:rsidR="00FD2E85" w:rsidP="00FD2E85" w:rsidRDefault="00FD2E85" w14:paraId="1794F05F" w14:textId="1E11EB6C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sz w:val="32"/>
          <w:szCs w:val="32"/>
          <w:rtl/>
        </w:rPr>
      </w:pPr>
    </w:p>
    <w:p w:rsidR="00FD2E85" w:rsidP="00FD2E85" w:rsidRDefault="00FD2E85" w14:paraId="3E74A510" w14:textId="7E1E1609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hint="cs" w:ascii="Heebo" w:hAnsi="Heebo" w:cs="Heebo"/>
          <w:b/>
          <w:bCs/>
          <w:sz w:val="32"/>
          <w:szCs w:val="32"/>
          <w:rtl/>
        </w:rPr>
        <w:lastRenderedPageBreak/>
        <w:t>פסוקית</w:t>
      </w:r>
      <w:r w:rsidRPr="00FD2E85">
        <w:rPr>
          <w:rFonts w:ascii="Heebo" w:hAnsi="Heebo" w:cs="Heebo"/>
          <w:b/>
          <w:bCs/>
          <w:sz w:val="32"/>
          <w:szCs w:val="32"/>
          <w:rtl/>
        </w:rPr>
        <w:t xml:space="preserve"> </w:t>
      </w:r>
      <w:r w:rsidRPr="00FD2E85">
        <w:rPr>
          <w:rFonts w:hint="cs" w:ascii="Heebo" w:hAnsi="Heebo" w:cs="Heebo"/>
          <w:b/>
          <w:bCs/>
          <w:sz w:val="32"/>
          <w:szCs w:val="32"/>
          <w:rtl/>
        </w:rPr>
        <w:t>ה-</w:t>
      </w:r>
      <w:r>
        <w:rPr>
          <w:rFonts w:hint="cs" w:ascii="Heebo" w:hAnsi="Heebo" w:cs="Heebo"/>
          <w:b/>
          <w:bCs/>
          <w:sz w:val="32"/>
          <w:szCs w:val="32"/>
        </w:rPr>
        <w:t>ORDER BY</w:t>
      </w:r>
      <w:r w:rsidRPr="00FD2E85">
        <w:rPr>
          <w:rFonts w:ascii="Heebo" w:hAnsi="Heebo" w:cs="Heebo"/>
          <w:b/>
          <w:bCs/>
          <w:sz w:val="32"/>
          <w:szCs w:val="32"/>
        </w:rPr>
        <w:t xml:space="preserve"> </w:t>
      </w:r>
    </w:p>
    <w:p w:rsidRPr="00FD2E85" w:rsidR="0076149F" w:rsidP="00FD2E85" w:rsidRDefault="0076149F" w14:paraId="2545D1FA" w14:textId="3ECFA188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kern w:val="28"/>
          <w:sz w:val="24"/>
          <w:u w:val="single"/>
          <w:rtl/>
        </w:rPr>
      </w:pPr>
      <w:r w:rsidRPr="00FD2E85">
        <w:rPr>
          <w:rFonts w:ascii="Heebo" w:hAnsi="Heebo" w:cs="Heebo"/>
          <w:b/>
          <w:bCs/>
          <w:kern w:val="28"/>
          <w:sz w:val="24"/>
          <w:u w:val="single"/>
          <w:rtl/>
        </w:rPr>
        <w:t>מהו פסוק</w:t>
      </w:r>
      <w:r w:rsidRPr="00FD2E85" w:rsidR="001439A3">
        <w:rPr>
          <w:rFonts w:ascii="Heebo" w:hAnsi="Heebo" w:cs="Heebo"/>
          <w:b/>
          <w:bCs/>
          <w:kern w:val="28"/>
          <w:sz w:val="24"/>
          <w:u w:val="single"/>
          <w:rtl/>
        </w:rPr>
        <w:t>ית</w:t>
      </w:r>
      <w:r w:rsidRPr="00FD2E85">
        <w:rPr>
          <w:rFonts w:ascii="Heebo" w:hAnsi="Heebo" w:cs="Heebo"/>
          <w:b/>
          <w:bCs/>
          <w:kern w:val="28"/>
          <w:sz w:val="24"/>
          <w:u w:val="single"/>
          <w:rtl/>
        </w:rPr>
        <w:t xml:space="preserve"> ה-</w:t>
      </w:r>
      <w:r w:rsidRPr="00FD2E85">
        <w:rPr>
          <w:rFonts w:ascii="Heebo" w:hAnsi="Heebo" w:cs="Heebo"/>
          <w:b/>
          <w:bCs/>
          <w:kern w:val="28"/>
          <w:sz w:val="24"/>
          <w:u w:val="single"/>
        </w:rPr>
        <w:t>ORDER BY</w:t>
      </w:r>
      <w:r w:rsidRPr="00FD2E85">
        <w:rPr>
          <w:rFonts w:ascii="Heebo" w:hAnsi="Heebo" w:cs="Heebo"/>
          <w:b/>
          <w:bCs/>
          <w:kern w:val="28"/>
          <w:sz w:val="24"/>
          <w:u w:val="single"/>
          <w:rtl/>
        </w:rPr>
        <w:t>?</w:t>
      </w:r>
    </w:p>
    <w:p w:rsidRPr="00081F99" w:rsidR="0076149F" w:rsidP="00FD2E85" w:rsidRDefault="0076149F" w14:paraId="02953040" w14:textId="25505EDA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משפט ה</w:t>
      </w:r>
      <w:r w:rsidR="00CD0A78">
        <w:rPr>
          <w:rFonts w:hint="cs" w:ascii="Heebo" w:hAnsi="Heebo" w:cs="Heebo"/>
          <w:sz w:val="24"/>
          <w:rtl/>
        </w:rPr>
        <w:t xml:space="preserve"> </w:t>
      </w:r>
      <w:r w:rsidRPr="00081F99">
        <w:rPr>
          <w:rFonts w:ascii="Heebo" w:hAnsi="Heebo" w:cs="Heebo"/>
          <w:sz w:val="24"/>
          <w:rtl/>
        </w:rPr>
        <w:t>-</w:t>
      </w:r>
      <w:r w:rsidRPr="00081F99">
        <w:rPr>
          <w:rFonts w:ascii="Heebo" w:hAnsi="Heebo" w:cs="Heebo"/>
          <w:sz w:val="24"/>
        </w:rPr>
        <w:t>SELECT</w:t>
      </w:r>
      <w:r w:rsidR="00CD0A78">
        <w:rPr>
          <w:rFonts w:hint="cs" w:ascii="Heebo" w:hAnsi="Heebo" w:cs="Heebo"/>
          <w:sz w:val="24"/>
          <w:rtl/>
        </w:rPr>
        <w:t xml:space="preserve"> </w:t>
      </w:r>
      <w:r w:rsidRPr="00081F99">
        <w:rPr>
          <w:rFonts w:ascii="Heebo" w:hAnsi="Heebo" w:cs="Heebo"/>
          <w:sz w:val="24"/>
          <w:rtl/>
        </w:rPr>
        <w:t xml:space="preserve"> מאפשר לבקש מה</w:t>
      </w:r>
      <w:r w:rsidR="00CD0A78">
        <w:rPr>
          <w:rFonts w:hint="cs" w:ascii="Heebo" w:hAnsi="Heebo" w:cs="Heebo"/>
          <w:sz w:val="24"/>
          <w:rtl/>
        </w:rPr>
        <w:t xml:space="preserve"> </w:t>
      </w:r>
      <w:r w:rsidRPr="00081F99">
        <w:rPr>
          <w:rFonts w:ascii="Heebo" w:hAnsi="Heebo" w:cs="Heebo"/>
          <w:sz w:val="24"/>
          <w:rtl/>
        </w:rPr>
        <w:t xml:space="preserve">- </w:t>
      </w:r>
      <w:r w:rsidRPr="00081F99">
        <w:rPr>
          <w:rFonts w:ascii="Heebo" w:hAnsi="Heebo" w:cs="Heebo"/>
          <w:sz w:val="24"/>
        </w:rPr>
        <w:t>DBMS</w:t>
      </w:r>
      <w:r w:rsidRPr="00081F99">
        <w:rPr>
          <w:rFonts w:ascii="Heebo" w:hAnsi="Heebo" w:cs="Heebo"/>
          <w:sz w:val="24"/>
          <w:rtl/>
        </w:rPr>
        <w:t xml:space="preserve"> למיין את טבלת התוצאה על פי אחד או יותר מהטורים בטבלת התוצאה, על ידי שימוש בפסוק</w:t>
      </w:r>
      <w:r w:rsidRPr="00081F99" w:rsidR="001439A3">
        <w:rPr>
          <w:rFonts w:ascii="Heebo" w:hAnsi="Heebo" w:cs="Heebo"/>
          <w:sz w:val="24"/>
          <w:rtl/>
        </w:rPr>
        <w:t>ית</w:t>
      </w:r>
      <w:r w:rsidRPr="00081F99">
        <w:rPr>
          <w:rFonts w:ascii="Heebo" w:hAnsi="Heebo" w:cs="Heebo"/>
          <w:sz w:val="24"/>
          <w:rtl/>
        </w:rPr>
        <w:t xml:space="preserve"> </w:t>
      </w:r>
      <w:r w:rsidRPr="00081F99">
        <w:rPr>
          <w:rFonts w:ascii="Heebo" w:hAnsi="Heebo" w:cs="Heebo"/>
          <w:sz w:val="24"/>
        </w:rPr>
        <w:t>ORDER BY</w:t>
      </w:r>
      <w:r w:rsidRPr="00081F99">
        <w:rPr>
          <w:rFonts w:ascii="Heebo" w:hAnsi="Heebo" w:cs="Heebo"/>
          <w:sz w:val="24"/>
          <w:rtl/>
        </w:rPr>
        <w:t>.</w:t>
      </w:r>
    </w:p>
    <w:p w:rsidRPr="00081F99" w:rsidR="0076149F" w:rsidP="00FD2E85" w:rsidRDefault="0076149F" w14:paraId="3068C538" w14:textId="77777777">
      <w:pPr>
        <w:pStyle w:val="3"/>
        <w:spacing w:line="360" w:lineRule="auto"/>
        <w:jc w:val="left"/>
        <w:rPr>
          <w:rFonts w:ascii="Heebo" w:hAnsi="Heebo" w:cs="Heebo"/>
          <w:szCs w:val="24"/>
          <w:rtl/>
        </w:rPr>
      </w:pPr>
      <w:r w:rsidRPr="00081F99">
        <w:rPr>
          <w:rFonts w:ascii="Heebo" w:hAnsi="Heebo" w:cs="Heebo"/>
          <w:szCs w:val="24"/>
          <w:rtl/>
        </w:rPr>
        <w:t>איך נבצע זאת?</w:t>
      </w:r>
    </w:p>
    <w:p w:rsidRPr="00081F99" w:rsidR="0076149F" w:rsidP="494ED3CD" w:rsidRDefault="0076149F" w14:paraId="6B327A9B" w14:textId="3E7E69E8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  <w:r w:rsidRPr="494ED3CD" w:rsidR="0076149F">
        <w:rPr>
          <w:rFonts w:ascii="Heebo" w:hAnsi="Heebo" w:cs="Heebo"/>
          <w:sz w:val="24"/>
          <w:szCs w:val="24"/>
          <w:rtl w:val="1"/>
        </w:rPr>
        <w:t>בפסוק</w:t>
      </w:r>
      <w:r w:rsidRPr="494ED3CD" w:rsidR="6324114E">
        <w:rPr>
          <w:rFonts w:ascii="Heebo" w:hAnsi="Heebo" w:cs="Heebo"/>
          <w:sz w:val="24"/>
          <w:szCs w:val="24"/>
          <w:rtl w:val="1"/>
        </w:rPr>
        <w:t>ית</w:t>
      </w:r>
      <w:r w:rsidRPr="494ED3CD" w:rsidR="0076149F">
        <w:rPr>
          <w:rFonts w:ascii="Heebo" w:hAnsi="Heebo" w:cs="Heebo"/>
          <w:sz w:val="24"/>
          <w:szCs w:val="24"/>
          <w:rtl w:val="1"/>
        </w:rPr>
        <w:t xml:space="preserve"> ה</w:t>
      </w:r>
      <w:r w:rsidRPr="494ED3CD" w:rsidR="0076149F">
        <w:rPr>
          <w:rFonts w:ascii="Heebo" w:hAnsi="Heebo" w:cs="Heebo"/>
          <w:sz w:val="24"/>
          <w:szCs w:val="24"/>
        </w:rPr>
        <w:t>-</w:t>
      </w:r>
      <w:r w:rsidRPr="494ED3CD" w:rsidR="0076149F">
        <w:rPr>
          <w:rFonts w:ascii="Heebo" w:hAnsi="Heebo" w:cs="Heebo"/>
          <w:sz w:val="24"/>
          <w:szCs w:val="24"/>
        </w:rPr>
        <w:t>ORDER BY</w:t>
      </w:r>
      <w:r w:rsidRPr="494ED3CD" w:rsidR="0076149F">
        <w:rPr>
          <w:rFonts w:ascii="Heebo" w:hAnsi="Heebo" w:cs="Heebo"/>
          <w:sz w:val="24"/>
          <w:szCs w:val="24"/>
        </w:rPr>
        <w:t xml:space="preserve"> </w:t>
      </w:r>
      <w:r w:rsidRPr="494ED3CD" w:rsidR="0076149F">
        <w:rPr>
          <w:rFonts w:ascii="Heebo" w:hAnsi="Heebo" w:cs="Heebo"/>
          <w:sz w:val="24"/>
          <w:szCs w:val="24"/>
          <w:rtl w:val="1"/>
        </w:rPr>
        <w:t>מציינים את שמות הטורים שעל פיהם צריך ה</w:t>
      </w:r>
      <w:r w:rsidRPr="494ED3CD" w:rsidR="0076149F">
        <w:rPr>
          <w:rFonts w:ascii="Heebo" w:hAnsi="Heebo" w:cs="Heebo"/>
          <w:sz w:val="24"/>
          <w:szCs w:val="24"/>
        </w:rPr>
        <w:t>-</w:t>
      </w:r>
      <w:r w:rsidRPr="494ED3CD" w:rsidR="0076149F">
        <w:rPr>
          <w:rFonts w:ascii="Heebo" w:hAnsi="Heebo" w:cs="Heebo"/>
          <w:sz w:val="24"/>
          <w:szCs w:val="24"/>
        </w:rPr>
        <w:t>DBMS</w:t>
      </w:r>
      <w:r w:rsidRPr="494ED3CD" w:rsidR="0076149F">
        <w:rPr>
          <w:rFonts w:ascii="Heebo" w:hAnsi="Heebo" w:cs="Heebo"/>
          <w:sz w:val="24"/>
          <w:szCs w:val="24"/>
        </w:rPr>
        <w:t xml:space="preserve"> </w:t>
      </w:r>
      <w:r w:rsidRPr="494ED3CD" w:rsidR="0076149F">
        <w:rPr>
          <w:rFonts w:ascii="Heebo" w:hAnsi="Heebo" w:cs="Heebo"/>
          <w:sz w:val="24"/>
          <w:szCs w:val="24"/>
          <w:rtl w:val="1"/>
        </w:rPr>
        <w:t>למיין את טבלת התוצאה. לכל שדה מיון, ניתן לציין אם מעוניינים במיון עולה</w:t>
      </w:r>
      <w:r w:rsidRPr="494ED3CD" w:rsidR="0076149F">
        <w:rPr>
          <w:rFonts w:ascii="Heebo" w:hAnsi="Heebo" w:cs="Heebo"/>
          <w:sz w:val="24"/>
          <w:szCs w:val="24"/>
        </w:rPr>
        <w:t xml:space="preserve"> (</w:t>
      </w:r>
      <w:r w:rsidRPr="494ED3CD" w:rsidR="0076149F">
        <w:rPr>
          <w:rFonts w:ascii="Heebo" w:hAnsi="Heebo" w:cs="Heebo"/>
          <w:sz w:val="24"/>
          <w:szCs w:val="24"/>
        </w:rPr>
        <w:t>ASC</w:t>
      </w:r>
      <w:r w:rsidRPr="494ED3CD" w:rsidR="0076149F">
        <w:rPr>
          <w:rFonts w:ascii="Heebo" w:hAnsi="Heebo" w:cs="Heebo"/>
          <w:sz w:val="24"/>
          <w:szCs w:val="24"/>
        </w:rPr>
        <w:t xml:space="preserve"> - </w:t>
      </w:r>
      <w:r w:rsidRPr="494ED3CD" w:rsidR="0076149F">
        <w:rPr>
          <w:rFonts w:ascii="Heebo" w:hAnsi="Heebo" w:cs="Heebo"/>
          <w:sz w:val="24"/>
          <w:szCs w:val="24"/>
          <w:rtl w:val="1"/>
        </w:rPr>
        <w:t>ברירת המחדל) או יורד</w:t>
      </w:r>
      <w:r w:rsidRPr="494ED3CD" w:rsidR="0076149F">
        <w:rPr>
          <w:rFonts w:ascii="Heebo" w:hAnsi="Heebo" w:cs="Heebo"/>
          <w:sz w:val="24"/>
          <w:szCs w:val="24"/>
        </w:rPr>
        <w:t xml:space="preserve"> (</w:t>
      </w:r>
      <w:r w:rsidRPr="494ED3CD" w:rsidR="0076149F">
        <w:rPr>
          <w:rFonts w:ascii="Heebo" w:hAnsi="Heebo" w:cs="Heebo"/>
          <w:sz w:val="24"/>
          <w:szCs w:val="24"/>
        </w:rPr>
        <w:t>DESC</w:t>
      </w:r>
      <w:r w:rsidRPr="494ED3CD" w:rsidR="0076149F">
        <w:rPr>
          <w:rFonts w:ascii="Heebo" w:hAnsi="Heebo" w:cs="Heebo"/>
          <w:sz w:val="24"/>
          <w:szCs w:val="24"/>
        </w:rPr>
        <w:t xml:space="preserve">). </w:t>
      </w:r>
    </w:p>
    <w:p w:rsidRPr="00FD2E85" w:rsidR="0076149F" w:rsidP="00FD2E85" w:rsidRDefault="0076149F" w14:paraId="0A9685EC" w14:textId="77777777">
      <w:pPr>
        <w:pStyle w:val="4"/>
        <w:spacing w:line="360" w:lineRule="auto"/>
        <w:jc w:val="left"/>
        <w:rPr>
          <w:rFonts w:ascii="Heebo" w:hAnsi="Heebo" w:cs="Heebo"/>
          <w:szCs w:val="24"/>
          <w:u w:val="single"/>
          <w:rtl/>
        </w:rPr>
      </w:pPr>
      <w:r w:rsidRPr="00FD2E85">
        <w:rPr>
          <w:rFonts w:ascii="Heebo" w:hAnsi="Heebo" w:cs="Heebo"/>
          <w:szCs w:val="24"/>
          <w:u w:val="single"/>
          <w:rtl/>
        </w:rPr>
        <w:t xml:space="preserve">מבנה של </w:t>
      </w:r>
      <w:r w:rsidRPr="00FD2E85">
        <w:rPr>
          <w:rFonts w:ascii="Heebo" w:hAnsi="Heebo" w:cs="Heebo"/>
          <w:szCs w:val="24"/>
          <w:u w:val="single"/>
        </w:rPr>
        <w:t>SELECT</w:t>
      </w:r>
      <w:r w:rsidRPr="00FD2E85">
        <w:rPr>
          <w:rFonts w:ascii="Heebo" w:hAnsi="Heebo" w:cs="Heebo"/>
          <w:szCs w:val="24"/>
          <w:u w:val="single"/>
          <w:rtl/>
        </w:rPr>
        <w:t xml:space="preserve"> עם </w:t>
      </w:r>
      <w:r w:rsidRPr="00FD2E85">
        <w:rPr>
          <w:rFonts w:ascii="Heebo" w:hAnsi="Heebo" w:cs="Heebo"/>
          <w:szCs w:val="24"/>
          <w:u w:val="single"/>
        </w:rPr>
        <w:t>ORDER BY</w:t>
      </w:r>
    </w:p>
    <w:p w:rsidRPr="00081F99" w:rsidR="0076149F" w:rsidP="00FD2E85" w:rsidRDefault="0076149F" w14:paraId="71E91C46" w14:textId="3FA4EF6D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>
        <w:rPr>
          <w:rFonts w:ascii="Heebo" w:hAnsi="Heebo" w:cs="Heebo"/>
          <w:color w:val="D4D4D4"/>
          <w:sz w:val="24"/>
        </w:rPr>
        <w:t>      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...</w:t>
      </w:r>
    </w:p>
    <w:p w:rsidRPr="00081F99" w:rsidR="0076149F" w:rsidP="00FD2E85" w:rsidRDefault="0076149F" w14:paraId="16EEAE95" w14:textId="35820416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FROM</w:t>
      </w:r>
      <w:r w:rsidRPr="00081F99">
        <w:rPr>
          <w:rFonts w:ascii="Heebo" w:hAnsi="Heebo" w:cs="Heebo"/>
          <w:color w:val="D4D4D4"/>
          <w:sz w:val="24"/>
        </w:rPr>
        <w:t>        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...</w:t>
      </w:r>
    </w:p>
    <w:p w:rsidRPr="00081F99" w:rsidR="0076149F" w:rsidP="00FD2E85" w:rsidRDefault="0076149F" w14:paraId="327C83BA" w14:textId="1253C68E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ORDER BY</w:t>
      </w:r>
      <w:r w:rsidRPr="00081F99">
        <w:rPr>
          <w:rFonts w:ascii="Heebo" w:hAnsi="Heebo" w:cs="Heebo"/>
          <w:color w:val="D4D4D4"/>
          <w:sz w:val="24"/>
        </w:rPr>
        <w:t>    </w:t>
      </w:r>
      <w:r w:rsidRPr="00081F99">
        <w:rPr>
          <w:rFonts w:ascii="Heebo" w:hAnsi="Heebo" w:cs="Heebo"/>
          <w:color w:val="D4D4D4"/>
          <w:sz w:val="24"/>
          <w:rtl/>
        </w:rPr>
        <w:t>שדות מיון</w:t>
      </w:r>
      <w:r w:rsidRPr="00081F99">
        <w:rPr>
          <w:rFonts w:ascii="Heebo" w:hAnsi="Heebo" w:cs="Heebo"/>
          <w:color w:val="D4D4D4"/>
          <w:sz w:val="24"/>
        </w:rPr>
        <w:t>;</w:t>
      </w:r>
    </w:p>
    <w:p w:rsidRPr="00081F99" w:rsidR="0076149F" w:rsidP="00FD2E85" w:rsidRDefault="0076149F" w14:paraId="217015E3" w14:textId="77777777">
      <w:pPr>
        <w:pStyle w:val="4"/>
        <w:numPr>
          <w:ilvl w:val="3"/>
          <w:numId w:val="31"/>
        </w:numPr>
        <w:spacing w:line="360" w:lineRule="auto"/>
        <w:jc w:val="left"/>
        <w:rPr>
          <w:rFonts w:ascii="Heebo" w:hAnsi="Heebo" w:cs="Heebo"/>
          <w:szCs w:val="24"/>
          <w:rtl/>
        </w:rPr>
      </w:pPr>
      <w:r w:rsidRPr="00081F99">
        <w:rPr>
          <w:rFonts w:ascii="Heebo" w:hAnsi="Heebo" w:cs="Heebo"/>
          <w:szCs w:val="24"/>
          <w:rtl/>
        </w:rPr>
        <w:t>שליפת פרטי כל העובדים - מיון עפ"י שם פרטי</w:t>
      </w:r>
    </w:p>
    <w:p w:rsidR="00323CC3" w:rsidP="00FD2E85" w:rsidRDefault="0076149F" w14:paraId="2A45B6CC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 w:rsidR="001439A3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empno, </w:t>
      </w:r>
    </w:p>
    <w:p w:rsidRPr="00081F99" w:rsidR="0076149F" w:rsidP="00323CC3" w:rsidRDefault="00323CC3" w14:paraId="0FF0B058" w14:textId="4840276D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 </w:t>
      </w:r>
      <w:r w:rsidRPr="00081F99" w:rsidR="0076149F">
        <w:rPr>
          <w:rFonts w:ascii="Heebo" w:hAnsi="Heebo" w:cs="Heebo"/>
          <w:color w:val="D4D4D4"/>
          <w:sz w:val="24"/>
        </w:rPr>
        <w:t>firstname</w:t>
      </w:r>
    </w:p>
    <w:p w:rsidRPr="00081F99" w:rsidR="0076149F" w:rsidP="00FD2E85" w:rsidRDefault="0076149F" w14:paraId="1FA9E2BB" w14:textId="3D5E05F2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FROM</w:t>
      </w:r>
      <w:r w:rsidRPr="00081F99" w:rsidR="001439A3">
        <w:rPr>
          <w:rFonts w:ascii="Heebo" w:hAnsi="Heebo" w:cs="Heebo"/>
          <w:color w:val="D4D4D4"/>
          <w:sz w:val="24"/>
        </w:rPr>
        <w:tab/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liat.t_empl </w:t>
      </w:r>
    </w:p>
    <w:p w:rsidRPr="00FD2E85" w:rsidR="00CD0A78" w:rsidP="00FD2E85" w:rsidRDefault="0076149F" w14:paraId="3983F40C" w14:textId="529F2D2D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081F99">
        <w:rPr>
          <w:rFonts w:ascii="Heebo" w:hAnsi="Heebo" w:cs="Heebo"/>
          <w:color w:val="569CD6"/>
          <w:sz w:val="24"/>
        </w:rPr>
        <w:t>ORDER BY</w:t>
      </w:r>
      <w:r w:rsidRPr="00081F99" w:rsidR="001439A3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firstname </w:t>
      </w:r>
      <w:r w:rsidRPr="00081F99">
        <w:rPr>
          <w:rFonts w:ascii="Heebo" w:hAnsi="Heebo" w:cs="Heebo"/>
          <w:color w:val="569CD6"/>
          <w:sz w:val="24"/>
        </w:rPr>
        <w:t>DESC</w:t>
      </w:r>
      <w:r w:rsidRPr="00081F99">
        <w:rPr>
          <w:rFonts w:ascii="Heebo" w:hAnsi="Heebo" w:cs="Heebo"/>
          <w:color w:val="D4D4D4"/>
          <w:sz w:val="24"/>
        </w:rPr>
        <w:t>, empno;</w:t>
      </w:r>
    </w:p>
    <w:p w:rsidRPr="00081F99" w:rsidR="0076149F" w:rsidP="00FD2E85" w:rsidRDefault="0076149F" w14:paraId="698C5E34" w14:textId="4FEC5BA0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שליפת מספרי ושמות כל העובדים, כאשר טבלת התוצאה תמוין במיון ראשי לפי שם פרטי בסדר יורד. אם מופיע אותו שם פרטי פעמיים, יופיעו מספרי העובד בסדר עולה (ברירת המחדל).</w:t>
      </w:r>
    </w:p>
    <w:p w:rsidR="00FD2E85" w:rsidRDefault="00FD2E85" w14:paraId="53D8235D" w14:textId="77777777">
      <w:pPr>
        <w:keepLines w:val="0"/>
        <w:widowControl/>
        <w:bidi w:val="0"/>
        <w:spacing w:before="0" w:after="0"/>
        <w:ind w:left="0"/>
        <w:jc w:val="left"/>
        <w:rPr>
          <w:rFonts w:ascii="Heebo" w:hAnsi="Heebo" w:cs="Heebo"/>
          <w:b/>
          <w:bCs/>
          <w:kern w:val="28"/>
          <w:sz w:val="28"/>
          <w:szCs w:val="28"/>
          <w:rtl/>
        </w:rPr>
      </w:pPr>
      <w:r>
        <w:rPr>
          <w:rFonts w:ascii="Heebo" w:hAnsi="Heebo" w:cs="Heebo"/>
          <w:sz w:val="28"/>
          <w:szCs w:val="28"/>
          <w:rtl/>
        </w:rPr>
        <w:br w:type="page"/>
      </w:r>
    </w:p>
    <w:p w:rsidR="00FD2E85" w:rsidP="00FD2E85" w:rsidRDefault="00FD2E85" w14:paraId="3C36D9E6" w14:textId="77777777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hint="cs" w:ascii="Heebo" w:hAnsi="Heebo" w:cs="Heebo"/>
          <w:b/>
          <w:bCs/>
          <w:sz w:val="32"/>
          <w:szCs w:val="32"/>
          <w:rtl/>
        </w:rPr>
        <w:lastRenderedPageBreak/>
        <w:t>פסוקית</w:t>
      </w:r>
      <w:r w:rsidRPr="00FD2E85">
        <w:rPr>
          <w:rFonts w:ascii="Heebo" w:hAnsi="Heebo" w:cs="Heebo"/>
          <w:b/>
          <w:bCs/>
          <w:sz w:val="32"/>
          <w:szCs w:val="32"/>
          <w:rtl/>
        </w:rPr>
        <w:t xml:space="preserve"> </w:t>
      </w:r>
      <w:r w:rsidRPr="00FD2E85">
        <w:rPr>
          <w:rFonts w:hint="cs" w:ascii="Heebo" w:hAnsi="Heebo" w:cs="Heebo"/>
          <w:b/>
          <w:bCs/>
          <w:sz w:val="32"/>
          <w:szCs w:val="32"/>
          <w:rtl/>
        </w:rPr>
        <w:t>ה-</w:t>
      </w:r>
      <w:r>
        <w:rPr>
          <w:rFonts w:hint="cs" w:ascii="Heebo" w:hAnsi="Heebo" w:cs="Heebo"/>
          <w:b/>
          <w:bCs/>
          <w:sz w:val="32"/>
          <w:szCs w:val="32"/>
        </w:rPr>
        <w:t>WHERE</w:t>
      </w:r>
      <w:r w:rsidRPr="00FD2E85">
        <w:rPr>
          <w:rFonts w:ascii="Heebo" w:hAnsi="Heebo" w:cs="Heebo"/>
          <w:b/>
          <w:bCs/>
          <w:sz w:val="32"/>
          <w:szCs w:val="32"/>
        </w:rPr>
        <w:t xml:space="preserve"> </w:t>
      </w:r>
    </w:p>
    <w:p w:rsidRPr="00FD2E85" w:rsidR="00A1433F" w:rsidP="00FD2E85" w:rsidRDefault="00FD2E85" w14:paraId="5DBC6E94" w14:textId="105CDDEB">
      <w:pPr>
        <w:pStyle w:val="a1"/>
        <w:spacing w:line="360" w:lineRule="auto"/>
        <w:ind w:left="0" w:right="144"/>
        <w:jc w:val="left"/>
        <w:rPr>
          <w:rFonts w:ascii="Heebo" w:hAnsi="Heebo" w:cs="Heebo"/>
          <w:b/>
          <w:bCs/>
          <w:kern w:val="28"/>
          <w:sz w:val="24"/>
          <w:u w:val="single"/>
          <w:rtl/>
        </w:rPr>
      </w:pPr>
      <w:r w:rsidRPr="00FD2E85">
        <w:rPr>
          <w:rFonts w:ascii="Heebo" w:hAnsi="Heebo" w:cs="Heebo"/>
          <w:b/>
          <w:bCs/>
          <w:kern w:val="28"/>
          <w:sz w:val="24"/>
          <w:u w:val="single"/>
          <w:rtl/>
        </w:rPr>
        <w:t>מה</w:t>
      </w:r>
      <w:r w:rsidRPr="00FD2E85">
        <w:rPr>
          <w:rFonts w:hint="cs" w:ascii="Heebo" w:hAnsi="Heebo" w:cs="Heebo"/>
          <w:b/>
          <w:bCs/>
          <w:kern w:val="28"/>
          <w:sz w:val="24"/>
          <w:u w:val="single"/>
          <w:rtl/>
        </w:rPr>
        <w:t>י</w:t>
      </w:r>
      <w:r w:rsidRPr="00FD2E85" w:rsidR="00A1433F">
        <w:rPr>
          <w:rFonts w:ascii="Heebo" w:hAnsi="Heebo" w:cs="Heebo"/>
          <w:b/>
          <w:bCs/>
          <w:kern w:val="28"/>
          <w:sz w:val="24"/>
          <w:u w:val="single"/>
          <w:rtl/>
        </w:rPr>
        <w:t xml:space="preserve"> פסוק</w:t>
      </w:r>
      <w:r w:rsidRPr="00FD2E85" w:rsidR="001439A3">
        <w:rPr>
          <w:rFonts w:ascii="Heebo" w:hAnsi="Heebo" w:cs="Heebo"/>
          <w:b/>
          <w:bCs/>
          <w:kern w:val="28"/>
          <w:sz w:val="24"/>
          <w:u w:val="single"/>
          <w:rtl/>
        </w:rPr>
        <w:t>ית</w:t>
      </w:r>
      <w:r w:rsidRPr="00FD2E85" w:rsidR="00A1433F">
        <w:rPr>
          <w:rFonts w:ascii="Heebo" w:hAnsi="Heebo" w:cs="Heebo"/>
          <w:b/>
          <w:bCs/>
          <w:kern w:val="28"/>
          <w:sz w:val="24"/>
          <w:u w:val="single"/>
          <w:rtl/>
        </w:rPr>
        <w:t xml:space="preserve"> ה-</w:t>
      </w:r>
      <w:r w:rsidRPr="00FD2E85" w:rsidR="00A1433F">
        <w:rPr>
          <w:rFonts w:ascii="Heebo" w:hAnsi="Heebo" w:cs="Heebo"/>
          <w:b/>
          <w:bCs/>
          <w:kern w:val="28"/>
          <w:sz w:val="24"/>
          <w:u w:val="single"/>
        </w:rPr>
        <w:t>WHERE</w:t>
      </w:r>
      <w:r w:rsidRPr="00FD2E85" w:rsidR="00A1433F">
        <w:rPr>
          <w:rFonts w:ascii="Heebo" w:hAnsi="Heebo" w:cs="Heebo"/>
          <w:b/>
          <w:bCs/>
          <w:kern w:val="28"/>
          <w:sz w:val="24"/>
          <w:u w:val="single"/>
          <w:rtl/>
        </w:rPr>
        <w:t xml:space="preserve"> ?</w:t>
      </w:r>
    </w:p>
    <w:p w:rsidR="00FD2E85" w:rsidP="00FD2E85" w:rsidRDefault="00A1433F" w14:paraId="2BD00F80" w14:textId="77777777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משפט ה-</w:t>
      </w:r>
      <w:r w:rsidRPr="00081F99">
        <w:rPr>
          <w:rFonts w:ascii="Heebo" w:hAnsi="Heebo" w:cs="Heebo"/>
          <w:sz w:val="24"/>
        </w:rPr>
        <w:t>SELECT</w:t>
      </w:r>
      <w:r w:rsidRPr="00081F99">
        <w:rPr>
          <w:rFonts w:ascii="Heebo" w:hAnsi="Heebo" w:cs="Heebo"/>
          <w:sz w:val="24"/>
          <w:rtl/>
        </w:rPr>
        <w:t xml:space="preserve"> מאפשר לציין תנאים המגדירים סינון של שורות, המתבצע על ידי שימוש בפסוק</w:t>
      </w:r>
      <w:r w:rsidRPr="00081F99" w:rsidR="001439A3">
        <w:rPr>
          <w:rFonts w:ascii="Heebo" w:hAnsi="Heebo" w:cs="Heebo"/>
          <w:sz w:val="24"/>
          <w:rtl/>
        </w:rPr>
        <w:t>ית</w:t>
      </w:r>
      <w:r w:rsidRPr="00081F99">
        <w:rPr>
          <w:rFonts w:ascii="Heebo" w:hAnsi="Heebo" w:cs="Heebo"/>
          <w:sz w:val="24"/>
          <w:rtl/>
        </w:rPr>
        <w:t xml:space="preserve"> ה-</w:t>
      </w:r>
      <w:r w:rsidRPr="00081F99">
        <w:rPr>
          <w:rFonts w:ascii="Heebo" w:hAnsi="Heebo" w:cs="Heebo"/>
          <w:sz w:val="24"/>
        </w:rPr>
        <w:t>WHERE</w:t>
      </w:r>
      <w:r w:rsidRPr="00081F99">
        <w:rPr>
          <w:rFonts w:ascii="Heebo" w:hAnsi="Heebo" w:cs="Heebo"/>
          <w:sz w:val="24"/>
          <w:rtl/>
        </w:rPr>
        <w:t>.</w:t>
      </w:r>
    </w:p>
    <w:p w:rsidRPr="00FD2E85" w:rsidR="00A1433F" w:rsidP="00FD2E85" w:rsidRDefault="00A1433F" w14:paraId="33F42832" w14:textId="713F7DF5">
      <w:pPr>
        <w:pStyle w:val="a1"/>
        <w:spacing w:line="360" w:lineRule="auto"/>
        <w:ind w:left="0" w:right="0"/>
        <w:jc w:val="left"/>
        <w:rPr>
          <w:rFonts w:ascii="Heebo" w:hAnsi="Heebo" w:cs="Heebo"/>
          <w:b/>
          <w:bCs/>
          <w:kern w:val="28"/>
          <w:sz w:val="24"/>
          <w:u w:val="single"/>
          <w:rtl/>
        </w:rPr>
      </w:pPr>
      <w:r w:rsidRPr="00FD2E85">
        <w:rPr>
          <w:rFonts w:ascii="Heebo" w:hAnsi="Heebo" w:cs="Heebo"/>
          <w:b/>
          <w:bCs/>
          <w:kern w:val="28"/>
          <w:sz w:val="24"/>
          <w:u w:val="single"/>
          <w:rtl/>
        </w:rPr>
        <w:t>מבנה של</w:t>
      </w:r>
      <w:r w:rsidRPr="00FD2E85" w:rsidR="00943DE9">
        <w:rPr>
          <w:rFonts w:ascii="Heebo" w:hAnsi="Heebo" w:cs="Heebo"/>
          <w:b/>
          <w:bCs/>
          <w:kern w:val="28"/>
          <w:sz w:val="24"/>
          <w:u w:val="single"/>
          <w:rtl/>
        </w:rPr>
        <w:t xml:space="preserve"> </w:t>
      </w:r>
      <w:r w:rsidRPr="00FD2E85">
        <w:rPr>
          <w:rFonts w:ascii="Heebo" w:hAnsi="Heebo" w:cs="Heebo"/>
          <w:b/>
          <w:bCs/>
          <w:kern w:val="28"/>
          <w:sz w:val="24"/>
          <w:u w:val="single"/>
        </w:rPr>
        <w:t>SELECT</w:t>
      </w:r>
      <w:r w:rsidRPr="00FD2E85">
        <w:rPr>
          <w:rFonts w:ascii="Heebo" w:hAnsi="Heebo" w:cs="Heebo"/>
          <w:b/>
          <w:bCs/>
          <w:kern w:val="28"/>
          <w:sz w:val="24"/>
          <w:u w:val="single"/>
          <w:rtl/>
        </w:rPr>
        <w:t xml:space="preserve"> עם </w:t>
      </w:r>
      <w:r w:rsidRPr="00FD2E85">
        <w:rPr>
          <w:rFonts w:ascii="Heebo" w:hAnsi="Heebo" w:cs="Heebo"/>
          <w:b/>
          <w:bCs/>
          <w:kern w:val="28"/>
          <w:sz w:val="24"/>
          <w:u w:val="single"/>
        </w:rPr>
        <w:t>WHERE</w:t>
      </w:r>
    </w:p>
    <w:p w:rsidRPr="00081F99" w:rsidR="0076149F" w:rsidP="00FD2E85" w:rsidRDefault="0076149F" w14:paraId="517D4E0E" w14:textId="45E89B96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>
        <w:rPr>
          <w:rFonts w:ascii="Heebo" w:hAnsi="Heebo" w:cs="Heebo"/>
          <w:color w:val="D4D4D4"/>
          <w:sz w:val="24"/>
        </w:rPr>
        <w:t> 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...</w:t>
      </w:r>
    </w:p>
    <w:p w:rsidRPr="00081F99" w:rsidR="0076149F" w:rsidP="00FD2E85" w:rsidRDefault="0076149F" w14:paraId="4F283D03" w14:textId="07A5AEE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FROM</w:t>
      </w:r>
      <w:r w:rsidRPr="00081F99">
        <w:rPr>
          <w:rFonts w:ascii="Heebo" w:hAnsi="Heebo" w:cs="Heebo"/>
          <w:color w:val="D4D4D4"/>
          <w:sz w:val="24"/>
        </w:rPr>
        <w:t>  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 ...</w:t>
      </w:r>
    </w:p>
    <w:p w:rsidRPr="00081F99" w:rsidR="0076149F" w:rsidP="00FD2E85" w:rsidRDefault="0076149F" w14:paraId="55B97255" w14:textId="7C3E3EC5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WHERE</w:t>
      </w:r>
      <w:r w:rsidRPr="00081F99">
        <w:rPr>
          <w:rFonts w:ascii="Heebo" w:hAnsi="Heebo" w:cs="Heebo"/>
          <w:color w:val="D4D4D4"/>
          <w:sz w:val="24"/>
        </w:rPr>
        <w:t>  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  <w:rtl/>
        </w:rPr>
        <w:t>תנאי</w:t>
      </w:r>
    </w:p>
    <w:p w:rsidRPr="00081F99" w:rsidR="0076149F" w:rsidP="00FD2E85" w:rsidRDefault="0076149F" w14:paraId="01C7F64B" w14:textId="1087D44F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ORDER BY</w:t>
      </w:r>
      <w:r w:rsidRPr="00081F99">
        <w:rPr>
          <w:rFonts w:ascii="Heebo" w:hAnsi="Heebo" w:cs="Heebo"/>
          <w:color w:val="D4D4D4"/>
          <w:sz w:val="24"/>
        </w:rPr>
        <w:t>    </w:t>
      </w:r>
      <w:r w:rsidRPr="00081F99">
        <w:rPr>
          <w:rFonts w:ascii="Heebo" w:hAnsi="Heebo" w:cs="Heebo"/>
          <w:color w:val="D4D4D4"/>
          <w:sz w:val="24"/>
          <w:rtl/>
        </w:rPr>
        <w:t>שדות מיון</w:t>
      </w:r>
      <w:r w:rsidRPr="00081F99">
        <w:rPr>
          <w:rFonts w:ascii="Heebo" w:hAnsi="Heebo" w:cs="Heebo"/>
          <w:color w:val="D4D4D4"/>
          <w:sz w:val="24"/>
        </w:rPr>
        <w:t>;</w:t>
      </w:r>
    </w:p>
    <w:p w:rsidRPr="00081F99" w:rsidR="001439A3" w:rsidP="00FD2E85" w:rsidRDefault="00A1433F" w14:paraId="5E6E36F7" w14:textId="77777777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</w:rPr>
      </w:pPr>
      <w:r w:rsidRPr="00081F99">
        <w:rPr>
          <w:rFonts w:ascii="Heebo" w:hAnsi="Heebo" w:cs="Heebo"/>
          <w:sz w:val="24"/>
          <w:rtl/>
        </w:rPr>
        <w:t>כתנאי בפקודת ה-</w:t>
      </w:r>
      <w:r w:rsidRPr="00081F99">
        <w:rPr>
          <w:rFonts w:ascii="Heebo" w:hAnsi="Heebo" w:cs="Heebo"/>
          <w:sz w:val="24"/>
        </w:rPr>
        <w:t>WHERE</w:t>
      </w:r>
      <w:r w:rsidRPr="00081F99">
        <w:rPr>
          <w:rFonts w:ascii="Heebo" w:hAnsi="Heebo" w:cs="Heebo"/>
          <w:sz w:val="24"/>
          <w:rtl/>
        </w:rPr>
        <w:t xml:space="preserve"> ניתן לרשום כל ביטוי מורכב המחזיר תוצאה דוגמה לתנאים שניתן לציין בפסוק</w:t>
      </w:r>
      <w:r w:rsidRPr="00081F99" w:rsidR="001439A3">
        <w:rPr>
          <w:rFonts w:ascii="Heebo" w:hAnsi="Heebo" w:cs="Heebo"/>
          <w:sz w:val="24"/>
          <w:rtl/>
        </w:rPr>
        <w:t>ית</w:t>
      </w:r>
      <w:r w:rsidRPr="00081F99">
        <w:rPr>
          <w:rFonts w:ascii="Heebo" w:hAnsi="Heebo" w:cs="Heebo"/>
          <w:sz w:val="24"/>
          <w:rtl/>
        </w:rPr>
        <w:t xml:space="preserve"> ה-</w:t>
      </w:r>
      <w:r w:rsidRPr="00081F99">
        <w:rPr>
          <w:rFonts w:ascii="Heebo" w:hAnsi="Heebo" w:cs="Heebo"/>
          <w:sz w:val="24"/>
        </w:rPr>
        <w:t>WHERE</w:t>
      </w:r>
    </w:p>
    <w:p w:rsidRPr="00081F99" w:rsidR="001439A3" w:rsidP="00FD2E85" w:rsidRDefault="00A1433F" w14:paraId="34D81F75" w14:textId="08BADCAE">
      <w:pPr>
        <w:pStyle w:val="a1"/>
        <w:numPr>
          <w:ilvl w:val="2"/>
          <w:numId w:val="38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(</w:t>
      </w:r>
      <w:r w:rsidRPr="00081F99">
        <w:rPr>
          <w:rFonts w:ascii="Heebo" w:hAnsi="Heebo" w:cs="Heebo"/>
          <w:sz w:val="24"/>
        </w:rPr>
        <w:t>salary &gt;= 5</w:t>
      </w:r>
      <w:r w:rsidRPr="00081F99">
        <w:rPr>
          <w:rFonts w:ascii="Heebo" w:hAnsi="Heebo" w:cs="Heebo"/>
          <w:sz w:val="24"/>
          <w:rtl/>
        </w:rPr>
        <w:t>)</w:t>
      </w:r>
    </w:p>
    <w:p w:rsidRPr="00081F99" w:rsidR="001439A3" w:rsidP="00FD2E85" w:rsidRDefault="00A1433F" w14:paraId="6FDF873D" w14:textId="26E77C49">
      <w:pPr>
        <w:pStyle w:val="a1"/>
        <w:numPr>
          <w:ilvl w:val="2"/>
          <w:numId w:val="38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081F99">
        <w:rPr>
          <w:rFonts w:ascii="Heebo" w:hAnsi="Heebo" w:cs="Heebo"/>
          <w:sz w:val="24"/>
          <w:rtl/>
        </w:rPr>
        <w:t>(</w:t>
      </w:r>
      <w:r w:rsidRPr="00081F99">
        <w:rPr>
          <w:rFonts w:ascii="Heebo" w:hAnsi="Heebo" w:cs="Heebo"/>
          <w:sz w:val="24"/>
        </w:rPr>
        <w:t>job = 'CLERK'</w:t>
      </w:r>
      <w:r w:rsidRPr="00081F99">
        <w:rPr>
          <w:rFonts w:ascii="Heebo" w:hAnsi="Heebo" w:cs="Heebo"/>
          <w:sz w:val="24"/>
          <w:rtl/>
        </w:rPr>
        <w:t>)</w:t>
      </w:r>
    </w:p>
    <w:p w:rsidRPr="00081F99" w:rsidR="001439A3" w:rsidP="00FD2E85" w:rsidRDefault="00A1433F" w14:paraId="00A0E68A" w14:textId="03B0A940">
      <w:pPr>
        <w:pStyle w:val="a1"/>
        <w:numPr>
          <w:ilvl w:val="2"/>
          <w:numId w:val="38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</w:rPr>
        <w:t>(</w:t>
      </w:r>
      <w:r w:rsidRPr="00081F99" w:rsidR="6BC27DA9">
        <w:rPr>
          <w:rFonts w:ascii="Heebo" w:hAnsi="Heebo" w:cs="Heebo"/>
          <w:sz w:val="24"/>
        </w:rPr>
        <w:t>y</w:t>
      </w:r>
      <w:r w:rsidRPr="00081F99">
        <w:rPr>
          <w:rFonts w:ascii="Heebo" w:hAnsi="Heebo" w:cs="Heebo"/>
          <w:sz w:val="24"/>
        </w:rPr>
        <w:t xml:space="preserve"> &gt; </w:t>
      </w:r>
      <w:r w:rsidRPr="00081F99" w:rsidR="1E80E5FE">
        <w:rPr>
          <w:rFonts w:ascii="Heebo" w:hAnsi="Heebo" w:cs="Heebo"/>
          <w:sz w:val="24"/>
        </w:rPr>
        <w:t>x</w:t>
      </w:r>
      <w:r w:rsidRPr="00081F99">
        <w:rPr>
          <w:rFonts w:ascii="Heebo" w:hAnsi="Heebo" w:cs="Heebo"/>
          <w:sz w:val="24"/>
        </w:rPr>
        <w:t>)</w:t>
      </w:r>
    </w:p>
    <w:p w:rsidRPr="00081F99" w:rsidR="001439A3" w:rsidP="00FD2E85" w:rsidRDefault="00A1433F" w14:paraId="3B43F028" w14:textId="708E4B5C">
      <w:pPr>
        <w:pStyle w:val="a1"/>
        <w:numPr>
          <w:ilvl w:val="2"/>
          <w:numId w:val="38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081F99">
        <w:rPr>
          <w:rFonts w:ascii="Heebo" w:hAnsi="Heebo" w:cs="Heebo"/>
          <w:sz w:val="24"/>
        </w:rPr>
        <w:t>(</w:t>
      </w:r>
      <w:r w:rsidRPr="00081F99" w:rsidR="32BA7E9B">
        <w:rPr>
          <w:rFonts w:ascii="Heebo" w:hAnsi="Heebo" w:cs="Heebo"/>
          <w:sz w:val="24"/>
        </w:rPr>
        <w:t>y</w:t>
      </w:r>
      <w:r w:rsidRPr="00081F99">
        <w:rPr>
          <w:rFonts w:ascii="Heebo" w:hAnsi="Heebo" w:cs="Heebo"/>
          <w:sz w:val="24"/>
        </w:rPr>
        <w:t xml:space="preserve"> = </w:t>
      </w:r>
      <w:r w:rsidRPr="00081F99" w:rsidR="54BCBBE5">
        <w:rPr>
          <w:rFonts w:ascii="Heebo" w:hAnsi="Heebo" w:cs="Heebo"/>
          <w:sz w:val="24"/>
        </w:rPr>
        <w:t>x</w:t>
      </w:r>
      <w:r w:rsidRPr="00081F99">
        <w:rPr>
          <w:rFonts w:ascii="Heebo" w:hAnsi="Heebo" w:cs="Heebo"/>
          <w:sz w:val="24"/>
        </w:rPr>
        <w:t>)</w:t>
      </w:r>
    </w:p>
    <w:p w:rsidRPr="00081F99" w:rsidR="001439A3" w:rsidP="00FD2E85" w:rsidRDefault="001439A3" w14:paraId="11642B62" w14:textId="77777777">
      <w:pPr>
        <w:pStyle w:val="a1"/>
        <w:spacing w:line="360" w:lineRule="auto"/>
        <w:ind w:right="0"/>
        <w:jc w:val="left"/>
        <w:rPr>
          <w:rFonts w:ascii="Heebo" w:hAnsi="Heebo" w:cs="Heebo"/>
          <w:sz w:val="24"/>
          <w:rtl/>
        </w:rPr>
      </w:pPr>
    </w:p>
    <w:p w:rsidRPr="00CD0A78" w:rsidR="00BA7FE1" w:rsidP="00FD2E85" w:rsidRDefault="00BA7FE1" w14:paraId="68BBE01F" w14:textId="4E675578">
      <w:pPr>
        <w:pStyle w:val="2"/>
        <w:spacing w:line="360" w:lineRule="auto"/>
        <w:jc w:val="left"/>
        <w:rPr>
          <w:rFonts w:ascii="Heebo" w:hAnsi="Heebo" w:cs="Heebo"/>
          <w:sz w:val="28"/>
          <w:szCs w:val="28"/>
          <w:rtl/>
        </w:rPr>
      </w:pPr>
      <w:r w:rsidRPr="00CD0A78">
        <w:rPr>
          <w:rFonts w:ascii="Heebo" w:hAnsi="Heebo" w:cs="Heebo"/>
          <w:sz w:val="28"/>
          <w:szCs w:val="28"/>
          <w:rtl/>
        </w:rPr>
        <w:t>תנאים מורכבים</w:t>
      </w:r>
      <w:r w:rsidRPr="00CD0A78">
        <w:rPr>
          <w:rFonts w:ascii="Heebo" w:hAnsi="Heebo" w:cs="Heebo"/>
          <w:sz w:val="28"/>
          <w:szCs w:val="28"/>
        </w:rPr>
        <w:t xml:space="preserve"> </w:t>
      </w:r>
    </w:p>
    <w:p w:rsidRPr="00081F99" w:rsidR="6BAC89CB" w:rsidP="00FD2E85" w:rsidRDefault="6BAC89CB" w14:paraId="10CD69A5" w14:textId="29D51241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ניתן לעשות תנאים מורכבים באמצעות המילים השמורות</w:t>
      </w:r>
      <w:r w:rsidRPr="00081F99">
        <w:rPr>
          <w:rFonts w:ascii="Heebo" w:hAnsi="Heebo" w:cs="Heebo"/>
          <w:sz w:val="24"/>
        </w:rPr>
        <w:t xml:space="preserve"> AND </w:t>
      </w:r>
      <w:r w:rsidRPr="00081F99">
        <w:rPr>
          <w:rFonts w:ascii="Heebo" w:hAnsi="Heebo" w:cs="Heebo"/>
          <w:sz w:val="24"/>
          <w:rtl/>
        </w:rPr>
        <w:t>ו</w:t>
      </w:r>
      <w:r w:rsidRPr="00081F99">
        <w:rPr>
          <w:rFonts w:ascii="Heebo" w:hAnsi="Heebo" w:cs="Heebo"/>
          <w:sz w:val="24"/>
        </w:rPr>
        <w:t xml:space="preserve"> OR</w:t>
      </w:r>
    </w:p>
    <w:p w:rsidRPr="00081F99" w:rsidR="6BAC89CB" w:rsidP="00FD2E85" w:rsidRDefault="6BAC89CB" w14:paraId="04BE424D" w14:textId="31B8D3D4">
      <w:pPr>
        <w:pStyle w:val="a1"/>
        <w:numPr>
          <w:ilvl w:val="0"/>
          <w:numId w:val="1"/>
        </w:numPr>
        <w:spacing w:line="360" w:lineRule="auto"/>
        <w:ind w:right="0"/>
        <w:jc w:val="left"/>
        <w:rPr>
          <w:rFonts w:ascii="Heebo" w:hAnsi="Heebo" w:eastAsia="Heebo Light" w:cs="Heebo"/>
          <w:sz w:val="24"/>
          <w:rtl/>
        </w:rPr>
      </w:pPr>
      <w:r w:rsidRPr="00081F99">
        <w:rPr>
          <w:rFonts w:ascii="Heebo" w:hAnsi="Heebo" w:cs="Heebo"/>
          <w:sz w:val="24"/>
        </w:rPr>
        <w:t>AND</w:t>
      </w:r>
      <w:r w:rsidRPr="00081F99">
        <w:rPr>
          <w:rFonts w:ascii="Heebo" w:hAnsi="Heebo" w:cs="Heebo"/>
          <w:sz w:val="24"/>
          <w:rtl/>
        </w:rPr>
        <w:t xml:space="preserve"> – רשומה תישלף אך ורק אם היא מקיימת את שני התנאים</w:t>
      </w:r>
    </w:p>
    <w:p w:rsidRPr="00081F99" w:rsidR="6BAC89CB" w:rsidP="00FD2E85" w:rsidRDefault="6BAC89CB" w14:paraId="7FDF4259" w14:textId="0CDFBEE0">
      <w:pPr>
        <w:pStyle w:val="a1"/>
        <w:numPr>
          <w:ilvl w:val="0"/>
          <w:numId w:val="1"/>
        </w:numPr>
        <w:spacing w:line="360" w:lineRule="auto"/>
        <w:ind w:right="0"/>
        <w:jc w:val="left"/>
        <w:rPr>
          <w:rFonts w:ascii="Heebo" w:hAnsi="Heebo" w:eastAsia="Heebo Light" w:cs="Heebo"/>
          <w:sz w:val="24"/>
          <w:rtl/>
        </w:rPr>
      </w:pPr>
      <w:r w:rsidRPr="00081F99">
        <w:rPr>
          <w:rFonts w:ascii="Heebo" w:hAnsi="Heebo" w:cs="Heebo"/>
          <w:sz w:val="24"/>
        </w:rPr>
        <w:t>OR</w:t>
      </w:r>
      <w:r w:rsidRPr="00081F99">
        <w:rPr>
          <w:rFonts w:ascii="Heebo" w:hAnsi="Heebo" w:cs="Heebo"/>
          <w:sz w:val="24"/>
          <w:rtl/>
        </w:rPr>
        <w:t xml:space="preserve"> – רשומה תישלף אם היא מקיימת לפחות אחד מהתנאים</w:t>
      </w:r>
    </w:p>
    <w:p w:rsidRPr="00081F99" w:rsidR="00A1433F" w:rsidP="00FD2E85" w:rsidRDefault="00A1433F" w14:paraId="4F44FFC7" w14:textId="77777777">
      <w:pPr>
        <w:pStyle w:val="4"/>
        <w:numPr>
          <w:ilvl w:val="3"/>
          <w:numId w:val="31"/>
        </w:numPr>
        <w:spacing w:line="360" w:lineRule="auto"/>
        <w:jc w:val="left"/>
        <w:rPr>
          <w:rFonts w:ascii="Heebo" w:hAnsi="Heebo" w:cs="Heebo"/>
          <w:szCs w:val="24"/>
          <w:rtl/>
        </w:rPr>
      </w:pPr>
      <w:r w:rsidRPr="00081F99">
        <w:rPr>
          <w:rFonts w:ascii="Heebo" w:hAnsi="Heebo" w:cs="Heebo"/>
          <w:szCs w:val="24"/>
          <w:rtl/>
        </w:rPr>
        <w:lastRenderedPageBreak/>
        <w:t>שליפה עפ"י תאריך תחילת עבודה ושכר</w:t>
      </w:r>
    </w:p>
    <w:p w:rsidR="00323CC3" w:rsidP="00FD2E85" w:rsidRDefault="00DD1D83" w14:paraId="7BC9B61D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>
        <w:rPr>
          <w:rFonts w:ascii="Heebo" w:hAnsi="Heebo" w:cs="Heebo"/>
          <w:color w:val="D4D4D4"/>
          <w:sz w:val="24"/>
        </w:rPr>
        <w:t xml:space="preserve">  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empno, </w:t>
      </w:r>
    </w:p>
    <w:p w:rsidR="00323CC3" w:rsidP="00323CC3" w:rsidRDefault="00323CC3" w14:paraId="070864FB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 </w:t>
      </w:r>
      <w:r w:rsidRPr="00081F99" w:rsidR="00DD1D83">
        <w:rPr>
          <w:rFonts w:ascii="Heebo" w:hAnsi="Heebo" w:cs="Heebo"/>
          <w:color w:val="D4D4D4"/>
          <w:sz w:val="24"/>
        </w:rPr>
        <w:t xml:space="preserve">firstname, </w:t>
      </w:r>
    </w:p>
    <w:p w:rsidR="00323CC3" w:rsidP="00323CC3" w:rsidRDefault="00323CC3" w14:paraId="300B63AF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ascii="Heebo" w:hAnsi="Heebo" w:cs="Heebo"/>
          <w:color w:val="D4D4D4"/>
          <w:sz w:val="24"/>
          <w:rtl/>
        </w:rPr>
        <w:t xml:space="preserve"> </w:t>
      </w:r>
      <w:r>
        <w:rPr>
          <w:rFonts w:hint="cs" w:ascii="Heebo" w:hAnsi="Heebo" w:cs="Heebo"/>
          <w:color w:val="D4D4D4"/>
          <w:sz w:val="24"/>
          <w:rtl/>
        </w:rPr>
        <w:t xml:space="preserve">           </w:t>
      </w:r>
      <w:r w:rsidRPr="00081F99" w:rsidR="00DD1D83">
        <w:rPr>
          <w:rFonts w:ascii="Heebo" w:hAnsi="Heebo" w:cs="Heebo"/>
          <w:color w:val="D4D4D4"/>
          <w:sz w:val="24"/>
        </w:rPr>
        <w:t xml:space="preserve">hiredate, </w:t>
      </w:r>
    </w:p>
    <w:p w:rsidRPr="00081F99" w:rsidR="00DD1D83" w:rsidP="00323CC3" w:rsidRDefault="00323CC3" w14:paraId="09C7C57D" w14:textId="5862D064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 </w:t>
      </w:r>
      <w:r w:rsidRPr="00081F99" w:rsidR="00DD1D83">
        <w:rPr>
          <w:rFonts w:ascii="Heebo" w:hAnsi="Heebo" w:cs="Heebo"/>
          <w:color w:val="D4D4D4"/>
          <w:sz w:val="24"/>
        </w:rPr>
        <w:t>salary</w:t>
      </w:r>
    </w:p>
    <w:p w:rsidRPr="00081F99" w:rsidR="00DD1D83" w:rsidP="00FD2E85" w:rsidRDefault="00DD1D83" w14:paraId="4FEFFB17" w14:textId="3993B3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FROM</w:t>
      </w:r>
      <w:r w:rsidRPr="00081F99">
        <w:rPr>
          <w:rFonts w:ascii="Heebo" w:hAnsi="Heebo" w:cs="Heebo"/>
          <w:color w:val="D4D4D4"/>
          <w:sz w:val="24"/>
        </w:rPr>
        <w:t xml:space="preserve">    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liat.t_empl</w:t>
      </w:r>
    </w:p>
    <w:p w:rsidRPr="00081F99" w:rsidR="00DD1D83" w:rsidP="00FD2E85" w:rsidRDefault="00DD1D83" w14:paraId="4480816A" w14:textId="724D6A6F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WHERE</w:t>
      </w:r>
      <w:r w:rsidRPr="00081F99">
        <w:rPr>
          <w:rFonts w:ascii="Heebo" w:hAnsi="Heebo" w:cs="Heebo"/>
          <w:color w:val="D4D4D4"/>
          <w:sz w:val="24"/>
        </w:rPr>
        <w:t xml:space="preserve">   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(hiredate &gt;= </w:t>
      </w:r>
      <w:r w:rsidRPr="00081F99">
        <w:rPr>
          <w:rFonts w:ascii="Heebo" w:hAnsi="Heebo" w:cs="Heebo"/>
          <w:color w:val="CE9178"/>
          <w:sz w:val="24"/>
        </w:rPr>
        <w:t>'01-JAN-1981'</w:t>
      </w:r>
      <w:r w:rsidRPr="00081F99">
        <w:rPr>
          <w:rFonts w:ascii="Heebo" w:hAnsi="Heebo" w:cs="Heebo"/>
          <w:color w:val="D4D4D4"/>
          <w:sz w:val="24"/>
        </w:rPr>
        <w:t xml:space="preserve">) </w:t>
      </w:r>
      <w:r w:rsidRPr="00081F99">
        <w:rPr>
          <w:rFonts w:ascii="Heebo" w:hAnsi="Heebo" w:cs="Heebo"/>
          <w:color w:val="569CD6"/>
          <w:sz w:val="24"/>
        </w:rPr>
        <w:t>AND</w:t>
      </w:r>
      <w:r w:rsidRPr="00081F99">
        <w:rPr>
          <w:rFonts w:ascii="Heebo" w:hAnsi="Heebo" w:cs="Heebo"/>
          <w:color w:val="D4D4D4"/>
          <w:sz w:val="24"/>
        </w:rPr>
        <w:t xml:space="preserve"> </w:t>
      </w:r>
    </w:p>
    <w:p w:rsidRPr="00081F99" w:rsidR="00DD1D83" w:rsidP="00FD2E85" w:rsidRDefault="00DD1D83" w14:paraId="1ECB860F" w14:textId="5679C6AF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D4D4D4"/>
          <w:sz w:val="24"/>
        </w:rPr>
        <w:t> </w:t>
      </w:r>
      <w:r w:rsidRPr="00081F99" w:rsidR="00243386">
        <w:rPr>
          <w:rFonts w:ascii="Heebo" w:hAnsi="Heebo" w:cs="Heebo"/>
          <w:color w:val="D4D4D4"/>
          <w:sz w:val="24"/>
          <w:rtl/>
        </w:rPr>
        <w:t xml:space="preserve">    </w:t>
      </w:r>
      <w:r w:rsidR="002B2030">
        <w:rPr>
          <w:rFonts w:ascii="Heebo" w:hAnsi="Heebo" w:cs="Heebo"/>
          <w:color w:val="D4D4D4"/>
          <w:sz w:val="24"/>
        </w:rPr>
        <w:tab/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(salary &gt; </w:t>
      </w:r>
      <w:r w:rsidRPr="00081F99">
        <w:rPr>
          <w:rFonts w:ascii="Heebo" w:hAnsi="Heebo" w:cs="Heebo"/>
          <w:color w:val="B5CEA8"/>
          <w:sz w:val="24"/>
        </w:rPr>
        <w:t>2000</w:t>
      </w:r>
      <w:r w:rsidRPr="00081F99">
        <w:rPr>
          <w:rFonts w:ascii="Heebo" w:hAnsi="Heebo" w:cs="Heebo"/>
          <w:color w:val="D4D4D4"/>
          <w:sz w:val="24"/>
        </w:rPr>
        <w:t>);</w:t>
      </w:r>
    </w:p>
    <w:p w:rsidRPr="00081F99" w:rsidR="00A1433F" w:rsidP="00FD2E85" w:rsidRDefault="702F2E24" w14:paraId="67E90314" w14:textId="77777777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שליפת פרטי העובדים שנתקבלו לעבודה בשנת 1981 ומעלה ושכרם עולה על 2000. בטבלת התוצאה תופענה רק שורות העונות על הקריטריונים הנ"ל</w:t>
      </w:r>
      <w:r w:rsidRPr="00081F99">
        <w:rPr>
          <w:rFonts w:ascii="Heebo" w:hAnsi="Heebo" w:cs="Heebo"/>
          <w:sz w:val="24"/>
        </w:rPr>
        <w:t xml:space="preserve">. </w:t>
      </w:r>
    </w:p>
    <w:p w:rsidRPr="00081F99" w:rsidR="702F2E24" w:rsidP="00FD2E85" w:rsidRDefault="702F2E24" w14:paraId="003FBF04" w14:textId="7CE6B2CE">
      <w:pPr>
        <w:pStyle w:val="a1"/>
        <w:spacing w:line="360" w:lineRule="auto"/>
        <w:ind w:right="0"/>
        <w:jc w:val="left"/>
        <w:rPr>
          <w:rFonts w:ascii="Heebo" w:hAnsi="Heebo" w:cs="Heebo"/>
          <w:sz w:val="24"/>
          <w:rtl/>
        </w:rPr>
      </w:pPr>
    </w:p>
    <w:p w:rsidRPr="00081F99" w:rsidR="702F2E24" w:rsidP="00FD2E85" w:rsidRDefault="002B2030" w14:paraId="3D46FFFC" w14:textId="5987862D">
      <w:pPr>
        <w:pStyle w:val="a1"/>
        <w:spacing w:line="360" w:lineRule="auto"/>
        <w:ind w:left="0" w:right="0"/>
        <w:jc w:val="left"/>
        <w:rPr>
          <w:rFonts w:ascii="Heebo" w:hAnsi="Heebo" w:cs="Heebo"/>
          <w:b/>
          <w:bCs/>
          <w:sz w:val="24"/>
          <w:rtl/>
        </w:rPr>
      </w:pPr>
      <w:r>
        <w:rPr>
          <w:rFonts w:ascii="Heebo" w:hAnsi="Heebo" w:cs="Heebo"/>
          <w:b/>
          <w:bCs/>
          <w:sz w:val="24"/>
        </w:rPr>
        <w:t>NULL</w:t>
      </w:r>
      <w:r>
        <w:rPr>
          <w:rFonts w:hint="cs" w:ascii="Heebo" w:hAnsi="Heebo" w:cs="Heebo"/>
          <w:b/>
          <w:bCs/>
          <w:sz w:val="24"/>
          <w:rtl/>
        </w:rPr>
        <w:t xml:space="preserve"> - </w:t>
      </w:r>
      <w:r w:rsidRPr="00081F99" w:rsidR="702F2E24">
        <w:rPr>
          <w:rFonts w:ascii="Heebo" w:hAnsi="Heebo" w:cs="Heebo"/>
          <w:sz w:val="24"/>
        </w:rPr>
        <w:t xml:space="preserve"> </w:t>
      </w:r>
      <w:r w:rsidRPr="00081F99" w:rsidR="702F2E24">
        <w:rPr>
          <w:rFonts w:ascii="Heebo" w:hAnsi="Heebo" w:cs="Heebo"/>
          <w:sz w:val="24"/>
          <w:rtl/>
        </w:rPr>
        <w:t>מסמן לי שלא הוזן הערך של התא. ניתן לבדוק זאת בעזרת הפקודה</w:t>
      </w:r>
      <w:r>
        <w:rPr>
          <w:rFonts w:hint="cs" w:ascii="Heebo" w:hAnsi="Heebo" w:cs="Heebo"/>
          <w:sz w:val="24"/>
          <w:rtl/>
        </w:rPr>
        <w:t xml:space="preserve"> </w:t>
      </w:r>
      <w:r>
        <w:rPr>
          <w:rFonts w:ascii="Heebo" w:hAnsi="Heebo" w:cs="Heebo"/>
          <w:sz w:val="24"/>
        </w:rPr>
        <w:t>.</w:t>
      </w:r>
      <w:r w:rsidRPr="00081F99" w:rsidR="702F2E24">
        <w:rPr>
          <w:rFonts w:ascii="Heebo" w:hAnsi="Heebo" w:cs="Heebo"/>
          <w:sz w:val="24"/>
        </w:rPr>
        <w:t xml:space="preserve"> </w:t>
      </w:r>
      <w:r w:rsidRPr="00081F99" w:rsidR="702F2E24">
        <w:rPr>
          <w:rFonts w:ascii="Heebo" w:hAnsi="Heebo" w:cs="Heebo"/>
          <w:b/>
          <w:bCs/>
          <w:sz w:val="24"/>
        </w:rPr>
        <w:t>IS NULL</w:t>
      </w:r>
    </w:p>
    <w:p w:rsidRPr="00081F99" w:rsidR="002A795D" w:rsidP="00FD2E85" w:rsidRDefault="002A795D" w14:paraId="5D2BF03F" w14:textId="79F3575E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</w:p>
    <w:p w:rsidR="00323CC3" w:rsidP="00FD2E85" w:rsidRDefault="002B2030" w14:paraId="20838100" w14:textId="6FF8A1DB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>
        <w:rPr>
          <w:rFonts w:ascii="Heebo" w:hAnsi="Heebo" w:cs="Heebo"/>
          <w:color w:val="D4D4D4"/>
          <w:sz w:val="24"/>
        </w:rPr>
        <w:t xml:space="preserve">   </w:t>
      </w:r>
      <w:r w:rsidR="00323CC3"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</w:rPr>
        <w:t>deptno</w:t>
      </w:r>
      <w:r w:rsidRPr="00081F99">
        <w:rPr>
          <w:rFonts w:ascii="Heebo" w:hAnsi="Heebo" w:cs="Heebo"/>
          <w:color w:val="D4D4D4"/>
          <w:sz w:val="24"/>
        </w:rPr>
        <w:t xml:space="preserve">, </w:t>
      </w:r>
    </w:p>
    <w:p w:rsidR="00323CC3" w:rsidP="00323CC3" w:rsidRDefault="00323CC3" w14:paraId="6F828C51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 </w:t>
      </w:r>
      <w:r w:rsidR="002B2030">
        <w:rPr>
          <w:rFonts w:ascii="Heebo" w:hAnsi="Heebo" w:cs="Heebo"/>
          <w:color w:val="D4D4D4"/>
          <w:sz w:val="24"/>
        </w:rPr>
        <w:t>deptname</w:t>
      </w:r>
      <w:r w:rsidRPr="00081F99" w:rsidR="002B2030">
        <w:rPr>
          <w:rFonts w:ascii="Heebo" w:hAnsi="Heebo" w:cs="Heebo"/>
          <w:color w:val="D4D4D4"/>
          <w:sz w:val="24"/>
        </w:rPr>
        <w:t xml:space="preserve">, </w:t>
      </w:r>
    </w:p>
    <w:p w:rsidRPr="00081F99" w:rsidR="002B2030" w:rsidP="00323CC3" w:rsidRDefault="00323CC3" w14:paraId="2216796D" w14:textId="5D2C3242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 </w:t>
      </w:r>
      <w:r w:rsidR="002B2030">
        <w:rPr>
          <w:rFonts w:ascii="Heebo" w:hAnsi="Heebo" w:cs="Heebo"/>
          <w:color w:val="D4D4D4"/>
          <w:sz w:val="24"/>
        </w:rPr>
        <w:t>admrdept</w:t>
      </w:r>
    </w:p>
    <w:p w:rsidRPr="00081F99" w:rsidR="002B2030" w:rsidP="00FD2E85" w:rsidRDefault="002B2030" w14:paraId="533D100E" w14:textId="4F9EFE1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FROM</w:t>
      </w:r>
      <w:r w:rsidRPr="00081F99">
        <w:rPr>
          <w:rFonts w:ascii="Heebo" w:hAnsi="Heebo" w:cs="Heebo"/>
          <w:color w:val="D4D4D4"/>
          <w:sz w:val="24"/>
        </w:rPr>
        <w:t xml:space="preserve">     </w:t>
      </w:r>
      <w:r w:rsidR="00323CC3">
        <w:rPr>
          <w:rFonts w:ascii="Heebo" w:hAnsi="Heebo" w:cs="Heebo"/>
          <w:color w:val="D4D4D4"/>
          <w:sz w:val="24"/>
          <w:rtl/>
        </w:rPr>
        <w:tab/>
      </w:r>
      <w:r w:rsidRPr="00081F99">
        <w:rPr>
          <w:rFonts w:ascii="Heebo" w:hAnsi="Heebo" w:cs="Heebo"/>
          <w:color w:val="D4D4D4"/>
          <w:sz w:val="24"/>
        </w:rPr>
        <w:t>liat.t_</w:t>
      </w:r>
      <w:r>
        <w:rPr>
          <w:rFonts w:ascii="Heebo" w:hAnsi="Heebo" w:cs="Heebo"/>
          <w:color w:val="D4D4D4"/>
          <w:sz w:val="24"/>
        </w:rPr>
        <w:t>depart</w:t>
      </w:r>
    </w:p>
    <w:p w:rsidRPr="00081F99" w:rsidR="002B2030" w:rsidP="00FD2E85" w:rsidRDefault="002B2030" w14:paraId="689DD189" w14:textId="21874C78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WHERE</w:t>
      </w:r>
      <w:r w:rsidRPr="00081F99">
        <w:rPr>
          <w:rFonts w:ascii="Heebo" w:hAnsi="Heebo" w:cs="Heebo"/>
          <w:color w:val="D4D4D4"/>
          <w:sz w:val="24"/>
        </w:rPr>
        <w:t xml:space="preserve">    </w:t>
      </w:r>
      <w:r w:rsidR="00323CC3"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</w:rPr>
        <w:t>admrdept IS NULL;</w:t>
      </w:r>
    </w:p>
    <w:p w:rsidR="00CD0A78" w:rsidP="00FD2E85" w:rsidRDefault="00CD0A78" w14:paraId="7598820A" w14:textId="77777777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</w:rPr>
      </w:pPr>
    </w:p>
    <w:p w:rsidRPr="00081F99" w:rsidR="002A795D" w:rsidP="00FD2E85" w:rsidRDefault="00CC0769" w14:paraId="5D12CE07" w14:textId="4F150CCA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 xml:space="preserve">העבודה עם </w:t>
      </w:r>
      <w:r w:rsidRPr="00081F99">
        <w:rPr>
          <w:rFonts w:ascii="Heebo" w:hAnsi="Heebo" w:cs="Heebo"/>
          <w:sz w:val="24"/>
        </w:rPr>
        <w:t>NULL</w:t>
      </w:r>
      <w:r w:rsidRPr="00081F99">
        <w:rPr>
          <w:rFonts w:ascii="Heebo" w:hAnsi="Heebo" w:cs="Heebo"/>
          <w:sz w:val="24"/>
          <w:rtl/>
        </w:rPr>
        <w:t xml:space="preserve"> היא שונה – לא נשתמש בתנאי רגיל, כלומר </w:t>
      </w:r>
      <w:r w:rsidRPr="00081F99">
        <w:rPr>
          <w:rFonts w:ascii="Heebo" w:hAnsi="Heebo" w:cs="Heebo"/>
          <w:b/>
          <w:bCs/>
          <w:sz w:val="24"/>
        </w:rPr>
        <w:t>Deptno = NULL</w:t>
      </w:r>
      <w:r w:rsidRPr="00081F99">
        <w:rPr>
          <w:rFonts w:ascii="Heebo" w:hAnsi="Heebo" w:cs="Heebo"/>
          <w:sz w:val="24"/>
          <w:rtl/>
        </w:rPr>
        <w:t xml:space="preserve"> לא יעבוד!</w:t>
      </w:r>
    </w:p>
    <w:p w:rsidRPr="00081F99" w:rsidR="002A795D" w:rsidP="00FD2E85" w:rsidRDefault="002A795D" w14:paraId="4C43B609" w14:textId="692BC442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</w:rPr>
      </w:pPr>
    </w:p>
    <w:p w:rsidRPr="00081F99" w:rsidR="00A1433F" w:rsidP="00FD2E85" w:rsidRDefault="00A1433F" w14:paraId="6EB784FA" w14:textId="77777777">
      <w:pPr>
        <w:pStyle w:val="4"/>
        <w:numPr>
          <w:ilvl w:val="3"/>
          <w:numId w:val="31"/>
        </w:numPr>
        <w:spacing w:line="360" w:lineRule="auto"/>
        <w:jc w:val="left"/>
        <w:rPr>
          <w:rFonts w:ascii="Heebo" w:hAnsi="Heebo" w:cs="Heebo"/>
          <w:szCs w:val="24"/>
          <w:rtl/>
        </w:rPr>
      </w:pPr>
      <w:r w:rsidRPr="00081F99">
        <w:rPr>
          <w:rFonts w:ascii="Heebo" w:hAnsi="Heebo" w:cs="Heebo"/>
          <w:szCs w:val="24"/>
          <w:rtl/>
        </w:rPr>
        <w:lastRenderedPageBreak/>
        <w:t>שליפה מורכבת של עובדות משכילות</w:t>
      </w:r>
    </w:p>
    <w:p w:rsidRPr="00081F99" w:rsidR="00A1433F" w:rsidP="00FD2E85" w:rsidRDefault="00A1433F" w14:paraId="4265D1FF" w14:textId="77777777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081F99">
        <w:rPr>
          <w:rFonts w:ascii="Heebo" w:hAnsi="Heebo" w:cs="Heebo"/>
          <w:sz w:val="24"/>
          <w:rtl/>
        </w:rPr>
        <w:t>שלוף את שמה הפרטי , שם משפחתה והשכלתה של עובדת אשר למדה יותר מ- 10 שנים, ואשר קוד מחלקתה איננו מתחיל באות '</w:t>
      </w:r>
      <w:r w:rsidRPr="00081F99">
        <w:rPr>
          <w:rFonts w:ascii="Heebo" w:hAnsi="Heebo" w:cs="Heebo"/>
          <w:sz w:val="24"/>
        </w:rPr>
        <w:t>C</w:t>
      </w:r>
      <w:r w:rsidRPr="00081F99">
        <w:rPr>
          <w:rFonts w:ascii="Heebo" w:hAnsi="Heebo" w:cs="Heebo"/>
          <w:sz w:val="24"/>
          <w:rtl/>
        </w:rPr>
        <w:t>', בטבלת התוצאה השורות תהיינה ממוינות לפי שם משפחה בסדר יורד.</w:t>
      </w:r>
    </w:p>
    <w:p w:rsidR="00323CC3" w:rsidP="00FD2E85" w:rsidRDefault="00BA7FE1" w14:paraId="69D7C60F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081F99">
        <w:rPr>
          <w:rFonts w:ascii="Heebo" w:hAnsi="Heebo" w:cs="Heebo"/>
          <w:color w:val="569CD6"/>
          <w:sz w:val="24"/>
        </w:rPr>
        <w:t>SELECT</w:t>
      </w:r>
      <w:r w:rsidRPr="00081F99">
        <w:rPr>
          <w:rFonts w:ascii="Heebo" w:hAnsi="Heebo" w:cs="Heebo"/>
          <w:color w:val="D4D4D4"/>
          <w:sz w:val="24"/>
        </w:rPr>
        <w:t xml:space="preserve">  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firstname, </w:t>
      </w:r>
    </w:p>
    <w:p w:rsidR="00323CC3" w:rsidP="00323CC3" w:rsidRDefault="00323CC3" w14:paraId="352D709D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 </w:t>
      </w:r>
      <w:r w:rsidRPr="00081F99" w:rsidR="00BA7FE1">
        <w:rPr>
          <w:rFonts w:ascii="Heebo" w:hAnsi="Heebo" w:cs="Heebo"/>
          <w:color w:val="D4D4D4"/>
          <w:sz w:val="24"/>
        </w:rPr>
        <w:t xml:space="preserve">lastname, </w:t>
      </w:r>
    </w:p>
    <w:p w:rsidRPr="00081F99" w:rsidR="00BA7FE1" w:rsidP="00323CC3" w:rsidRDefault="00323CC3" w14:paraId="139AC9E8" w14:textId="0383443E">
      <w:pPr>
        <w:keepLines w:val="0"/>
        <w:widowControl/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</w:rPr>
      </w:pPr>
      <w:r>
        <w:rPr>
          <w:rFonts w:hint="cs" w:ascii="Heebo" w:hAnsi="Heebo" w:cs="Heebo"/>
          <w:color w:val="D4D4D4"/>
          <w:sz w:val="24"/>
          <w:rtl/>
        </w:rPr>
        <w:t xml:space="preserve">            </w:t>
      </w:r>
      <w:r w:rsidRPr="00081F99" w:rsidR="00BA7FE1">
        <w:rPr>
          <w:rFonts w:ascii="Heebo" w:hAnsi="Heebo" w:cs="Heebo"/>
          <w:color w:val="D4D4D4"/>
          <w:sz w:val="24"/>
        </w:rPr>
        <w:t>edlevel</w:t>
      </w:r>
    </w:p>
    <w:p w:rsidRPr="00081F99" w:rsidR="00BA7FE1" w:rsidP="00FD2E85" w:rsidRDefault="00BA7FE1" w14:paraId="3440860D" w14:textId="1B471438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FROM</w:t>
      </w:r>
      <w:r w:rsidRPr="00081F99">
        <w:rPr>
          <w:rFonts w:ascii="Heebo" w:hAnsi="Heebo" w:cs="Heebo"/>
          <w:color w:val="D4D4D4"/>
          <w:sz w:val="24"/>
        </w:rPr>
        <w:t xml:space="preserve">    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>liat.t_empl</w:t>
      </w:r>
    </w:p>
    <w:p w:rsidRPr="00081F99" w:rsidR="00BA7FE1" w:rsidP="00FD2E85" w:rsidRDefault="00BA7FE1" w14:paraId="2A63601D" w14:textId="6F83BD28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WHERE</w:t>
      </w:r>
      <w:r w:rsidRPr="00081F99">
        <w:rPr>
          <w:rFonts w:ascii="Heebo" w:hAnsi="Heebo" w:cs="Heebo"/>
          <w:color w:val="D4D4D4"/>
          <w:sz w:val="24"/>
        </w:rPr>
        <w:t xml:space="preserve">   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(sex = </w:t>
      </w:r>
      <w:r w:rsidRPr="00081F99">
        <w:rPr>
          <w:rFonts w:ascii="Heebo" w:hAnsi="Heebo" w:cs="Heebo"/>
          <w:color w:val="CE9178"/>
          <w:sz w:val="24"/>
        </w:rPr>
        <w:t>'F'</w:t>
      </w:r>
      <w:r w:rsidRPr="00081F99">
        <w:rPr>
          <w:rFonts w:ascii="Heebo" w:hAnsi="Heebo" w:cs="Heebo"/>
          <w:color w:val="D4D4D4"/>
          <w:sz w:val="24"/>
        </w:rPr>
        <w:t xml:space="preserve">)           </w:t>
      </w:r>
      <w:r w:rsidR="002B2030">
        <w:rPr>
          <w:rFonts w:ascii="Heebo" w:hAnsi="Heebo" w:cs="Heebo"/>
          <w:color w:val="D4D4D4"/>
          <w:sz w:val="24"/>
        </w:rPr>
        <w:tab/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569CD6"/>
          <w:sz w:val="24"/>
        </w:rPr>
        <w:t>AND</w:t>
      </w:r>
    </w:p>
    <w:p w:rsidRPr="00081F99" w:rsidR="00BA7FE1" w:rsidP="00FD2E85" w:rsidRDefault="00BA7FE1" w14:paraId="416B05A3" w14:textId="2BFC9CDF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D4D4D4"/>
          <w:sz w:val="24"/>
        </w:rPr>
        <w:t xml:space="preserve">        </w:t>
      </w:r>
      <w:r w:rsidR="002B2030">
        <w:rPr>
          <w:rFonts w:ascii="Heebo" w:hAnsi="Heebo" w:cs="Heebo"/>
          <w:color w:val="D4D4D4"/>
          <w:sz w:val="24"/>
        </w:rPr>
        <w:tab/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(deptno </w:t>
      </w:r>
      <w:r w:rsidRPr="00081F99">
        <w:rPr>
          <w:rFonts w:ascii="Heebo" w:hAnsi="Heebo" w:cs="Heebo"/>
          <w:color w:val="569CD6"/>
          <w:sz w:val="24"/>
        </w:rPr>
        <w:t>NOT</w:t>
      </w:r>
      <w:r w:rsidRPr="00081F99">
        <w:rPr>
          <w:rFonts w:ascii="Heebo" w:hAnsi="Heebo" w:cs="Heebo"/>
          <w:color w:val="D4D4D4"/>
          <w:sz w:val="24"/>
        </w:rPr>
        <w:t xml:space="preserve"> </w:t>
      </w:r>
      <w:r w:rsidRPr="00081F99">
        <w:rPr>
          <w:rFonts w:ascii="Heebo" w:hAnsi="Heebo" w:cs="Heebo"/>
          <w:color w:val="569CD6"/>
          <w:sz w:val="24"/>
        </w:rPr>
        <w:t>LIKE</w:t>
      </w:r>
      <w:r w:rsidRPr="00081F99">
        <w:rPr>
          <w:rFonts w:ascii="Heebo" w:hAnsi="Heebo" w:cs="Heebo"/>
          <w:color w:val="D4D4D4"/>
          <w:sz w:val="24"/>
        </w:rPr>
        <w:t xml:space="preserve"> </w:t>
      </w:r>
      <w:r w:rsidRPr="00081F99">
        <w:rPr>
          <w:rFonts w:ascii="Heebo" w:hAnsi="Heebo" w:cs="Heebo"/>
          <w:color w:val="CE9178"/>
          <w:sz w:val="24"/>
        </w:rPr>
        <w:t>'C%'</w:t>
      </w:r>
      <w:r w:rsidRPr="00081F99">
        <w:rPr>
          <w:rFonts w:ascii="Heebo" w:hAnsi="Heebo" w:cs="Heebo"/>
          <w:color w:val="D4D4D4"/>
          <w:sz w:val="24"/>
        </w:rPr>
        <w:t xml:space="preserve">)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569CD6"/>
          <w:sz w:val="24"/>
        </w:rPr>
        <w:t>AND</w:t>
      </w:r>
    </w:p>
    <w:p w:rsidRPr="00081F99" w:rsidR="00BA7FE1" w:rsidP="00FD2E85" w:rsidRDefault="00BA7FE1" w14:paraId="41C41488" w14:textId="4271D114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D4D4D4"/>
          <w:sz w:val="24"/>
        </w:rPr>
        <w:t xml:space="preserve">         </w:t>
      </w:r>
      <w:r w:rsidR="002B2030">
        <w:rPr>
          <w:rFonts w:ascii="Heebo" w:hAnsi="Heebo" w:cs="Heebo"/>
          <w:color w:val="D4D4D4"/>
          <w:sz w:val="24"/>
        </w:rPr>
        <w:tab/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(edlevel &gt; </w:t>
      </w:r>
      <w:r w:rsidRPr="00081F99">
        <w:rPr>
          <w:rFonts w:ascii="Heebo" w:hAnsi="Heebo" w:cs="Heebo"/>
          <w:color w:val="B5CEA8"/>
          <w:sz w:val="24"/>
        </w:rPr>
        <w:t>10</w:t>
      </w:r>
      <w:r w:rsidRPr="00081F99">
        <w:rPr>
          <w:rFonts w:ascii="Heebo" w:hAnsi="Heebo" w:cs="Heebo"/>
          <w:color w:val="D4D4D4"/>
          <w:sz w:val="24"/>
        </w:rPr>
        <w:t>)</w:t>
      </w:r>
    </w:p>
    <w:p w:rsidRPr="00081F99" w:rsidR="00BA7FE1" w:rsidP="00FD2E85" w:rsidRDefault="00BA7FE1" w14:paraId="1A5488D7" w14:textId="236EC8A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081F99">
        <w:rPr>
          <w:rFonts w:ascii="Heebo" w:hAnsi="Heebo" w:cs="Heebo"/>
          <w:color w:val="569CD6"/>
          <w:sz w:val="24"/>
        </w:rPr>
        <w:t>ORDER BY</w:t>
      </w:r>
      <w:r w:rsidRPr="00081F99">
        <w:rPr>
          <w:rFonts w:ascii="Heebo" w:hAnsi="Heebo" w:cs="Heebo"/>
          <w:color w:val="D4D4D4"/>
          <w:sz w:val="24"/>
        </w:rPr>
        <w:t xml:space="preserve"> </w:t>
      </w:r>
      <w:r w:rsidR="002B2030">
        <w:rPr>
          <w:rFonts w:ascii="Heebo" w:hAnsi="Heebo" w:cs="Heebo"/>
          <w:color w:val="D4D4D4"/>
          <w:sz w:val="24"/>
        </w:rPr>
        <w:tab/>
      </w:r>
      <w:r w:rsidRPr="00081F99">
        <w:rPr>
          <w:rFonts w:ascii="Heebo" w:hAnsi="Heebo" w:cs="Heebo"/>
          <w:color w:val="D4D4D4"/>
          <w:sz w:val="24"/>
        </w:rPr>
        <w:t xml:space="preserve">lastname </w:t>
      </w:r>
      <w:r w:rsidRPr="00081F99">
        <w:rPr>
          <w:rFonts w:ascii="Heebo" w:hAnsi="Heebo" w:cs="Heebo"/>
          <w:color w:val="569CD6"/>
          <w:sz w:val="24"/>
        </w:rPr>
        <w:t>DESC</w:t>
      </w:r>
      <w:r w:rsidRPr="00081F99">
        <w:rPr>
          <w:rFonts w:ascii="Heebo" w:hAnsi="Heebo" w:cs="Heebo"/>
          <w:color w:val="D4D4D4"/>
          <w:sz w:val="24"/>
        </w:rPr>
        <w:t>;</w:t>
      </w:r>
    </w:p>
    <w:p w:rsidRPr="00081F99" w:rsidR="00BC5BFF" w:rsidP="00FD2E85" w:rsidRDefault="00BC5BFF" w14:paraId="6A05A809" w14:textId="4669B4EB">
      <w:pPr>
        <w:spacing w:line="360" w:lineRule="auto"/>
        <w:jc w:val="left"/>
        <w:rPr>
          <w:rFonts w:ascii="Heebo" w:hAnsi="Heebo" w:cs="Heebo"/>
          <w:sz w:val="24"/>
          <w:rtl/>
        </w:rPr>
      </w:pPr>
    </w:p>
    <w:sectPr w:rsidRPr="00081F99" w:rsidR="00BC5BFF" w:rsidSect="003A01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orient="portrait" w:code="9"/>
      <w:pgMar w:top="1440" w:right="1080" w:bottom="1440" w:left="1080" w:header="432" w:footer="576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FA5" w:rsidRDefault="007F0FA5" w14:paraId="3D11E460" w14:textId="77777777">
      <w:r>
        <w:separator/>
      </w:r>
    </w:p>
  </w:endnote>
  <w:endnote w:type="continuationSeparator" w:id="0">
    <w:p w:rsidR="007F0FA5" w:rsidRDefault="007F0FA5" w14:paraId="4155652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 Light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9FE" w:rsidRDefault="00BC5BFF" w14:paraId="797F21DC" w14:textId="77777777">
    <w:pPr>
      <w:pStyle w:val="a7"/>
    </w:pPr>
    <w:r>
      <w:rPr>
        <w:rStyle w:val="af1"/>
        <w:rtl/>
      </w:rPr>
      <w:fldChar w:fldCharType="begin"/>
    </w:r>
    <w:r>
      <w:rPr>
        <w:rStyle w:val="af1"/>
        <w:rtl/>
      </w:rPr>
      <w:instrText xml:space="preserve"> </w:instrText>
    </w:r>
    <w:r>
      <w:rPr>
        <w:rStyle w:val="af1"/>
      </w:rPr>
      <w:instrText>PAGE  \* MERGEFORMAT</w:instrText>
    </w:r>
    <w:r>
      <w:rPr>
        <w:rStyle w:val="af1"/>
        <w:rtl/>
      </w:rPr>
      <w:instrText xml:space="preserve"> </w:instrText>
    </w:r>
    <w:r>
      <w:rPr>
        <w:rStyle w:val="af1"/>
        <w:rtl/>
      </w:rPr>
      <w:fldChar w:fldCharType="separate"/>
    </w:r>
    <w:r w:rsidR="00943DE9">
      <w:rPr>
        <w:rStyle w:val="af1"/>
        <w:noProof/>
        <w:rtl/>
      </w:rPr>
      <w:t>2</w:t>
    </w:r>
    <w:r>
      <w:rPr>
        <w:rStyle w:val="af1"/>
        <w:rtl/>
      </w:rPr>
      <w:fldChar w:fldCharType="end"/>
    </w:r>
    <w:r>
      <w:rPr>
        <w:rStyle w:val="af1"/>
        <w:rtl/>
      </w:rPr>
      <w:t xml:space="preserve"> </w:t>
    </w:r>
    <w:r w:rsidR="00A03DCB">
      <w:rPr>
        <w:rStyle w:val="af1"/>
        <w:rFonts w:hint="cs"/>
        <w:rtl/>
      </w:rPr>
      <w:t>מתוך 5</w:t>
    </w:r>
    <w:r>
      <w:rPr>
        <w:rStyle w:val="af1"/>
        <w:rtl/>
      </w:rPr>
      <w:t xml:space="preserve"> </w:t>
    </w:r>
    <w:r w:rsidR="00AD67CB">
      <w:fldChar w:fldCharType="begin"/>
    </w:r>
    <w:r w:rsidR="00AD67CB">
      <w:instrText>TITLE   \* MERGEFORMAT</w:instrText>
    </w:r>
    <w:r w:rsidR="00AD67CB">
      <w:fldChar w:fldCharType="separate"/>
    </w:r>
    <w:r w:rsidR="00416A81">
      <w:rPr>
        <w:rtl/>
      </w:rPr>
      <w:t xml:space="preserve">פקודת </w:t>
    </w:r>
    <w:r w:rsidR="00416A81">
      <w:t>SELECT</w:t>
    </w:r>
    <w:r w:rsidR="00416A81">
      <w:rPr>
        <w:rtl/>
      </w:rPr>
      <w:t xml:space="preserve"> בסיסית</w:t>
    </w:r>
    <w:r w:rsidR="00AD67CB">
      <w:fldChar w:fldCharType="end"/>
    </w:r>
    <w:r>
      <w:rPr>
        <w:rtl/>
      </w:rPr>
      <w:tab/>
    </w:r>
    <w:r>
      <w:rPr>
        <w:rtl/>
      </w:rPr>
      <w:t xml:space="preserve">- </w:t>
    </w:r>
    <w:r w:rsidR="00943DE9">
      <w:fldChar w:fldCharType="begin"/>
    </w:r>
    <w:r w:rsidR="00943DE9">
      <w:instrText xml:space="preserve"> DOCPROPERTY "</w:instrText>
    </w:r>
    <w:r w:rsidR="00943DE9">
      <w:rPr>
        <w:rtl/>
      </w:rPr>
      <w:instrText>סיווג</w:instrText>
    </w:r>
    <w:r w:rsidR="00943DE9">
      <w:instrText xml:space="preserve">"  \* MERGEFORMAT </w:instrText>
    </w:r>
    <w:r w:rsidR="00943DE9">
      <w:fldChar w:fldCharType="separate"/>
    </w:r>
    <w:r w:rsidR="00416A81">
      <w:rPr>
        <w:rtl/>
      </w:rPr>
      <w:t>בלמ"ס</w:t>
    </w:r>
    <w:r w:rsidR="00943DE9"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A0160" w:rsidR="00BC5BFF" w:rsidP="00A03DCB" w:rsidRDefault="00BC5BFF" w14:paraId="39764993" w14:textId="77777777">
    <w:pPr>
      <w:pStyle w:val="a7"/>
      <w:rPr>
        <w:rStyle w:val="af1"/>
        <w:rFonts w:ascii="David" w:hAnsi="David"/>
        <w:sz w:val="20"/>
        <w:szCs w:val="20"/>
        <w:rtl/>
      </w:rPr>
    </w:pPr>
    <w:r w:rsidRPr="003A0160">
      <w:rPr>
        <w:rFonts w:ascii="David" w:hAnsi="David"/>
        <w:sz w:val="20"/>
        <w:rtl/>
      </w:rPr>
      <w:tab/>
    </w:r>
    <w:r w:rsidRPr="003A0160">
      <w:rPr>
        <w:rFonts w:ascii="David" w:hAnsi="David"/>
        <w:sz w:val="20"/>
        <w:rtl/>
      </w:rPr>
      <w:t xml:space="preserve">- </w:t>
    </w:r>
    <w:r w:rsidRPr="003A0160" w:rsidR="00943DE9">
      <w:rPr>
        <w:rFonts w:ascii="David" w:hAnsi="David"/>
        <w:sz w:val="20"/>
      </w:rPr>
      <w:fldChar w:fldCharType="begin"/>
    </w:r>
    <w:r w:rsidRPr="003A0160" w:rsidR="00943DE9">
      <w:rPr>
        <w:rFonts w:ascii="David" w:hAnsi="David"/>
        <w:sz w:val="20"/>
      </w:rPr>
      <w:instrText xml:space="preserve"> DOCPROPERTY "</w:instrText>
    </w:r>
    <w:r w:rsidRPr="003A0160" w:rsidR="00943DE9">
      <w:rPr>
        <w:rFonts w:ascii="David" w:hAnsi="David"/>
        <w:sz w:val="20"/>
        <w:rtl/>
      </w:rPr>
      <w:instrText>סיווג</w:instrText>
    </w:r>
    <w:r w:rsidRPr="003A0160" w:rsidR="00943DE9">
      <w:rPr>
        <w:rFonts w:ascii="David" w:hAnsi="David"/>
        <w:sz w:val="20"/>
      </w:rPr>
      <w:instrText xml:space="preserve">"  \* MERGEFORMAT </w:instrText>
    </w:r>
    <w:r w:rsidRPr="003A0160" w:rsidR="00943DE9">
      <w:rPr>
        <w:rFonts w:ascii="David" w:hAnsi="David"/>
        <w:sz w:val="20"/>
      </w:rPr>
      <w:fldChar w:fldCharType="separate"/>
    </w:r>
    <w:r w:rsidRPr="003A0160" w:rsidR="00416A81">
      <w:rPr>
        <w:rFonts w:ascii="David" w:hAnsi="David"/>
        <w:sz w:val="20"/>
        <w:rtl/>
      </w:rPr>
      <w:t>בלמ"ס</w:t>
    </w:r>
    <w:r w:rsidRPr="003A0160" w:rsidR="00943DE9">
      <w:rPr>
        <w:rFonts w:ascii="David" w:hAnsi="David"/>
        <w:sz w:val="20"/>
      </w:rPr>
      <w:fldChar w:fldCharType="end"/>
    </w:r>
    <w:r w:rsidRPr="003A0160">
      <w:rPr>
        <w:rFonts w:ascii="David" w:hAnsi="David"/>
        <w:sz w:val="20"/>
        <w:rtl/>
      </w:rPr>
      <w:t xml:space="preserve"> -</w:t>
    </w:r>
    <w:r w:rsidRPr="003A0160">
      <w:rPr>
        <w:rFonts w:ascii="David" w:hAnsi="David"/>
        <w:sz w:val="20"/>
        <w:rtl/>
      </w:rPr>
      <w:tab/>
    </w:r>
    <w:r w:rsidRPr="003A0160" w:rsidR="003F2526">
      <w:rPr>
        <w:rFonts w:ascii="David" w:hAnsi="David"/>
        <w:sz w:val="20"/>
      </w:rPr>
      <w:fldChar w:fldCharType="begin"/>
    </w:r>
    <w:r w:rsidRPr="003A0160" w:rsidR="003F2526">
      <w:rPr>
        <w:rFonts w:ascii="David" w:hAnsi="David"/>
        <w:sz w:val="20"/>
      </w:rPr>
      <w:instrText>TITLE   \* MERGEFORMAT</w:instrText>
    </w:r>
    <w:r w:rsidRPr="003A0160" w:rsidR="003F2526">
      <w:rPr>
        <w:rFonts w:ascii="David" w:hAnsi="David"/>
        <w:sz w:val="20"/>
      </w:rPr>
      <w:fldChar w:fldCharType="separate"/>
    </w:r>
    <w:r w:rsidRPr="003A0160" w:rsidR="00416A81">
      <w:rPr>
        <w:rFonts w:ascii="David" w:hAnsi="David"/>
        <w:sz w:val="20"/>
        <w:rtl/>
      </w:rPr>
      <w:t xml:space="preserve">פקודת </w:t>
    </w:r>
    <w:r w:rsidRPr="003A0160" w:rsidR="00416A81">
      <w:rPr>
        <w:rFonts w:ascii="David" w:hAnsi="David"/>
        <w:sz w:val="20"/>
      </w:rPr>
      <w:t>SELECT</w:t>
    </w:r>
    <w:r w:rsidRPr="003A0160" w:rsidR="00416A81">
      <w:rPr>
        <w:rFonts w:ascii="David" w:hAnsi="David"/>
        <w:sz w:val="20"/>
        <w:rtl/>
      </w:rPr>
      <w:t xml:space="preserve"> בסיסית</w:t>
    </w:r>
    <w:r w:rsidRPr="003A0160" w:rsidR="003F2526">
      <w:rPr>
        <w:rFonts w:ascii="David" w:hAnsi="David"/>
        <w:sz w:val="20"/>
      </w:rPr>
      <w:fldChar w:fldCharType="end"/>
    </w:r>
    <w:r w:rsidRPr="003A0160">
      <w:rPr>
        <w:rFonts w:ascii="David" w:hAnsi="David"/>
        <w:sz w:val="20"/>
        <w:rtl/>
      </w:rPr>
      <w:t xml:space="preserve">   </w:t>
    </w:r>
    <w:r w:rsidRPr="003A0160">
      <w:rPr>
        <w:rStyle w:val="af1"/>
        <w:rFonts w:ascii="David" w:hAnsi="David"/>
        <w:sz w:val="20"/>
        <w:szCs w:val="20"/>
        <w:rtl/>
      </w:rPr>
      <w:fldChar w:fldCharType="begin"/>
    </w:r>
    <w:r w:rsidRPr="003A0160">
      <w:rPr>
        <w:rStyle w:val="af1"/>
        <w:rFonts w:ascii="David" w:hAnsi="David"/>
        <w:sz w:val="20"/>
        <w:szCs w:val="20"/>
        <w:rtl/>
      </w:rPr>
      <w:instrText xml:space="preserve"> </w:instrText>
    </w:r>
    <w:r w:rsidRPr="003A0160">
      <w:rPr>
        <w:rStyle w:val="af1"/>
        <w:rFonts w:ascii="David" w:hAnsi="David"/>
        <w:sz w:val="20"/>
        <w:szCs w:val="20"/>
      </w:rPr>
      <w:instrText>PAGE  \* MERGEFORMAT</w:instrText>
    </w:r>
    <w:r w:rsidRPr="003A0160">
      <w:rPr>
        <w:rStyle w:val="af1"/>
        <w:rFonts w:ascii="David" w:hAnsi="David"/>
        <w:sz w:val="20"/>
        <w:szCs w:val="20"/>
        <w:rtl/>
      </w:rPr>
      <w:instrText xml:space="preserve"> </w:instrText>
    </w:r>
    <w:r w:rsidRPr="003A0160">
      <w:rPr>
        <w:rStyle w:val="af1"/>
        <w:rFonts w:ascii="David" w:hAnsi="David"/>
        <w:sz w:val="20"/>
        <w:szCs w:val="20"/>
        <w:rtl/>
      </w:rPr>
      <w:fldChar w:fldCharType="separate"/>
    </w:r>
    <w:r w:rsidRPr="003A0160" w:rsidR="001439A3">
      <w:rPr>
        <w:rStyle w:val="af1"/>
        <w:rFonts w:ascii="David" w:hAnsi="David"/>
        <w:noProof/>
        <w:sz w:val="20"/>
        <w:szCs w:val="20"/>
        <w:rtl/>
      </w:rPr>
      <w:t>4</w:t>
    </w:r>
    <w:r w:rsidRPr="003A0160">
      <w:rPr>
        <w:rStyle w:val="af1"/>
        <w:rFonts w:ascii="David" w:hAnsi="David"/>
        <w:sz w:val="20"/>
        <w:szCs w:val="20"/>
        <w:rtl/>
      </w:rPr>
      <w:fldChar w:fldCharType="end"/>
    </w:r>
    <w:r w:rsidRPr="003A0160" w:rsidR="00A03DCB">
      <w:rPr>
        <w:rStyle w:val="af1"/>
        <w:rFonts w:ascii="David" w:hAnsi="David"/>
        <w:sz w:val="20"/>
        <w:szCs w:val="20"/>
        <w:rtl/>
      </w:rPr>
      <w:t xml:space="preserve"> מתוך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BFF" w:rsidP="00A03DCB" w:rsidRDefault="00BC5BFF" w14:paraId="5357F86B" w14:textId="77777777">
    <w:pPr>
      <w:pStyle w:val="a7"/>
      <w:rPr>
        <w:rStyle w:val="af1"/>
        <w:rtl/>
      </w:rPr>
    </w:pPr>
    <w:r>
      <w:rPr>
        <w:rtl/>
      </w:rPr>
      <w:tab/>
    </w:r>
    <w:r>
      <w:rPr>
        <w:rtl/>
      </w:rPr>
      <w:t xml:space="preserve">- </w:t>
    </w:r>
    <w:r w:rsidR="00943DE9">
      <w:fldChar w:fldCharType="begin"/>
    </w:r>
    <w:r w:rsidR="00943DE9">
      <w:instrText xml:space="preserve"> DOCPROPERTY "</w:instrText>
    </w:r>
    <w:r w:rsidR="00943DE9">
      <w:rPr>
        <w:rtl/>
      </w:rPr>
      <w:instrText>סיווג</w:instrText>
    </w:r>
    <w:r w:rsidR="00943DE9">
      <w:instrText xml:space="preserve">"  \* MERGEFORMAT </w:instrText>
    </w:r>
    <w:r w:rsidR="00943DE9">
      <w:fldChar w:fldCharType="separate"/>
    </w:r>
    <w:r w:rsidR="00416A81">
      <w:rPr>
        <w:rtl/>
      </w:rPr>
      <w:t>בלמ"ס</w:t>
    </w:r>
    <w:r w:rsidR="00943DE9">
      <w:fldChar w:fldCharType="end"/>
    </w:r>
    <w:r>
      <w:rPr>
        <w:rtl/>
      </w:rPr>
      <w:t xml:space="preserve"> -</w:t>
    </w:r>
    <w:r>
      <w:rPr>
        <w:rtl/>
      </w:rPr>
      <w:tab/>
    </w:r>
    <w:r w:rsidR="00AD67CB">
      <w:fldChar w:fldCharType="begin"/>
    </w:r>
    <w:r w:rsidR="00AD67CB">
      <w:instrText>TITLE   \* MERGEFORMAT</w:instrText>
    </w:r>
    <w:r w:rsidR="00AD67CB">
      <w:fldChar w:fldCharType="separate"/>
    </w:r>
    <w:r w:rsidR="00416A81">
      <w:rPr>
        <w:rtl/>
      </w:rPr>
      <w:t xml:space="preserve">פקודת </w:t>
    </w:r>
    <w:r w:rsidR="00416A81">
      <w:t>SELECT</w:t>
    </w:r>
    <w:r w:rsidR="00416A81">
      <w:rPr>
        <w:rtl/>
      </w:rPr>
      <w:t xml:space="preserve"> בסיסית</w:t>
    </w:r>
    <w:r w:rsidR="00AD67CB">
      <w:fldChar w:fldCharType="end"/>
    </w:r>
    <w:r>
      <w:rPr>
        <w:rtl/>
      </w:rPr>
      <w:t xml:space="preserve">   </w:t>
    </w:r>
    <w:r>
      <w:rPr>
        <w:rStyle w:val="af1"/>
        <w:rtl/>
      </w:rPr>
      <w:fldChar w:fldCharType="begin"/>
    </w:r>
    <w:r>
      <w:rPr>
        <w:rStyle w:val="af1"/>
        <w:rtl/>
      </w:rPr>
      <w:instrText xml:space="preserve"> </w:instrText>
    </w:r>
    <w:r>
      <w:rPr>
        <w:rStyle w:val="af1"/>
      </w:rPr>
      <w:instrText>PAGE  \* MERGEFORMAT</w:instrText>
    </w:r>
    <w:r>
      <w:rPr>
        <w:rStyle w:val="af1"/>
        <w:rtl/>
      </w:rPr>
      <w:instrText xml:space="preserve"> </w:instrText>
    </w:r>
    <w:r>
      <w:rPr>
        <w:rStyle w:val="af1"/>
        <w:rtl/>
      </w:rPr>
      <w:fldChar w:fldCharType="separate"/>
    </w:r>
    <w:r w:rsidR="00943DE9">
      <w:rPr>
        <w:rStyle w:val="af1"/>
        <w:noProof/>
        <w:rtl/>
      </w:rPr>
      <w:t>1</w:t>
    </w:r>
    <w:r>
      <w:rPr>
        <w:rStyle w:val="af1"/>
        <w:rtl/>
      </w:rPr>
      <w:fldChar w:fldCharType="end"/>
    </w:r>
    <w:r w:rsidR="00A03DCB">
      <w:rPr>
        <w:rStyle w:val="af1"/>
        <w:rFonts w:hint="cs"/>
        <w:rtl/>
      </w:rPr>
      <w:t xml:space="preserve"> מתוך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FA5" w:rsidRDefault="007F0FA5" w14:paraId="509AF641" w14:textId="77777777">
      <w:r>
        <w:separator/>
      </w:r>
    </w:p>
  </w:footnote>
  <w:footnote w:type="continuationSeparator" w:id="0">
    <w:p w:rsidR="007F0FA5" w:rsidRDefault="007F0FA5" w14:paraId="0AB6A5E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F1E11" w:rsidR="00BC5BFF" w:rsidP="005A2D92" w:rsidRDefault="00943DE9" w14:paraId="18151870" w14:textId="77777777">
    <w:pPr>
      <w:pStyle w:val="a6"/>
      <w:rPr>
        <w:szCs w:val="16"/>
        <w:rtl/>
      </w:rPr>
    </w:pPr>
    <w:r>
      <w:fldChar w:fldCharType="begin"/>
    </w:r>
    <w:r>
      <w:instrText>SUBJECT  \* MERGEFORMAT</w:instrText>
    </w:r>
    <w:r>
      <w:fldChar w:fldCharType="separate"/>
    </w:r>
    <w:r w:rsidR="00416A81">
      <w:rPr>
        <w:rtl/>
      </w:rPr>
      <w:t>מסדי נתונים</w:t>
    </w:r>
    <w:r>
      <w:fldChar w:fldCharType="end"/>
    </w:r>
    <w:r w:rsidR="00AF1E11">
      <w:rPr>
        <w:rtl/>
      </w:rPr>
      <w:tab/>
    </w:r>
    <w:r w:rsidR="00AF1E11"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00416A81">
      <w:rPr>
        <w:rtl/>
      </w:rPr>
      <w:t>בלמ"ס</w:t>
    </w:r>
    <w:r>
      <w:fldChar w:fldCharType="end"/>
    </w:r>
    <w:r w:rsidR="00AF1E11">
      <w:rPr>
        <w:rtl/>
      </w:rPr>
      <w:t xml:space="preserve"> -</w:t>
    </w:r>
    <w:r w:rsidR="00AF1E11">
      <w:rPr>
        <w:rtl/>
      </w:rPr>
      <w:tab/>
    </w:r>
    <w:r w:rsidR="00AF1E11">
      <w:rPr>
        <w:rtl/>
      </w:rPr>
      <w:t>ביה"ס למקצועות המחשב</w:t>
    </w:r>
    <w:r w:rsidR="00AF1E11">
      <w:rPr>
        <w:rtl/>
      </w:rPr>
      <w:br/>
    </w:r>
    <w:r w:rsidR="00AF1E11">
      <w:rPr>
        <w:rtl/>
      </w:rPr>
      <w:tab/>
    </w:r>
    <w:r w:rsidR="00AF1E11">
      <w:rPr>
        <w:rtl/>
      </w:rPr>
      <w:tab/>
    </w:r>
    <w:r>
      <w:fldChar w:fldCharType="begin"/>
    </w:r>
    <w:r>
      <w:instrText xml:space="preserve"> DOCPROPERTY "</w:instrText>
    </w:r>
    <w:r>
      <w:rPr>
        <w:rtl/>
      </w:rPr>
      <w:instrText>קורס</w:instrText>
    </w:r>
    <w:r>
      <w:instrText xml:space="preserve">"  \* MERGEFORMAT </w:instrText>
    </w:r>
    <w:r>
      <w:fldChar w:fldCharType="separate"/>
    </w:r>
    <w:r w:rsidR="00416A81">
      <w:rPr>
        <w:rtl/>
      </w:rPr>
      <w:t>מדור תוב"ל</w:t>
    </w:r>
    <w:r>
      <w:fldChar w:fldCharType="end"/>
    </w:r>
    <w:r w:rsidR="00AF1E11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A0160" w:rsidR="003F4DFA" w:rsidP="003A0160" w:rsidRDefault="003F4DFA" w14:paraId="6D12D581" w14:textId="77777777">
    <w:pPr>
      <w:pStyle w:val="a6"/>
      <w:jc w:val="right"/>
      <w:rPr>
        <w:rFonts w:ascii="David" w:hAnsi="David"/>
        <w:sz w:val="18"/>
        <w:szCs w:val="18"/>
        <w:rtl/>
      </w:rPr>
    </w:pPr>
    <w:r w:rsidRPr="003A0160">
      <w:rPr>
        <w:rFonts w:ascii="David" w:hAnsi="David"/>
        <w:sz w:val="18"/>
        <w:szCs w:val="18"/>
        <w:rtl/>
      </w:rPr>
      <w:t>מסדי נתונים</w:t>
    </w:r>
    <w:r w:rsidRPr="003A0160">
      <w:rPr>
        <w:rFonts w:ascii="David" w:hAnsi="David"/>
        <w:sz w:val="18"/>
        <w:szCs w:val="18"/>
        <w:rtl/>
      </w:rPr>
      <w:tab/>
    </w:r>
    <w:r w:rsidRPr="003A0160">
      <w:rPr>
        <w:rFonts w:ascii="David" w:hAnsi="David"/>
        <w:sz w:val="18"/>
        <w:szCs w:val="18"/>
        <w:rtl/>
      </w:rPr>
      <w:t>- בלמ"ס -</w:t>
    </w:r>
    <w:r w:rsidRPr="003A0160">
      <w:rPr>
        <w:rFonts w:ascii="David" w:hAnsi="David"/>
        <w:sz w:val="18"/>
        <w:szCs w:val="18"/>
        <w:rtl/>
      </w:rPr>
      <w:tab/>
    </w:r>
    <w:r w:rsidRPr="003A0160">
      <w:rPr>
        <w:rFonts w:ascii="David" w:hAnsi="David"/>
        <w:sz w:val="18"/>
        <w:szCs w:val="18"/>
        <w:rtl/>
      </w:rPr>
      <w:t>ביה"ס למקצועות המחשב</w:t>
    </w:r>
  </w:p>
  <w:p w:rsidRPr="003A0160" w:rsidR="003F4DFA" w:rsidP="003A0160" w:rsidRDefault="003F4DFA" w14:paraId="0695B3E6" w14:textId="7BB3D6E9">
    <w:pPr>
      <w:pStyle w:val="a6"/>
      <w:tabs>
        <w:tab w:val="left" w:pos="3645"/>
      </w:tabs>
      <w:jc w:val="right"/>
      <w:rPr>
        <w:rFonts w:ascii="David" w:hAnsi="David"/>
        <w:sz w:val="18"/>
        <w:szCs w:val="18"/>
        <w:rtl/>
      </w:rPr>
    </w:pPr>
    <w:r w:rsidRPr="003A0160">
      <w:rPr>
        <w:rFonts w:ascii="David" w:hAnsi="David"/>
        <w:sz w:val="18"/>
        <w:szCs w:val="18"/>
        <w:rtl/>
      </w:rPr>
      <w:t>מדור מאיה</w:t>
    </w:r>
  </w:p>
  <w:p w:rsidRPr="003A0160" w:rsidR="00BC5BFF" w:rsidP="003A0160" w:rsidRDefault="00BC5BFF" w14:paraId="72E133B4" w14:textId="67687A37">
    <w:pPr>
      <w:pStyle w:val="a6"/>
      <w:jc w:val="right"/>
      <w:rPr>
        <w:rFonts w:ascii="David" w:hAnsi="David"/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BFF" w:rsidP="005A2D92" w:rsidRDefault="00943DE9" w14:paraId="762FFF8A" w14:textId="77777777">
    <w:pPr>
      <w:pStyle w:val="a6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416A81">
      <w:rPr>
        <w:rtl/>
      </w:rPr>
      <w:t>מסדי נתונים</w:t>
    </w:r>
    <w:r>
      <w:fldChar w:fldCharType="end"/>
    </w:r>
    <w:r w:rsidR="00BC5BFF">
      <w:rPr>
        <w:rtl/>
      </w:rPr>
      <w:tab/>
    </w:r>
    <w:r w:rsidR="00BC5BFF"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00416A81">
      <w:rPr>
        <w:rtl/>
      </w:rPr>
      <w:t>בלמ"ס</w:t>
    </w:r>
    <w:r>
      <w:fldChar w:fldCharType="end"/>
    </w:r>
    <w:r w:rsidR="00BC5BFF">
      <w:rPr>
        <w:rtl/>
      </w:rPr>
      <w:t xml:space="preserve"> -</w:t>
    </w:r>
    <w:r w:rsidR="00BC5BFF">
      <w:rPr>
        <w:rtl/>
      </w:rPr>
      <w:tab/>
    </w:r>
    <w:r w:rsidR="00BC5BFF">
      <w:rPr>
        <w:rtl/>
      </w:rPr>
      <w:t>ביה"ס למקצועות המחשב</w:t>
    </w:r>
    <w:r w:rsidR="00BC5BFF">
      <w:rPr>
        <w:rtl/>
      </w:rPr>
      <w:br/>
    </w:r>
    <w:r w:rsidR="00BC5BFF">
      <w:rPr>
        <w:rtl/>
      </w:rPr>
      <w:tab/>
    </w:r>
    <w:r w:rsidR="00BC5BFF">
      <w:rPr>
        <w:rtl/>
      </w:rPr>
      <w:tab/>
    </w:r>
    <w:r>
      <w:fldChar w:fldCharType="begin"/>
    </w:r>
    <w:r>
      <w:instrText xml:space="preserve"> DOCPROPERTY "</w:instrText>
    </w:r>
    <w:r>
      <w:rPr>
        <w:rtl/>
      </w:rPr>
      <w:instrText>קורס</w:instrText>
    </w:r>
    <w:r>
      <w:instrText xml:space="preserve">"  \* MERGEFORMAT </w:instrText>
    </w:r>
    <w:r>
      <w:fldChar w:fldCharType="separate"/>
    </w:r>
    <w:r w:rsidR="00416A81">
      <w:rPr>
        <w:rtl/>
      </w:rPr>
      <w:t>מדור תוב"ל</w:t>
    </w:r>
    <w:r>
      <w:fldChar w:fldCharType="end"/>
    </w:r>
    <w:r w:rsidR="00BC5BFF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1BE9760"/>
    <w:lvl w:ilvl="0">
      <w:start w:val="1"/>
      <w:numFmt w:val="hebrew1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4C22A0E"/>
    <w:multiLevelType w:val="singleLevel"/>
    <w:tmpl w:val="FDFC35D4"/>
    <w:lvl w:ilvl="0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</w:abstractNum>
  <w:abstractNum w:abstractNumId="2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4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0662F"/>
    <w:multiLevelType w:val="hybridMultilevel"/>
    <w:tmpl w:val="BEDA2E1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D377000"/>
    <w:multiLevelType w:val="singleLevel"/>
    <w:tmpl w:val="F89AF0F0"/>
    <w:lvl w:ilvl="0">
      <w:start w:val="1"/>
      <w:numFmt w:val="decimal"/>
      <w:lvlText w:val="%1."/>
      <w:legacy w:legacy="1" w:legacySpace="0" w:legacyIndent="283"/>
      <w:lvlJc w:val="center"/>
      <w:pPr>
        <w:ind w:left="1134" w:hanging="283"/>
      </w:pPr>
    </w:lvl>
  </w:abstractNum>
  <w:abstractNum w:abstractNumId="7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8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A167A0"/>
    <w:multiLevelType w:val="hybridMultilevel"/>
    <w:tmpl w:val="74BE2B8C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D12153"/>
    <w:multiLevelType w:val="hybridMultilevel"/>
    <w:tmpl w:val="579C8F1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362BD3"/>
    <w:multiLevelType w:val="hybridMultilevel"/>
    <w:tmpl w:val="12D4B79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1A7542"/>
    <w:multiLevelType w:val="hybridMultilevel"/>
    <w:tmpl w:val="5BB21EE4"/>
    <w:lvl w:ilvl="0" w:tplc="D62850E0">
      <w:start w:val="1"/>
      <w:numFmt w:val="hebrew1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 w:tplc="00620354">
      <w:start w:val="1"/>
      <w:numFmt w:val="none"/>
      <w:lvlText w:val=""/>
      <w:legacy w:legacy="1" w:legacySpace="0" w:legacyIndent="0"/>
      <w:lvlJc w:val="right"/>
    </w:lvl>
    <w:lvl w:ilvl="2" w:tplc="EDF6A1E8">
      <w:start w:val="1"/>
      <w:numFmt w:val="decimal"/>
      <w:lvlText w:val="%3."/>
      <w:lvlJc w:val="left"/>
    </w:lvl>
    <w:lvl w:ilvl="3" w:tplc="C8A60B78">
      <w:start w:val="1"/>
      <w:numFmt w:val="none"/>
      <w:lvlText w:val=""/>
      <w:legacy w:legacy="1" w:legacySpace="0" w:legacyIndent="0"/>
      <w:lvlJc w:val="right"/>
    </w:lvl>
    <w:lvl w:ilvl="4" w:tplc="700E6658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 w:tplc="BE80B8F2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 w:tplc="C8620428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 w:tplc="C6CAB79C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 w:tplc="72B29532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5" w15:restartNumberingAfterBreak="0">
    <w:nsid w:val="54382D86"/>
    <w:multiLevelType w:val="hybridMultilevel"/>
    <w:tmpl w:val="3F70FE88"/>
    <w:lvl w:ilvl="0" w:tplc="B0C87B74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  <w:lvl w:ilvl="1" w:tplc="B1605298">
      <w:numFmt w:val="decimal"/>
      <w:lvlText w:val=""/>
      <w:lvlJc w:val="left"/>
    </w:lvl>
    <w:lvl w:ilvl="2" w:tplc="02A01B64">
      <w:numFmt w:val="decimal"/>
      <w:lvlText w:val=""/>
      <w:lvlJc w:val="left"/>
    </w:lvl>
    <w:lvl w:ilvl="3" w:tplc="25FA55B4">
      <w:numFmt w:val="decimal"/>
      <w:lvlText w:val=""/>
      <w:lvlJc w:val="left"/>
    </w:lvl>
    <w:lvl w:ilvl="4" w:tplc="5920A808">
      <w:numFmt w:val="decimal"/>
      <w:lvlText w:val=""/>
      <w:lvlJc w:val="left"/>
    </w:lvl>
    <w:lvl w:ilvl="5" w:tplc="ABEAA2DC">
      <w:numFmt w:val="decimal"/>
      <w:lvlText w:val=""/>
      <w:lvlJc w:val="left"/>
    </w:lvl>
    <w:lvl w:ilvl="6" w:tplc="58E4ABB6">
      <w:numFmt w:val="decimal"/>
      <w:lvlText w:val=""/>
      <w:lvlJc w:val="left"/>
    </w:lvl>
    <w:lvl w:ilvl="7" w:tplc="D2B033F0">
      <w:numFmt w:val="decimal"/>
      <w:lvlText w:val=""/>
      <w:lvlJc w:val="left"/>
    </w:lvl>
    <w:lvl w:ilvl="8" w:tplc="E6D293A4">
      <w:numFmt w:val="decimal"/>
      <w:lvlText w:val=""/>
      <w:lvlJc w:val="left"/>
    </w:lvl>
  </w:abstractNum>
  <w:abstractNum w:abstractNumId="16" w15:restartNumberingAfterBreak="0">
    <w:nsid w:val="5BBA2650"/>
    <w:multiLevelType w:val="hybridMultilevel"/>
    <w:tmpl w:val="31BE9760"/>
    <w:lvl w:ilvl="0" w:tplc="D2E067EE">
      <w:start w:val="1"/>
      <w:numFmt w:val="hebrew1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 w:tplc="8BA60344">
      <w:start w:val="1"/>
      <w:numFmt w:val="none"/>
      <w:lvlText w:val=""/>
      <w:legacy w:legacy="1" w:legacySpace="0" w:legacyIndent="0"/>
      <w:lvlJc w:val="right"/>
    </w:lvl>
    <w:lvl w:ilvl="2" w:tplc="81C87B2A">
      <w:start w:val="1"/>
      <w:numFmt w:val="none"/>
      <w:lvlText w:val=""/>
      <w:legacy w:legacy="1" w:legacySpace="0" w:legacyIndent="0"/>
      <w:lvlJc w:val="right"/>
    </w:lvl>
    <w:lvl w:ilvl="3" w:tplc="5C7A1838">
      <w:start w:val="1"/>
      <w:numFmt w:val="none"/>
      <w:lvlText w:val=""/>
      <w:legacy w:legacy="1" w:legacySpace="0" w:legacyIndent="0"/>
      <w:lvlJc w:val="right"/>
    </w:lvl>
    <w:lvl w:ilvl="4" w:tplc="79BA3FF6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 w:tplc="1BA6F988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 w:tplc="6E32D0B8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 w:tplc="E14A65CA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 w:tplc="810C426A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7" w15:restartNumberingAfterBreak="0">
    <w:nsid w:val="5F5D40BD"/>
    <w:multiLevelType w:val="hybridMultilevel"/>
    <w:tmpl w:val="7090CD8E"/>
    <w:lvl w:ilvl="0" w:tplc="4D4E14BA">
      <w:numFmt w:val="bullet"/>
      <w:lvlText w:val=""/>
      <w:lvlJc w:val="left"/>
      <w:pPr>
        <w:ind w:left="1211" w:hanging="360"/>
      </w:pPr>
      <w:rPr>
        <w:rFonts w:hint="default" w:ascii="Symbol" w:hAnsi="Symbol" w:eastAsia="Times New Roman" w:cs="Davi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020877"/>
    <w:multiLevelType w:val="hybridMultilevel"/>
    <w:tmpl w:val="FCECB28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D845C1"/>
    <w:multiLevelType w:val="hybridMultilevel"/>
    <w:tmpl w:val="97480B4A"/>
    <w:lvl w:ilvl="0" w:tplc="F5486FF6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D0D03432">
      <w:start w:val="1"/>
      <w:numFmt w:val="none"/>
      <w:lvlText w:val=""/>
      <w:legacy w:legacy="1" w:legacySpace="0" w:legacyIndent="0"/>
      <w:lvlJc w:val="right"/>
    </w:lvl>
    <w:lvl w:ilvl="2" w:tplc="B47CA448">
      <w:start w:val="1"/>
      <w:numFmt w:val="none"/>
      <w:lvlText w:val=""/>
      <w:legacy w:legacy="1" w:legacySpace="0" w:legacyIndent="0"/>
      <w:lvlJc w:val="right"/>
    </w:lvl>
    <w:lvl w:ilvl="3" w:tplc="DBD03FB6">
      <w:start w:val="1"/>
      <w:numFmt w:val="none"/>
      <w:lvlText w:val=""/>
      <w:legacy w:legacy="1" w:legacySpace="0" w:legacyIndent="0"/>
      <w:lvlJc w:val="right"/>
    </w:lvl>
    <w:lvl w:ilvl="4" w:tplc="813E9F0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 w:tplc="DA1044B2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 w:tplc="EF6A5BAC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 w:tplc="696A6032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 w:tplc="EB0605BE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20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1A5658"/>
    <w:multiLevelType w:val="hybridMultilevel"/>
    <w:tmpl w:val="7BE46C0E"/>
    <w:lvl w:ilvl="0" w:tplc="C70250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4A80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E697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9AE7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5C5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D4AE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0282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320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884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5"/>
    <w:lvlOverride w:ilvl="0">
      <w:lvl w:ilvl="0" w:tplc="B0C87B74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0">
    <w:abstractNumId w:val="15"/>
    <w:lvlOverride w:ilvl="0">
      <w:startOverride w:val="1"/>
      <w:lvl w:ilvl="0" w:tplc="B0C87B74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1">
    <w:abstractNumId w:val="15"/>
    <w:lvlOverride w:ilvl="0">
      <w:startOverride w:val="1"/>
      <w:lvl w:ilvl="0" w:tplc="B0C87B74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2">
    <w:abstractNumId w:val="12"/>
  </w:num>
  <w:num w:numId="13">
    <w:abstractNumId w:val="10"/>
  </w:num>
  <w:num w:numId="14">
    <w:abstractNumId w:val="11"/>
  </w:num>
  <w:num w:numId="15">
    <w:abstractNumId w:val="8"/>
  </w:num>
  <w:num w:numId="16">
    <w:abstractNumId w:val="20"/>
  </w:num>
  <w:num w:numId="17">
    <w:abstractNumId w:val="2"/>
  </w:num>
  <w:num w:numId="18">
    <w:abstractNumId w:val="13"/>
  </w:num>
  <w:num w:numId="19">
    <w:abstractNumId w:val="21"/>
  </w:num>
  <w:num w:numId="20">
    <w:abstractNumId w:val="18"/>
  </w:num>
  <w:num w:numId="21">
    <w:abstractNumId w:val="9"/>
  </w:num>
  <w:num w:numId="22">
    <w:abstractNumId w:val="0"/>
  </w:num>
  <w:num w:numId="23">
    <w:abstractNumId w:val="3"/>
  </w:num>
  <w:num w:numId="24">
    <w:abstractNumId w:val="19"/>
  </w:num>
  <w:num w:numId="25">
    <w:abstractNumId w:val="4"/>
  </w:num>
  <w:num w:numId="26">
    <w:abstractNumId w:val="7"/>
  </w:num>
  <w:num w:numId="27">
    <w:abstractNumId w:val="7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28">
    <w:abstractNumId w:val="7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29">
    <w:abstractNumId w:val="15"/>
  </w:num>
  <w:num w:numId="30">
    <w:abstractNumId w:val="15"/>
    <w:lvlOverride w:ilvl="0">
      <w:lvl w:ilvl="0" w:tplc="B0C87B74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31">
    <w:abstractNumId w:val="0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5"/>
  </w:num>
  <w:num w:numId="37">
    <w:abstractNumId w:val="16"/>
  </w:num>
  <w:num w:numId="38">
    <w:abstractNumId w:val="14"/>
  </w:num>
  <w:numIdMacAtCleanup w:val="2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C66A9B"/>
    <w:rsid w:val="00011272"/>
    <w:rsid w:val="000129B0"/>
    <w:rsid w:val="0002284C"/>
    <w:rsid w:val="00022930"/>
    <w:rsid w:val="000475A3"/>
    <w:rsid w:val="00057ABB"/>
    <w:rsid w:val="0006065B"/>
    <w:rsid w:val="00074C6A"/>
    <w:rsid w:val="00081F99"/>
    <w:rsid w:val="000D55F7"/>
    <w:rsid w:val="00103E47"/>
    <w:rsid w:val="001171E5"/>
    <w:rsid w:val="00130D0D"/>
    <w:rsid w:val="001439A3"/>
    <w:rsid w:val="0015337D"/>
    <w:rsid w:val="00164370"/>
    <w:rsid w:val="00166E43"/>
    <w:rsid w:val="00172D89"/>
    <w:rsid w:val="001A5B3A"/>
    <w:rsid w:val="001B4D39"/>
    <w:rsid w:val="001C0C75"/>
    <w:rsid w:val="001C0D8B"/>
    <w:rsid w:val="001D3913"/>
    <w:rsid w:val="001F3742"/>
    <w:rsid w:val="00214AE1"/>
    <w:rsid w:val="002155F9"/>
    <w:rsid w:val="00243386"/>
    <w:rsid w:val="002679E2"/>
    <w:rsid w:val="00286558"/>
    <w:rsid w:val="00296A48"/>
    <w:rsid w:val="002A67E1"/>
    <w:rsid w:val="002A795D"/>
    <w:rsid w:val="002B2030"/>
    <w:rsid w:val="002B54D6"/>
    <w:rsid w:val="002B7229"/>
    <w:rsid w:val="003161D1"/>
    <w:rsid w:val="00323CC3"/>
    <w:rsid w:val="00324405"/>
    <w:rsid w:val="00340E42"/>
    <w:rsid w:val="00344BA7"/>
    <w:rsid w:val="00355A5A"/>
    <w:rsid w:val="00366E3F"/>
    <w:rsid w:val="003730A4"/>
    <w:rsid w:val="00373714"/>
    <w:rsid w:val="003A0160"/>
    <w:rsid w:val="003A0D79"/>
    <w:rsid w:val="003A7E7E"/>
    <w:rsid w:val="003B465C"/>
    <w:rsid w:val="003B69FE"/>
    <w:rsid w:val="003B77D5"/>
    <w:rsid w:val="003F2526"/>
    <w:rsid w:val="003F4DFA"/>
    <w:rsid w:val="00404757"/>
    <w:rsid w:val="00416A81"/>
    <w:rsid w:val="00416C00"/>
    <w:rsid w:val="004C7323"/>
    <w:rsid w:val="004D0FA0"/>
    <w:rsid w:val="004D2AB6"/>
    <w:rsid w:val="004F06D8"/>
    <w:rsid w:val="00501121"/>
    <w:rsid w:val="005107CE"/>
    <w:rsid w:val="00523B93"/>
    <w:rsid w:val="005562E1"/>
    <w:rsid w:val="00571BF3"/>
    <w:rsid w:val="005A2D92"/>
    <w:rsid w:val="005A7620"/>
    <w:rsid w:val="005B7BC5"/>
    <w:rsid w:val="00660455"/>
    <w:rsid w:val="006B31BD"/>
    <w:rsid w:val="006C024E"/>
    <w:rsid w:val="006F5421"/>
    <w:rsid w:val="00716544"/>
    <w:rsid w:val="00721A5D"/>
    <w:rsid w:val="00745E97"/>
    <w:rsid w:val="00750E3D"/>
    <w:rsid w:val="0076149F"/>
    <w:rsid w:val="00761DAA"/>
    <w:rsid w:val="00790522"/>
    <w:rsid w:val="00795619"/>
    <w:rsid w:val="007A2F6F"/>
    <w:rsid w:val="007C46AA"/>
    <w:rsid w:val="007F0FA5"/>
    <w:rsid w:val="00813B39"/>
    <w:rsid w:val="0083030C"/>
    <w:rsid w:val="00830681"/>
    <w:rsid w:val="0083143B"/>
    <w:rsid w:val="00831B3A"/>
    <w:rsid w:val="008476EA"/>
    <w:rsid w:val="00873913"/>
    <w:rsid w:val="008A1FDC"/>
    <w:rsid w:val="008A7E2A"/>
    <w:rsid w:val="008B3179"/>
    <w:rsid w:val="008B5BE9"/>
    <w:rsid w:val="008F4F6D"/>
    <w:rsid w:val="00943DE9"/>
    <w:rsid w:val="00955618"/>
    <w:rsid w:val="009612FD"/>
    <w:rsid w:val="0096505B"/>
    <w:rsid w:val="00992E0A"/>
    <w:rsid w:val="009A6EAE"/>
    <w:rsid w:val="009B331F"/>
    <w:rsid w:val="009E0570"/>
    <w:rsid w:val="009E4C58"/>
    <w:rsid w:val="009F629B"/>
    <w:rsid w:val="00A03DCB"/>
    <w:rsid w:val="00A1433F"/>
    <w:rsid w:val="00A2245A"/>
    <w:rsid w:val="00A532DF"/>
    <w:rsid w:val="00A63C75"/>
    <w:rsid w:val="00A64A9F"/>
    <w:rsid w:val="00A711EA"/>
    <w:rsid w:val="00A92EDA"/>
    <w:rsid w:val="00AB0C49"/>
    <w:rsid w:val="00AD67CB"/>
    <w:rsid w:val="00AF1E11"/>
    <w:rsid w:val="00AF4E7C"/>
    <w:rsid w:val="00B116CE"/>
    <w:rsid w:val="00B1187C"/>
    <w:rsid w:val="00B13F43"/>
    <w:rsid w:val="00B84896"/>
    <w:rsid w:val="00B84AFE"/>
    <w:rsid w:val="00BA7FE1"/>
    <w:rsid w:val="00BB62ED"/>
    <w:rsid w:val="00BB6EF8"/>
    <w:rsid w:val="00BC5BFF"/>
    <w:rsid w:val="00BC6D5C"/>
    <w:rsid w:val="00C13911"/>
    <w:rsid w:val="00C344B7"/>
    <w:rsid w:val="00C66A9B"/>
    <w:rsid w:val="00C81B23"/>
    <w:rsid w:val="00C82409"/>
    <w:rsid w:val="00C91637"/>
    <w:rsid w:val="00CA0462"/>
    <w:rsid w:val="00CA395C"/>
    <w:rsid w:val="00CC0769"/>
    <w:rsid w:val="00CD0A78"/>
    <w:rsid w:val="00D1042F"/>
    <w:rsid w:val="00D15D0C"/>
    <w:rsid w:val="00D40F60"/>
    <w:rsid w:val="00D71952"/>
    <w:rsid w:val="00D8441E"/>
    <w:rsid w:val="00DA2E31"/>
    <w:rsid w:val="00DA4E2F"/>
    <w:rsid w:val="00DD1D83"/>
    <w:rsid w:val="00E252EB"/>
    <w:rsid w:val="00E53901"/>
    <w:rsid w:val="00E546E8"/>
    <w:rsid w:val="00E803CC"/>
    <w:rsid w:val="00EB40D8"/>
    <w:rsid w:val="00EB5E52"/>
    <w:rsid w:val="00EB7756"/>
    <w:rsid w:val="00F2279D"/>
    <w:rsid w:val="00F77FA4"/>
    <w:rsid w:val="00FA3F91"/>
    <w:rsid w:val="00FA6AD0"/>
    <w:rsid w:val="00FD2BFA"/>
    <w:rsid w:val="00FD2E85"/>
    <w:rsid w:val="00FE1B5E"/>
    <w:rsid w:val="00FF1E21"/>
    <w:rsid w:val="00FF6262"/>
    <w:rsid w:val="056B46BF"/>
    <w:rsid w:val="0E98BF25"/>
    <w:rsid w:val="13780362"/>
    <w:rsid w:val="13AFD9EB"/>
    <w:rsid w:val="171352B4"/>
    <w:rsid w:val="1A4C83E6"/>
    <w:rsid w:val="1E80E5FE"/>
    <w:rsid w:val="23665570"/>
    <w:rsid w:val="267BFAE0"/>
    <w:rsid w:val="3045C823"/>
    <w:rsid w:val="32BA7E9B"/>
    <w:rsid w:val="494ED3CD"/>
    <w:rsid w:val="4B14F6F8"/>
    <w:rsid w:val="54BCBBE5"/>
    <w:rsid w:val="58A61B48"/>
    <w:rsid w:val="5F4C74EA"/>
    <w:rsid w:val="6324114E"/>
    <w:rsid w:val="6ACAE348"/>
    <w:rsid w:val="6BAC89CB"/>
    <w:rsid w:val="6BC27DA9"/>
    <w:rsid w:val="6EA89641"/>
    <w:rsid w:val="6F02A37A"/>
    <w:rsid w:val="6F7285A8"/>
    <w:rsid w:val="702F2E24"/>
    <w:rsid w:val="70A83FFB"/>
    <w:rsid w:val="71A63C23"/>
    <w:rsid w:val="72DF86FF"/>
    <w:rsid w:val="74265A0D"/>
    <w:rsid w:val="7E7CE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0607905"/>
  <w15:docId w15:val="{1EB8CB98-9C91-4E77-ADD8-B83511E2DD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0" w:default="1">
    <w:name w:val="Normal"/>
    <w:qFormat/>
    <w:rsid w:val="00943DE9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,נושא בשיעור"/>
    <w:next w:val="a1"/>
    <w:qFormat/>
    <w:rsid w:val="00943DE9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,דרך העברה"/>
    <w:basedOn w:val="a0"/>
    <w:next w:val="a1"/>
    <w:qFormat/>
    <w:rsid w:val="00943DE9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,אבן יסוד"/>
    <w:basedOn w:val="a0"/>
    <w:next w:val="a1"/>
    <w:qFormat/>
    <w:rsid w:val="00943DE9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link w:val="40"/>
    <w:qFormat/>
    <w:rsid w:val="00943DE9"/>
    <w:pPr>
      <w:outlineLvl w:val="3"/>
    </w:pPr>
  </w:style>
  <w:style w:type="paragraph" w:styleId="5">
    <w:name w:val="heading 5"/>
    <w:basedOn w:val="a0"/>
    <w:next w:val="Normal5"/>
    <w:link w:val="50"/>
    <w:qFormat/>
    <w:rsid w:val="00943DE9"/>
    <w:pPr>
      <w:ind w:left="0" w:right="2552"/>
      <w:outlineLvl w:val="4"/>
    </w:pPr>
  </w:style>
  <w:style w:type="paragraph" w:styleId="6">
    <w:name w:val="heading 6"/>
    <w:basedOn w:val="5"/>
    <w:next w:val="Normal6"/>
    <w:qFormat/>
    <w:rsid w:val="00943DE9"/>
    <w:pPr>
      <w:ind w:right="2304"/>
      <w:outlineLvl w:val="5"/>
    </w:pPr>
  </w:style>
  <w:style w:type="paragraph" w:styleId="7">
    <w:name w:val="heading 7"/>
    <w:basedOn w:val="6"/>
    <w:next w:val="Normal7"/>
    <w:qFormat/>
    <w:rsid w:val="00943DE9"/>
    <w:pPr>
      <w:ind w:right="2552"/>
      <w:outlineLvl w:val="6"/>
    </w:pPr>
  </w:style>
  <w:style w:type="paragraph" w:styleId="8">
    <w:name w:val="heading 8"/>
    <w:basedOn w:val="7"/>
    <w:next w:val="Normal8"/>
    <w:qFormat/>
    <w:rsid w:val="00943DE9"/>
    <w:pPr>
      <w:numPr>
        <w:numId w:val="25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943DE9"/>
    <w:pPr>
      <w:numPr>
        <w:numId w:val="0"/>
      </w:numPr>
      <w:ind w:right="2608"/>
      <w:outlineLvl w:val="8"/>
    </w:p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1">
    <w:name w:val="Plain Text"/>
    <w:basedOn w:val="a0"/>
    <w:link w:val="a5"/>
    <w:rsid w:val="00943DE9"/>
    <w:pPr>
      <w:ind w:right="2552"/>
    </w:pPr>
  </w:style>
  <w:style w:type="paragraph" w:styleId="Normal5" w:customStyle="1">
    <w:name w:val="Normal 5"/>
    <w:basedOn w:val="5"/>
    <w:next w:val="5"/>
    <w:rsid w:val="00943DE9"/>
    <w:pPr>
      <w:ind w:left="1191"/>
      <w:outlineLvl w:val="9"/>
    </w:pPr>
  </w:style>
  <w:style w:type="paragraph" w:styleId="Normal6" w:customStyle="1">
    <w:name w:val="Normal 6"/>
    <w:basedOn w:val="6"/>
    <w:next w:val="6"/>
    <w:rsid w:val="00943DE9"/>
    <w:pPr>
      <w:ind w:left="907" w:right="2552"/>
      <w:outlineLvl w:val="9"/>
    </w:pPr>
  </w:style>
  <w:style w:type="paragraph" w:styleId="Normal7" w:customStyle="1">
    <w:name w:val="Normal 7"/>
    <w:basedOn w:val="7"/>
    <w:next w:val="7"/>
    <w:rsid w:val="00943DE9"/>
    <w:pPr>
      <w:ind w:left="1871"/>
      <w:outlineLvl w:val="9"/>
    </w:pPr>
  </w:style>
  <w:style w:type="paragraph" w:styleId="Normal8" w:customStyle="1">
    <w:name w:val="Normal 8"/>
    <w:basedOn w:val="8"/>
    <w:next w:val="8"/>
    <w:rsid w:val="00943DE9"/>
    <w:pPr>
      <w:numPr>
        <w:numId w:val="0"/>
      </w:numPr>
      <w:ind w:left="1814"/>
      <w:outlineLvl w:val="9"/>
    </w:pPr>
  </w:style>
  <w:style w:type="paragraph" w:styleId="Normal9" w:customStyle="1">
    <w:name w:val="Normal 9"/>
    <w:basedOn w:val="9"/>
    <w:next w:val="9"/>
    <w:rsid w:val="00943DE9"/>
    <w:pPr>
      <w:tabs>
        <w:tab w:val="num" w:pos="360"/>
      </w:tabs>
      <w:ind w:left="2722" w:hanging="397"/>
      <w:outlineLvl w:val="9"/>
    </w:pPr>
  </w:style>
  <w:style w:type="paragraph" w:styleId="a6">
    <w:name w:val="header"/>
    <w:basedOn w:val="a0"/>
    <w:rsid w:val="00943DE9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7">
    <w:name w:val="footer"/>
    <w:basedOn w:val="a0"/>
    <w:rsid w:val="00943DE9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styleId="a8" w:customStyle="1">
    <w:name w:val="רשימת הגדרות"/>
    <w:basedOn w:val="a1"/>
    <w:rsid w:val="00943DE9"/>
    <w:pPr>
      <w:ind w:left="2552" w:hanging="1701"/>
    </w:pPr>
  </w:style>
  <w:style w:type="paragraph" w:styleId="41">
    <w:name w:val="List Number 4"/>
    <w:basedOn w:val="a0"/>
    <w:rsid w:val="00943DE9"/>
    <w:pPr>
      <w:ind w:left="1440" w:hanging="360"/>
    </w:pPr>
  </w:style>
  <w:style w:type="paragraph" w:styleId="a9" w:customStyle="1">
    <w:name w:val="כותרת מסגרת"/>
    <w:basedOn w:val="a0"/>
    <w:next w:val="aa"/>
    <w:rsid w:val="00943DE9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styleId="aa" w:customStyle="1">
    <w:name w:val="טקסט מסגרת"/>
    <w:basedOn w:val="ab"/>
    <w:rsid w:val="00943DE9"/>
  </w:style>
  <w:style w:type="paragraph" w:styleId="ab" w:customStyle="1">
    <w:name w:val="טקסט עם הערה"/>
    <w:basedOn w:val="a0"/>
    <w:rsid w:val="00943DE9"/>
    <w:pPr>
      <w:ind w:left="0"/>
    </w:pPr>
  </w:style>
  <w:style w:type="paragraph" w:styleId="ac" w:customStyle="1">
    <w:name w:val="כותרת טבלה"/>
    <w:basedOn w:val="ad"/>
    <w:rsid w:val="00943DE9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d" w:customStyle="1">
    <w:name w:val="טקסט טבלה"/>
    <w:basedOn w:val="a0"/>
    <w:rsid w:val="00943DE9"/>
    <w:pPr>
      <w:spacing w:before="60" w:after="60"/>
      <w:ind w:left="0"/>
      <w:jc w:val="left"/>
    </w:pPr>
    <w:rPr>
      <w:sz w:val="16"/>
      <w:szCs w:val="20"/>
    </w:rPr>
  </w:style>
  <w:style w:type="paragraph" w:styleId="20">
    <w:name w:val="List Number 2"/>
    <w:basedOn w:val="a0"/>
    <w:rsid w:val="00943DE9"/>
    <w:pPr>
      <w:ind w:left="720" w:hanging="360"/>
    </w:pPr>
  </w:style>
  <w:style w:type="paragraph" w:styleId="ae">
    <w:name w:val="List Number"/>
    <w:basedOn w:val="a0"/>
    <w:rsid w:val="00943DE9"/>
    <w:pPr>
      <w:ind w:left="360" w:hanging="360"/>
    </w:pPr>
  </w:style>
  <w:style w:type="paragraph" w:styleId="51">
    <w:name w:val="List Number 5"/>
    <w:basedOn w:val="a0"/>
    <w:rsid w:val="00943DE9"/>
    <w:pPr>
      <w:ind w:left="1800" w:hanging="360"/>
    </w:pPr>
  </w:style>
  <w:style w:type="paragraph" w:styleId="af">
    <w:name w:val="List Bullet"/>
    <w:basedOn w:val="a0"/>
    <w:rsid w:val="00943DE9"/>
    <w:pPr>
      <w:ind w:left="360" w:hanging="360"/>
    </w:pPr>
  </w:style>
  <w:style w:type="paragraph" w:styleId="21">
    <w:name w:val="List Bullet 2"/>
    <w:basedOn w:val="a0"/>
    <w:rsid w:val="00943DE9"/>
    <w:pPr>
      <w:ind w:left="720" w:hanging="360"/>
    </w:pPr>
  </w:style>
  <w:style w:type="paragraph" w:styleId="30">
    <w:name w:val="List Bullet 3"/>
    <w:basedOn w:val="a0"/>
    <w:rsid w:val="00943DE9"/>
    <w:pPr>
      <w:ind w:left="1080" w:hanging="360"/>
    </w:pPr>
  </w:style>
  <w:style w:type="paragraph" w:styleId="42">
    <w:name w:val="List Bullet 4"/>
    <w:basedOn w:val="a0"/>
    <w:rsid w:val="00943DE9"/>
    <w:pPr>
      <w:ind w:left="1440" w:hanging="360"/>
    </w:pPr>
  </w:style>
  <w:style w:type="paragraph" w:styleId="52">
    <w:name w:val="List Bullet 5"/>
    <w:basedOn w:val="a0"/>
    <w:rsid w:val="00943DE9"/>
    <w:pPr>
      <w:ind w:left="1800" w:hanging="360"/>
    </w:pPr>
  </w:style>
  <w:style w:type="paragraph" w:styleId="31">
    <w:name w:val="List Number 3"/>
    <w:basedOn w:val="a0"/>
    <w:rsid w:val="00943DE9"/>
    <w:pPr>
      <w:ind w:left="1080" w:hanging="360"/>
    </w:pPr>
  </w:style>
  <w:style w:type="paragraph" w:styleId="af0" w:customStyle="1">
    <w:name w:val="פסקה אנגלית"/>
    <w:basedOn w:val="a0"/>
    <w:rsid w:val="00943DE9"/>
    <w:pPr>
      <w:bidi w:val="0"/>
      <w:jc w:val="right"/>
    </w:pPr>
  </w:style>
  <w:style w:type="character" w:styleId="af1">
    <w:name w:val="page number"/>
    <w:rsid w:val="00943DE9"/>
    <w:rPr>
      <w:bCs/>
      <w:sz w:val="28"/>
      <w:szCs w:val="28"/>
    </w:rPr>
  </w:style>
  <w:style w:type="paragraph" w:styleId="a" w:customStyle="1">
    <w:name w:val="תוכנית"/>
    <w:basedOn w:val="af0"/>
    <w:rsid w:val="00943DE9"/>
    <w:pPr>
      <w:numPr>
        <w:numId w:val="9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2">
    <w:name w:val="footnote text"/>
    <w:basedOn w:val="a0"/>
    <w:semiHidden/>
    <w:rsid w:val="00943DE9"/>
    <w:rPr>
      <w:sz w:val="20"/>
      <w:szCs w:val="20"/>
    </w:rPr>
  </w:style>
  <w:style w:type="character" w:styleId="af3" w:customStyle="1">
    <w:name w:val="תו להקשה"/>
    <w:rsid w:val="00943DE9"/>
    <w:rPr>
      <w:b/>
      <w:bCs/>
    </w:rPr>
  </w:style>
  <w:style w:type="character" w:styleId="af4" w:customStyle="1">
    <w:name w:val="ערך להקשה"/>
    <w:rsid w:val="00943DE9"/>
    <w:rPr>
      <w:rFonts w:ascii="Univers Condensed" w:hAnsi="Univers Condensed" w:cs="Miriam"/>
      <w:i/>
      <w:iCs/>
    </w:rPr>
  </w:style>
  <w:style w:type="character" w:styleId="af5" w:customStyle="1">
    <w:name w:val="מונח"/>
    <w:rsid w:val="00943DE9"/>
    <w:rPr>
      <w:b/>
      <w:bCs/>
      <w:i/>
      <w:iCs/>
    </w:rPr>
  </w:style>
  <w:style w:type="paragraph" w:styleId="af6" w:customStyle="1">
    <w:name w:val="הערה"/>
    <w:basedOn w:val="a0"/>
    <w:rsid w:val="00943DE9"/>
    <w:pPr>
      <w:spacing w:after="0"/>
      <w:ind w:left="284"/>
      <w:jc w:val="left"/>
    </w:pPr>
    <w:rPr>
      <w:sz w:val="12"/>
      <w:szCs w:val="16"/>
    </w:rPr>
  </w:style>
  <w:style w:type="paragraph" w:styleId="-" w:customStyle="1">
    <w:name w:val="הערה - כותרת"/>
    <w:basedOn w:val="af6"/>
    <w:next w:val="af6"/>
    <w:rsid w:val="00943DE9"/>
    <w:rPr>
      <w:b/>
      <w:bCs/>
      <w:sz w:val="16"/>
      <w:szCs w:val="20"/>
    </w:rPr>
  </w:style>
  <w:style w:type="paragraph" w:styleId="af7" w:customStyle="1">
    <w:name w:val="תקציר"/>
    <w:basedOn w:val="af6"/>
    <w:rsid w:val="00943DE9"/>
    <w:pPr>
      <w:pBdr>
        <w:top w:val="single" w:color="auto" w:sz="12" w:space="1"/>
        <w:bottom w:val="single" w:color="auto" w:sz="6" w:space="1"/>
      </w:pBdr>
    </w:pPr>
  </w:style>
  <w:style w:type="paragraph" w:styleId="-0" w:customStyle="1">
    <w:name w:val="תקציר - כותרת"/>
    <w:basedOn w:val="af6"/>
    <w:next w:val="af7"/>
    <w:rsid w:val="00943DE9"/>
    <w:pPr>
      <w:pBdr>
        <w:top w:val="single" w:color="auto" w:sz="12" w:space="1"/>
        <w:bottom w:val="single" w:color="auto" w:sz="6" w:space="1"/>
      </w:pBdr>
    </w:pPr>
    <w:rPr>
      <w:b/>
      <w:bCs/>
    </w:rPr>
  </w:style>
  <w:style w:type="paragraph" w:styleId="af8" w:customStyle="1">
    <w:name w:val="*פנימי*בשוליים"/>
    <w:basedOn w:val="a0"/>
    <w:rsid w:val="00943DE9"/>
    <w:pPr>
      <w:spacing w:after="0"/>
      <w:ind w:left="284"/>
      <w:jc w:val="right"/>
    </w:pPr>
  </w:style>
  <w:style w:type="paragraph" w:styleId="af9" w:customStyle="1">
    <w:name w:val="הפניה לתשובות"/>
    <w:basedOn w:val="af6"/>
    <w:rsid w:val="00943DE9"/>
  </w:style>
  <w:style w:type="paragraph" w:styleId="afa" w:customStyle="1">
    <w:name w:val="ברכת הצלחה"/>
    <w:basedOn w:val="a0"/>
    <w:rsid w:val="00943DE9"/>
    <w:pPr>
      <w:framePr w:hSpace="181" w:wrap="notBeside" w:hAnchor="margin" w:y="14176"/>
      <w:spacing w:before="0" w:after="0"/>
      <w:ind w:left="0"/>
      <w:jc w:val="right"/>
    </w:pPr>
  </w:style>
  <w:style w:type="paragraph" w:styleId="afb" w:customStyle="1">
    <w:name w:val="סמל מסגרת"/>
    <w:rsid w:val="00943DE9"/>
    <w:pPr>
      <w:keepNext/>
      <w:widowControl w:val="0"/>
      <w:ind w:right="113"/>
    </w:pPr>
    <w:rPr>
      <w:rFonts w:ascii="Wingdings" w:hAnsi="Wingdings"/>
      <w:sz w:val="56"/>
    </w:rPr>
  </w:style>
  <w:style w:type="paragraph" w:styleId="afc" w:customStyle="1">
    <w:name w:val="עבריתמבנית"/>
    <w:basedOn w:val="a1"/>
    <w:rsid w:val="00943DE9"/>
    <w:pPr>
      <w:spacing w:before="40" w:after="40"/>
      <w:ind w:left="1440"/>
      <w:jc w:val="left"/>
    </w:pPr>
    <w:rPr>
      <w:rFonts w:cs="Aharoni"/>
    </w:rPr>
  </w:style>
  <w:style w:type="paragraph" w:styleId="afd" w:customStyle="1">
    <w:name w:val="סגנון תוכנית + שמאל"/>
    <w:basedOn w:val="a"/>
    <w:rsid w:val="00943DE9"/>
    <w:pPr>
      <w:bidi/>
    </w:pPr>
  </w:style>
  <w:style w:type="paragraph" w:styleId="afe" w:customStyle="1">
    <w:name w:val="כותרת ראשית"/>
    <w:basedOn w:val="1"/>
    <w:next w:val="a0"/>
    <w:rsid w:val="00943DE9"/>
    <w:rPr>
      <w:rFonts w:cs="David"/>
      <w:bCs/>
      <w:szCs w:val="56"/>
    </w:rPr>
  </w:style>
  <w:style w:type="paragraph" w:styleId="aff">
    <w:name w:val="Balloon Text"/>
    <w:basedOn w:val="a0"/>
    <w:semiHidden/>
    <w:rsid w:val="00E252EB"/>
    <w:rPr>
      <w:rFonts w:ascii="Tahoma" w:hAnsi="Tahoma" w:cs="Tahoma"/>
      <w:sz w:val="16"/>
      <w:szCs w:val="16"/>
    </w:rPr>
  </w:style>
  <w:style w:type="character" w:styleId="40" w:customStyle="1">
    <w:name w:val="כותרת 4 תו"/>
    <w:link w:val="4"/>
    <w:rsid w:val="00A1433F"/>
    <w:rPr>
      <w:rFonts w:cs="David"/>
      <w:b/>
      <w:bCs/>
      <w:kern w:val="28"/>
      <w:sz w:val="24"/>
      <w:szCs w:val="30"/>
    </w:rPr>
  </w:style>
  <w:style w:type="character" w:styleId="50" w:customStyle="1">
    <w:name w:val="כותרת 5 תו"/>
    <w:link w:val="5"/>
    <w:rsid w:val="00A1433F"/>
    <w:rPr>
      <w:rFonts w:cs="David"/>
      <w:sz w:val="18"/>
      <w:szCs w:val="24"/>
    </w:rPr>
  </w:style>
  <w:style w:type="character" w:styleId="a5" w:customStyle="1">
    <w:name w:val="טקסט רגיל תו"/>
    <w:link w:val="a1"/>
    <w:rsid w:val="00A1433F"/>
    <w:rPr>
      <w:rFonts w:cs="David"/>
      <w:sz w:val="18"/>
      <w:szCs w:val="24"/>
    </w:rPr>
  </w:style>
  <w:style w:type="paragraph" w:styleId="aff0">
    <w:name w:val="List Paragraph"/>
    <w:basedOn w:val="a0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B943E-E4DF-4216-8F4B-05FF5FA23D02}"/>
</file>

<file path=customXml/itemProps2.xml><?xml version="1.0" encoding="utf-8"?>
<ds:datastoreItem xmlns:ds="http://schemas.openxmlformats.org/officeDocument/2006/customXml" ds:itemID="{CAF382AC-7A93-4934-AC09-A90826BA7DF3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331aee4c-194c-4181-9cf8-5b773199a7cd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49EBD6-1466-41A6-82BB-69FFA88D7B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DBC83B-EF8B-4418-9340-A83739FC5B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VSUMPAGE.DOT</ap:Template>
  <ap:Application>Microsoft Word for the web</ap:Application>
  <ap:DocSecurity>0</ap:DocSecurity>
  <ap:ScaleCrop>false</ap:ScaleCrop>
  <ap:Company>בסמ"ח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פקודת SELECT בסיסית</dc:title>
  <dc:subject>מסדי נתונים</dc:subject>
  <dc:creator>דניאל סורוזון</dc:creator>
  <cp:keywords/>
  <dc:description/>
  <cp:lastModifiedBy>שירה סאסי</cp:lastModifiedBy>
  <cp:revision>35</cp:revision>
  <cp:lastPrinted>2008-12-16T10:31:00Z</cp:lastPrinted>
  <dcterms:created xsi:type="dcterms:W3CDTF">2020-09-02T07:33:00Z</dcterms:created>
  <dcterms:modified xsi:type="dcterms:W3CDTF">2023-12-04T07:39:54Z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מדור תוב"ל</vt:lpwstr>
  </property>
  <property fmtid="{D5CDD505-2E9C-101B-9397-08002B2CF9AE}" pid="3" name="סיווג">
    <vt:lpwstr>בלמ"ס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553900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MediaServiceImageTags">
    <vt:lpwstr/>
  </property>
</Properties>
</file>