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721FA" w:rsidR="00587DC5" w:rsidP="5FCA6FF9" w:rsidRDefault="00587DC5" w14:paraId="2EA2D893" w14:textId="77777777">
      <w:pPr>
        <w:rPr>
          <w:rFonts w:ascii="Heebo" w:hAnsi="Heebo" w:eastAsia="Heebo" w:cs="Heebo"/>
          <w:rtl/>
        </w:rPr>
      </w:pPr>
      <w:bookmarkStart w:name="LastPos" w:id="0"/>
      <w:bookmarkEnd w:id="0"/>
    </w:p>
    <w:p w:rsidRPr="00055782" w:rsidR="00587DC5" w:rsidP="5FCA6FF9" w:rsidRDefault="008721FA" w14:paraId="2EA2D894" w14:textId="2884FAB8">
      <w:pPr>
        <w:pStyle w:val="af9"/>
        <w:rPr>
          <w:rFonts w:ascii="Heebo" w:hAnsi="Heebo" w:eastAsia="Heebo" w:cs="Heebo"/>
          <w:b w:val="0"/>
          <w:rtl/>
        </w:rPr>
      </w:pPr>
      <w:r w:rsidRPr="5FCA6FF9">
        <w:rPr>
          <w:rFonts w:ascii="Heebo" w:hAnsi="Heebo" w:eastAsia="Heebo" w:cs="Heebo"/>
          <w:b w:val="0"/>
          <w:rtl/>
        </w:rPr>
        <w:t>תרגול</w:t>
      </w:r>
      <w:r w:rsidRPr="5FCA6FF9">
        <w:rPr>
          <w:rFonts w:ascii="Heebo" w:hAnsi="Heebo" w:eastAsia="Heebo" w:cs="Heebo"/>
          <w:b w:val="0"/>
        </w:rPr>
        <w:t xml:space="preserve"> </w:t>
      </w:r>
      <w:r w:rsidR="003768C3">
        <w:rPr>
          <w:rFonts w:ascii="Heebo" w:hAnsi="Heebo" w:eastAsia="Heebo" w:cs="Heebo"/>
          <w:b w:val="0"/>
          <w:sz w:val="44"/>
          <w:szCs w:val="44"/>
        </w:rPr>
        <w:t>SELECT</w:t>
      </w:r>
      <w:r w:rsidRPr="5FCA6FF9">
        <w:rPr>
          <w:rFonts w:ascii="Heebo" w:hAnsi="Heebo" w:eastAsia="Heebo" w:cs="Heebo"/>
          <w:b w:val="0"/>
          <w:sz w:val="44"/>
          <w:szCs w:val="44"/>
        </w:rPr>
        <w:t xml:space="preserve">  </w:t>
      </w:r>
      <w:r w:rsidRPr="5FCA6FF9">
        <w:rPr>
          <w:rFonts w:ascii="Heebo" w:hAnsi="Heebo" w:eastAsia="Heebo" w:cs="Heebo"/>
          <w:b w:val="0"/>
          <w:rtl/>
        </w:rPr>
        <w:t>בסיסי</w:t>
      </w:r>
    </w:p>
    <w:p w:rsidR="00587DC5" w:rsidP="5FCA6FF9" w:rsidRDefault="00EB47BC" w14:paraId="2EA2D895" w14:textId="2654EA99">
      <w:pPr>
        <w:pStyle w:val="af7"/>
        <w:ind w:right="1418"/>
        <w:rPr>
          <w:rFonts w:ascii="Heebo" w:hAnsi="Heebo" w:eastAsia="Heebo" w:cs="Heebo"/>
          <w:sz w:val="24"/>
          <w:rtl/>
        </w:rPr>
      </w:pPr>
      <w:r w:rsidRPr="5FCA6FF9">
        <w:rPr>
          <w:rFonts w:ascii="Heebo" w:hAnsi="Heebo" w:eastAsia="Heebo" w:cs="Heebo"/>
          <w:sz w:val="24"/>
          <w:rtl/>
        </w:rPr>
        <w:t>כתבו את השליפות הבאות</w:t>
      </w:r>
    </w:p>
    <w:p w:rsidRPr="008721FA" w:rsidR="00055782" w:rsidP="5FCA6FF9" w:rsidRDefault="00055782" w14:paraId="22B8BAF6" w14:textId="4D088DCF">
      <w:pPr>
        <w:pStyle w:val="af7"/>
        <w:ind w:right="1418"/>
        <w:rPr>
          <w:rFonts w:ascii="Heebo" w:hAnsi="Heebo" w:eastAsia="Heebo" w:cs="Heebo"/>
          <w:rtl/>
        </w:rPr>
      </w:pPr>
      <w:r w:rsidRPr="5FCA6FF9">
        <w:rPr>
          <w:rStyle w:val="normaltextrun"/>
          <w:rFonts w:ascii="Heebo" w:hAnsi="Heebo" w:eastAsia="Heebo" w:cs="Heebo"/>
          <w:b/>
          <w:bCs/>
          <w:color w:val="000000"/>
          <w:sz w:val="22"/>
          <w:szCs w:val="22"/>
          <w:shd w:val="clear" w:color="auto" w:fill="FFFFFF"/>
        </w:rPr>
        <w:t>*</w:t>
      </w:r>
      <w:r w:rsidRPr="5FCA6FF9">
        <w:rPr>
          <w:rStyle w:val="normaltextrun"/>
          <w:rFonts w:ascii="Heebo" w:hAnsi="Heebo" w:eastAsia="Heebo" w:cs="Heebo"/>
          <w:b/>
          <w:bCs/>
          <w:color w:val="000000"/>
          <w:sz w:val="22"/>
          <w:szCs w:val="22"/>
          <w:shd w:val="clear" w:color="auto" w:fill="FFFFFF"/>
          <w:rtl/>
        </w:rPr>
        <w:t>המספר בסוף כל שאלה מייצג את מספר הרשומות בטבלת התוצאה</w:t>
      </w:r>
    </w:p>
    <w:p w:rsidRPr="008721FA" w:rsidR="0079519E" w:rsidP="5FCA6FF9" w:rsidRDefault="0079519E" w14:paraId="2EA2D896" w14:textId="77777777">
      <w:pPr>
        <w:pStyle w:val="af7"/>
        <w:ind w:right="1418"/>
        <w:rPr>
          <w:rFonts w:ascii="Heebo" w:hAnsi="Heebo" w:eastAsia="Heebo" w:cs="Heebo"/>
          <w:rtl/>
        </w:rPr>
      </w:pPr>
    </w:p>
    <w:p w:rsidRPr="008721FA" w:rsidR="00EB47BC" w:rsidP="00E9771C" w:rsidRDefault="00EB47BC" w14:paraId="2EA2D897" w14:textId="58B4E3C9">
      <w:pPr>
        <w:pStyle w:val="5"/>
        <w:ind w:right="1418"/>
        <w:rPr>
          <w:rFonts w:ascii="Heebo" w:hAnsi="Heebo" w:eastAsia="Heebo" w:cs="Heebo"/>
          <w:rtl/>
        </w:rPr>
      </w:pPr>
      <w:r w:rsidRPr="5FCA6FF9">
        <w:rPr>
          <w:rFonts w:ascii="Heebo" w:hAnsi="Heebo" w:eastAsia="Heebo" w:cs="Heebo"/>
        </w:rPr>
        <w:t xml:space="preserve"> </w:t>
      </w:r>
      <w:r w:rsidRPr="5FCA6FF9">
        <w:rPr>
          <w:rFonts w:ascii="Heebo" w:hAnsi="Heebo" w:eastAsia="Heebo" w:cs="Heebo"/>
          <w:rtl/>
        </w:rPr>
        <w:t xml:space="preserve">שלוף את </w:t>
      </w:r>
      <w:r w:rsidRPr="5FCA6FF9" w:rsidR="00E9771C">
        <w:rPr>
          <w:rFonts w:ascii="Heebo" w:hAnsi="Heebo" w:eastAsia="Heebo" w:cs="Heebo"/>
          <w:rtl/>
        </w:rPr>
        <w:t xml:space="preserve">כל הפרטים של </w:t>
      </w:r>
      <w:r w:rsidRPr="5FCA6FF9">
        <w:rPr>
          <w:rFonts w:ascii="Heebo" w:hAnsi="Heebo" w:eastAsia="Heebo" w:cs="Heebo"/>
          <w:rtl/>
        </w:rPr>
        <w:t>כל העובדים מטבלת העובדים</w:t>
      </w:r>
      <w:r w:rsidRPr="5FCA6FF9" w:rsidR="00E9771C">
        <w:rPr>
          <w:rFonts w:ascii="Heebo" w:hAnsi="Heebo" w:eastAsia="Heebo" w:cs="Heebo"/>
          <w:rtl/>
        </w:rPr>
        <w:t>.</w:t>
      </w:r>
      <w:r w:rsidRPr="5FCA6FF9" w:rsidR="25DF92B1">
        <w:rPr>
          <w:rFonts w:ascii="Heebo" w:hAnsi="Heebo" w:eastAsia="Heebo" w:cs="Heebo"/>
          <w:rtl/>
        </w:rPr>
        <w:t xml:space="preserve"> (43</w:t>
      </w:r>
      <w:r w:rsidR="003768C3">
        <w:rPr>
          <w:rFonts w:hint="cs" w:ascii="Heebo" w:hAnsi="Heebo" w:eastAsia="Heebo" w:cs="Heebo"/>
          <w:rtl/>
        </w:rPr>
        <w:t>)</w:t>
      </w:r>
    </w:p>
    <w:p w:rsidRPr="008721FA" w:rsidR="00584E71" w:rsidP="5FCA6FF9" w:rsidRDefault="00584E71" w14:paraId="2EA2D898" w14:textId="77777777">
      <w:pPr>
        <w:pStyle w:val="Normal5"/>
        <w:numPr>
          <w:ilvl w:val="4"/>
          <w:numId w:val="0"/>
        </w:numPr>
        <w:ind w:left="340" w:right="2552"/>
        <w:rPr>
          <w:rFonts w:ascii="Heebo" w:hAnsi="Heebo" w:eastAsia="Heebo" w:cs="Heebo"/>
          <w:rtl/>
        </w:rPr>
      </w:pPr>
    </w:p>
    <w:p w:rsidRPr="008721FA" w:rsidR="00550439" w:rsidP="00E9771C" w:rsidRDefault="00EB47BC" w14:paraId="2EA2D899" w14:textId="225CFE5B">
      <w:pPr>
        <w:pStyle w:val="5"/>
        <w:ind w:right="1418"/>
        <w:rPr>
          <w:rFonts w:ascii="Heebo" w:hAnsi="Heebo" w:eastAsia="Heebo" w:cs="Heebo"/>
          <w:rtl/>
        </w:rPr>
      </w:pPr>
      <w:r w:rsidRPr="5FCA6FF9">
        <w:rPr>
          <w:rFonts w:ascii="Heebo" w:hAnsi="Heebo" w:eastAsia="Heebo" w:cs="Heebo"/>
        </w:rPr>
        <w:t xml:space="preserve"> </w:t>
      </w:r>
      <w:r w:rsidRPr="5FCA6FF9">
        <w:rPr>
          <w:rFonts w:ascii="Heebo" w:hAnsi="Heebo" w:eastAsia="Heebo" w:cs="Heebo"/>
          <w:rtl/>
        </w:rPr>
        <w:t>שלו</w:t>
      </w:r>
      <w:r w:rsidRPr="5FCA6FF9" w:rsidR="00550439">
        <w:rPr>
          <w:rFonts w:ascii="Heebo" w:hAnsi="Heebo" w:eastAsia="Heebo" w:cs="Heebo"/>
          <w:rtl/>
        </w:rPr>
        <w:t xml:space="preserve">ף את </w:t>
      </w:r>
      <w:r w:rsidRPr="5FCA6FF9" w:rsidR="00E9771C">
        <w:rPr>
          <w:rFonts w:ascii="Heebo" w:hAnsi="Heebo" w:eastAsia="Heebo" w:cs="Heebo"/>
          <w:rtl/>
        </w:rPr>
        <w:t xml:space="preserve">כל הפרטים של </w:t>
      </w:r>
      <w:r w:rsidRPr="5FCA6FF9" w:rsidR="00550439">
        <w:rPr>
          <w:rFonts w:ascii="Heebo" w:hAnsi="Heebo" w:eastAsia="Heebo" w:cs="Heebo"/>
          <w:rtl/>
        </w:rPr>
        <w:t>כל המחלקות מטבלת המחלקות</w:t>
      </w:r>
      <w:r w:rsidRPr="5FCA6FF9" w:rsidR="00D17BBC">
        <w:rPr>
          <w:rFonts w:ascii="Heebo" w:hAnsi="Heebo" w:eastAsia="Heebo" w:cs="Heebo"/>
          <w:rtl/>
        </w:rPr>
        <w:t xml:space="preserve"> וסדר אותם בסדר יורד</w:t>
      </w:r>
      <w:r w:rsidRPr="5FCA6FF9" w:rsidR="00D7580C">
        <w:rPr>
          <w:rFonts w:ascii="Heebo" w:hAnsi="Heebo" w:eastAsia="Heebo" w:cs="Heebo"/>
          <w:rtl/>
        </w:rPr>
        <w:t xml:space="preserve"> לפי מספר המחלקה</w:t>
      </w:r>
      <w:r w:rsidRPr="5FCA6FF9" w:rsidR="00E9771C">
        <w:rPr>
          <w:rFonts w:ascii="Heebo" w:hAnsi="Heebo" w:eastAsia="Heebo" w:cs="Heebo"/>
          <w:rtl/>
        </w:rPr>
        <w:t>.</w:t>
      </w:r>
      <w:r w:rsidRPr="5FCA6FF9" w:rsidR="516A1B39">
        <w:rPr>
          <w:rFonts w:ascii="Heebo" w:hAnsi="Heebo" w:eastAsia="Heebo" w:cs="Heebo"/>
          <w:rtl/>
        </w:rPr>
        <w:t xml:space="preserve"> (</w:t>
      </w:r>
      <w:r w:rsidRPr="5FCA6FF9" w:rsidR="7B084BA0">
        <w:rPr>
          <w:rFonts w:ascii="Heebo" w:hAnsi="Heebo" w:eastAsia="Heebo" w:cs="Heebo"/>
          <w:rtl/>
        </w:rPr>
        <w:t>9</w:t>
      </w:r>
      <w:r w:rsidRPr="003768C3" w:rsidR="003768C3">
        <w:rPr>
          <w:rFonts w:ascii="Heebo" w:hAnsi="Heebo" w:eastAsia="Heebo" w:cs="Heebo"/>
          <w:sz w:val="24"/>
          <w:szCs w:val="36"/>
        </w:rPr>
        <w:t>(</w:t>
      </w:r>
    </w:p>
    <w:p w:rsidRPr="008721FA" w:rsidR="00584E71" w:rsidP="5FCA6FF9" w:rsidRDefault="00584E71" w14:paraId="2EA2D89A" w14:textId="77777777">
      <w:pPr>
        <w:pStyle w:val="Normal5"/>
        <w:numPr>
          <w:ilvl w:val="4"/>
          <w:numId w:val="0"/>
        </w:numPr>
        <w:ind w:left="340" w:right="2552"/>
        <w:rPr>
          <w:rFonts w:ascii="Heebo" w:hAnsi="Heebo" w:eastAsia="Heebo" w:cs="Heebo"/>
        </w:rPr>
      </w:pPr>
    </w:p>
    <w:p w:rsidRPr="008721FA" w:rsidR="00550439" w:rsidP="00E9771C" w:rsidRDefault="00550439" w14:paraId="2EA2D89B" w14:textId="236A94A4">
      <w:pPr>
        <w:pStyle w:val="5"/>
        <w:ind w:right="1418"/>
        <w:rPr>
          <w:rFonts w:ascii="Heebo" w:hAnsi="Heebo" w:eastAsia="Heebo" w:cs="Heebo"/>
          <w:rtl/>
        </w:rPr>
      </w:pPr>
      <w:r w:rsidRPr="5FCA6FF9">
        <w:rPr>
          <w:rFonts w:ascii="Heebo" w:hAnsi="Heebo" w:eastAsia="Heebo" w:cs="Heebo"/>
        </w:rPr>
        <w:t xml:space="preserve"> </w:t>
      </w:r>
      <w:r w:rsidRPr="5FCA6FF9">
        <w:rPr>
          <w:rFonts w:ascii="Heebo" w:hAnsi="Heebo" w:eastAsia="Heebo" w:cs="Heebo"/>
          <w:rtl/>
        </w:rPr>
        <w:t xml:space="preserve">שלוף </w:t>
      </w:r>
      <w:r w:rsidRPr="5FCA6FF9" w:rsidR="00E9771C">
        <w:rPr>
          <w:rFonts w:ascii="Heebo" w:hAnsi="Heebo" w:eastAsia="Heebo" w:cs="Heebo"/>
          <w:rtl/>
        </w:rPr>
        <w:t>שם פרטי ומשפחה של</w:t>
      </w:r>
      <w:r w:rsidRPr="5FCA6FF9">
        <w:rPr>
          <w:rFonts w:ascii="Heebo" w:hAnsi="Heebo" w:eastAsia="Heebo" w:cs="Heebo"/>
          <w:rtl/>
        </w:rPr>
        <w:t xml:space="preserve"> כל העובדים אשר מרוויחים פחות מ</w:t>
      </w:r>
      <w:r w:rsidRPr="5FCA6FF9" w:rsidR="67425AA4">
        <w:rPr>
          <w:rFonts w:ascii="Heebo" w:hAnsi="Heebo" w:eastAsia="Heebo" w:cs="Heebo"/>
          <w:rtl/>
        </w:rPr>
        <w:t xml:space="preserve"> </w:t>
      </w:r>
      <w:r w:rsidRPr="5FCA6FF9" w:rsidR="35E997A1">
        <w:rPr>
          <w:rFonts w:ascii="Heebo" w:hAnsi="Heebo" w:eastAsia="Heebo" w:cs="Heebo"/>
          <w:rtl/>
        </w:rPr>
        <w:t>2</w:t>
      </w:r>
      <w:r w:rsidRPr="5FCA6FF9">
        <w:rPr>
          <w:rFonts w:ascii="Heebo" w:hAnsi="Heebo" w:eastAsia="Heebo" w:cs="Heebo"/>
          <w:rtl/>
        </w:rPr>
        <w:t>0</w:t>
      </w:r>
      <w:r w:rsidRPr="5FCA6FF9" w:rsidR="35E997A1">
        <w:rPr>
          <w:rFonts w:ascii="Heebo" w:hAnsi="Heebo" w:eastAsia="Heebo" w:cs="Heebo"/>
          <w:rtl/>
        </w:rPr>
        <w:t>000</w:t>
      </w:r>
      <w:r w:rsidRPr="5FCA6FF9">
        <w:rPr>
          <w:rFonts w:ascii="Heebo" w:hAnsi="Heebo" w:eastAsia="Heebo" w:cs="Heebo"/>
          <w:rtl/>
        </w:rPr>
        <w:t xml:space="preserve"> ש"ח, </w:t>
      </w:r>
      <w:r w:rsidRPr="5FCA6FF9" w:rsidR="0A586C86">
        <w:rPr>
          <w:rFonts w:ascii="Heebo" w:hAnsi="Heebo" w:eastAsia="Heebo" w:cs="Heebo"/>
          <w:rtl/>
        </w:rPr>
        <w:t xml:space="preserve">או </w:t>
      </w:r>
      <w:r w:rsidRPr="5FCA6FF9">
        <w:rPr>
          <w:rFonts w:ascii="Heebo" w:hAnsi="Heebo" w:eastAsia="Heebo" w:cs="Heebo"/>
          <w:rtl/>
        </w:rPr>
        <w:t>יותר מ</w:t>
      </w:r>
      <w:r w:rsidRPr="5FCA6FF9" w:rsidR="446C4B1C">
        <w:rPr>
          <w:rFonts w:ascii="Heebo" w:hAnsi="Heebo" w:eastAsia="Heebo" w:cs="Heebo"/>
          <w:rtl/>
        </w:rPr>
        <w:t>60</w:t>
      </w:r>
      <w:r w:rsidRPr="5FCA6FF9">
        <w:rPr>
          <w:rFonts w:ascii="Heebo" w:hAnsi="Heebo" w:eastAsia="Heebo" w:cs="Heebo"/>
          <w:rtl/>
        </w:rPr>
        <w:t xml:space="preserve">000 </w:t>
      </w:r>
      <w:r w:rsidRPr="5FCA6FF9" w:rsidR="00E9771C">
        <w:rPr>
          <w:rFonts w:ascii="Heebo" w:hAnsi="Heebo" w:eastAsia="Heebo" w:cs="Heebo"/>
          <w:rtl/>
        </w:rPr>
        <w:t>₪.</w:t>
      </w:r>
      <w:r w:rsidRPr="5FCA6FF9" w:rsidR="01B047E1">
        <w:rPr>
          <w:rFonts w:ascii="Heebo" w:hAnsi="Heebo" w:eastAsia="Heebo" w:cs="Heebo"/>
          <w:rtl/>
        </w:rPr>
        <w:t xml:space="preserve"> (8</w:t>
      </w:r>
      <w:r w:rsidRPr="003768C3" w:rsidR="003768C3">
        <w:rPr>
          <w:rFonts w:ascii="Heebo" w:hAnsi="Heebo" w:eastAsia="Heebo" w:cs="Heebo"/>
          <w:sz w:val="24"/>
          <w:szCs w:val="36"/>
        </w:rPr>
        <w:t>(</w:t>
      </w:r>
    </w:p>
    <w:p w:rsidRPr="008721FA" w:rsidR="00584E71" w:rsidP="5FCA6FF9" w:rsidRDefault="00584E71" w14:paraId="2EA2D89C" w14:textId="51C3A9CD">
      <w:pPr>
        <w:pStyle w:val="Normal5"/>
        <w:numPr>
          <w:ilvl w:val="0"/>
          <w:numId w:val="0"/>
        </w:numPr>
        <w:ind w:left="340" w:right="2552"/>
        <w:rPr>
          <w:rFonts w:ascii="Heebo" w:hAnsi="Heebo" w:eastAsia="Heebo" w:cs="Heebo"/>
          <w:rtl w:val="1"/>
        </w:rPr>
      </w:pPr>
    </w:p>
    <w:p w:rsidR="00550439" w:rsidP="00766B2F" w:rsidRDefault="00550439" w14:paraId="2EA2D89D" w14:textId="3DC500C6">
      <w:pPr>
        <w:pStyle w:val="5"/>
        <w:ind w:right="1418"/>
        <w:rPr>
          <w:rFonts w:ascii="Heebo" w:hAnsi="Heebo" w:eastAsia="Heebo" w:cs="Heebo"/>
        </w:rPr>
      </w:pPr>
      <w:r w:rsidRPr="5FCA6FF9">
        <w:rPr>
          <w:rFonts w:ascii="Heebo" w:hAnsi="Heebo" w:eastAsia="Heebo" w:cs="Heebo"/>
        </w:rPr>
        <w:t xml:space="preserve"> </w:t>
      </w:r>
      <w:r w:rsidRPr="5FCA6FF9">
        <w:rPr>
          <w:rFonts w:ascii="Heebo" w:hAnsi="Heebo" w:eastAsia="Heebo" w:cs="Heebo"/>
          <w:rtl/>
        </w:rPr>
        <w:t xml:space="preserve">שלוף </w:t>
      </w:r>
      <w:r w:rsidRPr="5FCA6FF9" w:rsidR="00E9771C">
        <w:rPr>
          <w:rFonts w:ascii="Heebo" w:hAnsi="Heebo" w:eastAsia="Heebo" w:cs="Heebo"/>
          <w:rtl/>
        </w:rPr>
        <w:t xml:space="preserve">את </w:t>
      </w:r>
      <w:r w:rsidRPr="5FCA6FF9" w:rsidR="00766B2F">
        <w:rPr>
          <w:rFonts w:ascii="Heebo" w:hAnsi="Heebo" w:eastAsia="Heebo" w:cs="Heebo"/>
          <w:rtl/>
        </w:rPr>
        <w:t xml:space="preserve">השם הפרטי, </w:t>
      </w:r>
      <w:r w:rsidRPr="5FCA6FF9" w:rsidR="00E9771C">
        <w:rPr>
          <w:rFonts w:ascii="Heebo" w:hAnsi="Heebo" w:eastAsia="Heebo" w:cs="Heebo"/>
          <w:rtl/>
        </w:rPr>
        <w:t>המשפחה והמשכורת</w:t>
      </w:r>
      <w:r w:rsidRPr="5FCA6FF9">
        <w:rPr>
          <w:rFonts w:ascii="Heebo" w:hAnsi="Heebo" w:eastAsia="Heebo" w:cs="Heebo"/>
          <w:rtl/>
        </w:rPr>
        <w:t xml:space="preserve"> </w:t>
      </w:r>
      <w:r w:rsidRPr="5FCA6FF9" w:rsidR="00E9771C">
        <w:rPr>
          <w:rFonts w:ascii="Heebo" w:hAnsi="Heebo" w:eastAsia="Heebo" w:cs="Heebo"/>
          <w:rtl/>
        </w:rPr>
        <w:t xml:space="preserve">של </w:t>
      </w:r>
      <w:r w:rsidRPr="5FCA6FF9">
        <w:rPr>
          <w:rFonts w:ascii="Heebo" w:hAnsi="Heebo" w:eastAsia="Heebo" w:cs="Heebo"/>
          <w:rtl/>
        </w:rPr>
        <w:t xml:space="preserve">הנשים אשר מרוויחות מעל </w:t>
      </w:r>
      <w:r w:rsidRPr="5FCA6FF9" w:rsidR="66503CB6">
        <w:rPr>
          <w:rFonts w:ascii="Heebo" w:hAnsi="Heebo" w:eastAsia="Heebo" w:cs="Heebo"/>
          <w:rtl/>
        </w:rPr>
        <w:t xml:space="preserve">25000 </w:t>
      </w:r>
      <w:r w:rsidRPr="5FCA6FF9">
        <w:rPr>
          <w:rFonts w:ascii="Heebo" w:hAnsi="Heebo" w:eastAsia="Heebo" w:cs="Heebo"/>
          <w:rtl/>
        </w:rPr>
        <w:t>ש"ח</w:t>
      </w:r>
      <w:r w:rsidRPr="5FCA6FF9" w:rsidR="00E9771C">
        <w:rPr>
          <w:rFonts w:ascii="Heebo" w:hAnsi="Heebo" w:eastAsia="Heebo" w:cs="Heebo"/>
          <w:rtl/>
        </w:rPr>
        <w:t>, ומיין ע"פ שם המשפחה בסדר יורד</w:t>
      </w:r>
      <w:r w:rsidRPr="5FCA6FF9" w:rsidR="00766B2F">
        <w:rPr>
          <w:rFonts w:ascii="Heebo" w:hAnsi="Heebo" w:eastAsia="Heebo" w:cs="Heebo"/>
          <w:rtl/>
        </w:rPr>
        <w:t>, ומיון משני עולה ע"פ המשכורת.</w:t>
      </w:r>
      <w:r w:rsidRPr="5FCA6FF9" w:rsidR="68F99A9A">
        <w:rPr>
          <w:rFonts w:ascii="Heebo" w:hAnsi="Heebo" w:eastAsia="Heebo" w:cs="Heebo"/>
          <w:rtl/>
        </w:rPr>
        <w:t xml:space="preserve"> (13</w:t>
      </w:r>
      <w:r w:rsidRPr="003768C3" w:rsidR="003768C3">
        <w:rPr>
          <w:rFonts w:ascii="Heebo" w:hAnsi="Heebo" w:eastAsia="Heebo" w:cs="Heebo"/>
          <w:sz w:val="24"/>
          <w:szCs w:val="36"/>
        </w:rPr>
        <w:t>(</w:t>
      </w:r>
    </w:p>
    <w:p w:rsidRPr="005740E9" w:rsidR="005740E9" w:rsidP="5FCA6FF9" w:rsidRDefault="005740E9" w14:paraId="0D30660A" w14:textId="77777777">
      <w:pPr>
        <w:pStyle w:val="Normal5"/>
        <w:numPr>
          <w:ilvl w:val="4"/>
          <w:numId w:val="0"/>
        </w:numPr>
        <w:ind w:left="340" w:right="2552"/>
        <w:rPr>
          <w:rFonts w:ascii="Heebo" w:hAnsi="Heebo" w:eastAsia="Heebo" w:cs="Heebo"/>
        </w:rPr>
      </w:pPr>
    </w:p>
    <w:p w:rsidR="005740E9" w:rsidP="3CD2D1CF" w:rsidRDefault="005740E9" w14:paraId="5A32B0FB" w14:textId="1924A868">
      <w:pPr>
        <w:pStyle w:val="5"/>
        <w:ind w:right="1418"/>
        <w:rPr>
          <w:rFonts w:ascii="Heebo" w:hAnsi="Heebo" w:eastAsia="Heebo" w:cs="Heebo"/>
          <w:rtl/>
        </w:rPr>
      </w:pPr>
      <w:r w:rsidRPr="5FCA6FF9">
        <w:rPr>
          <w:rFonts w:ascii="Heebo" w:hAnsi="Heebo" w:eastAsia="Heebo" w:cs="Heebo"/>
        </w:rPr>
        <w:t xml:space="preserve"> </w:t>
      </w:r>
      <w:r w:rsidRPr="5FCA6FF9">
        <w:rPr>
          <w:rFonts w:ascii="Heebo" w:hAnsi="Heebo" w:eastAsia="Heebo" w:cs="Heebo"/>
          <w:rtl/>
        </w:rPr>
        <w:t xml:space="preserve">שלוף את כל שמות המחלקות שלא קיים להן מנהל. </w:t>
      </w:r>
      <w:r w:rsidRPr="5FCA6FF9" w:rsidR="1D26CA39">
        <w:rPr>
          <w:rFonts w:ascii="Heebo" w:hAnsi="Heebo" w:eastAsia="Heebo" w:cs="Heebo"/>
          <w:rtl/>
        </w:rPr>
        <w:t>(1</w:t>
      </w:r>
      <w:r w:rsidRPr="003768C3" w:rsidR="003768C3">
        <w:rPr>
          <w:rFonts w:ascii="Heebo" w:hAnsi="Heebo" w:eastAsia="Heebo" w:cs="Heebo"/>
          <w:sz w:val="24"/>
          <w:szCs w:val="36"/>
        </w:rPr>
        <w:t>(</w:t>
      </w:r>
    </w:p>
    <w:p w:rsidRPr="005740E9" w:rsidR="005740E9" w:rsidP="5FCA6FF9" w:rsidRDefault="005740E9" w14:paraId="14C73CEA" w14:textId="77777777">
      <w:pPr>
        <w:pStyle w:val="Normal5"/>
        <w:numPr>
          <w:ilvl w:val="4"/>
          <w:numId w:val="0"/>
        </w:numPr>
        <w:ind w:left="340" w:right="2552"/>
        <w:rPr>
          <w:rFonts w:ascii="Heebo" w:hAnsi="Heebo" w:eastAsia="Heebo" w:cs="Heebo"/>
          <w:rtl/>
        </w:rPr>
      </w:pPr>
    </w:p>
    <w:p w:rsidR="005740E9" w:rsidP="005740E9" w:rsidRDefault="005740E9" w14:paraId="0C18F132" w14:textId="4CFCD6C7">
      <w:pPr>
        <w:pStyle w:val="5"/>
        <w:ind w:right="1418"/>
        <w:rPr>
          <w:rFonts w:ascii="Heebo" w:hAnsi="Heebo" w:eastAsia="Heebo" w:cs="Heebo"/>
        </w:rPr>
      </w:pPr>
      <w:r w:rsidRPr="5FCA6FF9">
        <w:rPr>
          <w:rFonts w:ascii="Heebo" w:hAnsi="Heebo" w:eastAsia="Heebo" w:cs="Heebo"/>
          <w:rtl/>
        </w:rPr>
        <w:t xml:space="preserve">הצג את משכורות כל העובדים לאחר הוספה של </w:t>
      </w:r>
      <w:r w:rsidRPr="003768C3" w:rsidR="003768C3">
        <w:rPr>
          <w:rFonts w:ascii="Heebo" w:hAnsi="Heebo" w:eastAsia="Heebo" w:cs="Heebo"/>
          <w:sz w:val="24"/>
          <w:szCs w:val="36"/>
        </w:rPr>
        <w:t>%</w:t>
      </w:r>
      <w:r w:rsidRPr="5FCA6FF9">
        <w:rPr>
          <w:rFonts w:ascii="Heebo" w:hAnsi="Heebo" w:eastAsia="Heebo" w:cs="Heebo"/>
          <w:rtl/>
        </w:rPr>
        <w:t>10</w:t>
      </w:r>
      <w:r w:rsidRPr="5FCA6FF9">
        <w:rPr>
          <w:rFonts w:ascii="Heebo" w:hAnsi="Heebo" w:eastAsia="Heebo" w:cs="Heebo"/>
        </w:rPr>
        <w:t xml:space="preserve"> </w:t>
      </w:r>
      <w:r w:rsidRPr="5FCA6FF9">
        <w:rPr>
          <w:rFonts w:ascii="Heebo" w:hAnsi="Heebo" w:eastAsia="Heebo" w:cs="Heebo"/>
          <w:rtl/>
        </w:rPr>
        <w:t xml:space="preserve">למשכורתם. </w:t>
      </w:r>
      <w:r w:rsidRPr="5FCA6FF9" w:rsidR="0AFDF60B">
        <w:rPr>
          <w:rFonts w:ascii="Heebo" w:hAnsi="Heebo" w:eastAsia="Heebo" w:cs="Heebo"/>
          <w:rtl/>
        </w:rPr>
        <w:t>(43</w:t>
      </w:r>
      <w:r w:rsidRPr="003768C3" w:rsidR="003768C3">
        <w:rPr>
          <w:rFonts w:ascii="Heebo" w:hAnsi="Heebo" w:eastAsia="Heebo" w:cs="Heebo"/>
          <w:sz w:val="24"/>
          <w:szCs w:val="36"/>
        </w:rPr>
        <w:t>(</w:t>
      </w:r>
    </w:p>
    <w:p w:rsidRPr="005740E9" w:rsidR="005740E9" w:rsidP="5FCA6FF9" w:rsidRDefault="005740E9" w14:paraId="41D52DFB" w14:textId="77777777">
      <w:pPr>
        <w:pStyle w:val="Normal5"/>
        <w:numPr>
          <w:ilvl w:val="4"/>
          <w:numId w:val="0"/>
        </w:numPr>
        <w:ind w:right="2552"/>
        <w:rPr>
          <w:rFonts w:ascii="Heebo" w:hAnsi="Heebo" w:eastAsia="Heebo" w:cs="Heebo"/>
          <w:rtl/>
        </w:rPr>
      </w:pPr>
    </w:p>
    <w:p w:rsidR="008721FA" w:rsidP="00AC0C46" w:rsidRDefault="005740E9" w14:paraId="638996AB" w14:textId="4ADA5314">
      <w:pPr>
        <w:pStyle w:val="5"/>
        <w:ind w:right="1418"/>
        <w:rPr>
          <w:rFonts w:ascii="Heebo" w:hAnsi="Heebo" w:eastAsia="Heebo" w:cs="Heebo"/>
        </w:rPr>
      </w:pPr>
      <w:r w:rsidRPr="5FCA6FF9">
        <w:rPr>
          <w:rFonts w:ascii="Heebo" w:hAnsi="Heebo" w:eastAsia="Heebo" w:cs="Heebo"/>
          <w:rtl/>
        </w:rPr>
        <w:t>שלוף את השם הפרטי, שם המשפחה ותאריכי ההעסקה של כל העובדים שסכום המשכורת והבונוס (יחדיו) שלהם גדול מ</w:t>
      </w:r>
      <w:r w:rsidR="003768C3">
        <w:rPr>
          <w:rFonts w:hint="cs" w:ascii="Heebo" w:hAnsi="Heebo" w:eastAsia="Heebo" w:cs="Heebo"/>
          <w:rtl/>
        </w:rPr>
        <w:t xml:space="preserve"> </w:t>
      </w:r>
      <w:r w:rsidRPr="5FCA6FF9">
        <w:rPr>
          <w:rFonts w:ascii="Heebo" w:hAnsi="Heebo" w:eastAsia="Heebo" w:cs="Heebo"/>
          <w:rtl/>
        </w:rPr>
        <w:t>-</w:t>
      </w:r>
      <w:r w:rsidR="003768C3">
        <w:rPr>
          <w:rFonts w:ascii="Heebo" w:hAnsi="Heebo" w:eastAsia="Heebo" w:cs="Heebo"/>
          <w:sz w:val="24"/>
          <w:szCs w:val="36"/>
        </w:rPr>
        <w:t xml:space="preserve">25000 </w:t>
      </w:r>
      <w:r w:rsidRPr="5FCA6FF9">
        <w:rPr>
          <w:rFonts w:ascii="Heebo" w:hAnsi="Heebo" w:eastAsia="Heebo" w:cs="Heebo"/>
          <w:rtl/>
        </w:rPr>
        <w:t xml:space="preserve"> ונשכרו לעבודה החל מתאריך 01/01/1975.  מיין עפ"י שמו הפרטי של העובד בסדר יורד ומיוון משני עולה עפ"י תאריך ההעסקה. </w:t>
      </w:r>
      <w:r w:rsidRPr="5FCA6FF9" w:rsidR="522C864E">
        <w:rPr>
          <w:rFonts w:ascii="Heebo" w:hAnsi="Heebo" w:eastAsia="Heebo" w:cs="Heebo"/>
          <w:rtl/>
        </w:rPr>
        <w:t>(1</w:t>
      </w:r>
      <w:bookmarkStart w:name="LastCursorPosition" w:id="1"/>
      <w:bookmarkEnd w:id="1"/>
      <w:r w:rsidR="0087599C">
        <w:rPr>
          <w:rFonts w:hint="cs" w:ascii="Heebo" w:hAnsi="Heebo" w:eastAsia="Heebo" w:cs="Heebo"/>
          <w:rtl/>
        </w:rPr>
        <w:t>3</w:t>
      </w:r>
      <w:r w:rsidRPr="003768C3" w:rsidR="003768C3">
        <w:rPr>
          <w:rFonts w:ascii="Heebo" w:hAnsi="Heebo" w:eastAsia="Heebo" w:cs="Heebo"/>
          <w:sz w:val="24"/>
          <w:szCs w:val="36"/>
        </w:rPr>
        <w:t>(</w:t>
      </w:r>
    </w:p>
    <w:p w:rsidRPr="004659A9" w:rsidR="004659A9" w:rsidP="5FCA6FF9" w:rsidRDefault="004659A9" w14:paraId="561B4028" w14:textId="77777777">
      <w:pPr>
        <w:pStyle w:val="Normal5"/>
        <w:numPr>
          <w:ilvl w:val="4"/>
          <w:numId w:val="0"/>
        </w:numPr>
        <w:ind w:right="2552"/>
        <w:rPr>
          <w:rFonts w:ascii="Heebo" w:hAnsi="Heebo" w:eastAsia="Heebo" w:cs="Heebo"/>
          <w:rtl/>
        </w:rPr>
      </w:pPr>
    </w:p>
    <w:p w:rsidRPr="004659A9" w:rsidR="004659A9" w:rsidP="004659A9" w:rsidRDefault="004659A9" w14:paraId="233F35F6" w14:textId="39A05BAA">
      <w:pPr>
        <w:pStyle w:val="5"/>
        <w:ind w:right="567"/>
        <w:rPr>
          <w:rFonts w:ascii="Heebo" w:hAnsi="Heebo" w:eastAsia="Heebo" w:cs="Heebo"/>
          <w:rtl/>
        </w:rPr>
      </w:pPr>
      <w:r w:rsidRPr="5FCA6FF9">
        <w:rPr>
          <w:rFonts w:ascii="Heebo" w:hAnsi="Heebo" w:eastAsia="Heebo" w:cs="Heebo"/>
          <w:rtl/>
        </w:rPr>
        <w:t>שלוף את שם המשפחה ואת רמת ההשכלה של כל העובדות שמרוויחות יותר מ-2000 שקל ל</w:t>
      </w:r>
      <w:r w:rsidRPr="5FCA6FF9">
        <w:rPr>
          <w:rFonts w:ascii="Heebo" w:hAnsi="Heebo" w:eastAsia="Heebo" w:cs="Heebo"/>
          <w:b/>
          <w:bCs/>
          <w:rtl/>
        </w:rPr>
        <w:t>חודש</w:t>
      </w:r>
      <w:r w:rsidRPr="5FCA6FF9">
        <w:rPr>
          <w:rFonts w:ascii="Heebo" w:hAnsi="Heebo" w:eastAsia="Heebo" w:cs="Heebo"/>
          <w:rtl/>
        </w:rPr>
        <w:t xml:space="preserve"> (הנתון יושב כמשכורת שנתית). </w:t>
      </w:r>
      <w:r w:rsidRPr="5FCA6FF9" w:rsidR="38AC07DA">
        <w:rPr>
          <w:rFonts w:ascii="Heebo" w:hAnsi="Heebo" w:eastAsia="Heebo" w:cs="Heebo"/>
          <w:rtl/>
        </w:rPr>
        <w:t>(13</w:t>
      </w:r>
      <w:r w:rsidRPr="0087599C" w:rsidR="0087599C">
        <w:rPr>
          <w:rFonts w:ascii="Heebo" w:hAnsi="Heebo" w:eastAsia="Heebo" w:cs="Heebo"/>
          <w:sz w:val="24"/>
          <w:szCs w:val="36"/>
        </w:rPr>
        <w:t>(</w:t>
      </w:r>
    </w:p>
    <w:p w:rsidR="0079001F" w:rsidP="5FCA6FF9" w:rsidRDefault="00506132" w14:paraId="6EF6D131" w14:textId="77777777">
      <w:pPr>
        <w:pStyle w:val="5"/>
        <w:numPr>
          <w:ilvl w:val="4"/>
          <w:numId w:val="0"/>
        </w:numPr>
        <w:ind w:left="340" w:right="2552"/>
        <w:rPr>
          <w:rFonts w:ascii="Heebo" w:hAnsi="Heebo" w:eastAsia="Heebo" w:cs="Heebo"/>
          <w:b/>
          <w:bCs/>
          <w:rtl/>
        </w:rPr>
      </w:pPr>
      <w:r>
        <w:rPr>
          <w:rFonts w:ascii="Heebo" w:hAnsi="Heebo" w:eastAsia="Heebo" w:cs="Heebo"/>
          <w:rtl/>
        </w:rPr>
        <w:br w:type="page"/>
      </w:r>
      <w:r>
        <w:rPr>
          <w:noProof/>
        </w:rPr>
        <w:pict w14:anchorId="3D835A9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תמונה 1" style="position:absolute;left:0;text-align:left;margin-left:95.85pt;margin-top:91.5pt;width:290.25pt;height:199.5pt;z-index:251659264;visibility:visible;mso-wrap-style:square;mso-position-horizontal-relative:text;mso-position-vertical-relative:text;mso-width-relative:page;mso-height-relative:page" o:spid="_x0000_s1026" type="#_x0000_t75">
            <v:imagedata o:title="" r:id="rId10"/>
            <w10:wrap type="topAndBottom"/>
          </v:shape>
        </w:pict>
      </w:r>
      <w:r w:rsidRPr="00506132">
        <w:rPr>
          <w:rFonts w:ascii="Heebo" w:hAnsi="Heebo" w:eastAsia="Heebo" w:cs="Heebo"/>
          <w:b/>
          <w:bCs/>
          <w:rtl/>
        </w:rPr>
        <w:t>טבלאות פיתרון:</w:t>
      </w:r>
      <w:r w:rsidR="0079001F">
        <w:rPr>
          <w:rFonts w:hint="cs" w:ascii="Heebo" w:hAnsi="Heebo" w:eastAsia="Heebo" w:cs="Heebo"/>
          <w:b/>
          <w:bCs/>
          <w:rtl/>
        </w:rPr>
        <w:t xml:space="preserve"> </w:t>
      </w:r>
    </w:p>
    <w:p w:rsidRPr="0079001F" w:rsidR="00C60693" w:rsidP="5FCA6FF9" w:rsidRDefault="0079001F" w14:paraId="3BF81A4A" w14:textId="2ECFA4ED">
      <w:pPr>
        <w:pStyle w:val="5"/>
        <w:numPr>
          <w:ilvl w:val="4"/>
          <w:numId w:val="0"/>
        </w:numPr>
        <w:ind w:left="340" w:right="2552"/>
        <w:rPr>
          <w:rFonts w:ascii="Heebo" w:hAnsi="Heebo" w:eastAsia="Heebo" w:cs="Heebo"/>
          <w:rtl/>
        </w:rPr>
      </w:pPr>
      <w:r w:rsidRPr="0079001F">
        <w:rPr>
          <w:rFonts w:hint="cs" w:ascii="Heebo" w:hAnsi="Heebo" w:eastAsia="Heebo" w:cs="Heebo"/>
          <w:rtl/>
        </w:rPr>
        <w:t>שימו לב שטבלאות אלו יכולות לעזור לכם במידה ונתקעתם ואתם לא יודעים איך להמשיך.</w:t>
      </w:r>
    </w:p>
    <w:p w:rsidR="00506132" w:rsidP="00506132" w:rsidRDefault="00506132" w14:paraId="7DD24E22" w14:textId="4245A0E1">
      <w:pPr>
        <w:pStyle w:val="Normal5"/>
        <w:numPr>
          <w:ilvl w:val="0"/>
          <w:numId w:val="0"/>
        </w:numPr>
        <w:ind w:left="340" w:hanging="340"/>
        <w:rPr>
          <w:rFonts w:ascii="Heebo" w:hAnsi="Heebo" w:eastAsia="Heebo" w:cs="Heebo"/>
          <w:b/>
          <w:bCs/>
          <w:rtl/>
        </w:rPr>
      </w:pPr>
      <w:r>
        <w:rPr>
          <w:rFonts w:hint="cs" w:ascii="Heebo" w:hAnsi="Heebo" w:eastAsia="Heebo" w:cs="Heebo"/>
          <w:b/>
          <w:bCs/>
          <w:rtl/>
        </w:rPr>
        <w:t>2.</w:t>
      </w:r>
    </w:p>
    <w:p w:rsidRPr="00E1536A" w:rsidR="00E1536A" w:rsidP="00E1536A" w:rsidRDefault="00E1536A" w14:paraId="3076670B" w14:textId="2C4777FE">
      <w:pPr>
        <w:pStyle w:val="5"/>
        <w:numPr>
          <w:ilvl w:val="0"/>
          <w:numId w:val="0"/>
        </w:numPr>
        <w:ind w:left="340" w:hanging="340"/>
        <w:rPr>
          <w:rFonts w:eastAsia="Heebo"/>
          <w:rtl/>
        </w:rPr>
      </w:pPr>
    </w:p>
    <w:p w:rsidR="00506132" w:rsidP="00506132" w:rsidRDefault="00506132" w14:paraId="1B9E80AC" w14:textId="3C2050CD">
      <w:pPr>
        <w:pStyle w:val="5"/>
        <w:numPr>
          <w:ilvl w:val="0"/>
          <w:numId w:val="0"/>
        </w:numPr>
        <w:ind w:left="340" w:hanging="340"/>
        <w:rPr>
          <w:rFonts w:ascii="Heebo" w:hAnsi="Heebo" w:eastAsia="Heebo" w:cs="Heebo"/>
          <w:b/>
          <w:bCs/>
          <w:rtl/>
        </w:rPr>
      </w:pPr>
      <w:r>
        <w:rPr>
          <w:rFonts w:hint="cs" w:ascii="Heebo" w:hAnsi="Heebo" w:eastAsia="Heebo" w:cs="Heebo"/>
          <w:b/>
          <w:bCs/>
          <w:rtl/>
        </w:rPr>
        <w:t>3.</w:t>
      </w:r>
      <w:bookmarkStart w:name="_GoBack" w:id="2"/>
      <w:bookmarkEnd w:id="2"/>
    </w:p>
    <w:p w:rsidR="00E1536A" w:rsidP="00506132" w:rsidRDefault="00E1536A" w14:paraId="60DB15CE" w14:textId="4CD3147A">
      <w:pPr>
        <w:pStyle w:val="Normal5"/>
        <w:numPr>
          <w:ilvl w:val="0"/>
          <w:numId w:val="0"/>
        </w:numPr>
        <w:ind w:left="340" w:hanging="340"/>
        <w:rPr>
          <w:rFonts w:eastAsia="Heebo"/>
          <w:rtl/>
        </w:rPr>
      </w:pPr>
      <w:r>
        <w:rPr>
          <w:noProof/>
        </w:rPr>
        <w:pict w14:anchorId="76F50FEF">
          <v:shape id="_x0000_s1027" style="position:absolute;left:0;text-align:left;margin-left:159.6pt;margin-top:9pt;width:163.5pt;height:180pt;z-index:251661312;visibility:visible;mso-wrap-style:square;mso-position-horizontal-relative:text;mso-position-vertical-relative:text;mso-width-relative:page;mso-height-relative:page" type="#_x0000_t75">
            <v:imagedata o:title="" r:id="rId11"/>
            <w10:wrap type="topAndBottom"/>
          </v:shape>
        </w:pict>
      </w:r>
    </w:p>
    <w:p w:rsidR="00E1536A" w:rsidP="00506132" w:rsidRDefault="00E1536A" w14:paraId="623E353A" w14:textId="16F0B582">
      <w:pPr>
        <w:pStyle w:val="Normal5"/>
        <w:numPr>
          <w:ilvl w:val="0"/>
          <w:numId w:val="0"/>
        </w:numPr>
        <w:ind w:left="340" w:hanging="340"/>
        <w:rPr>
          <w:rFonts w:eastAsia="Heebo"/>
          <w:rtl/>
        </w:rPr>
      </w:pPr>
    </w:p>
    <w:p w:rsidR="00506132" w:rsidP="00506132" w:rsidRDefault="00506132" w14:paraId="053DE799" w14:textId="3F9401CA">
      <w:pPr>
        <w:pStyle w:val="Normal5"/>
        <w:numPr>
          <w:ilvl w:val="0"/>
          <w:numId w:val="0"/>
        </w:numPr>
        <w:ind w:left="340" w:hanging="340"/>
        <w:rPr>
          <w:rFonts w:eastAsia="Heebo"/>
          <w:rtl/>
        </w:rPr>
      </w:pPr>
    </w:p>
    <w:p w:rsidR="00E1536A" w:rsidP="00E1536A" w:rsidRDefault="00E1536A" w14:paraId="2C156D63" w14:textId="4FA3196F">
      <w:pPr>
        <w:pStyle w:val="5"/>
        <w:numPr>
          <w:ilvl w:val="0"/>
          <w:numId w:val="0"/>
        </w:numPr>
        <w:ind w:left="340" w:hanging="340"/>
        <w:rPr>
          <w:rFonts w:eastAsia="Heebo"/>
          <w:rtl/>
        </w:rPr>
      </w:pPr>
    </w:p>
    <w:p w:rsidR="00E1536A" w:rsidP="00E1536A" w:rsidRDefault="00E1536A" w14:paraId="3F1396DC" w14:textId="32891A36">
      <w:pPr>
        <w:pStyle w:val="Normal5"/>
        <w:numPr>
          <w:ilvl w:val="0"/>
          <w:numId w:val="0"/>
        </w:numPr>
        <w:ind w:left="340" w:hanging="340"/>
        <w:rPr>
          <w:rFonts w:eastAsia="Heebo"/>
          <w:rtl/>
        </w:rPr>
      </w:pPr>
    </w:p>
    <w:p w:rsidRPr="00E1536A" w:rsidR="00E1536A" w:rsidP="00E1536A" w:rsidRDefault="00E1536A" w14:paraId="3B4590EF" w14:textId="73181D62">
      <w:pPr>
        <w:pStyle w:val="5"/>
        <w:numPr>
          <w:ilvl w:val="0"/>
          <w:numId w:val="0"/>
        </w:numPr>
        <w:ind w:left="340" w:hanging="340"/>
        <w:rPr>
          <w:rFonts w:eastAsia="Heebo"/>
          <w:rtl/>
        </w:rPr>
      </w:pPr>
    </w:p>
    <w:p w:rsidRPr="00E1536A" w:rsidR="00E1536A" w:rsidP="00E1536A" w:rsidRDefault="00E1536A" w14:paraId="326DBB1A" w14:textId="77777777">
      <w:pPr>
        <w:pStyle w:val="Normal5"/>
        <w:numPr>
          <w:ilvl w:val="0"/>
          <w:numId w:val="0"/>
        </w:numPr>
        <w:rPr>
          <w:rFonts w:eastAsia="Heebo"/>
          <w:rtl/>
        </w:rPr>
      </w:pPr>
    </w:p>
    <w:p w:rsidRPr="00506132" w:rsidR="00506132" w:rsidP="00506132" w:rsidRDefault="00E1536A" w14:paraId="7EC29282" w14:textId="7F2C3FEB">
      <w:pPr>
        <w:pStyle w:val="5"/>
        <w:numPr>
          <w:ilvl w:val="0"/>
          <w:numId w:val="0"/>
        </w:numPr>
        <w:ind w:left="340" w:hanging="340"/>
        <w:rPr>
          <w:rFonts w:ascii="Heebo" w:hAnsi="Heebo" w:eastAsia="Heebo" w:cs="Heebo"/>
          <w:b/>
          <w:bCs/>
          <w:rtl/>
        </w:rPr>
      </w:pPr>
      <w:r>
        <w:rPr>
          <w:noProof/>
        </w:rPr>
        <w:pict w14:anchorId="0B2C2AC2">
          <v:shape id="_x0000_s1028" style="position:absolute;left:0;text-align:left;margin-left:168.15pt;margin-top:64.8pt;width:202.6pt;height:243.1pt;z-index:251663360;visibility:visible;mso-wrap-style:square;mso-position-horizontal-relative:text;mso-position-vertical-relative:text;mso-width-relative:page;mso-height-relative:page" type="#_x0000_t75">
            <v:imagedata o:title="" r:id="rId12"/>
            <w10:wrap type="topAndBottom"/>
          </v:shape>
        </w:pict>
      </w:r>
      <w:r w:rsidRPr="00506132" w:rsidR="00506132">
        <w:rPr>
          <w:rFonts w:ascii="Heebo" w:hAnsi="Heebo" w:eastAsia="Heebo" w:cs="Heebo"/>
          <w:b/>
          <w:bCs/>
          <w:rtl/>
        </w:rPr>
        <w:t xml:space="preserve">4. </w:t>
      </w:r>
    </w:p>
    <w:sectPr w:rsidRPr="00506132" w:rsidR="00506132" w:rsidSect="00D67E6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1907" w:h="16840" w:orient="portrait" w:code="9"/>
      <w:pgMar w:top="624" w:right="1134" w:bottom="624" w:left="567" w:header="567" w:footer="624" w:gutter="0"/>
      <w:pgNumType w:chapSep="enDash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965" w:rsidRDefault="009C5965" w14:paraId="1AFA4543" w14:textId="77777777">
      <w:r>
        <w:separator/>
      </w:r>
    </w:p>
  </w:endnote>
  <w:endnote w:type="continuationSeparator" w:id="0">
    <w:p w:rsidR="009C5965" w:rsidRDefault="009C5965" w14:paraId="405880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  <w:font w:name="Fixed Miriam Transparent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036" w:rsidP="00EF2199" w:rsidRDefault="00BA2036" w14:paraId="2EA2D8C3" w14:textId="77498274">
    <w:pPr>
      <w:pStyle w:val="a5"/>
      <w:rPr>
        <w:rtl/>
      </w:rPr>
    </w:pPr>
    <w:r>
      <w:rPr>
        <w:rStyle w:val="ae"/>
        <w:rFonts w:hint="cs"/>
        <w:rtl/>
      </w:rPr>
      <w:t xml:space="preserve"> </w:t>
    </w:r>
    <w:r w:rsidR="006C5FCA"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PAGE  \* MERGEFORMAT</w:instrText>
    </w:r>
    <w:r>
      <w:rPr>
        <w:rStyle w:val="ae"/>
        <w:rtl/>
      </w:rPr>
      <w:instrText xml:space="preserve"> </w:instrText>
    </w:r>
    <w:r w:rsidR="006C5FCA">
      <w:rPr>
        <w:rStyle w:val="ae"/>
        <w:rtl/>
      </w:rPr>
      <w:fldChar w:fldCharType="separate"/>
    </w:r>
    <w:r w:rsidR="00AC0C46">
      <w:rPr>
        <w:rStyle w:val="ae"/>
        <w:noProof/>
        <w:rtl/>
      </w:rPr>
      <w:t>2</w:t>
    </w:r>
    <w:r w:rsidR="006C5FCA">
      <w:rPr>
        <w:rStyle w:val="ae"/>
        <w:rtl/>
      </w:rPr>
      <w:fldChar w:fldCharType="end"/>
    </w:r>
    <w:r>
      <w:rPr>
        <w:rStyle w:val="ae"/>
        <w:rtl/>
      </w:rPr>
      <w:t xml:space="preserve"> </w:t>
    </w:r>
    <w:r w:rsidRPr="005A5B66">
      <w:rPr>
        <w:rStyle w:val="ae"/>
        <w:rFonts w:hint="cs"/>
        <w:sz w:val="20"/>
        <w:szCs w:val="20"/>
        <w:rtl/>
      </w:rPr>
      <w:t>מתוך</w:t>
    </w:r>
    <w:r>
      <w:rPr>
        <w:rStyle w:val="ae"/>
        <w:rFonts w:hint="cs"/>
        <w:rtl/>
      </w:rPr>
      <w:t xml:space="preserve"> </w:t>
    </w:r>
    <w:r w:rsidR="001E17EC">
      <w:rPr>
        <w:rStyle w:val="ae"/>
      </w:rPr>
      <w:fldChar w:fldCharType="begin"/>
    </w:r>
    <w:r w:rsidR="001E17EC">
      <w:rPr>
        <w:rStyle w:val="ae"/>
      </w:rPr>
      <w:instrText xml:space="preserve"> DOCPROPERTY  Pages  \* MERGEFORMAT </w:instrText>
    </w:r>
    <w:r w:rsidR="001E17EC">
      <w:rPr>
        <w:rStyle w:val="ae"/>
      </w:rPr>
      <w:fldChar w:fldCharType="separate"/>
    </w:r>
    <w:r>
      <w:rPr>
        <w:rStyle w:val="ae"/>
        <w:rtl/>
      </w:rPr>
      <w:t>1</w:t>
    </w:r>
    <w:r w:rsidR="001E17EC">
      <w:rPr>
        <w:rStyle w:val="ae"/>
      </w:rPr>
      <w:fldChar w:fldCharType="end"/>
    </w:r>
    <w:r>
      <w:rPr>
        <w:rStyle w:val="ae"/>
        <w:rtl/>
      </w:rPr>
      <w:t xml:space="preserve"> </w:t>
    </w:r>
    <w:r w:rsidR="00731CEE">
      <w:fldChar w:fldCharType="begin"/>
    </w:r>
    <w:r w:rsidR="00731CEE">
      <w:instrText xml:space="preserve"> STYLEREF  "</w:instrText>
    </w:r>
    <w:r w:rsidR="00731CEE">
      <w:rPr>
        <w:rtl/>
      </w:rPr>
      <w:instrText>כותרת ראשית</w:instrText>
    </w:r>
    <w:r w:rsidR="00731CEE">
      <w:instrText xml:space="preserve">" \l  \* MERGEFORMAT </w:instrText>
    </w:r>
    <w:r w:rsidR="00731CEE">
      <w:fldChar w:fldCharType="separate"/>
    </w:r>
    <w:r w:rsidRPr="00E1536A" w:rsidR="00E1536A">
      <w:rPr>
        <w:b/>
        <w:bCs/>
        <w:noProof/>
        <w:rtl/>
      </w:rPr>
      <w:t>תרגול</w:t>
    </w:r>
    <w:r w:rsidRPr="00E1536A" w:rsidR="00E1536A">
      <w:rPr>
        <w:b/>
        <w:bCs/>
        <w:noProof/>
      </w:rPr>
      <w:t xml:space="preserve"> SELECT  </w:t>
    </w:r>
    <w:r w:rsidRPr="00E1536A" w:rsidR="00E1536A">
      <w:rPr>
        <w:b/>
        <w:bCs/>
        <w:noProof/>
        <w:rtl/>
      </w:rPr>
      <w:t>בסיסי</w:t>
    </w:r>
    <w:r w:rsidR="00731CEE">
      <w:rPr>
        <w:noProof/>
      </w:rPr>
      <w:fldChar w:fldCharType="end"/>
    </w:r>
    <w:r>
      <w:rPr>
        <w:rtl/>
      </w:rPr>
      <w:tab/>
    </w:r>
    <w:r>
      <w:rPr>
        <w:rtl/>
      </w:rPr>
      <w:t xml:space="preserve">-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סיווג</w:instrText>
    </w:r>
    <w:r w:rsidR="00731CEE">
      <w:instrText xml:space="preserve">"  \* MERGEFORMAT </w:instrText>
    </w:r>
    <w:r w:rsidR="00731CEE">
      <w:fldChar w:fldCharType="separate"/>
    </w:r>
    <w:r>
      <w:rPr>
        <w:rtl/>
      </w:rPr>
      <w:t>בלמ"ס</w:t>
    </w:r>
    <w:r w:rsidR="00731CEE"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036" w:rsidP="00EF2199" w:rsidRDefault="00BA2036" w14:paraId="2EA2D8C4" w14:textId="15028E03">
    <w:pPr>
      <w:pStyle w:val="a5"/>
      <w:rPr>
        <w:rStyle w:val="ae"/>
        <w:rtl/>
      </w:rPr>
    </w:pPr>
    <w:r>
      <w:rPr>
        <w:rtl/>
      </w:rPr>
      <w:tab/>
    </w:r>
    <w:r>
      <w:rPr>
        <w:rtl/>
      </w:rPr>
      <w:t xml:space="preserve">-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סיווג</w:instrText>
    </w:r>
    <w:r w:rsidR="00731CEE">
      <w:instrText xml:space="preserve">"  \* MERGEFORMAT </w:instrText>
    </w:r>
    <w:r w:rsidR="00731CEE">
      <w:fldChar w:fldCharType="separate"/>
    </w:r>
    <w:r>
      <w:rPr>
        <w:rtl/>
      </w:rPr>
      <w:t>בלמ"ס</w:t>
    </w:r>
    <w:r w:rsidR="00731CEE">
      <w:fldChar w:fldCharType="end"/>
    </w:r>
    <w:r>
      <w:rPr>
        <w:rtl/>
      </w:rPr>
      <w:t xml:space="preserve"> -</w:t>
    </w:r>
    <w:r>
      <w:rPr>
        <w:rtl/>
      </w:rPr>
      <w:tab/>
    </w:r>
    <w:r w:rsidR="00731CEE">
      <w:fldChar w:fldCharType="begin"/>
    </w:r>
    <w:r w:rsidR="00731CEE">
      <w:instrText xml:space="preserve"> STYLEREF  "</w:instrText>
    </w:r>
    <w:r w:rsidR="00731CEE">
      <w:rPr>
        <w:rtl/>
      </w:rPr>
      <w:instrText>כותרת ראשית</w:instrText>
    </w:r>
    <w:r w:rsidR="00731CEE">
      <w:instrText xml:space="preserve">" \l  \* MERGEFORMAT </w:instrText>
    </w:r>
    <w:r w:rsidR="00731CEE">
      <w:fldChar w:fldCharType="separate"/>
    </w:r>
    <w:r w:rsidR="00E1536A">
      <w:rPr>
        <w:noProof/>
        <w:rtl/>
      </w:rPr>
      <w:t>תרגול</w:t>
    </w:r>
    <w:r w:rsidR="00E1536A">
      <w:rPr>
        <w:noProof/>
      </w:rPr>
      <w:t xml:space="preserve"> SELECT  </w:t>
    </w:r>
    <w:r w:rsidR="00E1536A">
      <w:rPr>
        <w:noProof/>
        <w:rtl/>
      </w:rPr>
      <w:t>בסיסי</w:t>
    </w:r>
    <w:r w:rsidR="00731CEE">
      <w:rPr>
        <w:noProof/>
      </w:rPr>
      <w:fldChar w:fldCharType="end"/>
    </w:r>
    <w:r>
      <w:rPr>
        <w:rtl/>
      </w:rPr>
      <w:t xml:space="preserve">   </w:t>
    </w:r>
    <w:r w:rsidR="006C5FCA"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PAGE  \* MERGEFORMAT</w:instrText>
    </w:r>
    <w:r>
      <w:rPr>
        <w:rStyle w:val="ae"/>
        <w:rtl/>
      </w:rPr>
      <w:instrText xml:space="preserve"> </w:instrText>
    </w:r>
    <w:r w:rsidR="006C5FCA">
      <w:rPr>
        <w:rStyle w:val="ae"/>
        <w:rtl/>
      </w:rPr>
      <w:fldChar w:fldCharType="separate"/>
    </w:r>
    <w:r>
      <w:rPr>
        <w:rStyle w:val="ae"/>
        <w:noProof/>
        <w:rtl/>
      </w:rPr>
      <w:t>1</w:t>
    </w:r>
    <w:r w:rsidR="006C5FCA">
      <w:rPr>
        <w:rStyle w:val="ae"/>
        <w:rtl/>
      </w:rPr>
      <w:fldChar w:fldCharType="end"/>
    </w:r>
    <w:r>
      <w:rPr>
        <w:rStyle w:val="ae"/>
        <w:rFonts w:hint="cs"/>
        <w:rtl/>
      </w:rPr>
      <w:t xml:space="preserve"> </w:t>
    </w:r>
    <w:r w:rsidRPr="005A5B66">
      <w:rPr>
        <w:rStyle w:val="ae"/>
        <w:rFonts w:hint="cs"/>
        <w:sz w:val="20"/>
        <w:szCs w:val="20"/>
        <w:rtl/>
      </w:rPr>
      <w:t>מתוך</w:t>
    </w:r>
    <w:r>
      <w:rPr>
        <w:rStyle w:val="ae"/>
        <w:rFonts w:hint="cs"/>
        <w:rtl/>
      </w:rPr>
      <w:t xml:space="preserve"> </w:t>
    </w:r>
    <w:r w:rsidR="001E17EC">
      <w:rPr>
        <w:rStyle w:val="ae"/>
      </w:rPr>
      <w:fldChar w:fldCharType="begin"/>
    </w:r>
    <w:r w:rsidR="001E17EC">
      <w:rPr>
        <w:rStyle w:val="ae"/>
      </w:rPr>
      <w:instrText xml:space="preserve"> DOCPROPERTY  Pages  \* MERGEFORMAT </w:instrText>
    </w:r>
    <w:r w:rsidR="001E17EC">
      <w:rPr>
        <w:rStyle w:val="ae"/>
      </w:rPr>
      <w:fldChar w:fldCharType="separate"/>
    </w:r>
    <w:r>
      <w:rPr>
        <w:rStyle w:val="ae"/>
        <w:rtl/>
      </w:rPr>
      <w:t>1</w:t>
    </w:r>
    <w:r w:rsidR="001E17E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90107" w:rsidR="00BA2036" w:rsidP="00EF2199" w:rsidRDefault="00BA2036" w14:paraId="2EA2D8C6" w14:textId="1C93D19C">
    <w:pPr>
      <w:pStyle w:val="a5"/>
      <w:rPr>
        <w:rStyle w:val="ae"/>
        <w:rFonts w:ascii="David" w:hAnsi="David"/>
        <w:sz w:val="20"/>
        <w:szCs w:val="20"/>
        <w:rtl/>
      </w:rPr>
    </w:pPr>
    <w:r>
      <w:rPr>
        <w:rtl/>
      </w:rPr>
      <w:tab/>
    </w:r>
    <w:r>
      <w:rPr>
        <w:rtl/>
      </w:rPr>
      <w:t xml:space="preserve">-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סיווג</w:instrText>
    </w:r>
    <w:r w:rsidR="00731CEE">
      <w:instrText xml:space="preserve">"  \* MERGEFORMAT </w:instrText>
    </w:r>
    <w:r w:rsidR="00731CEE">
      <w:fldChar w:fldCharType="separate"/>
    </w:r>
    <w:r>
      <w:rPr>
        <w:rtl/>
      </w:rPr>
      <w:t>בלמ"ס</w:t>
    </w:r>
    <w:r w:rsidR="00731CEE">
      <w:fldChar w:fldCharType="end"/>
    </w:r>
    <w:r>
      <w:rPr>
        <w:rtl/>
      </w:rPr>
      <w:t xml:space="preserve"> -</w:t>
    </w:r>
    <w:r>
      <w:rPr>
        <w:rtl/>
      </w:rPr>
      <w:tab/>
    </w:r>
    <w:r w:rsidRPr="00790107" w:rsidR="00731CEE">
      <w:rPr>
        <w:rFonts w:ascii="David" w:hAnsi="David"/>
        <w:sz w:val="20"/>
      </w:rPr>
      <w:fldChar w:fldCharType="begin"/>
    </w:r>
    <w:r w:rsidRPr="00790107" w:rsidR="00731CEE">
      <w:rPr>
        <w:rFonts w:ascii="David" w:hAnsi="David"/>
        <w:sz w:val="20"/>
      </w:rPr>
      <w:instrText xml:space="preserve"> STYLEREF  "</w:instrText>
    </w:r>
    <w:r w:rsidRPr="00790107" w:rsidR="00731CEE">
      <w:rPr>
        <w:rFonts w:ascii="David" w:hAnsi="David"/>
        <w:sz w:val="20"/>
        <w:rtl/>
      </w:rPr>
      <w:instrText>כותרת ראשית</w:instrText>
    </w:r>
    <w:r w:rsidRPr="00790107" w:rsidR="00731CEE">
      <w:rPr>
        <w:rFonts w:ascii="David" w:hAnsi="David"/>
        <w:sz w:val="20"/>
      </w:rPr>
      <w:instrText xml:space="preserve">" \l  \* MERGEFORMAT </w:instrText>
    </w:r>
    <w:r w:rsidRPr="00790107" w:rsidR="00731CEE">
      <w:rPr>
        <w:rFonts w:ascii="David" w:hAnsi="David"/>
        <w:sz w:val="20"/>
      </w:rPr>
      <w:fldChar w:fldCharType="separate"/>
    </w:r>
    <w:r w:rsidRPr="00E1536A" w:rsidR="00E1536A">
      <w:rPr>
        <w:rFonts w:ascii="David" w:hAnsi="David"/>
        <w:b/>
        <w:bCs/>
        <w:noProof/>
        <w:sz w:val="20"/>
        <w:rtl/>
      </w:rPr>
      <w:t>תרגול</w:t>
    </w:r>
    <w:r w:rsidRPr="00E1536A" w:rsidR="00E1536A">
      <w:rPr>
        <w:rFonts w:ascii="David" w:hAnsi="David"/>
        <w:b/>
        <w:bCs/>
        <w:noProof/>
        <w:sz w:val="20"/>
      </w:rPr>
      <w:t xml:space="preserve"> SELECT</w:t>
    </w:r>
    <w:r w:rsidR="00E1536A">
      <w:rPr>
        <w:rFonts w:ascii="David" w:hAnsi="David"/>
        <w:noProof/>
        <w:sz w:val="20"/>
      </w:rPr>
      <w:t xml:space="preserve">  </w:t>
    </w:r>
    <w:r w:rsidR="00E1536A">
      <w:rPr>
        <w:rFonts w:ascii="David" w:hAnsi="David"/>
        <w:noProof/>
        <w:sz w:val="20"/>
        <w:rtl/>
      </w:rPr>
      <w:t>בסיסי</w:t>
    </w:r>
    <w:r w:rsidRPr="00790107" w:rsidR="00731CEE">
      <w:rPr>
        <w:rFonts w:ascii="David" w:hAnsi="David"/>
        <w:noProof/>
        <w:sz w:val="20"/>
      </w:rPr>
      <w:fldChar w:fldCharType="end"/>
    </w:r>
    <w:r w:rsidRPr="00790107">
      <w:rPr>
        <w:rFonts w:ascii="David" w:hAnsi="David"/>
        <w:sz w:val="20"/>
        <w:rtl/>
      </w:rPr>
      <w:t xml:space="preserve">   </w:t>
    </w:r>
    <w:r w:rsidRPr="00790107" w:rsidR="006C5FCA">
      <w:rPr>
        <w:rStyle w:val="ae"/>
        <w:rFonts w:ascii="David" w:hAnsi="David"/>
        <w:sz w:val="20"/>
        <w:szCs w:val="20"/>
        <w:rtl/>
      </w:rPr>
      <w:fldChar w:fldCharType="begin"/>
    </w:r>
    <w:r w:rsidRPr="00790107">
      <w:rPr>
        <w:rStyle w:val="ae"/>
        <w:rFonts w:ascii="David" w:hAnsi="David"/>
        <w:sz w:val="20"/>
        <w:szCs w:val="20"/>
        <w:rtl/>
      </w:rPr>
      <w:instrText xml:space="preserve"> </w:instrText>
    </w:r>
    <w:r w:rsidRPr="00790107">
      <w:rPr>
        <w:rStyle w:val="ae"/>
        <w:rFonts w:ascii="David" w:hAnsi="David"/>
        <w:sz w:val="20"/>
        <w:szCs w:val="20"/>
      </w:rPr>
      <w:instrText>PAGE  \* MERGEFORMAT</w:instrText>
    </w:r>
    <w:r w:rsidRPr="00790107">
      <w:rPr>
        <w:rStyle w:val="ae"/>
        <w:rFonts w:ascii="David" w:hAnsi="David"/>
        <w:sz w:val="20"/>
        <w:szCs w:val="20"/>
        <w:rtl/>
      </w:rPr>
      <w:instrText xml:space="preserve"> </w:instrText>
    </w:r>
    <w:r w:rsidRPr="00790107" w:rsidR="006C5FCA">
      <w:rPr>
        <w:rStyle w:val="ae"/>
        <w:rFonts w:ascii="David" w:hAnsi="David"/>
        <w:sz w:val="20"/>
        <w:szCs w:val="20"/>
        <w:rtl/>
      </w:rPr>
      <w:fldChar w:fldCharType="separate"/>
    </w:r>
    <w:r w:rsidRPr="00790107" w:rsidR="00C6669F">
      <w:rPr>
        <w:rStyle w:val="ae"/>
        <w:rFonts w:ascii="David" w:hAnsi="David"/>
        <w:noProof/>
        <w:sz w:val="20"/>
        <w:szCs w:val="20"/>
        <w:rtl/>
      </w:rPr>
      <w:t>1</w:t>
    </w:r>
    <w:r w:rsidRPr="00790107" w:rsidR="006C5FCA">
      <w:rPr>
        <w:rStyle w:val="ae"/>
        <w:rFonts w:ascii="David" w:hAnsi="David"/>
        <w:sz w:val="20"/>
        <w:szCs w:val="20"/>
        <w:rtl/>
      </w:rPr>
      <w:fldChar w:fldCharType="end"/>
    </w:r>
    <w:r w:rsidRPr="00790107">
      <w:rPr>
        <w:rStyle w:val="ae"/>
        <w:rFonts w:ascii="David" w:hAnsi="David"/>
        <w:sz w:val="20"/>
        <w:szCs w:val="20"/>
        <w:rtl/>
      </w:rPr>
      <w:t xml:space="preserve"> מתוך </w:t>
    </w:r>
    <w:r w:rsidRPr="00790107" w:rsidR="001E17EC">
      <w:rPr>
        <w:rStyle w:val="ae"/>
        <w:rFonts w:ascii="David" w:hAnsi="David"/>
        <w:sz w:val="20"/>
        <w:szCs w:val="20"/>
      </w:rPr>
      <w:fldChar w:fldCharType="begin"/>
    </w:r>
    <w:r w:rsidRPr="00790107" w:rsidR="001E17EC">
      <w:rPr>
        <w:rStyle w:val="ae"/>
        <w:rFonts w:ascii="David" w:hAnsi="David"/>
        <w:sz w:val="20"/>
        <w:szCs w:val="20"/>
      </w:rPr>
      <w:instrText xml:space="preserve"> DOCPROPERTY  Pages  \* MERGEFORMAT </w:instrText>
    </w:r>
    <w:r w:rsidRPr="00790107" w:rsidR="001E17EC">
      <w:rPr>
        <w:rStyle w:val="ae"/>
        <w:rFonts w:ascii="David" w:hAnsi="David"/>
        <w:sz w:val="20"/>
        <w:szCs w:val="20"/>
      </w:rPr>
      <w:fldChar w:fldCharType="separate"/>
    </w:r>
    <w:r w:rsidRPr="00790107">
      <w:rPr>
        <w:rStyle w:val="ae"/>
        <w:rFonts w:ascii="David" w:hAnsi="David"/>
        <w:sz w:val="20"/>
        <w:szCs w:val="20"/>
        <w:rtl/>
      </w:rPr>
      <w:t>1</w:t>
    </w:r>
    <w:r w:rsidRPr="00790107" w:rsidR="001E17EC">
      <w:rPr>
        <w:rStyle w:val="ae"/>
        <w:rFonts w:ascii="David" w:hAnsi="Davi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965" w:rsidRDefault="009C5965" w14:paraId="4E37CCF6" w14:textId="77777777">
      <w:r>
        <w:separator/>
      </w:r>
    </w:p>
  </w:footnote>
  <w:footnote w:type="continuationSeparator" w:id="0">
    <w:p w:rsidR="009C5965" w:rsidRDefault="009C5965" w14:paraId="2CD068E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036" w:rsidRDefault="00E1536A" w14:paraId="2EA2D8C1" w14:textId="77777777">
    <w:pPr>
      <w:pStyle w:val="a4"/>
      <w:rPr>
        <w:rtl/>
      </w:rPr>
    </w:pPr>
    <w:r>
      <w:fldChar w:fldCharType="begin"/>
    </w:r>
    <w:r>
      <w:instrText xml:space="preserve"> SUBJECT  \* MERGEFORMAT </w:instrText>
    </w:r>
    <w:r>
      <w:fldChar w:fldCharType="separate"/>
    </w:r>
    <w:r w:rsidR="00BA2036">
      <w:rPr>
        <w:rtl/>
      </w:rPr>
      <w:t>מסדי נתונים</w:t>
    </w:r>
    <w:r>
      <w:fldChar w:fldCharType="end"/>
    </w:r>
    <w:r w:rsidR="00BA2036">
      <w:rPr>
        <w:rtl/>
      </w:rPr>
      <w:tab/>
    </w:r>
    <w:r w:rsidR="00BA2036">
      <w:rPr>
        <w:rtl/>
      </w:rPr>
      <w:t xml:space="preserve">-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סיווג</w:instrText>
    </w:r>
    <w:r w:rsidR="00731CEE">
      <w:instrText xml:space="preserve">"  \* MERGEFORMAT </w:instrText>
    </w:r>
    <w:r w:rsidR="00731CEE">
      <w:fldChar w:fldCharType="separate"/>
    </w:r>
    <w:r w:rsidR="00BA2036">
      <w:rPr>
        <w:rtl/>
      </w:rPr>
      <w:t>בלמ"ס</w:t>
    </w:r>
    <w:r w:rsidR="00731CEE">
      <w:fldChar w:fldCharType="end"/>
    </w:r>
    <w:r w:rsidR="00BA2036">
      <w:rPr>
        <w:rtl/>
      </w:rPr>
      <w:t xml:space="preserve"> -</w:t>
    </w:r>
    <w:r w:rsidR="00BA2036">
      <w:rPr>
        <w:rtl/>
      </w:rPr>
      <w:tab/>
    </w:r>
    <w:r w:rsidR="00BA2036">
      <w:rPr>
        <w:rtl/>
      </w:rPr>
      <w:br/>
    </w:r>
    <w:r w:rsidR="00BA2036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036" w:rsidP="00EF2199" w:rsidRDefault="00BA2036" w14:paraId="2EA2D8C2" w14:textId="77777777">
    <w:pPr>
      <w:pStyle w:val="a4"/>
      <w:rPr>
        <w:rtl/>
      </w:rPr>
    </w:pPr>
    <w:r>
      <w:rPr>
        <w:rtl/>
      </w:rPr>
      <w:tab/>
    </w:r>
    <w:r>
      <w:rPr>
        <w:rtl/>
      </w:rPr>
      <w:t xml:space="preserve">-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סיווג</w:instrText>
    </w:r>
    <w:r w:rsidR="00731CEE">
      <w:instrText xml:space="preserve">"  \* MERGEFORMAT </w:instrText>
    </w:r>
    <w:r w:rsidR="00731CEE">
      <w:fldChar w:fldCharType="separate"/>
    </w:r>
    <w:r>
      <w:rPr>
        <w:rtl/>
      </w:rPr>
      <w:t>בלמ"ס</w:t>
    </w:r>
    <w:r w:rsidR="00731CEE"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>
      <w:rPr>
        <w:rtl/>
      </w:rPr>
      <w:t xml:space="preserve">מדור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מדור</w:instrText>
    </w:r>
    <w:r w:rsidR="00731CEE">
      <w:instrText xml:space="preserve">" \* MERGEFORMAT </w:instrText>
    </w:r>
    <w:r w:rsidR="00731CEE">
      <w:fldChar w:fldCharType="separate"/>
    </w:r>
    <w:r>
      <w:rPr>
        <w:rtl/>
      </w:rPr>
      <w:t>תוב"ל</w:t>
    </w:r>
    <w:r w:rsidR="00731CEE">
      <w:fldChar w:fldCharType="end"/>
    </w:r>
    <w:r>
      <w:rPr>
        <w:rtl/>
      </w:rPr>
      <w:br/>
    </w: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036" w:rsidP="00FF58BD" w:rsidRDefault="00E1536A" w14:paraId="2EA2D8C5" w14:textId="0CB337DF">
    <w:pPr>
      <w:pStyle w:val="a4"/>
      <w:rPr>
        <w:rtl/>
      </w:rPr>
    </w:pPr>
    <w:r>
      <w:fldChar w:fldCharType="begin"/>
    </w:r>
    <w:r>
      <w:instrText xml:space="preserve"> SUBJECT  \* MERGEFORMAT </w:instrText>
    </w:r>
    <w:r>
      <w:fldChar w:fldCharType="separate"/>
    </w:r>
    <w:r w:rsidR="00BA2036">
      <w:rPr>
        <w:rtl/>
      </w:rPr>
      <w:t>מסדי נתונים</w:t>
    </w:r>
    <w:r>
      <w:fldChar w:fldCharType="end"/>
    </w:r>
    <w:r w:rsidR="00BA2036">
      <w:rPr>
        <w:rtl/>
      </w:rPr>
      <w:tab/>
    </w:r>
    <w:r w:rsidR="00BA2036">
      <w:rPr>
        <w:rtl/>
      </w:rPr>
      <w:t xml:space="preserve">-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סיווג</w:instrText>
    </w:r>
    <w:r w:rsidR="00731CEE">
      <w:instrText xml:space="preserve">"  \* MERGEFORMAT </w:instrText>
    </w:r>
    <w:r w:rsidR="00731CEE">
      <w:fldChar w:fldCharType="separate"/>
    </w:r>
    <w:r w:rsidR="00BA2036">
      <w:rPr>
        <w:rtl/>
      </w:rPr>
      <w:t>בלמ"ס</w:t>
    </w:r>
    <w:r w:rsidR="00731CEE">
      <w:fldChar w:fldCharType="end"/>
    </w:r>
    <w:r w:rsidR="00BA2036">
      <w:rPr>
        <w:rtl/>
      </w:rPr>
      <w:t xml:space="preserve"> -</w:t>
    </w:r>
    <w:r w:rsidR="00BA2036">
      <w:rPr>
        <w:rtl/>
      </w:rPr>
      <w:tab/>
    </w:r>
    <w:r w:rsidR="00BA2036">
      <w:rPr>
        <w:rtl/>
      </w:rPr>
      <w:t>ביה"ס למקצועות המחשב</w:t>
    </w:r>
    <w:r w:rsidR="00BA2036">
      <w:rPr>
        <w:rtl/>
      </w:rPr>
      <w:br/>
    </w:r>
    <w:r w:rsidR="00BA2036">
      <w:rPr>
        <w:rtl/>
      </w:rPr>
      <w:tab/>
    </w:r>
    <w:r w:rsidR="00BA2036">
      <w:rPr>
        <w:rtl/>
      </w:rPr>
      <w:tab/>
    </w:r>
    <w:r w:rsidR="00BA2036">
      <w:rPr>
        <w:rtl/>
      </w:rPr>
      <w:t xml:space="preserve">מדור </w:t>
    </w:r>
    <w:r w:rsidR="003768C3">
      <w:rPr>
        <w:rFonts w:hint="cs"/>
        <w:rtl/>
      </w:rPr>
      <w:t>מאיה</w:t>
    </w:r>
    <w:r w:rsidR="00BA2036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514385A"/>
    <w:lvl w:ilvl="0">
      <w:start w:val="1"/>
      <w:numFmt w:val="none"/>
      <w:pStyle w:val="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5"/>
      <w:lvlText w:val="%5."/>
      <w:legacy w:legacy="1" w:legacySpace="0" w:legacyIndent="454"/>
      <w:lvlJc w:val="right"/>
      <w:pPr>
        <w:ind w:right="340" w:hanging="454"/>
      </w:pPr>
      <w:rPr>
        <w:rFonts w:hint="default" w:ascii="Tms Rmn" w:hAnsi="Tms Rmn"/>
      </w:rPr>
    </w:lvl>
    <w:lvl w:ilvl="5">
      <w:start w:val="1"/>
      <w:numFmt w:val="hebrew1"/>
      <w:pStyle w:val="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3BF60583"/>
    <w:multiLevelType w:val="single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hint="default" w:ascii="Tms Rmn" w:hAnsi="Tms Rmn"/>
        <w:sz w:val="1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learence" w:val="橄儀촸ԟԀ찔凓"/>
    <w:docVar w:name="ClearenceId" w:val="w:docVa"/>
    <w:docVar w:name="CourseName" w:val="砶Ʈ쌼ƫ샐ƪ刺Ƥ剄Ƥ剒Ƥ剠Ƥ剮Ƥ剼Ƥ劊Ƥ劘Ƥ劦Ƥ労Ƥ勂Ƥ勐Ƥ勞Ƥ勬Ƥ勺Ƥ匈Ƥ化Ƥ匤Ƥ匮Ƥ匾Ƥ午Ƥ卖Ƥ占Ƥ卮Ƥ卼Ƥ历Ƥ厔Ƥ厞Ƥ厬Ƥ厶Ƥ叄Ƥ収Ƥ叞Ƥ叨Ƥ叶Ƥ各Ƥ后Ƥ吘Ƥ否Ƥ吰Ƥ吾Ƥ呈Ƥ呒Ƥ呜Ƥ呪Ƥ呴Ƥ咄Ƥ咎Ƥ咜Ƥ咦Ƥ咴Ƥ咾Ƥ哌Ƥ哖Ƥ哤Ƥ哮Ƥ哼Ƥ唊Ƥ唘Ƥ唦Ƥ唴Ƥ唾Ƥ啎Ƥ啜Ƥ啦Ƥ啴Ƥ啾Ƥ喌Ƥ喚Ƥ喨Ƥ営Ƥ嗄Ƥ嗒Ƥ嗠Ƥ嗮Ƥ嗼Ƥ嘊Ƥ嘘Ƥ嘦Ƥ嘴Ƥ噂Ƥ噐Ƥ噞Ƥ噬Ƥ噺Ƥ嚄Ƥ嚒Ƥ嚠Ƥ嚮Ƥ嚼Ƥ囊Ƥ囘Ƥ囦Ƥ围Ƥ圂Ƥ圐Ƥ圞Ƥ圬Ƥ场Ƥ坈Ƥ坖Ƥ坤Ƥ坲Ƥ垀Ƥ垎Ƥ垜Ƥ垪Ƥ垴Ƥ埂Ƥ埌Ƥ埚Ƥ埤Ƥ埲Ƥ埼Ƥ堊Ƥ堔Ƥ堢Ƥ堬Ƥ堼Ƥ塆Ƥ塔Ƥ塞Ƥ塬Ƥ塺Ƥ墈Ƥ墖Ƥ墤Ƥ墲Ƥ壀Ƥ壎Ƥ壜Ƥ壪Ƥ壸Ƥ夆Ƥ夔Ƥ夢Ƥ夰Ƥ夺Ƥ奈Ƥ奒Ƥ奜Ƥ奪Ƥ奴Ƥ如Ƥ妌Ƥ妚Ƥ妤Ƥ妴Ƥ妾Ƥ姌Ƥ姖Ƥ姤Ƥ姮Ƥ姾Ƥ娈Ƥ娖Ƥ娠Ƥ娮Ƥ娸Ƥ婆Ƥ婔Ƥ婞Ƥ婮Ƥ婸Ƥ媆Ƥ媐Ƥ媞Ƥ媨Ƥ媸Ƥ嫂Ƥ嫐Ƥ嫚Ƥ嫨Ƥ嫲Ƥ嬀Ƥ嬊Ƥ嬘Ƥ嬢Ƥ嬰Ƥ嬾Ƥ孈Ƥ孖Ƥ孤Ƥ孮Ƥ孼Ƥ宆Ƥ宔Ƥ实Ƥ宬Ƥ家Ƥ寄Ƥ寎Ƥ寜Ƥ實Ƥ寴Ƥ対Ƥ尌Ƥ尖Ƥ尦Ƥ尰Ƥ尾Ƥ屈Ƥ屖Ƥ層Ƥ屮Ƥ屼Ƥ岆Ƥ岔Ƥ岞Ƥ岬Ƥ岶Ƥ峄Ƥ峎Ƥ峜Ƥ峦Ƥ峴Ƥ峾Ƥ崌Ƥ崖Ƥ崤Ƥ崮Ƥ崼Ƥ嵆Ƥ嵔Ƥ嵢Ƥ嵬Ƥ嵼Ƥ嶆Ƥ嶖Ƥ嶠Ƥ嶮Ƥ嶸Ƥ巆Ƥ巔Ƥ州Ƥ巬Ƥ巶Ƥ帄Ƥ帎Ƥ帜Ƥ带Ƥ帴Ƥ帾Ƥ幌Ƥ幚Ƥ幤Ƥ干Ƥ幼Ƥ庌Ƥ庖Ƥ庤Ƥ庮Ƥ庼Ƥ廆Ƥ廔Ƥ廞Ƥ廬Ƥ建Ƥ弄Ƥ弔Ƥ弞Ƥ弬Ƥ弶Ƥ彆Ƥ彐Ƥ彞Ƥ彨Ƥ彶Ƥ径Ƥ徎Ƥ從Ƥ徨Ƥ徸Ƥ忈"/>
  </w:docVars>
  <w:rsids>
    <w:rsidRoot w:val="00E05F29"/>
    <w:rsid w:val="00036E38"/>
    <w:rsid w:val="00047411"/>
    <w:rsid w:val="00055782"/>
    <w:rsid w:val="00057236"/>
    <w:rsid w:val="00111A20"/>
    <w:rsid w:val="00112882"/>
    <w:rsid w:val="00122DDB"/>
    <w:rsid w:val="00143811"/>
    <w:rsid w:val="001E17EC"/>
    <w:rsid w:val="0021664A"/>
    <w:rsid w:val="00232C25"/>
    <w:rsid w:val="002352B4"/>
    <w:rsid w:val="002A1D32"/>
    <w:rsid w:val="002C60C6"/>
    <w:rsid w:val="003019F4"/>
    <w:rsid w:val="003768C3"/>
    <w:rsid w:val="00377070"/>
    <w:rsid w:val="003A40DC"/>
    <w:rsid w:val="003B4758"/>
    <w:rsid w:val="00440855"/>
    <w:rsid w:val="004659A9"/>
    <w:rsid w:val="00506132"/>
    <w:rsid w:val="00534CB2"/>
    <w:rsid w:val="00541800"/>
    <w:rsid w:val="00543EE9"/>
    <w:rsid w:val="00550439"/>
    <w:rsid w:val="005740E9"/>
    <w:rsid w:val="00580563"/>
    <w:rsid w:val="00584E71"/>
    <w:rsid w:val="00587DC5"/>
    <w:rsid w:val="00597788"/>
    <w:rsid w:val="005A5B66"/>
    <w:rsid w:val="005B7B2A"/>
    <w:rsid w:val="005C0B75"/>
    <w:rsid w:val="005C5158"/>
    <w:rsid w:val="005F0B7E"/>
    <w:rsid w:val="005F369E"/>
    <w:rsid w:val="005F55DF"/>
    <w:rsid w:val="006232AD"/>
    <w:rsid w:val="00651B6C"/>
    <w:rsid w:val="006A62A4"/>
    <w:rsid w:val="006C31D4"/>
    <w:rsid w:val="006C5FCA"/>
    <w:rsid w:val="006F29F4"/>
    <w:rsid w:val="007255B5"/>
    <w:rsid w:val="00731CEE"/>
    <w:rsid w:val="00746EB1"/>
    <w:rsid w:val="00766B2F"/>
    <w:rsid w:val="00767CFF"/>
    <w:rsid w:val="0079001F"/>
    <w:rsid w:val="00790107"/>
    <w:rsid w:val="0079519E"/>
    <w:rsid w:val="0082003B"/>
    <w:rsid w:val="00865E39"/>
    <w:rsid w:val="008721FA"/>
    <w:rsid w:val="0087599C"/>
    <w:rsid w:val="008E2E63"/>
    <w:rsid w:val="00904615"/>
    <w:rsid w:val="00944B9A"/>
    <w:rsid w:val="009C5222"/>
    <w:rsid w:val="009C5965"/>
    <w:rsid w:val="00A07EC0"/>
    <w:rsid w:val="00AA090D"/>
    <w:rsid w:val="00AC0C46"/>
    <w:rsid w:val="00AE28EF"/>
    <w:rsid w:val="00B260AB"/>
    <w:rsid w:val="00B40EED"/>
    <w:rsid w:val="00BA2036"/>
    <w:rsid w:val="00BC681C"/>
    <w:rsid w:val="00BE45BB"/>
    <w:rsid w:val="00BF61CB"/>
    <w:rsid w:val="00C03AA0"/>
    <w:rsid w:val="00C60693"/>
    <w:rsid w:val="00C6669F"/>
    <w:rsid w:val="00C77B75"/>
    <w:rsid w:val="00C80E40"/>
    <w:rsid w:val="00CB05F9"/>
    <w:rsid w:val="00CB69E1"/>
    <w:rsid w:val="00CB6ED6"/>
    <w:rsid w:val="00CE7028"/>
    <w:rsid w:val="00D10D2B"/>
    <w:rsid w:val="00D17BBC"/>
    <w:rsid w:val="00D67E62"/>
    <w:rsid w:val="00D7580C"/>
    <w:rsid w:val="00D90510"/>
    <w:rsid w:val="00DC3991"/>
    <w:rsid w:val="00DD0A45"/>
    <w:rsid w:val="00DE5D6E"/>
    <w:rsid w:val="00E05F29"/>
    <w:rsid w:val="00E1536A"/>
    <w:rsid w:val="00E15A63"/>
    <w:rsid w:val="00E44BDF"/>
    <w:rsid w:val="00E47735"/>
    <w:rsid w:val="00E57609"/>
    <w:rsid w:val="00E9771C"/>
    <w:rsid w:val="00EB3FAA"/>
    <w:rsid w:val="00EB47BC"/>
    <w:rsid w:val="00EC65DF"/>
    <w:rsid w:val="00EC7512"/>
    <w:rsid w:val="00EF2199"/>
    <w:rsid w:val="00F56F35"/>
    <w:rsid w:val="00F74340"/>
    <w:rsid w:val="00FF58BD"/>
    <w:rsid w:val="01B047E1"/>
    <w:rsid w:val="0A586C86"/>
    <w:rsid w:val="0ADFCEEF"/>
    <w:rsid w:val="0AFDF60B"/>
    <w:rsid w:val="1D26CA39"/>
    <w:rsid w:val="1FF2A89C"/>
    <w:rsid w:val="231F9640"/>
    <w:rsid w:val="25DF92B1"/>
    <w:rsid w:val="3305C3B4"/>
    <w:rsid w:val="35E997A1"/>
    <w:rsid w:val="38AC07DA"/>
    <w:rsid w:val="38DCA41B"/>
    <w:rsid w:val="3AC8D5DF"/>
    <w:rsid w:val="3C71153F"/>
    <w:rsid w:val="3CD2D1CF"/>
    <w:rsid w:val="446C4B1C"/>
    <w:rsid w:val="4D8A4DE9"/>
    <w:rsid w:val="516A1B39"/>
    <w:rsid w:val="522C864E"/>
    <w:rsid w:val="5A66D88E"/>
    <w:rsid w:val="5C128987"/>
    <w:rsid w:val="5FCA6FF9"/>
    <w:rsid w:val="66503CB6"/>
    <w:rsid w:val="67425AA4"/>
    <w:rsid w:val="68F99A9A"/>
    <w:rsid w:val="74B3CF79"/>
    <w:rsid w:val="792A32E7"/>
    <w:rsid w:val="7A930FF8"/>
    <w:rsid w:val="7B0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A2D893"/>
  <w15:docId w15:val="{05BA8D65-3E0F-4D48-ADAF-E34D56B54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0" w:default="1">
    <w:name w:val="Normal"/>
    <w:qFormat/>
    <w:rsid w:val="00D67E62"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"/>
    <w:next w:val="a0"/>
    <w:qFormat/>
    <w:rsid w:val="00D67E62"/>
    <w:pPr>
      <w:keepNext/>
      <w:widowControl w:val="0"/>
      <w:numPr>
        <w:numId w:val="1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"/>
    <w:basedOn w:val="a0"/>
    <w:next w:val="a0"/>
    <w:qFormat/>
    <w:rsid w:val="00D67E62"/>
    <w:pPr>
      <w:keepNext/>
      <w:numPr>
        <w:ilvl w:val="1"/>
        <w:numId w:val="1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"/>
    <w:basedOn w:val="a0"/>
    <w:next w:val="a0"/>
    <w:qFormat/>
    <w:rsid w:val="00D67E62"/>
    <w:pPr>
      <w:keepNext/>
      <w:numPr>
        <w:ilvl w:val="2"/>
        <w:numId w:val="1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qFormat/>
    <w:rsid w:val="00D67E62"/>
    <w:pPr>
      <w:numPr>
        <w:ilvl w:val="3"/>
      </w:numPr>
      <w:outlineLvl w:val="3"/>
    </w:pPr>
  </w:style>
  <w:style w:type="paragraph" w:styleId="5">
    <w:name w:val="heading 5"/>
    <w:basedOn w:val="a0"/>
    <w:next w:val="Normal5"/>
    <w:qFormat/>
    <w:rsid w:val="00D67E62"/>
    <w:pPr>
      <w:numPr>
        <w:ilvl w:val="4"/>
        <w:numId w:val="1"/>
      </w:numPr>
      <w:ind w:left="340" w:right="2552" w:hanging="340"/>
      <w:outlineLvl w:val="4"/>
    </w:pPr>
  </w:style>
  <w:style w:type="paragraph" w:styleId="6">
    <w:name w:val="heading 6"/>
    <w:basedOn w:val="5"/>
    <w:next w:val="Normal6"/>
    <w:qFormat/>
    <w:rsid w:val="00D67E62"/>
    <w:pPr>
      <w:numPr>
        <w:ilvl w:val="5"/>
      </w:numPr>
      <w:ind w:left="680" w:right="2552" w:hanging="340"/>
      <w:outlineLvl w:val="5"/>
    </w:pPr>
  </w:style>
  <w:style w:type="paragraph" w:styleId="7">
    <w:name w:val="heading 7"/>
    <w:basedOn w:val="6"/>
    <w:next w:val="Normal7"/>
    <w:qFormat/>
    <w:rsid w:val="00D67E62"/>
    <w:pPr>
      <w:numPr>
        <w:ilvl w:val="6"/>
      </w:numPr>
      <w:ind w:left="1020" w:right="2552" w:hanging="340"/>
      <w:outlineLvl w:val="6"/>
    </w:pPr>
  </w:style>
  <w:style w:type="paragraph" w:styleId="8">
    <w:name w:val="heading 8"/>
    <w:basedOn w:val="7"/>
    <w:next w:val="Normal8"/>
    <w:qFormat/>
    <w:rsid w:val="00D67E62"/>
    <w:pPr>
      <w:numPr>
        <w:ilvl w:val="7"/>
      </w:numPr>
      <w:ind w:left="1361" w:right="2552" w:hanging="340"/>
      <w:outlineLvl w:val="7"/>
    </w:pPr>
  </w:style>
  <w:style w:type="paragraph" w:styleId="9">
    <w:name w:val="heading 9"/>
    <w:basedOn w:val="8"/>
    <w:next w:val="Normal9"/>
    <w:qFormat/>
    <w:rsid w:val="00D67E62"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Normal5" w:customStyle="1">
    <w:name w:val="Normal 5"/>
    <w:basedOn w:val="5"/>
    <w:next w:val="5"/>
    <w:rsid w:val="00D67E62"/>
    <w:pPr>
      <w:outlineLvl w:val="9"/>
    </w:pPr>
  </w:style>
  <w:style w:type="paragraph" w:styleId="Normal6" w:customStyle="1">
    <w:name w:val="Normal 6"/>
    <w:basedOn w:val="6"/>
    <w:next w:val="6"/>
    <w:rsid w:val="00D67E62"/>
    <w:pPr>
      <w:ind w:left="907"/>
      <w:outlineLvl w:val="9"/>
    </w:pPr>
  </w:style>
  <w:style w:type="paragraph" w:styleId="Normal7" w:customStyle="1">
    <w:name w:val="Normal 7"/>
    <w:basedOn w:val="7"/>
    <w:next w:val="7"/>
    <w:rsid w:val="00D67E62"/>
    <w:pPr>
      <w:ind w:left="1361"/>
      <w:outlineLvl w:val="9"/>
    </w:pPr>
  </w:style>
  <w:style w:type="paragraph" w:styleId="Normal8" w:customStyle="1">
    <w:name w:val="Normal 8"/>
    <w:basedOn w:val="8"/>
    <w:next w:val="8"/>
    <w:rsid w:val="00D67E62"/>
    <w:pPr>
      <w:ind w:left="1814"/>
      <w:outlineLvl w:val="9"/>
    </w:pPr>
  </w:style>
  <w:style w:type="paragraph" w:styleId="Normal9" w:customStyle="1">
    <w:name w:val="Normal 9"/>
    <w:basedOn w:val="9"/>
    <w:next w:val="9"/>
    <w:rsid w:val="00D67E62"/>
    <w:pPr>
      <w:ind w:left="2722"/>
      <w:outlineLvl w:val="9"/>
    </w:pPr>
  </w:style>
  <w:style w:type="paragraph" w:styleId="a4">
    <w:name w:val="header"/>
    <w:basedOn w:val="a0"/>
    <w:rsid w:val="00D67E62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a5">
    <w:name w:val="footer"/>
    <w:basedOn w:val="a0"/>
    <w:rsid w:val="00D67E62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styleId="a6" w:customStyle="1">
    <w:name w:val="רשימת הגדרות"/>
    <w:basedOn w:val="a0"/>
    <w:rsid w:val="00D67E62"/>
    <w:pPr>
      <w:ind w:left="1700" w:hanging="1700"/>
    </w:pPr>
  </w:style>
  <w:style w:type="paragraph" w:styleId="40">
    <w:name w:val="List Number 4"/>
    <w:basedOn w:val="a0"/>
    <w:rsid w:val="00D67E62"/>
    <w:pPr>
      <w:ind w:left="1440" w:hanging="360"/>
    </w:pPr>
  </w:style>
  <w:style w:type="paragraph" w:styleId="a7" w:customStyle="1">
    <w:name w:val="כותרת מסגרת"/>
    <w:basedOn w:val="a0"/>
    <w:next w:val="a8"/>
    <w:rsid w:val="00D67E6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styleId="a8" w:customStyle="1">
    <w:name w:val="טקסט מסגרת"/>
    <w:basedOn w:val="a0"/>
    <w:rsid w:val="00D67E6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jc w:val="left"/>
    </w:pPr>
  </w:style>
  <w:style w:type="paragraph" w:styleId="a9" w:customStyle="1">
    <w:name w:val="כותרת טבלה"/>
    <w:basedOn w:val="aa"/>
    <w:rsid w:val="00D67E62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aa" w:customStyle="1">
    <w:name w:val="טקסט טבלה"/>
    <w:basedOn w:val="a0"/>
    <w:rsid w:val="00D67E62"/>
    <w:pPr>
      <w:spacing w:before="60" w:after="60"/>
      <w:jc w:val="left"/>
    </w:pPr>
    <w:rPr>
      <w:sz w:val="16"/>
      <w:szCs w:val="20"/>
    </w:rPr>
  </w:style>
  <w:style w:type="paragraph" w:styleId="20">
    <w:name w:val="List Number 2"/>
    <w:basedOn w:val="a0"/>
    <w:rsid w:val="00D67E62"/>
    <w:pPr>
      <w:ind w:left="720" w:hanging="360"/>
    </w:pPr>
  </w:style>
  <w:style w:type="paragraph" w:styleId="ab">
    <w:name w:val="List Number"/>
    <w:basedOn w:val="a0"/>
    <w:rsid w:val="00D67E62"/>
    <w:pPr>
      <w:ind w:left="360" w:hanging="360"/>
    </w:pPr>
  </w:style>
  <w:style w:type="paragraph" w:styleId="50">
    <w:name w:val="List Number 5"/>
    <w:basedOn w:val="a0"/>
    <w:rsid w:val="00D67E62"/>
    <w:pPr>
      <w:ind w:left="1800" w:hanging="360"/>
    </w:pPr>
  </w:style>
  <w:style w:type="paragraph" w:styleId="ac">
    <w:name w:val="List Bullet"/>
    <w:basedOn w:val="a0"/>
    <w:rsid w:val="00D67E62"/>
    <w:pPr>
      <w:ind w:left="360" w:hanging="360"/>
    </w:pPr>
  </w:style>
  <w:style w:type="paragraph" w:styleId="21">
    <w:name w:val="List Bullet 2"/>
    <w:basedOn w:val="a0"/>
    <w:rsid w:val="00D67E62"/>
    <w:pPr>
      <w:ind w:left="720" w:hanging="360"/>
    </w:pPr>
  </w:style>
  <w:style w:type="paragraph" w:styleId="30">
    <w:name w:val="List Bullet 3"/>
    <w:basedOn w:val="a0"/>
    <w:rsid w:val="00D67E62"/>
    <w:pPr>
      <w:ind w:left="1080" w:hanging="360"/>
    </w:pPr>
  </w:style>
  <w:style w:type="paragraph" w:styleId="41">
    <w:name w:val="List Bullet 4"/>
    <w:basedOn w:val="a0"/>
    <w:rsid w:val="00D67E62"/>
    <w:pPr>
      <w:ind w:left="1440" w:hanging="360"/>
    </w:pPr>
  </w:style>
  <w:style w:type="paragraph" w:styleId="51">
    <w:name w:val="List Bullet 5"/>
    <w:basedOn w:val="a0"/>
    <w:rsid w:val="00D67E62"/>
    <w:pPr>
      <w:ind w:left="1800" w:hanging="360"/>
    </w:pPr>
  </w:style>
  <w:style w:type="paragraph" w:styleId="31">
    <w:name w:val="List Number 3"/>
    <w:basedOn w:val="a0"/>
    <w:rsid w:val="00D67E62"/>
    <w:pPr>
      <w:ind w:left="1080" w:hanging="360"/>
    </w:pPr>
  </w:style>
  <w:style w:type="paragraph" w:styleId="ad" w:customStyle="1">
    <w:name w:val="פסקה אנגלית"/>
    <w:basedOn w:val="a0"/>
    <w:rsid w:val="00D67E62"/>
    <w:pPr>
      <w:bidi w:val="0"/>
      <w:jc w:val="right"/>
    </w:pPr>
  </w:style>
  <w:style w:type="character" w:styleId="ae">
    <w:name w:val="page number"/>
    <w:rsid w:val="00D67E62"/>
    <w:rPr>
      <w:bCs/>
      <w:sz w:val="28"/>
      <w:szCs w:val="28"/>
    </w:rPr>
  </w:style>
  <w:style w:type="paragraph" w:styleId="a" w:customStyle="1">
    <w:name w:val="תוכנית"/>
    <w:basedOn w:val="ad"/>
    <w:rsid w:val="00C03AA0"/>
    <w:pPr>
      <w:numPr>
        <w:numId w:val="2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">
    <w:name w:val="footnote text"/>
    <w:basedOn w:val="a0"/>
    <w:semiHidden/>
    <w:rsid w:val="00D67E62"/>
    <w:rPr>
      <w:sz w:val="20"/>
      <w:szCs w:val="20"/>
    </w:rPr>
  </w:style>
  <w:style w:type="character" w:styleId="af0" w:customStyle="1">
    <w:name w:val="תו להקשה"/>
    <w:rsid w:val="00D67E62"/>
    <w:rPr>
      <w:b/>
      <w:bCs/>
    </w:rPr>
  </w:style>
  <w:style w:type="character" w:styleId="af1" w:customStyle="1">
    <w:name w:val="ערך להקשה"/>
    <w:rsid w:val="00D67E62"/>
    <w:rPr>
      <w:rFonts w:ascii="Univers Condensed" w:hAnsi="Univers Condensed" w:cs="Miriam"/>
      <w:i/>
      <w:iCs/>
    </w:rPr>
  </w:style>
  <w:style w:type="character" w:styleId="af2" w:customStyle="1">
    <w:name w:val="מונח"/>
    <w:rsid w:val="00D67E62"/>
    <w:rPr>
      <w:b/>
      <w:bCs/>
      <w:i/>
      <w:iCs/>
    </w:rPr>
  </w:style>
  <w:style w:type="paragraph" w:styleId="af3" w:customStyle="1">
    <w:name w:val="ניקוד"/>
    <w:basedOn w:val="a0"/>
    <w:rsid w:val="00D67E62"/>
    <w:pPr>
      <w:spacing w:before="40" w:after="40"/>
    </w:pPr>
    <w:rPr>
      <w:szCs w:val="20"/>
    </w:rPr>
  </w:style>
  <w:style w:type="paragraph" w:styleId="af4" w:customStyle="1">
    <w:name w:val="תקציר לחניך"/>
    <w:basedOn w:val="a0"/>
    <w:rsid w:val="00D67E62"/>
    <w:pPr>
      <w:ind w:left="1984" w:hanging="1984"/>
    </w:pPr>
  </w:style>
  <w:style w:type="paragraph" w:styleId="af5" w:customStyle="1">
    <w:name w:val="ברכת הצלחה"/>
    <w:basedOn w:val="a0"/>
    <w:rsid w:val="00D67E62"/>
    <w:pPr>
      <w:framePr w:hSpace="181" w:wrap="notBeside" w:hAnchor="margin" w:y="14176"/>
      <w:spacing w:before="0" w:after="0"/>
      <w:jc w:val="right"/>
    </w:pPr>
  </w:style>
  <w:style w:type="paragraph" w:styleId="af6" w:customStyle="1">
    <w:name w:val="נקודות למחשבה"/>
    <w:basedOn w:val="a0"/>
    <w:rsid w:val="00D67E62"/>
    <w:pPr>
      <w:ind w:left="283" w:hanging="283"/>
    </w:pPr>
  </w:style>
  <w:style w:type="paragraph" w:styleId="af7">
    <w:name w:val="Plain Text"/>
    <w:basedOn w:val="a0"/>
    <w:rsid w:val="00D67E62"/>
    <w:pPr>
      <w:ind w:right="2552"/>
    </w:pPr>
  </w:style>
  <w:style w:type="paragraph" w:styleId="af8" w:customStyle="1">
    <w:name w:val="עבריתמבנית"/>
    <w:basedOn w:val="af7"/>
    <w:rsid w:val="00D67E62"/>
    <w:pPr>
      <w:spacing w:before="40" w:after="40"/>
      <w:ind w:left="1440"/>
      <w:jc w:val="left"/>
    </w:pPr>
    <w:rPr>
      <w:rFonts w:cs="Aharoni"/>
    </w:rPr>
  </w:style>
  <w:style w:type="paragraph" w:styleId="af9" w:customStyle="1">
    <w:name w:val="כותרת ראשית"/>
    <w:basedOn w:val="1"/>
    <w:rsid w:val="00EF2199"/>
  </w:style>
  <w:style w:type="character" w:styleId="afa">
    <w:name w:val="Strong"/>
    <w:qFormat/>
    <w:rsid w:val="00DD0A45"/>
    <w:rPr>
      <w:b/>
      <w:bCs/>
    </w:rPr>
  </w:style>
  <w:style w:type="character" w:styleId="normaltextrun" w:customStyle="1">
    <w:name w:val="normaltextrun"/>
    <w:rsid w:val="000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8B9675-C98A-41CD-9428-8D7D62704C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D3101A-51B9-489F-8A34-10E6BA74B7A0}"/>
</file>

<file path=customXml/itemProps3.xml><?xml version="1.0" encoding="utf-8"?>
<ds:datastoreItem xmlns:ds="http://schemas.openxmlformats.org/officeDocument/2006/customXml" ds:itemID="{8BC85C8E-5269-4F8B-B7E8-797DE47EB52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1aee4c-194c-4181-9cf8-5b773199a7cd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VworkPag.dot</ap:Template>
  <ap:Application>Microsoft Word for the web</ap:Application>
  <ap:DocSecurity>0</ap:DocSecurity>
  <ap:ScaleCrop>false</ap:ScaleCrop>
  <ap:Manager/>
  <ap:Company>ביה"ס למקצועות המחשב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סביבת עבודה</dc:title>
  <dc:subject>מסדי נתונים</dc:subject>
  <dc:creator>שון כץ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Yuval Stolin</cp:lastModifiedBy>
  <cp:revision>49</cp:revision>
  <cp:lastPrinted>1899-12-31T22:00:00Z</cp:lastPrinted>
  <dcterms:created xsi:type="dcterms:W3CDTF">2007-09-20T06:23:00Z</dcterms:created>
  <dcterms:modified xsi:type="dcterms:W3CDTF">2024-12-23T11:23:07Z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חצי שעה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553600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MediaServiceImageTags">
    <vt:lpwstr/>
  </property>
  <property fmtid="{D5CDD505-2E9C-101B-9397-08002B2CF9AE}" pid="14" name="lcf76f155ced4ddcb4097134ff3c332f">
    <vt:lpwstr/>
  </property>
  <property fmtid="{D5CDD505-2E9C-101B-9397-08002B2CF9AE}" pid="15" name="TaxCatchAll">
    <vt:lpwstr/>
  </property>
</Properties>
</file>