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5C" w14:textId="77777777" w:rsidR="00587DC5" w:rsidRPr="00B74B87" w:rsidRDefault="00587DC5" w:rsidP="007D70DF">
      <w:pPr>
        <w:jc w:val="left"/>
        <w:rPr>
          <w:rFonts w:ascii="Heebo Light" w:hAnsi="Heebo Light" w:cs="Heebo Light"/>
        </w:rPr>
      </w:pPr>
      <w:bookmarkStart w:id="0" w:name="LastPos"/>
      <w:bookmarkEnd w:id="0"/>
    </w:p>
    <w:p w14:paraId="3F63458D" w14:textId="2CEC1C9A" w:rsidR="00767CFF" w:rsidRDefault="00767CFF" w:rsidP="0C05AC5E">
      <w:pPr>
        <w:pStyle w:val="ae"/>
        <w:pBdr>
          <w:right w:val="single" w:sz="6" w:space="18" w:color="auto"/>
        </w:pBdr>
        <w:rPr>
          <w:rFonts w:ascii="Heebo Black" w:hAnsi="Heebo Black" w:cs="Heebo Black"/>
          <w:rtl/>
        </w:rPr>
      </w:pPr>
      <w:r w:rsidRPr="0C05AC5E">
        <w:rPr>
          <w:rFonts w:ascii="Heebo Medium" w:hAnsi="Heebo Medium" w:cs="Heebo Medium"/>
        </w:rPr>
        <w:fldChar w:fldCharType="begin"/>
      </w:r>
      <w:r w:rsidRPr="0C05AC5E">
        <w:rPr>
          <w:rFonts w:ascii="Heebo Medium" w:hAnsi="Heebo Medium" w:cs="Heebo Medium"/>
        </w:rPr>
        <w:instrText xml:space="preserve"> TITLE  \* MERGEFORMAT </w:instrText>
      </w:r>
      <w:r w:rsidRPr="0C05AC5E">
        <w:rPr>
          <w:rFonts w:ascii="Heebo Medium" w:hAnsi="Heebo Medium" w:cs="Heebo Medium"/>
        </w:rPr>
        <w:fldChar w:fldCharType="separate"/>
      </w:r>
      <w:r w:rsidR="000141DE" w:rsidRPr="0C05AC5E">
        <w:rPr>
          <w:rFonts w:ascii="Heebo Medium" w:hAnsi="Heebo Medium" w:cs="Heebo Medium"/>
          <w:rtl/>
        </w:rPr>
        <w:t>ת</w:t>
      </w:r>
      <w:r w:rsidRPr="0C05AC5E">
        <w:rPr>
          <w:rFonts w:ascii="Heebo Medium" w:hAnsi="Heebo Medium" w:cs="Heebo Medium"/>
        </w:rPr>
        <w:fldChar w:fldCharType="end"/>
      </w:r>
      <w:r w:rsidR="00D353E2" w:rsidRPr="0C05AC5E">
        <w:rPr>
          <w:rFonts w:ascii="Heebo Medium" w:hAnsi="Heebo Medium" w:cs="Heebo Medium"/>
          <w:rtl/>
        </w:rPr>
        <w:t>רגול</w:t>
      </w:r>
      <w:r w:rsidR="00D353E2" w:rsidRPr="0C05AC5E">
        <w:rPr>
          <w:rFonts w:ascii="Heebo Black" w:hAnsi="Heebo Black" w:cs="Heebo Black"/>
        </w:rPr>
        <w:t xml:space="preserve"> </w:t>
      </w:r>
      <w:r w:rsidR="00C37DBD" w:rsidRPr="0C05AC5E">
        <w:rPr>
          <w:rFonts w:ascii="Heebo Medium" w:hAnsi="Heebo Medium" w:cs="Heebo Medium"/>
          <w:sz w:val="48"/>
          <w:szCs w:val="48"/>
        </w:rPr>
        <w:t>WINDOW FUNCTIONS</w:t>
      </w:r>
    </w:p>
    <w:p w14:paraId="336E9DA1" w14:textId="6CFAB0B5" w:rsidR="00C33C89" w:rsidRDefault="00487EC7" w:rsidP="0C05AC5E">
      <w:pPr>
        <w:jc w:val="left"/>
        <w:rPr>
          <w:rFonts w:ascii="Heebo" w:eastAsia="Heebo" w:hAnsi="Heebo" w:cs="Heebo"/>
          <w:b/>
          <w:bCs/>
          <w:rtl/>
        </w:rPr>
      </w:pPr>
      <w:r w:rsidRPr="0C05AC5E">
        <w:rPr>
          <w:rFonts w:ascii="Heebo" w:eastAsia="Heebo" w:hAnsi="Heebo" w:cs="Heebo"/>
          <w:b/>
          <w:bCs/>
        </w:rPr>
        <w:t>*</w:t>
      </w:r>
      <w:r w:rsidR="00087DCE" w:rsidRPr="0C05AC5E">
        <w:rPr>
          <w:rFonts w:ascii="Heebo" w:eastAsia="Heebo" w:hAnsi="Heebo" w:cs="Heebo"/>
          <w:b/>
          <w:bCs/>
          <w:rtl/>
        </w:rPr>
        <w:t xml:space="preserve">המספר בסוף </w:t>
      </w:r>
      <w:r w:rsidRPr="0C05AC5E">
        <w:rPr>
          <w:rFonts w:ascii="Heebo" w:eastAsia="Heebo" w:hAnsi="Heebo" w:cs="Heebo"/>
          <w:b/>
          <w:bCs/>
          <w:rtl/>
        </w:rPr>
        <w:t>כל שאלה מייצג את מספר הרשומות בטבלת התוצאה</w:t>
      </w:r>
    </w:p>
    <w:p w14:paraId="04A0125D" w14:textId="1F12C6DC" w:rsidR="00087DCE" w:rsidRDefault="00487EC7" w:rsidP="0C05AC5E">
      <w:pPr>
        <w:jc w:val="left"/>
        <w:rPr>
          <w:rFonts w:ascii="Heebo" w:eastAsia="Heebo" w:hAnsi="Heebo" w:cs="Heebo"/>
          <w:b/>
          <w:bCs/>
        </w:rPr>
      </w:pPr>
      <w:r w:rsidRPr="0C05AC5E">
        <w:rPr>
          <w:rFonts w:ascii="Heebo" w:eastAsia="Heebo" w:hAnsi="Heebo" w:cs="Heebo"/>
          <w:b/>
          <w:bCs/>
        </w:rPr>
        <w:t xml:space="preserve">* </w:t>
      </w:r>
      <w:r w:rsidRPr="0C05AC5E">
        <w:rPr>
          <w:rFonts w:ascii="Heebo" w:eastAsia="Heebo" w:hAnsi="Heebo" w:cs="Heebo"/>
          <w:b/>
          <w:bCs/>
          <w:rtl/>
        </w:rPr>
        <w:t>יש לעגל מספרים עשרוניים ל2 ספרות אחרי הנקודה</w:t>
      </w:r>
    </w:p>
    <w:p w14:paraId="35D03EA3" w14:textId="7C8AC012" w:rsidR="09421A0A" w:rsidRDefault="09421A0A" w:rsidP="0C05AC5E">
      <w:pPr>
        <w:jc w:val="left"/>
        <w:rPr>
          <w:rFonts w:ascii="Heebo" w:eastAsia="Heebo" w:hAnsi="Heebo" w:cs="Heebo"/>
          <w:b/>
          <w:bCs/>
          <w:rtl/>
        </w:rPr>
      </w:pPr>
      <w:r w:rsidRPr="0C05AC5E">
        <w:rPr>
          <w:rFonts w:ascii="Heebo" w:eastAsia="Heebo" w:hAnsi="Heebo" w:cs="Heebo"/>
          <w:b/>
          <w:bCs/>
        </w:rPr>
        <w:t>*</w:t>
      </w:r>
      <w:r w:rsidRPr="0C05AC5E">
        <w:rPr>
          <w:rFonts w:ascii="Heebo" w:eastAsia="Heebo" w:hAnsi="Heebo" w:cs="Heebo"/>
          <w:b/>
          <w:bCs/>
          <w:rtl/>
        </w:rPr>
        <w:t>עבדו על ה</w:t>
      </w:r>
      <w:r w:rsidRPr="0C05AC5E">
        <w:rPr>
          <w:rFonts w:ascii="Heebo" w:eastAsia="Heebo" w:hAnsi="Heebo" w:cs="Heebo"/>
          <w:b/>
          <w:bCs/>
        </w:rPr>
        <w:t xml:space="preserve">DB </w:t>
      </w:r>
      <w:r w:rsidRPr="0C05AC5E">
        <w:rPr>
          <w:rFonts w:ascii="Heebo" w:eastAsia="Heebo" w:hAnsi="Heebo" w:cs="Heebo"/>
          <w:b/>
          <w:bCs/>
          <w:rtl/>
        </w:rPr>
        <w:t>של</w:t>
      </w:r>
      <w:r w:rsidRPr="0C05AC5E">
        <w:rPr>
          <w:rFonts w:ascii="Heebo" w:eastAsia="Heebo" w:hAnsi="Heebo" w:cs="Heebo"/>
          <w:b/>
          <w:bCs/>
        </w:rPr>
        <w:t xml:space="preserve"> Northwind Traders</w:t>
      </w:r>
    </w:p>
    <w:p w14:paraId="2120723D" w14:textId="77777777" w:rsidR="00423E63" w:rsidRPr="001544B7" w:rsidRDefault="00423E63" w:rsidP="00423E63">
      <w:pPr>
        <w:pStyle w:val="Heading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14:paraId="61E76F03" w14:textId="205336F7" w:rsidR="00806458" w:rsidRPr="001544B7" w:rsidRDefault="00C37DBD" w:rsidP="00806458">
      <w:pPr>
        <w:pStyle w:val="Normal5"/>
        <w:rPr>
          <w:rFonts w:ascii="Heebo" w:hAnsi="Heebo" w:cs="Heebo"/>
          <w:rtl/>
        </w:rPr>
      </w:pPr>
      <w:r w:rsidRPr="0C05AC5E">
        <w:rPr>
          <w:rFonts w:ascii="Heebo" w:hAnsi="Heebo" w:cs="Heebo"/>
          <w:rtl/>
        </w:rPr>
        <w:t xml:space="preserve">כמה הזמנות התבצעו בכל רבעון ב97? </w:t>
      </w:r>
      <w:r w:rsidR="12C2933C" w:rsidRPr="0C05AC5E">
        <w:rPr>
          <w:rFonts w:ascii="Heebo" w:hAnsi="Heebo" w:cs="Heebo"/>
          <w:rtl/>
        </w:rPr>
        <w:t>פתרו שאלה זו בעזרת פונקציית חלון</w:t>
      </w:r>
      <w:r w:rsidRPr="0C05AC5E">
        <w:rPr>
          <w:rFonts w:ascii="Heebo" w:hAnsi="Heebo" w:cs="Heebo"/>
          <w:rtl/>
        </w:rPr>
        <w:t>(4</w:t>
      </w:r>
      <w:r w:rsidR="001E712E">
        <w:rPr>
          <w:rFonts w:ascii="Heebo" w:hAnsi="Heebo" w:cs="Heebo" w:hint="cs"/>
          <w:rtl/>
        </w:rPr>
        <w:t>)</w:t>
      </w:r>
    </w:p>
    <w:p w14:paraId="7BCA6584" w14:textId="77777777" w:rsidR="00DA39C1" w:rsidRPr="001544B7" w:rsidRDefault="00DA39C1" w:rsidP="00DA39C1">
      <w:pPr>
        <w:pStyle w:val="Heading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14:paraId="58545A7A" w14:textId="72886C60" w:rsidR="00F57D51" w:rsidRPr="001E712E" w:rsidRDefault="36346CE3" w:rsidP="001E712E">
      <w:pPr>
        <w:pStyle w:val="Heading5"/>
        <w:rPr>
          <w:rFonts w:ascii="Heebo" w:hAnsi="Heebo" w:cs="Heebo"/>
          <w:sz w:val="24"/>
          <w:rtl/>
        </w:rPr>
      </w:pPr>
      <w:r w:rsidRPr="001E712E">
        <w:rPr>
          <w:rFonts w:ascii="Heebo" w:eastAsia="Heebo" w:hAnsi="Heebo" w:cs="Heebo"/>
          <w:color w:val="000000" w:themeColor="text1"/>
          <w:sz w:val="24"/>
          <w:rtl/>
        </w:rPr>
        <w:t>הצג סכום רץ של מכירות המוצרים בעבור כל הזמנה</w:t>
      </w:r>
      <w:r w:rsidR="00F57D51" w:rsidRPr="001E712E">
        <w:rPr>
          <w:rFonts w:ascii="Heebo" w:hAnsi="Heebo" w:cs="Heebo"/>
          <w:sz w:val="24"/>
          <w:rtl/>
        </w:rPr>
        <w:t xml:space="preserve"> (סכום כל ערך עם סכום הערכים שלפניו</w:t>
      </w:r>
      <w:r w:rsidR="001E712E">
        <w:rPr>
          <w:rFonts w:ascii="Heebo" w:hAnsi="Heebo" w:cs="Heebo" w:hint="cs"/>
          <w:sz w:val="24"/>
          <w:rtl/>
        </w:rPr>
        <w:t>)</w:t>
      </w:r>
      <w:r w:rsidR="00F57D51" w:rsidRPr="001E712E">
        <w:rPr>
          <w:rFonts w:ascii="Heebo" w:hAnsi="Heebo" w:cs="Heebo"/>
          <w:sz w:val="24"/>
          <w:rtl/>
        </w:rPr>
        <w:t xml:space="preserve"> עבור כל הזמנ</w:t>
      </w:r>
      <w:r w:rsidR="00C12E1D">
        <w:rPr>
          <w:rFonts w:ascii="Heebo" w:hAnsi="Heebo" w:cs="Heebo" w:hint="cs"/>
          <w:sz w:val="24"/>
          <w:rtl/>
        </w:rPr>
        <w:t>ה בה המוצר לא נמכר בהנחה</w:t>
      </w:r>
      <w:r w:rsidR="009D17E2" w:rsidRPr="001E712E">
        <w:rPr>
          <w:rFonts w:ascii="Heebo" w:hAnsi="Heebo" w:cs="Heebo"/>
          <w:sz w:val="24"/>
          <w:rtl/>
        </w:rPr>
        <w:t xml:space="preserve">, </w:t>
      </w:r>
      <w:r w:rsidR="007F5F63">
        <w:rPr>
          <w:rFonts w:ascii="Heebo" w:hAnsi="Heebo" w:cs="Heebo" w:hint="cs"/>
          <w:sz w:val="24"/>
          <w:rtl/>
        </w:rPr>
        <w:t>והמוצר</w:t>
      </w:r>
      <w:r w:rsidR="69793099" w:rsidRPr="001E712E">
        <w:rPr>
          <w:rFonts w:ascii="Heebo" w:hAnsi="Heebo" w:cs="Heebo"/>
          <w:sz w:val="24"/>
          <w:rtl/>
        </w:rPr>
        <w:t xml:space="preserve"> </w:t>
      </w:r>
      <w:r w:rsidR="00F57D51" w:rsidRPr="001E712E">
        <w:rPr>
          <w:rFonts w:ascii="Heebo" w:hAnsi="Heebo" w:cs="Heebo"/>
          <w:sz w:val="24"/>
          <w:rtl/>
        </w:rPr>
        <w:t>נארז</w:t>
      </w:r>
      <w:r w:rsidR="50077997" w:rsidRPr="001E712E">
        <w:rPr>
          <w:rFonts w:ascii="Heebo" w:hAnsi="Heebo" w:cs="Heebo"/>
          <w:sz w:val="24"/>
          <w:rtl/>
        </w:rPr>
        <w:t xml:space="preserve"> </w:t>
      </w:r>
      <w:r w:rsidR="00F57D51" w:rsidRPr="001E712E">
        <w:rPr>
          <w:rFonts w:ascii="Heebo" w:hAnsi="Heebo" w:cs="Heebo"/>
          <w:sz w:val="24"/>
          <w:rtl/>
        </w:rPr>
        <w:t>בבקבוקים או צנצנות</w:t>
      </w:r>
      <w:r w:rsidR="007F5F63">
        <w:rPr>
          <w:rFonts w:ascii="Heebo" w:hAnsi="Heebo" w:cs="Heebo" w:hint="cs"/>
          <w:sz w:val="24"/>
          <w:rtl/>
        </w:rPr>
        <w:t xml:space="preserve">. </w:t>
      </w:r>
      <w:r w:rsidR="00F57D51" w:rsidRPr="001E712E">
        <w:rPr>
          <w:rFonts w:ascii="Heebo" w:hAnsi="Heebo" w:cs="Heebo"/>
          <w:sz w:val="24"/>
          <w:rtl/>
        </w:rPr>
        <w:t>יש להציג עבור כל הזמנ</w:t>
      </w:r>
      <w:r w:rsidR="007F5F63">
        <w:rPr>
          <w:rFonts w:ascii="Heebo" w:hAnsi="Heebo" w:cs="Heebo" w:hint="cs"/>
          <w:sz w:val="24"/>
          <w:rtl/>
        </w:rPr>
        <w:t xml:space="preserve">ה </w:t>
      </w:r>
      <w:r w:rsidR="00F57D51" w:rsidRPr="001E712E">
        <w:rPr>
          <w:rFonts w:ascii="Heebo" w:hAnsi="Heebo" w:cs="Heebo"/>
          <w:sz w:val="24"/>
          <w:rtl/>
        </w:rPr>
        <w:t xml:space="preserve">את מספר ההזמנה, מספר מוצר, מחיר מוצר סופי </w:t>
      </w:r>
      <w:r w:rsidR="0AF67327" w:rsidRPr="001E712E">
        <w:rPr>
          <w:rFonts w:ascii="Heebo" w:hAnsi="Heebo" w:cs="Heebo"/>
          <w:sz w:val="24"/>
          <w:rtl/>
        </w:rPr>
        <w:t xml:space="preserve">(סה"כ התשלום עליו בהזמנה) </w:t>
      </w:r>
      <w:r w:rsidR="00F57D51" w:rsidRPr="001E712E">
        <w:rPr>
          <w:rFonts w:ascii="Heebo" w:hAnsi="Heebo" w:cs="Heebo"/>
          <w:sz w:val="24"/>
          <w:rtl/>
        </w:rPr>
        <w:t xml:space="preserve">וסכום </w:t>
      </w:r>
      <w:r w:rsidR="001E712E">
        <w:rPr>
          <w:rFonts w:ascii="Heebo" w:hAnsi="Heebo" w:cs="Heebo" w:hint="cs"/>
          <w:sz w:val="24"/>
          <w:rtl/>
        </w:rPr>
        <w:t>(282)</w:t>
      </w:r>
    </w:p>
    <w:p w14:paraId="57B219CF" w14:textId="4039A30E" w:rsidR="00DA39C1" w:rsidRPr="001544B7" w:rsidRDefault="00DA39C1" w:rsidP="00DA39C1">
      <w:pPr>
        <w:pStyle w:val="Heading5"/>
        <w:numPr>
          <w:ilvl w:val="0"/>
          <w:numId w:val="0"/>
        </w:numPr>
        <w:ind w:left="340"/>
        <w:rPr>
          <w:rFonts w:ascii="Heebo" w:hAnsi="Heebo" w:cs="Heebo"/>
        </w:rPr>
      </w:pPr>
    </w:p>
    <w:p w14:paraId="16F83D33" w14:textId="0A269966" w:rsidR="00423E63" w:rsidRPr="001544B7" w:rsidRDefault="00533772" w:rsidP="0032248A">
      <w:pPr>
        <w:pStyle w:val="Normal5"/>
        <w:rPr>
          <w:rFonts w:ascii="Heebo" w:hAnsi="Heebo" w:cs="Heebo"/>
          <w:rtl/>
        </w:rPr>
      </w:pPr>
      <w:r w:rsidRPr="0C05AC5E">
        <w:rPr>
          <w:rFonts w:ascii="Heebo" w:hAnsi="Heebo" w:cs="Heebo"/>
          <w:rtl/>
        </w:rPr>
        <w:t xml:space="preserve">מי הם </w:t>
      </w:r>
      <w:r w:rsidR="00572128">
        <w:rPr>
          <w:rFonts w:ascii="Heebo" w:hAnsi="Heebo" w:cs="Heebo" w:hint="cs"/>
          <w:rtl/>
        </w:rPr>
        <w:t>20%</w:t>
      </w:r>
      <w:r w:rsidRPr="0C05AC5E">
        <w:rPr>
          <w:rFonts w:ascii="Heebo" w:hAnsi="Heebo" w:cs="Heebo"/>
        </w:rPr>
        <w:t xml:space="preserve"> </w:t>
      </w:r>
      <w:r w:rsidRPr="0C05AC5E">
        <w:rPr>
          <w:rFonts w:ascii="Heebo" w:hAnsi="Heebo" w:cs="Heebo"/>
          <w:rtl/>
        </w:rPr>
        <w:t>הלקוחות שמזמינים הכי הרבה וכמה הם מזמינים? (18</w:t>
      </w:r>
      <w:r w:rsidR="00222157">
        <w:rPr>
          <w:rFonts w:ascii="Heebo" w:hAnsi="Heebo" w:cs="Heebo" w:hint="cs"/>
          <w:rtl/>
        </w:rPr>
        <w:t>)</w:t>
      </w:r>
    </w:p>
    <w:p w14:paraId="4C509DB3" w14:textId="77777777" w:rsidR="00423E63" w:rsidRPr="001544B7" w:rsidRDefault="00423E63" w:rsidP="00423E63">
      <w:pPr>
        <w:pStyle w:val="Heading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14:paraId="627990B8" w14:textId="0A00FE04" w:rsidR="00F80922" w:rsidRPr="001544B7" w:rsidRDefault="009F7BD1" w:rsidP="26F376FD">
      <w:pPr>
        <w:pStyle w:val="Normal5"/>
        <w:spacing w:before="0" w:after="0"/>
        <w:ind w:left="346" w:right="2549"/>
        <w:rPr>
          <w:rFonts w:ascii="Heebo" w:hAnsi="Heebo" w:cs="Heebo"/>
          <w:rtl/>
        </w:rPr>
      </w:pPr>
      <w:r w:rsidRPr="0C05AC5E">
        <w:rPr>
          <w:rFonts w:ascii="Heebo" w:hAnsi="Heebo" w:cs="Heebo"/>
          <w:rtl/>
        </w:rPr>
        <w:t xml:space="preserve">הצג </w:t>
      </w:r>
      <w:r w:rsidR="009E5EB3" w:rsidRPr="0C05AC5E">
        <w:rPr>
          <w:rFonts w:ascii="Heebo" w:hAnsi="Heebo" w:cs="Heebo"/>
          <w:rtl/>
        </w:rPr>
        <w:t xml:space="preserve">את </w:t>
      </w:r>
      <w:r w:rsidRPr="0C05AC5E">
        <w:rPr>
          <w:rFonts w:ascii="Heebo" w:hAnsi="Heebo" w:cs="Heebo"/>
          <w:rtl/>
        </w:rPr>
        <w:t xml:space="preserve">מספר ימים </w:t>
      </w:r>
      <w:r w:rsidR="00980B09">
        <w:rPr>
          <w:rFonts w:ascii="Heebo" w:hAnsi="Heebo" w:cs="Heebo" w:hint="cs"/>
          <w:rtl/>
        </w:rPr>
        <w:t>ה</w:t>
      </w:r>
      <w:r w:rsidRPr="0C05AC5E">
        <w:rPr>
          <w:rFonts w:ascii="Heebo" w:hAnsi="Heebo" w:cs="Heebo"/>
          <w:rtl/>
        </w:rPr>
        <w:t>ממוצע בין הזמנה להזמנה</w:t>
      </w:r>
      <w:r w:rsidR="009E5EB3" w:rsidRPr="0C05AC5E">
        <w:rPr>
          <w:rFonts w:ascii="Heebo" w:hAnsi="Heebo" w:cs="Heebo"/>
          <w:rtl/>
        </w:rPr>
        <w:t xml:space="preserve"> עבור כל לקוח </w:t>
      </w:r>
      <w:r w:rsidRPr="0C05AC5E">
        <w:rPr>
          <w:rFonts w:ascii="Heebo" w:hAnsi="Heebo" w:cs="Heebo"/>
          <w:rtl/>
        </w:rPr>
        <w:t>(89</w:t>
      </w:r>
      <w:r w:rsidR="00222157">
        <w:rPr>
          <w:rFonts w:ascii="Heebo" w:hAnsi="Heebo" w:cs="Heebo" w:hint="cs"/>
          <w:rtl/>
        </w:rPr>
        <w:t>)</w:t>
      </w:r>
    </w:p>
    <w:p w14:paraId="705EFFC8" w14:textId="77777777" w:rsidR="00423E63" w:rsidRPr="001544B7" w:rsidRDefault="00423E63" w:rsidP="00F80922">
      <w:pPr>
        <w:pStyle w:val="Normal5"/>
        <w:numPr>
          <w:ilvl w:val="0"/>
          <w:numId w:val="0"/>
        </w:numPr>
        <w:rPr>
          <w:rFonts w:ascii="Heebo" w:hAnsi="Heebo" w:cs="Heebo"/>
          <w:rtl/>
        </w:rPr>
      </w:pPr>
    </w:p>
    <w:p w14:paraId="030E130A" w14:textId="029A13B3" w:rsidR="009E5EB3" w:rsidRPr="001544B7" w:rsidRDefault="007173A6" w:rsidP="009E5EB3">
      <w:pPr>
        <w:pStyle w:val="Heading5"/>
        <w:spacing w:before="0" w:after="0"/>
        <w:ind w:left="346" w:right="2549"/>
        <w:rPr>
          <w:rFonts w:ascii="Heebo" w:hAnsi="Heebo" w:cs="Heebo"/>
        </w:rPr>
      </w:pPr>
      <w:r w:rsidRPr="0C05AC5E">
        <w:rPr>
          <w:rFonts w:ascii="Heebo" w:hAnsi="Heebo" w:cs="Heebo"/>
        </w:rPr>
        <w:t xml:space="preserve"> </w:t>
      </w:r>
      <w:r w:rsidR="009E5EB3" w:rsidRPr="0C05AC5E">
        <w:rPr>
          <w:rFonts w:ascii="Heebo" w:hAnsi="Heebo" w:cs="Heebo"/>
          <w:rtl/>
        </w:rPr>
        <w:t xml:space="preserve">הצג הזמנות ואת תאריך המשלוח שלהן, </w:t>
      </w:r>
      <w:r w:rsidR="00CF3B6F" w:rsidRPr="0C05AC5E">
        <w:rPr>
          <w:rFonts w:ascii="Heebo" w:hAnsi="Heebo" w:cs="Heebo"/>
          <w:rtl/>
        </w:rPr>
        <w:t>עבור כל חברה אשר מגדירה עצמה כ"מרקט"</w:t>
      </w:r>
      <w:r w:rsidR="001F02EF" w:rsidRPr="0C05AC5E">
        <w:rPr>
          <w:rFonts w:ascii="Heebo" w:hAnsi="Heebo" w:cs="Heebo"/>
          <w:rtl/>
        </w:rPr>
        <w:t xml:space="preserve"> (</w:t>
      </w:r>
      <w:r w:rsidR="00512EEA">
        <w:rPr>
          <w:rFonts w:ascii="Heebo" w:hAnsi="Heebo" w:cs="Heebo" w:hint="cs"/>
          <w:rtl/>
        </w:rPr>
        <w:t>כלומר</w:t>
      </w:r>
      <w:r w:rsidR="001F02EF" w:rsidRPr="0C05AC5E">
        <w:rPr>
          <w:rFonts w:ascii="Heebo" w:hAnsi="Heebo" w:cs="Heebo"/>
          <w:rtl/>
        </w:rPr>
        <w:t xml:space="preserve"> יש לה </w:t>
      </w:r>
      <w:r w:rsidR="001740C4">
        <w:rPr>
          <w:rFonts w:ascii="Heebo" w:hAnsi="Heebo" w:cs="Heebo" w:hint="cs"/>
          <w:rtl/>
        </w:rPr>
        <w:t xml:space="preserve">את המילה </w:t>
      </w:r>
      <w:r w:rsidR="001F02EF" w:rsidRPr="0C05AC5E">
        <w:rPr>
          <w:rFonts w:ascii="Heebo" w:hAnsi="Heebo" w:cs="Heebo"/>
          <w:rtl/>
        </w:rPr>
        <w:t>מרקט באיזושהי תצורה בשם</w:t>
      </w:r>
      <w:r w:rsidR="001740C4">
        <w:rPr>
          <w:rFonts w:ascii="Heebo" w:hAnsi="Heebo" w:cs="Heebo" w:hint="cs"/>
          <w:rtl/>
        </w:rPr>
        <w:t>)</w:t>
      </w:r>
    </w:p>
    <w:p w14:paraId="10441656" w14:textId="5A8066EF" w:rsidR="004D2D1F" w:rsidRPr="001544B7" w:rsidRDefault="009E5EB3" w:rsidP="009E5EB3">
      <w:pPr>
        <w:pStyle w:val="Heading5"/>
        <w:numPr>
          <w:ilvl w:val="0"/>
          <w:numId w:val="0"/>
        </w:numPr>
        <w:spacing w:before="0" w:after="0"/>
        <w:ind w:left="346" w:right="2549"/>
        <w:rPr>
          <w:rFonts w:ascii="Heebo" w:hAnsi="Heebo" w:cs="Heebo"/>
          <w:rtl/>
        </w:rPr>
      </w:pPr>
      <w:r w:rsidRPr="08DA2003">
        <w:rPr>
          <w:rFonts w:ascii="Heebo" w:hAnsi="Heebo" w:cs="Heebo"/>
          <w:rtl/>
        </w:rPr>
        <w:t xml:space="preserve">בנוסף </w:t>
      </w:r>
      <w:r w:rsidR="00CF3B6F" w:rsidRPr="08DA2003">
        <w:rPr>
          <w:rFonts w:ascii="Heebo" w:hAnsi="Heebo" w:cs="Heebo"/>
          <w:rtl/>
        </w:rPr>
        <w:t xml:space="preserve">עבור כל הזמנה הצג את מספר ההזמנות שנשלחו </w:t>
      </w:r>
      <w:r w:rsidR="001D68DF">
        <w:rPr>
          <w:rFonts w:ascii="Heebo" w:hAnsi="Heebo" w:cs="Heebo" w:hint="cs"/>
          <w:rtl/>
        </w:rPr>
        <w:t>לחברה של ההזמנה</w:t>
      </w:r>
      <w:r w:rsidR="00CF3B6F" w:rsidRPr="08DA2003">
        <w:rPr>
          <w:rFonts w:ascii="Heebo" w:hAnsi="Heebo" w:cs="Heebo"/>
          <w:rtl/>
        </w:rPr>
        <w:t xml:space="preserve"> בטווח של 7 ימים לפ</w:t>
      </w:r>
      <w:r w:rsidRPr="08DA2003">
        <w:rPr>
          <w:rFonts w:ascii="Heebo" w:hAnsi="Heebo" w:cs="Heebo"/>
          <w:rtl/>
        </w:rPr>
        <w:t>ני ואחרי תאריך המשלוח של ההזמנה</w:t>
      </w:r>
      <w:r w:rsidR="003E5759" w:rsidRPr="08DA2003">
        <w:rPr>
          <w:rFonts w:ascii="Heebo" w:hAnsi="Heebo" w:cs="Heebo"/>
          <w:rtl/>
        </w:rPr>
        <w:t xml:space="preserve"> </w:t>
      </w:r>
      <w:r w:rsidR="00CF3B6F" w:rsidRPr="08DA2003">
        <w:rPr>
          <w:rFonts w:ascii="Heebo" w:hAnsi="Heebo" w:cs="Heebo"/>
          <w:rtl/>
        </w:rPr>
        <w:t xml:space="preserve"> (ישנ</w:t>
      </w:r>
      <w:r w:rsidR="00A46B3D">
        <w:rPr>
          <w:rFonts w:ascii="Heebo" w:hAnsi="Heebo" w:cs="Heebo" w:hint="cs"/>
          <w:rtl/>
        </w:rPr>
        <w:t>ן</w:t>
      </w:r>
      <w:r w:rsidR="00CF3B6F" w:rsidRPr="08DA2003">
        <w:rPr>
          <w:rFonts w:ascii="Heebo" w:hAnsi="Heebo" w:cs="Heebo"/>
          <w:rtl/>
        </w:rPr>
        <w:t xml:space="preserve"> </w:t>
      </w:r>
      <w:r w:rsidR="120BD601" w:rsidRPr="08DA2003">
        <w:rPr>
          <w:rFonts w:ascii="Heebo" w:hAnsi="Heebo" w:cs="Heebo"/>
          <w:rtl/>
        </w:rPr>
        <w:t>8</w:t>
      </w:r>
      <w:r w:rsidR="00CF3B6F" w:rsidRPr="08DA2003">
        <w:rPr>
          <w:rFonts w:ascii="Heebo" w:hAnsi="Heebo" w:cs="Heebo"/>
          <w:rtl/>
        </w:rPr>
        <w:t xml:space="preserve"> חברות) </w:t>
      </w:r>
      <w:r w:rsidR="003E5759" w:rsidRPr="08DA2003">
        <w:rPr>
          <w:rFonts w:ascii="Heebo" w:hAnsi="Heebo" w:cs="Heebo"/>
          <w:rtl/>
        </w:rPr>
        <w:t>(</w:t>
      </w:r>
      <w:r w:rsidR="00CF3B6F" w:rsidRPr="08DA2003">
        <w:rPr>
          <w:rFonts w:ascii="Heebo" w:hAnsi="Heebo" w:cs="Heebo"/>
          <w:rtl/>
        </w:rPr>
        <w:t>109</w:t>
      </w:r>
      <w:r w:rsidR="003E5759" w:rsidRPr="08DA2003">
        <w:rPr>
          <w:rFonts w:ascii="Heebo" w:hAnsi="Heebo" w:cs="Heebo"/>
        </w:rPr>
        <w:t>)</w:t>
      </w:r>
    </w:p>
    <w:p w14:paraId="51312131" w14:textId="12580B8E" w:rsidR="00B07476" w:rsidRDefault="00B07476" w:rsidP="007D70DF">
      <w:pPr>
        <w:jc w:val="left"/>
        <w:rPr>
          <w:rFonts w:ascii="Heebo Light" w:hAnsi="Heebo Light" w:cs="Heebo Light"/>
          <w:rtl/>
        </w:rPr>
      </w:pPr>
    </w:p>
    <w:p w14:paraId="53609620" w14:textId="77777777" w:rsidR="0051465E" w:rsidRPr="00B74B87" w:rsidRDefault="0051465E" w:rsidP="007D70DF">
      <w:pPr>
        <w:jc w:val="left"/>
        <w:rPr>
          <w:rFonts w:ascii="Heebo Light" w:hAnsi="Heebo Light" w:cs="Heebo Light"/>
          <w:rtl/>
        </w:rPr>
      </w:pPr>
    </w:p>
    <w:p w14:paraId="3A335166" w14:textId="77777777" w:rsidR="00DC7759" w:rsidRPr="00B74B87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</w:rPr>
      </w:pPr>
    </w:p>
    <w:p w14:paraId="5DC68FF8" w14:textId="77777777" w:rsidR="00DC7759" w:rsidRPr="00B74B87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  <w:r w:rsidRPr="00B74B87">
        <w:rPr>
          <w:rFonts w:ascii="Heebo Light" w:hAnsi="Heebo Light" w:cs="Heebo Light"/>
        </w:rPr>
        <w:br w:type="page"/>
      </w:r>
    </w:p>
    <w:p w14:paraId="258DF5BC" w14:textId="77777777" w:rsidR="00DC7759" w:rsidRPr="00B74B87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  <w:r w:rsidRPr="00B74B87">
        <w:rPr>
          <w:rFonts w:ascii="Heebo Light" w:hAnsi="Heebo Light" w:cs="Heebo Light"/>
          <w:rtl/>
        </w:rPr>
        <w:t>בהצלחה!</w:t>
      </w:r>
      <w:r w:rsidRPr="00B74B87">
        <w:rPr>
          <w:rFonts w:ascii="Heebo Light" w:hAnsi="Heebo Light" w:cs="Heebo Light"/>
          <w:rtl/>
        </w:rPr>
        <w:br/>
      </w:r>
    </w:p>
    <w:p w14:paraId="3B629251" w14:textId="5F8242C3" w:rsidR="00DC7759" w:rsidRDefault="00DC7759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34811C7" w14:textId="14A9431E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C809FA1" w14:textId="77051A0B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9C50279" w14:textId="4E89B182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36BA4EA" w14:textId="3CAD1D49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 w:rsidRPr="009E5EB3">
        <w:rPr>
          <w:rFonts w:ascii="Heebo Light" w:hAnsi="Heebo Light" w:cs="Heebo Light"/>
          <w:noProof/>
          <w:rtl/>
        </w:rPr>
        <w:drawing>
          <wp:anchor distT="0" distB="0" distL="114300" distR="114300" simplePos="0" relativeHeight="251650560" behindDoc="0" locked="0" layoutInCell="1" allowOverlap="1" wp14:anchorId="778CCE2A" wp14:editId="68E07CFD">
            <wp:simplePos x="0" y="0"/>
            <wp:positionH relativeFrom="column">
              <wp:posOffset>395870</wp:posOffset>
            </wp:positionH>
            <wp:positionV relativeFrom="paragraph">
              <wp:posOffset>220980</wp:posOffset>
            </wp:positionV>
            <wp:extent cx="1657581" cy="1209844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ebo Light" w:hAnsi="Heebo Light" w:cs="Heebo Light" w:hint="cs"/>
          <w:rtl/>
        </w:rPr>
        <w:t>שאלה 1:</w:t>
      </w:r>
    </w:p>
    <w:p w14:paraId="5F4C7A35" w14:textId="0F78CAB5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8053C80" w14:textId="581848BE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6AB8787" w14:textId="23A82700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4ECE141" w14:textId="074E9F19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E3A3BC6" w14:textId="2B0A4E0C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560F11C" w14:textId="26D1DCC5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C0F293D" w14:textId="204245F6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9829EFF" w14:textId="2CBF809F" w:rsidR="009E5EB3" w:rsidRDefault="009E5EB3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9B62941" w14:textId="720AF276" w:rsidR="009E5EB3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 w:rsidRPr="00D16A02">
        <w:rPr>
          <w:rFonts w:ascii="Heebo Light" w:hAnsi="Heebo Light" w:cs="Heebo Light"/>
          <w:noProof/>
          <w:rtl/>
        </w:rPr>
        <w:drawing>
          <wp:anchor distT="0" distB="0" distL="114300" distR="114300" simplePos="0" relativeHeight="251652608" behindDoc="0" locked="0" layoutInCell="1" allowOverlap="1" wp14:anchorId="7C0FF582" wp14:editId="6767BCB4">
            <wp:simplePos x="0" y="0"/>
            <wp:positionH relativeFrom="column">
              <wp:posOffset>342900</wp:posOffset>
            </wp:positionH>
            <wp:positionV relativeFrom="paragraph">
              <wp:posOffset>161925</wp:posOffset>
            </wp:positionV>
            <wp:extent cx="3724910" cy="5060950"/>
            <wp:effectExtent l="0" t="0" r="889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EB3">
        <w:rPr>
          <w:rFonts w:ascii="Heebo Light" w:hAnsi="Heebo Light" w:cs="Heebo Light" w:hint="cs"/>
          <w:rtl/>
        </w:rPr>
        <w:t>שאלה 2:</w:t>
      </w:r>
    </w:p>
    <w:p w14:paraId="58B60BDC" w14:textId="1426EEAF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49F76AF" w14:textId="4DE850E1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473B342" w14:textId="6BEEE8F0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76B3427" w14:textId="52E0B822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204E47E" w14:textId="32CADC88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B7B0D3F" w14:textId="1869BDAB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B9E01B2" w14:textId="0846F04A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47D0DB1" w14:textId="2456E9B9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55134FA" w14:textId="0F72D4CA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359FEF5" w14:textId="605A57F2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4ECCE43" w14:textId="0303BDD5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1964F6C" w14:textId="68F7E28C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8BB12AB" w14:textId="2A1DD7D0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5ED11DD" w14:textId="60A73CAD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ACFAAAB" w14:textId="12CE3452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BB9E145" w14:textId="05A2730A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423E8BA" w14:textId="6132C60D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3E4CAE5" w14:textId="1CEF0CA1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9C44B3E" w14:textId="43C82555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04CFA61" w14:textId="68642CF8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61E1A15" w14:textId="6A31467E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F6A4F5F" w14:textId="0E158B1F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B86E7B2" w14:textId="4F787640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B5D61F8" w14:textId="561EEDB8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B929869" w14:textId="5DFD92A0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3EEECF3" w14:textId="71471BF6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0088FB9" w14:textId="395ED3B6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5ECAD42" w14:textId="6A03F135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4497FBB" w14:textId="3906DD07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75A30BB" w14:textId="4B740816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D671923" w14:textId="7DF35100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 w:rsidRPr="00D16A02">
        <w:rPr>
          <w:rFonts w:ascii="Heebo Light" w:hAnsi="Heebo Light" w:cs="Heebo Light"/>
          <w:noProof/>
          <w:rtl/>
        </w:rPr>
        <w:drawing>
          <wp:anchor distT="0" distB="0" distL="114300" distR="114300" simplePos="0" relativeHeight="251654656" behindDoc="0" locked="0" layoutInCell="1" allowOverlap="1" wp14:anchorId="3479BCAA" wp14:editId="10FC6F47">
            <wp:simplePos x="0" y="0"/>
            <wp:positionH relativeFrom="column">
              <wp:posOffset>394364</wp:posOffset>
            </wp:positionH>
            <wp:positionV relativeFrom="paragraph">
              <wp:posOffset>114655</wp:posOffset>
            </wp:positionV>
            <wp:extent cx="1876687" cy="4201111"/>
            <wp:effectExtent l="0" t="0" r="952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ebo Light" w:hAnsi="Heebo Light" w:cs="Heebo Light" w:hint="cs"/>
          <w:rtl/>
        </w:rPr>
        <w:t>שאלה 3:</w:t>
      </w:r>
    </w:p>
    <w:p w14:paraId="43674B33" w14:textId="798A274C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4128CB7" w14:textId="206256E7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7AC9EE7" w14:textId="4B868400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282C42D" w14:textId="7EEA9D46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EA6366B" w14:textId="0B111411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93B9410" w14:textId="46E4EE65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E4604A2" w14:textId="7F9D154D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FA8CB13" w14:textId="55060713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99897E6" w14:textId="16753E1F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ADCF5E4" w14:textId="2A257D2A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ADD283E" w14:textId="6890151C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285A717" w14:textId="3F836E4F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7CC8F16" w14:textId="090E4495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52FF825" w14:textId="157468C4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F31931B" w14:textId="3ED9F17E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D31E9E7" w14:textId="79ED354A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B93A861" w14:textId="4B744C7D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7A74388" w14:textId="7942FC1F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9CF2747" w14:textId="616D7CF3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77E11B5" w14:textId="0A9B82CB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6EF88F8" w14:textId="0CB4F527" w:rsidR="00D16A02" w:rsidRDefault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3902B35" w14:textId="77777777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7D66F2C" w14:textId="7E5EBD46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 w:rsidRPr="00D16A02">
        <w:rPr>
          <w:rFonts w:ascii="Heebo Light" w:hAnsi="Heebo Light" w:cs="Heebo Light"/>
          <w:noProof/>
          <w:rtl/>
        </w:rPr>
        <w:drawing>
          <wp:anchor distT="0" distB="0" distL="114300" distR="114300" simplePos="0" relativeHeight="251664896" behindDoc="0" locked="0" layoutInCell="1" allowOverlap="1" wp14:anchorId="36E628FD" wp14:editId="1667EF5C">
            <wp:simplePos x="0" y="0"/>
            <wp:positionH relativeFrom="column">
              <wp:posOffset>328901</wp:posOffset>
            </wp:positionH>
            <wp:positionV relativeFrom="paragraph">
              <wp:posOffset>100138</wp:posOffset>
            </wp:positionV>
            <wp:extent cx="2369820" cy="3253105"/>
            <wp:effectExtent l="0" t="0" r="0" b="444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ebo Light" w:hAnsi="Heebo Light" w:cs="Heebo Light" w:hint="cs"/>
          <w:rtl/>
        </w:rPr>
        <w:t>שאלה 4:</w:t>
      </w:r>
    </w:p>
    <w:p w14:paraId="3FF452BC" w14:textId="77777777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F0F670C" w14:textId="70B91E5F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38E2368" w14:textId="77777777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B8EAD2F" w14:textId="3584A1E8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15FAB7E" w14:textId="2093F2FE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1160879" w14:textId="5F0BD4A4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BADD148" w14:textId="26E81AD0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E79CE5C" w14:textId="1FB241A4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7818B99" w14:textId="6FC37271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80A5E20" w14:textId="5DEDC402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585595F" w14:textId="417D1ABD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777ADEE" w14:textId="4CCF47F9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708F658" w14:textId="300A850E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E9F3ED5" w14:textId="499C1DC7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52F2FE4" w14:textId="36813BEC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6E49E09" w14:textId="785AE441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1F3836E" w14:textId="3151A28B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23D5844B" w14:textId="3F2C7768" w:rsidR="00D16A02" w:rsidRDefault="00C16819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 w:rsidRPr="00C16819">
        <w:rPr>
          <w:rFonts w:ascii="Heebo Light" w:hAnsi="Heebo Light" w:cs="Heebo Light"/>
          <w:noProof/>
          <w:rtl/>
        </w:rPr>
        <w:drawing>
          <wp:anchor distT="0" distB="0" distL="114300" distR="114300" simplePos="0" relativeHeight="251665920" behindDoc="0" locked="0" layoutInCell="1" allowOverlap="1" wp14:anchorId="27E5D494" wp14:editId="3F305C08">
            <wp:simplePos x="0" y="0"/>
            <wp:positionH relativeFrom="column">
              <wp:posOffset>427636</wp:posOffset>
            </wp:positionH>
            <wp:positionV relativeFrom="paragraph">
              <wp:posOffset>219710</wp:posOffset>
            </wp:positionV>
            <wp:extent cx="4782217" cy="6373114"/>
            <wp:effectExtent l="0" t="0" r="0" b="889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A02">
        <w:rPr>
          <w:rFonts w:ascii="Heebo Light" w:hAnsi="Heebo Light" w:cs="Heebo Light" w:hint="cs"/>
          <w:rtl/>
        </w:rPr>
        <w:t>שאלה 5:</w:t>
      </w:r>
    </w:p>
    <w:p w14:paraId="6DE38C6B" w14:textId="5D9C9E93" w:rsidR="00D16A02" w:rsidRDefault="00D16A02" w:rsidP="00D16A02">
      <w:pPr>
        <w:pStyle w:val="ab"/>
        <w:framePr w:hSpace="0" w:wrap="auto" w:hAnchor="text" w:yAlign="inline"/>
        <w:jc w:val="left"/>
        <w:rPr>
          <w:rFonts w:ascii="Heebo Light" w:hAnsi="Heebo Light" w:cs="Heebo Light"/>
        </w:rPr>
      </w:pPr>
    </w:p>
    <w:p w14:paraId="5C7C57CD" w14:textId="2941419E" w:rsidR="001544B7" w:rsidRPr="001544B7" w:rsidRDefault="001544B7" w:rsidP="001544B7">
      <w:pPr>
        <w:rPr>
          <w:rtl/>
        </w:rPr>
      </w:pPr>
    </w:p>
    <w:p w14:paraId="477F24B0" w14:textId="73AF490E" w:rsidR="001544B7" w:rsidRPr="001544B7" w:rsidRDefault="001544B7" w:rsidP="001544B7">
      <w:pPr>
        <w:rPr>
          <w:rtl/>
        </w:rPr>
      </w:pPr>
    </w:p>
    <w:p w14:paraId="2692851D" w14:textId="5E097A15" w:rsidR="001544B7" w:rsidRPr="001544B7" w:rsidRDefault="001544B7" w:rsidP="001544B7">
      <w:pPr>
        <w:rPr>
          <w:rtl/>
        </w:rPr>
      </w:pPr>
    </w:p>
    <w:p w14:paraId="2C9D5B96" w14:textId="2BCF48CF" w:rsidR="001544B7" w:rsidRPr="001544B7" w:rsidRDefault="001544B7" w:rsidP="001544B7">
      <w:pPr>
        <w:rPr>
          <w:rtl/>
        </w:rPr>
      </w:pPr>
    </w:p>
    <w:p w14:paraId="4A28F355" w14:textId="200BDE52" w:rsidR="001544B7" w:rsidRPr="001544B7" w:rsidRDefault="001544B7" w:rsidP="001544B7">
      <w:pPr>
        <w:rPr>
          <w:rtl/>
        </w:rPr>
      </w:pPr>
    </w:p>
    <w:p w14:paraId="025CAC7C" w14:textId="3851C978" w:rsidR="001544B7" w:rsidRPr="001544B7" w:rsidRDefault="001544B7" w:rsidP="001544B7">
      <w:pPr>
        <w:rPr>
          <w:rtl/>
        </w:rPr>
      </w:pPr>
    </w:p>
    <w:p w14:paraId="34AAD1D2" w14:textId="18402BE0" w:rsidR="001544B7" w:rsidRPr="001544B7" w:rsidRDefault="001544B7" w:rsidP="001544B7">
      <w:pPr>
        <w:rPr>
          <w:rtl/>
        </w:rPr>
      </w:pPr>
    </w:p>
    <w:p w14:paraId="70DFE7E5" w14:textId="58D02CE2" w:rsidR="001544B7" w:rsidRPr="001544B7" w:rsidRDefault="001544B7" w:rsidP="001544B7">
      <w:pPr>
        <w:rPr>
          <w:rtl/>
        </w:rPr>
      </w:pPr>
    </w:p>
    <w:p w14:paraId="4556BB22" w14:textId="2B55E9CF" w:rsidR="001544B7" w:rsidRPr="001544B7" w:rsidRDefault="001544B7" w:rsidP="001544B7">
      <w:pPr>
        <w:rPr>
          <w:rtl/>
        </w:rPr>
      </w:pPr>
    </w:p>
    <w:p w14:paraId="19F7779A" w14:textId="45B41AC6" w:rsidR="001544B7" w:rsidRPr="001544B7" w:rsidRDefault="001544B7" w:rsidP="001544B7">
      <w:pPr>
        <w:rPr>
          <w:rtl/>
        </w:rPr>
      </w:pPr>
    </w:p>
    <w:p w14:paraId="2973F0E1" w14:textId="5FEC9E22" w:rsidR="001544B7" w:rsidRPr="001544B7" w:rsidRDefault="001544B7" w:rsidP="001544B7">
      <w:pPr>
        <w:rPr>
          <w:rtl/>
        </w:rPr>
      </w:pPr>
    </w:p>
    <w:p w14:paraId="137B799D" w14:textId="02F527CC" w:rsidR="001544B7" w:rsidRPr="001544B7" w:rsidRDefault="001544B7" w:rsidP="001544B7">
      <w:pPr>
        <w:rPr>
          <w:rtl/>
        </w:rPr>
      </w:pPr>
    </w:p>
    <w:p w14:paraId="12047396" w14:textId="4FD2F6FE" w:rsidR="001544B7" w:rsidRPr="001544B7" w:rsidRDefault="001544B7" w:rsidP="001544B7">
      <w:pPr>
        <w:rPr>
          <w:rtl/>
        </w:rPr>
      </w:pPr>
    </w:p>
    <w:p w14:paraId="6B5A5346" w14:textId="03399EF1" w:rsidR="001544B7" w:rsidRPr="001544B7" w:rsidRDefault="001544B7" w:rsidP="001544B7">
      <w:pPr>
        <w:rPr>
          <w:rtl/>
        </w:rPr>
      </w:pPr>
    </w:p>
    <w:p w14:paraId="5493366D" w14:textId="2E9BDA41" w:rsidR="001544B7" w:rsidRPr="001544B7" w:rsidRDefault="001544B7" w:rsidP="001544B7">
      <w:pPr>
        <w:rPr>
          <w:rtl/>
        </w:rPr>
      </w:pPr>
    </w:p>
    <w:p w14:paraId="2C10B440" w14:textId="17DFBD6A" w:rsidR="001544B7" w:rsidRPr="001544B7" w:rsidRDefault="001544B7" w:rsidP="001544B7">
      <w:pPr>
        <w:rPr>
          <w:rtl/>
        </w:rPr>
      </w:pPr>
    </w:p>
    <w:p w14:paraId="7D724DE4" w14:textId="2523217C" w:rsidR="001544B7" w:rsidRPr="001544B7" w:rsidRDefault="001544B7" w:rsidP="001544B7">
      <w:pPr>
        <w:rPr>
          <w:rtl/>
        </w:rPr>
      </w:pPr>
    </w:p>
    <w:p w14:paraId="4FC85D0D" w14:textId="54A68EBE" w:rsidR="001544B7" w:rsidRPr="001544B7" w:rsidRDefault="001544B7" w:rsidP="001544B7">
      <w:pPr>
        <w:rPr>
          <w:rtl/>
        </w:rPr>
      </w:pPr>
    </w:p>
    <w:p w14:paraId="14BEF2C2" w14:textId="7C73A6E2" w:rsidR="001544B7" w:rsidRPr="001544B7" w:rsidRDefault="001544B7" w:rsidP="001544B7">
      <w:pPr>
        <w:rPr>
          <w:rtl/>
        </w:rPr>
      </w:pPr>
    </w:p>
    <w:p w14:paraId="7BD624F5" w14:textId="6154CAC1" w:rsidR="001544B7" w:rsidRPr="001544B7" w:rsidRDefault="001544B7" w:rsidP="001544B7">
      <w:pPr>
        <w:rPr>
          <w:rtl/>
        </w:rPr>
      </w:pPr>
    </w:p>
    <w:p w14:paraId="0CF342C8" w14:textId="6B559F03" w:rsidR="001544B7" w:rsidRPr="001544B7" w:rsidRDefault="001544B7" w:rsidP="001544B7">
      <w:pPr>
        <w:rPr>
          <w:rtl/>
        </w:rPr>
      </w:pPr>
    </w:p>
    <w:p w14:paraId="4EC2244F" w14:textId="08F7CC09" w:rsidR="001544B7" w:rsidRPr="001544B7" w:rsidRDefault="001544B7" w:rsidP="001544B7">
      <w:pPr>
        <w:rPr>
          <w:rtl/>
        </w:rPr>
      </w:pPr>
    </w:p>
    <w:p w14:paraId="255B26E0" w14:textId="34EF1C4B" w:rsidR="001544B7" w:rsidRPr="001544B7" w:rsidRDefault="001544B7" w:rsidP="001544B7">
      <w:pPr>
        <w:rPr>
          <w:rtl/>
        </w:rPr>
      </w:pPr>
    </w:p>
    <w:p w14:paraId="541D3692" w14:textId="7FC36A42" w:rsidR="001544B7" w:rsidRPr="001544B7" w:rsidRDefault="001544B7" w:rsidP="001544B7">
      <w:pPr>
        <w:rPr>
          <w:rtl/>
        </w:rPr>
      </w:pPr>
    </w:p>
    <w:p w14:paraId="06D06369" w14:textId="03826952" w:rsidR="001544B7" w:rsidRPr="001544B7" w:rsidRDefault="001544B7" w:rsidP="001544B7">
      <w:pPr>
        <w:rPr>
          <w:rtl/>
        </w:rPr>
      </w:pPr>
    </w:p>
    <w:p w14:paraId="3D0F2EC7" w14:textId="0A8266C8" w:rsidR="001544B7" w:rsidRPr="001544B7" w:rsidRDefault="001544B7" w:rsidP="001544B7">
      <w:pPr>
        <w:rPr>
          <w:rtl/>
        </w:rPr>
      </w:pPr>
    </w:p>
    <w:p w14:paraId="47ADBC01" w14:textId="6F1258CA" w:rsidR="001544B7" w:rsidRPr="001544B7" w:rsidRDefault="001544B7" w:rsidP="001544B7">
      <w:pPr>
        <w:rPr>
          <w:rtl/>
        </w:rPr>
      </w:pPr>
    </w:p>
    <w:p w14:paraId="2DE522D6" w14:textId="4A76437C" w:rsidR="001544B7" w:rsidRPr="001544B7" w:rsidRDefault="001544B7" w:rsidP="001544B7">
      <w:pPr>
        <w:rPr>
          <w:rtl/>
        </w:rPr>
      </w:pPr>
    </w:p>
    <w:p w14:paraId="3607BA6C" w14:textId="61879AEC" w:rsidR="001544B7" w:rsidRPr="001544B7" w:rsidRDefault="001544B7" w:rsidP="001544B7">
      <w:pPr>
        <w:rPr>
          <w:rtl/>
        </w:rPr>
      </w:pPr>
    </w:p>
    <w:p w14:paraId="2A4F39D6" w14:textId="3C6A8203" w:rsidR="001544B7" w:rsidRPr="001544B7" w:rsidRDefault="001544B7" w:rsidP="001544B7">
      <w:pPr>
        <w:rPr>
          <w:rtl/>
        </w:rPr>
      </w:pPr>
    </w:p>
    <w:p w14:paraId="5D0A7A90" w14:textId="760CDF78" w:rsidR="001544B7" w:rsidRPr="001544B7" w:rsidRDefault="001544B7" w:rsidP="001544B7">
      <w:pPr>
        <w:rPr>
          <w:rtl/>
        </w:rPr>
      </w:pPr>
    </w:p>
    <w:p w14:paraId="66E5F3C8" w14:textId="1EC61CCB" w:rsidR="001544B7" w:rsidRPr="001544B7" w:rsidRDefault="001544B7" w:rsidP="001544B7">
      <w:pPr>
        <w:rPr>
          <w:rtl/>
        </w:rPr>
      </w:pPr>
    </w:p>
    <w:p w14:paraId="314B691F" w14:textId="350C87C7" w:rsidR="001544B7" w:rsidRPr="001544B7" w:rsidRDefault="001544B7" w:rsidP="001544B7">
      <w:pPr>
        <w:rPr>
          <w:rtl/>
        </w:rPr>
      </w:pPr>
    </w:p>
    <w:p w14:paraId="3CC1BC01" w14:textId="6F563C9D" w:rsidR="001544B7" w:rsidRPr="001544B7" w:rsidRDefault="001544B7" w:rsidP="001544B7">
      <w:pPr>
        <w:rPr>
          <w:rtl/>
        </w:rPr>
      </w:pPr>
    </w:p>
    <w:p w14:paraId="5A605376" w14:textId="3C6EBC98" w:rsidR="001544B7" w:rsidRPr="001544B7" w:rsidRDefault="001544B7" w:rsidP="001544B7">
      <w:pPr>
        <w:rPr>
          <w:rtl/>
        </w:rPr>
      </w:pPr>
    </w:p>
    <w:p w14:paraId="7F45EE2E" w14:textId="38CF482F" w:rsidR="001544B7" w:rsidRPr="001544B7" w:rsidRDefault="001544B7" w:rsidP="001544B7">
      <w:pPr>
        <w:rPr>
          <w:rtl/>
        </w:rPr>
      </w:pPr>
    </w:p>
    <w:p w14:paraId="0310F517" w14:textId="4EA0CB11" w:rsidR="001544B7" w:rsidRDefault="001544B7" w:rsidP="001544B7">
      <w:pPr>
        <w:jc w:val="right"/>
        <w:rPr>
          <w:rFonts w:ascii="Heebo Light" w:hAnsi="Heebo Light" w:cs="Heebo Light"/>
          <w:rtl/>
        </w:rPr>
      </w:pPr>
    </w:p>
    <w:p w14:paraId="099B3C9F" w14:textId="77777777" w:rsidR="001544B7" w:rsidRPr="001544B7" w:rsidRDefault="001544B7" w:rsidP="001544B7">
      <w:pPr>
        <w:rPr>
          <w:rtl/>
        </w:rPr>
      </w:pPr>
    </w:p>
    <w:p w14:paraId="0DDEE960" w14:textId="77777777" w:rsidR="001544B7" w:rsidRPr="001544B7" w:rsidRDefault="001544B7" w:rsidP="001544B7"/>
    <w:sectPr w:rsidR="001544B7" w:rsidRPr="001544B7" w:rsidSect="00154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B4752" w14:textId="77777777" w:rsidR="00242BAB" w:rsidRDefault="00242BAB">
      <w:r>
        <w:separator/>
      </w:r>
    </w:p>
  </w:endnote>
  <w:endnote w:type="continuationSeparator" w:id="0">
    <w:p w14:paraId="26292F34" w14:textId="77777777" w:rsidR="00242BAB" w:rsidRDefault="00242BAB">
      <w:r>
        <w:continuationSeparator/>
      </w:r>
    </w:p>
  </w:endnote>
  <w:endnote w:type="continuationNotice" w:id="1">
    <w:p w14:paraId="6CC223E0" w14:textId="77777777" w:rsidR="00242BAB" w:rsidRDefault="00242BA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Heebo Black">
    <w:charset w:val="B1"/>
    <w:family w:val="auto"/>
    <w:pitch w:val="variable"/>
    <w:sig w:usb0="A00008E7" w:usb1="40000043" w:usb2="00000000" w:usb3="00000000" w:csb0="00000021" w:csb1="00000000"/>
  </w:font>
  <w:font w:name="Heebo">
    <w:altName w:val="Cambria"/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28E22F81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1544B7">
      <w:rPr>
        <w:noProof/>
        <w:rtl/>
      </w:rPr>
      <w:t xml:space="preserve">תרגול </w:t>
    </w:r>
    <w:r w:rsidR="001544B7">
      <w:rPr>
        <w:noProof/>
      </w:rPr>
      <w:t>WINDOW FUNCTIONS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5779829A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512EEA" w:rsidRPr="00512EEA">
      <w:rPr>
        <w:b/>
        <w:bCs/>
        <w:noProof/>
        <w:rtl/>
      </w:rPr>
      <w:t>תרגול</w:t>
    </w:r>
    <w:r w:rsidR="00512EEA">
      <w:rPr>
        <w:noProof/>
        <w:rtl/>
      </w:rPr>
      <w:t xml:space="preserve"> </w:t>
    </w:r>
    <w:r w:rsidR="00512EEA">
      <w:rPr>
        <w:noProof/>
      </w:rPr>
      <w:t>WINDOW FUNCTIONS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CF3B6F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 w:rsidR="001544B7">
      <w:rPr>
        <w:rStyle w:val="PageNumber"/>
        <w:rFonts w:hint="cs"/>
        <w:rtl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C564F" w14:textId="77777777" w:rsidR="00242BAB" w:rsidRDefault="00242BAB">
      <w:r>
        <w:separator/>
      </w:r>
    </w:p>
  </w:footnote>
  <w:footnote w:type="continuationSeparator" w:id="0">
    <w:p w14:paraId="1F8C5861" w14:textId="77777777" w:rsidR="00242BAB" w:rsidRDefault="00242BAB">
      <w:r>
        <w:continuationSeparator/>
      </w:r>
    </w:p>
  </w:footnote>
  <w:footnote w:type="continuationNotice" w:id="1">
    <w:p w14:paraId="08E7849D" w14:textId="77777777" w:rsidR="00242BAB" w:rsidRDefault="00242BA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8D7ED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688C5CE3" w:rsidR="003D3177" w:rsidRDefault="003D3177" w:rsidP="00EF2199">
    <w:pPr>
      <w:pStyle w:val="Header"/>
      <w:rPr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  <w:t xml:space="preserve">מדור </w:t>
    </w:r>
    <w:r w:rsidR="001544B7">
      <w:rPr>
        <w:rFonts w:hint="cs"/>
        <w:rtl/>
      </w:rPr>
      <w:t>מאיה</w:t>
    </w:r>
    <w:r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8D7ED7" w:rsidP="00FF58BD">
    <w:pPr>
      <w:pStyle w:val="Header"/>
      <w:rPr>
        <w:rtl/>
      </w:rPr>
    </w:pPr>
    <w:fldSimple w:instr="SUBJECT  \* MERGEFORMAT">
      <w:r w:rsidR="000E70B7"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proofErr w:type="spellStart"/>
    <w:r w:rsidR="000E70B7">
      <w:rPr>
        <w:rtl/>
      </w:rPr>
      <w:t>תוב"ל</w:t>
    </w:r>
    <w:proofErr w:type="spellEnd"/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BA09C5C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</w:abstractNum>
  <w:abstractNum w:abstractNumId="3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993480">
    <w:abstractNumId w:val="5"/>
  </w:num>
  <w:num w:numId="2" w16cid:durableId="227769827">
    <w:abstractNumId w:val="0"/>
  </w:num>
  <w:num w:numId="3" w16cid:durableId="1661810537">
    <w:abstractNumId w:val="2"/>
  </w:num>
  <w:num w:numId="4" w16cid:durableId="998534255">
    <w:abstractNumId w:val="3"/>
  </w:num>
  <w:num w:numId="5" w16cid:durableId="1359356925">
    <w:abstractNumId w:val="1"/>
  </w:num>
  <w:num w:numId="6" w16cid:durableId="1574587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35AF"/>
    <w:rsid w:val="00036E38"/>
    <w:rsid w:val="00055696"/>
    <w:rsid w:val="00057236"/>
    <w:rsid w:val="000637AC"/>
    <w:rsid w:val="0007718F"/>
    <w:rsid w:val="00087DCE"/>
    <w:rsid w:val="000B214F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72D3"/>
    <w:rsid w:val="001511F6"/>
    <w:rsid w:val="001544B7"/>
    <w:rsid w:val="0017013C"/>
    <w:rsid w:val="001740C4"/>
    <w:rsid w:val="001C069C"/>
    <w:rsid w:val="001C11CA"/>
    <w:rsid w:val="001D68DF"/>
    <w:rsid w:val="001E712E"/>
    <w:rsid w:val="001F02EF"/>
    <w:rsid w:val="001F6D73"/>
    <w:rsid w:val="0021664A"/>
    <w:rsid w:val="0022090B"/>
    <w:rsid w:val="00222157"/>
    <w:rsid w:val="00240C40"/>
    <w:rsid w:val="00242BAB"/>
    <w:rsid w:val="00273194"/>
    <w:rsid w:val="00276636"/>
    <w:rsid w:val="0028650A"/>
    <w:rsid w:val="002C49A3"/>
    <w:rsid w:val="002D0C62"/>
    <w:rsid w:val="002F7333"/>
    <w:rsid w:val="00307F3E"/>
    <w:rsid w:val="00317443"/>
    <w:rsid w:val="0032248A"/>
    <w:rsid w:val="003527C0"/>
    <w:rsid w:val="00353ED8"/>
    <w:rsid w:val="00373A44"/>
    <w:rsid w:val="00377070"/>
    <w:rsid w:val="00383AE3"/>
    <w:rsid w:val="003A40DC"/>
    <w:rsid w:val="003B3AD2"/>
    <w:rsid w:val="003B4758"/>
    <w:rsid w:val="003D3177"/>
    <w:rsid w:val="003E5759"/>
    <w:rsid w:val="00402995"/>
    <w:rsid w:val="004108AF"/>
    <w:rsid w:val="00423E63"/>
    <w:rsid w:val="0045039E"/>
    <w:rsid w:val="00454CFB"/>
    <w:rsid w:val="00462FCE"/>
    <w:rsid w:val="00487EC7"/>
    <w:rsid w:val="004A289E"/>
    <w:rsid w:val="004B0CA1"/>
    <w:rsid w:val="004C1420"/>
    <w:rsid w:val="004D2D1F"/>
    <w:rsid w:val="004D6897"/>
    <w:rsid w:val="004E5710"/>
    <w:rsid w:val="005068A0"/>
    <w:rsid w:val="00512EEA"/>
    <w:rsid w:val="0051465E"/>
    <w:rsid w:val="00533772"/>
    <w:rsid w:val="00537453"/>
    <w:rsid w:val="00541800"/>
    <w:rsid w:val="00550439"/>
    <w:rsid w:val="00572128"/>
    <w:rsid w:val="00580563"/>
    <w:rsid w:val="00584000"/>
    <w:rsid w:val="00584E71"/>
    <w:rsid w:val="00587DC5"/>
    <w:rsid w:val="005A5B66"/>
    <w:rsid w:val="005B20C0"/>
    <w:rsid w:val="005B32FC"/>
    <w:rsid w:val="005B7B2A"/>
    <w:rsid w:val="005C0B75"/>
    <w:rsid w:val="005C4034"/>
    <w:rsid w:val="005C4321"/>
    <w:rsid w:val="005D748C"/>
    <w:rsid w:val="005F0B7E"/>
    <w:rsid w:val="005F55DF"/>
    <w:rsid w:val="006232AD"/>
    <w:rsid w:val="00624CF3"/>
    <w:rsid w:val="0063292A"/>
    <w:rsid w:val="006427AC"/>
    <w:rsid w:val="00671A9B"/>
    <w:rsid w:val="006942AD"/>
    <w:rsid w:val="006B1EB3"/>
    <w:rsid w:val="006F29F4"/>
    <w:rsid w:val="007144BA"/>
    <w:rsid w:val="007173A6"/>
    <w:rsid w:val="0072101C"/>
    <w:rsid w:val="00725573"/>
    <w:rsid w:val="007255B5"/>
    <w:rsid w:val="007457E9"/>
    <w:rsid w:val="00752662"/>
    <w:rsid w:val="00766B2F"/>
    <w:rsid w:val="00767CFF"/>
    <w:rsid w:val="0079519E"/>
    <w:rsid w:val="007C72D4"/>
    <w:rsid w:val="007D58EB"/>
    <w:rsid w:val="007D70DF"/>
    <w:rsid w:val="007F5F63"/>
    <w:rsid w:val="00802F1C"/>
    <w:rsid w:val="00806458"/>
    <w:rsid w:val="0082003B"/>
    <w:rsid w:val="008374DC"/>
    <w:rsid w:val="0084112C"/>
    <w:rsid w:val="00854D79"/>
    <w:rsid w:val="008626D0"/>
    <w:rsid w:val="00865E39"/>
    <w:rsid w:val="008A13F2"/>
    <w:rsid w:val="008D7ED7"/>
    <w:rsid w:val="008E2E63"/>
    <w:rsid w:val="009214BE"/>
    <w:rsid w:val="00932BE6"/>
    <w:rsid w:val="00932CAE"/>
    <w:rsid w:val="00944B9A"/>
    <w:rsid w:val="00963D0A"/>
    <w:rsid w:val="009643D4"/>
    <w:rsid w:val="00980B09"/>
    <w:rsid w:val="00983273"/>
    <w:rsid w:val="00995D83"/>
    <w:rsid w:val="009D17E2"/>
    <w:rsid w:val="009E5EB3"/>
    <w:rsid w:val="009F50E5"/>
    <w:rsid w:val="009F6A74"/>
    <w:rsid w:val="009F7BD1"/>
    <w:rsid w:val="00A07EC0"/>
    <w:rsid w:val="00A21900"/>
    <w:rsid w:val="00A35C85"/>
    <w:rsid w:val="00A35E49"/>
    <w:rsid w:val="00A464F8"/>
    <w:rsid w:val="00A46B3D"/>
    <w:rsid w:val="00A654CD"/>
    <w:rsid w:val="00A97205"/>
    <w:rsid w:val="00AA090D"/>
    <w:rsid w:val="00AE5785"/>
    <w:rsid w:val="00B07476"/>
    <w:rsid w:val="00B260AB"/>
    <w:rsid w:val="00B34614"/>
    <w:rsid w:val="00B435F9"/>
    <w:rsid w:val="00B629D1"/>
    <w:rsid w:val="00B74B87"/>
    <w:rsid w:val="00B85DDC"/>
    <w:rsid w:val="00BC681C"/>
    <w:rsid w:val="00BF3A83"/>
    <w:rsid w:val="00BF59DA"/>
    <w:rsid w:val="00BF5E31"/>
    <w:rsid w:val="00C03AA0"/>
    <w:rsid w:val="00C12E1D"/>
    <w:rsid w:val="00C16819"/>
    <w:rsid w:val="00C233A8"/>
    <w:rsid w:val="00C33C89"/>
    <w:rsid w:val="00C37DBD"/>
    <w:rsid w:val="00C80E40"/>
    <w:rsid w:val="00C85DE6"/>
    <w:rsid w:val="00C8629A"/>
    <w:rsid w:val="00CB6ED6"/>
    <w:rsid w:val="00CD79A3"/>
    <w:rsid w:val="00CE7028"/>
    <w:rsid w:val="00CF29C0"/>
    <w:rsid w:val="00CF3B6F"/>
    <w:rsid w:val="00D16A02"/>
    <w:rsid w:val="00D16B99"/>
    <w:rsid w:val="00D353E2"/>
    <w:rsid w:val="00D55A09"/>
    <w:rsid w:val="00D5771D"/>
    <w:rsid w:val="00D63FCF"/>
    <w:rsid w:val="00D72245"/>
    <w:rsid w:val="00D90510"/>
    <w:rsid w:val="00DA39C1"/>
    <w:rsid w:val="00DC3991"/>
    <w:rsid w:val="00DC7759"/>
    <w:rsid w:val="00DD0A45"/>
    <w:rsid w:val="00E05F29"/>
    <w:rsid w:val="00E15A63"/>
    <w:rsid w:val="00E242F4"/>
    <w:rsid w:val="00E32653"/>
    <w:rsid w:val="00E44BDF"/>
    <w:rsid w:val="00E57609"/>
    <w:rsid w:val="00E64D98"/>
    <w:rsid w:val="00E9771C"/>
    <w:rsid w:val="00EA6447"/>
    <w:rsid w:val="00EB05E9"/>
    <w:rsid w:val="00EB3FAA"/>
    <w:rsid w:val="00EB47BC"/>
    <w:rsid w:val="00EC65DF"/>
    <w:rsid w:val="00EF076D"/>
    <w:rsid w:val="00EF2199"/>
    <w:rsid w:val="00EF7368"/>
    <w:rsid w:val="00F22BF9"/>
    <w:rsid w:val="00F56F35"/>
    <w:rsid w:val="00F57D51"/>
    <w:rsid w:val="00F80922"/>
    <w:rsid w:val="00FB58A4"/>
    <w:rsid w:val="00FD2763"/>
    <w:rsid w:val="00FF58BD"/>
    <w:rsid w:val="060BC009"/>
    <w:rsid w:val="08DA2003"/>
    <w:rsid w:val="09421A0A"/>
    <w:rsid w:val="0AF67327"/>
    <w:rsid w:val="0C05AC5E"/>
    <w:rsid w:val="11CAA2DB"/>
    <w:rsid w:val="120BD601"/>
    <w:rsid w:val="12C2933C"/>
    <w:rsid w:val="13EB6880"/>
    <w:rsid w:val="1CE1FC2F"/>
    <w:rsid w:val="221B831D"/>
    <w:rsid w:val="235A10A8"/>
    <w:rsid w:val="26F376FD"/>
    <w:rsid w:val="2CA65FFC"/>
    <w:rsid w:val="31F619A1"/>
    <w:rsid w:val="36346CE3"/>
    <w:rsid w:val="36A0D49A"/>
    <w:rsid w:val="4059DFBC"/>
    <w:rsid w:val="42DA11BA"/>
    <w:rsid w:val="4455B0EE"/>
    <w:rsid w:val="475781B6"/>
    <w:rsid w:val="4F8F2380"/>
    <w:rsid w:val="50077997"/>
    <w:rsid w:val="54284A22"/>
    <w:rsid w:val="591F227A"/>
    <w:rsid w:val="69793099"/>
    <w:rsid w:val="6FA67C59"/>
    <w:rsid w:val="79922975"/>
    <w:rsid w:val="7C148AEC"/>
    <w:rsid w:val="7C97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F9D1C821-AFFE-4F1B-A5FD-0941A4D3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8deb2fb2-fe57-4ac5-9d81-e4e003af2c57"/>
    <ds:schemaRef ds:uri="6f55ba1a-c9f5-4ef5-9761-60bf5e2b118c"/>
  </ds:schemaRefs>
</ds:datastoreItem>
</file>

<file path=customXml/itemProps3.xml><?xml version="1.0" encoding="utf-8"?>
<ds:datastoreItem xmlns:ds="http://schemas.openxmlformats.org/officeDocument/2006/customXml" ds:itemID="{2BB45D7E-2A62-4950-8238-22241B0795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AD5906-E34A-4166-95D2-688A004FD18C}"/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34</TotalTime>
  <Pages>5</Pages>
  <Words>158</Words>
  <Characters>907</Characters>
  <Application>Microsoft Office Word</Application>
  <DocSecurity>0</DocSecurity>
  <Lines>7</Lines>
  <Paragraphs>2</Paragraphs>
  <ScaleCrop>false</ScaleCrop>
  <Manager/>
  <Company>ביה"ס למקצועות המחשב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רעות שם טוב</cp:lastModifiedBy>
  <cp:revision>18</cp:revision>
  <cp:lastPrinted>2008-05-28T01:29:00Z</cp:lastPrinted>
  <dcterms:created xsi:type="dcterms:W3CDTF">2020-12-24T16:02:00Z</dcterms:created>
  <dcterms:modified xsi:type="dcterms:W3CDTF">2024-11-13T15:39:00Z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