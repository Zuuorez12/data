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du wp14">
  <w:body>
    <w:p w:rsidRPr="00B74B87" w:rsidR="00587DC5" w:rsidP="007D70DF" w:rsidRDefault="18FBD868" w14:paraId="3F63455C" w14:textId="31B58AE5">
      <w:pPr>
        <w:jc w:val="left"/>
        <w:rPr>
          <w:rFonts w:ascii="Heebo Light" w:hAnsi="Heebo Light" w:cs="Heebo Light"/>
        </w:rPr>
      </w:pPr>
      <w:r w:rsidRPr="17D469DF">
        <w:rPr>
          <w:rFonts w:ascii="Heebo Light" w:hAnsi="Heebo Light" w:cs="Heebo Light"/>
        </w:rPr>
        <w:t xml:space="preserve"> </w:t>
      </w:r>
    </w:p>
    <w:p w:rsidRPr="00B74B87" w:rsidR="000141DE" w:rsidP="688F7252" w:rsidRDefault="00187DEA" w14:paraId="3F634563" w14:textId="5424D09C" w14:noSpellErr="1">
      <w:pPr>
        <w:pStyle w:val="ae"/>
        <w:numPr>
          <w:ilvl w:val="0"/>
          <w:numId w:val="0"/>
        </w:numPr>
        <w:pBdr>
          <w:right w:val="single" w:color="FF000000" w:sz="6" w:space="18"/>
        </w:pBdr>
        <w:rPr>
          <w:rFonts w:ascii="Heebo Black" w:hAnsi="Heebo Black" w:cs="Heebo Black"/>
          <w:rtl w:val="1"/>
        </w:rPr>
      </w:pPr>
      <w:r w:rsidRPr="00E4046F">
        <w:rPr>
          <w:b w:val="0"/>
          <w:bCs/>
          <w:noProof/>
          <w:color w:val="000000" w:themeColor="text1"/>
          <w:szCs w:val="18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4A3BD121" wp14:editId="3DC4D103">
                <wp:simplePos x="0" y="0"/>
                <wp:positionH relativeFrom="margin">
                  <wp:posOffset>3680460</wp:posOffset>
                </wp:positionH>
                <wp:positionV relativeFrom="paragraph">
                  <wp:posOffset>869950</wp:posOffset>
                </wp:positionV>
                <wp:extent cx="3010535" cy="1769745"/>
                <wp:effectExtent l="0" t="0" r="18415" b="20955"/>
                <wp:wrapTopAndBottom/>
                <wp:docPr id="6" name="Text 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3D6654-A06C-4BDD-AFA1-4320665725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10535" cy="176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xmlns:w14="http://schemas.microsoft.com/office/word/2010/wordml" w:rsidR="00187DEA" w:rsidP="00187DEA" w:rsidRDefault="00187DEA" w14:paraId="0038CBC3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xmlns:w14="http://schemas.microsoft.com/office/word/2010/wordml" w:rsidR="00187DEA" w:rsidP="00187DEA" w:rsidRDefault="00187DEA" w14:paraId="1DED99DC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* יש לעגל מספרים עשרוניים ל2 ספרות אחרי הנקודה</w:t>
                            </w:r>
                          </w:p>
                          <w:p xmlns:w14="http://schemas.microsoft.com/office/word/2010/wordml" w:rsidR="00187DEA" w:rsidP="00187DEA" w:rsidRDefault="00187DEA" w14:paraId="3F34523B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* יש להוסיף לכל שליפה הערה מתאימה שמתחילות עם שני מקפים והמילה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SELECTS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  <w:p xmlns:w14="http://schemas.microsoft.com/office/word/2010/wordml" w:rsidR="00187DEA" w:rsidP="00187DEA" w:rsidRDefault="00187DEA" w14:paraId="55438A55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* בסוף כל שליפה יופיע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xmlns:w14="http://schemas.microsoft.com/office/word/2010/wordml" w:rsidR="00187DEA" w:rsidP="00187DEA" w:rsidRDefault="00187DEA" w14:paraId="1B1EC41C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* אורך שורה יהיה פחות מ-90 תווים</w:t>
                            </w:r>
                          </w:p>
                          <w:p xmlns:w14="http://schemas.microsoft.com/office/word/2010/wordml" w:rsidR="00187DEA" w:rsidP="00187DEA" w:rsidRDefault="00187DEA" w14:paraId="065628DD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* נתינת שמות לעמודות שמבצעים עליהן פעולה מסוימת או שהשם שלהן לא משמעותי היא חובה</w:t>
                            </w:r>
                          </w:p>
                          <w:p xmlns:w14="http://schemas.microsoft.com/office/word/2010/wordml" w:rsidR="00187DEA" w:rsidP="00187DEA" w:rsidRDefault="00187DEA" w14:paraId="326A4CB9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hint="cs"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* פונקציות כותבים באותיות גדולות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615B968A">
              <v:shapetype xmlns:o="urn:schemas-microsoft-com:office:office" xmlns:v="urn:schemas-microsoft-com:vml" id="_x0000_t202" coordsize="21600,21600" o:spt="202" path="m,l,21600r21600,l21600,xe" w14:anchorId="4A3BD121">
                <v:stroke joinstyle="miter"/>
                <v:path gradientshapeok="t" o:connecttype="rect"/>
              </v:shapetype>
              <v:shape xmlns:o="urn:schemas-microsoft-com:office:office" xmlns:v="urn:schemas-microsoft-com:vml" id="Text Box 6" style="position:absolute;left:0;text-align:left;margin-left:289.8pt;margin-top:68.5pt;width:237.05pt;height:139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CzOnQEAACoDAAAOAAAAZHJzL2Uyb0RvYy54bWysUk1vEzEQvSPxHyzfySYtaekqmwpalQsC&#10;pNIf4HjtrCXbY2ac7ObfM3ZCUsENcbE9X8/vzczqfgpe7A2Sg9jJxWwuhYkaehe3nXz58fTugxSU&#10;VeyVh2g6eTAk79dv36zG1JorGMD3BgWDRGrH1Mkh59Q2DenBBEUzSCZy0AIGldnEbdOjGhk9+OZq&#10;Pr9pRsA+IWhDxN7HY1CuK761Rudv1pLJwneSueV6Yj035WzWK9VuUaXB6RMN9Q8sgnKRPz1DPaqs&#10;xA7dX1DBaQQCm2caQgPWOm2qBlazmP+h5nlQyVQt3BxK5zbR/4PVX/fP6TuKPH2CiQdYGjImaomd&#10;Rc9kMZSbmQqOcwsP57aZKQvNzmtmvrxeSqE5tri9ubt9vyw4zaU8IeXPBoIoj04iz6W2S+2/UD6m&#10;/k4pv0V4ct7X2fhYHATe9cVXjbIc5sGj2Csea54qa/7tVRZbpbK5aCmvPG2mk8AN9AfWPfLoO0k/&#10;dwqNFJj9A9RNObL4uMtgXSVYyo81J1QeSJV4Wp4y8dd2zbqs+PoXAAAA//8DAFBLAwQUAAYACAAA&#10;ACEAQQsjkuMAAAAMAQAADwAAAGRycy9kb3ducmV2LnhtbEyPQU/CQBCF7yb+h82YeJMtYrtauyUK&#10;ITEED4AhHpd2bBu7s013gfLvGU56nLwvb76XTQfbiiP2vnGkYTyKQCAVrmyo0vC1XTw8g/DBUGla&#10;R6jhjB6m+e1NZtLSnWiNx02oBJeQT42GOoQuldIXNVrjR65D4uzH9dYEPvtKlr05cblt5WMUJdKa&#10;hvhDbTqc1Vj8bg5Ww8f2vFyr2Wdil+/z79VO+t1ivtL6/m54ewURcAh/MFz1WR1ydtq7A5VetBpi&#10;9ZIwysFE8agrEcUTBWKv4WkcK5B5Jv+PyC8AAAD//wMAUEsBAi0AFAAGAAgAAAAhALaDOJL+AAAA&#10;4QEAABMAAAAAAAAAAAAAAAAAAAAAAFtDb250ZW50X1R5cGVzXS54bWxQSwECLQAUAAYACAAAACEA&#10;OP0h/9YAAACUAQAACwAAAAAAAAAAAAAAAAAvAQAAX3JlbHMvLnJlbHNQSwECLQAUAAYACAAAACEA&#10;d+gszp0BAAAqAwAADgAAAAAAAAAAAAAAAAAuAgAAZHJzL2Uyb0RvYy54bWxQSwECLQAUAAYACAAA&#10;ACEAQQsjkuMAAAAMAQAADwAAAAAAAAAAAAAAAAD3AwAAZHJzL2Rvd25yZXYueG1sUEsFBgAAAAAE&#10;AAQA8wAAAAcFAAAAAA==&#10;">
                <v:textbox>
                  <w:txbxContent>
                    <w:p w:rsidR="00187DEA" w:rsidP="00187DEA" w:rsidRDefault="00187DEA" w14:paraId="672A6659" w14:textId="77777777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</w:pPr>
                    </w:p>
                    <w:p w:rsidR="00187DEA" w:rsidP="00187DEA" w:rsidRDefault="00187DEA" w14:paraId="1D7337D3" w14:textId="77777777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* יש לעגל מספרים עשרוניים ל2 ספרות אחרי הנקודה</w:t>
                      </w:r>
                    </w:p>
                    <w:p w:rsidR="00187DEA" w:rsidP="00187DEA" w:rsidRDefault="00187DEA" w14:paraId="4457AF66" w14:textId="77777777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* יש להוסיף לכל שליפה הערה מתאימה שמתחילות עם שני מקפים והמילה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SELECTS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.</w:t>
                      </w:r>
                    </w:p>
                    <w:p w:rsidR="00187DEA" w:rsidP="00187DEA" w:rsidRDefault="00187DEA" w14:paraId="6FECA140" w14:textId="77777777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* בסוף כל שליפה יופיע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;</w:t>
                      </w:r>
                    </w:p>
                    <w:p w:rsidR="00187DEA" w:rsidP="00187DEA" w:rsidRDefault="00187DEA" w14:paraId="27CBFE04" w14:textId="77777777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* אורך שורה יהיה פחות מ-90 תווים</w:t>
                      </w:r>
                    </w:p>
                    <w:p w:rsidR="00187DEA" w:rsidP="00187DEA" w:rsidRDefault="00187DEA" w14:paraId="591DE3EC" w14:textId="77777777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* נתינת שמות לעמודות שמבצעים עליהן פעולה מסוימת או שהשם שלהן לא משמעותי היא חובה</w:t>
                      </w:r>
                    </w:p>
                    <w:p w:rsidR="00187DEA" w:rsidP="00187DEA" w:rsidRDefault="00187DEA" w14:paraId="414993FB" w14:textId="77777777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* פונקציות כותבים באותיות גדולות</w:t>
                      </w:r>
                    </w:p>
                  </w:txbxContent>
                </v:textbox>
                <w10:wrap xmlns:w10="urn:schemas-microsoft-com:office:word" type="topAndBottom" anchorx="margin"/>
              </v:shape>
            </w:pict>
          </mc:Fallback>
        </mc:AlternateContent>
      </w:r>
      <w:r w:rsidRPr="00B74B87" w:rsidR="006427AC">
        <w:rPr>
          <w:rFonts w:ascii="Heebo Medium" w:hAnsi="Heebo Medium" w:cs="Heebo Medium"/>
        </w:rPr>
        <w:fldChar w:fldCharType="begin"/>
      </w:r>
      <w:r w:rsidRPr="00B74B87" w:rsidR="006427AC">
        <w:rPr>
          <w:rFonts w:ascii="Heebo Medium" w:hAnsi="Heebo Medium" w:cs="Heebo Medium"/>
        </w:rPr>
        <w:instrText xml:space="preserve"> TITLE  \* MERGEFORMAT </w:instrText>
      </w:r>
      <w:r w:rsidRPr="00B74B87" w:rsidR="006427AC">
        <w:rPr>
          <w:rFonts w:ascii="Heebo Medium" w:hAnsi="Heebo Medium" w:cs="Heebo Medium"/>
        </w:rPr>
        <w:fldChar w:fldCharType="separate"/>
      </w:r>
      <w:r w:rsidRPr="00B74B87" w:rsidR="000141DE">
        <w:rPr>
          <w:rFonts w:ascii="Heebo Medium" w:hAnsi="Heebo Medium" w:cs="Heebo Medium"/>
          <w:rtl w:val="1"/>
        </w:rPr>
        <w:t>ת</w:t>
      </w:r>
      <w:r w:rsidRPr="00B74B87" w:rsidR="006427AC">
        <w:rPr>
          <w:rFonts w:ascii="Heebo Medium" w:hAnsi="Heebo Medium" w:cs="Heebo Medium"/>
        </w:rPr>
        <w:fldChar w:fldCharType="end"/>
      </w:r>
      <w:r w:rsidRPr="00B74B87" w:rsidR="00D353E2">
        <w:rPr>
          <w:rFonts w:ascii="Heebo Medium" w:hAnsi="Heebo Medium" w:cs="Heebo Medium"/>
          <w:rtl w:val="1"/>
        </w:rPr>
        <w:t>רגול</w:t>
      </w:r>
      <w:r w:rsidR="00524B1A">
        <w:rPr>
          <w:rFonts w:ascii="Heebo Medium" w:hAnsi="Heebo Medium" w:cs="Heebo Medium"/>
          <w:rtl w:val="1"/>
        </w:rPr>
        <w:t xml:space="preserve"> סגור</w:t>
      </w:r>
      <w:r w:rsidRPr="00B74B87" w:rsidR="00D353E2">
        <w:rPr>
          <w:rFonts w:ascii="Heebo Black" w:hAnsi="Heebo Black" w:cs="Heebo Black"/>
        </w:rPr>
        <w:t xml:space="preserve"> </w:t>
      </w:r>
      <w:r w:rsidR="00CE3FA2">
        <w:rPr>
          <w:rFonts w:ascii="Heebo Medium" w:hAnsi="Heebo Medium" w:cs="Heebo Medium"/>
          <w:sz w:val="48"/>
          <w:szCs w:val="48"/>
        </w:rPr>
        <w:t xml:space="preserve">DB </w:t>
      </w:r>
      <w:r w:rsidR="00A70EE4">
        <w:rPr>
          <w:rFonts w:ascii="Heebo Medium" w:hAnsi="Heebo Medium" w:cs="Heebo Medium"/>
          <w:sz w:val="48"/>
          <w:szCs w:val="48"/>
        </w:rPr>
        <w:t>N</w:t>
      </w:r>
      <w:r w:rsidR="00A70EE4">
        <w:rPr>
          <w:rFonts w:ascii="Heebo Medium" w:hAnsi="Heebo Medium" w:cs="Heebo Medium"/>
          <w:sz w:val="48"/>
          <w:szCs w:val="48"/>
        </w:rPr>
        <w:t>orthwind Traders</w:t>
      </w:r>
    </w:p>
    <w:p w:rsidRPr="00700E8D" w:rsidR="00700E8D" w:rsidP="008B0BE2" w:rsidRDefault="00187DEA" w14:paraId="3519B8E1" w14:textId="2363DA2C" w14:noSpellErr="1">
      <w:pPr>
        <w:pStyle w:val="Normal5"/>
        <w:numPr>
          <w:ilvl w:val="0"/>
          <w:numId w:val="0"/>
        </w:numPr>
        <w:rPr>
          <w:rtl w:val="1"/>
        </w:rPr>
      </w:pPr>
      <w:r w:rsidRPr="00E4046F">
        <w:rPr>
          <w:rFonts w:ascii="Heebo" w:hAnsi="Heebo" w:eastAsia="Heebo" w:cs="Heebo"/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1" behindDoc="0" locked="0" layoutInCell="1" allowOverlap="1" wp14:anchorId="2DC757D0" wp14:editId="3F28B422">
                <wp:simplePos x="0" y="0"/>
                <wp:positionH relativeFrom="column">
                  <wp:posOffset>373380</wp:posOffset>
                </wp:positionH>
                <wp:positionV relativeFrom="paragraph">
                  <wp:posOffset>187960</wp:posOffset>
                </wp:positionV>
                <wp:extent cx="3117850" cy="1769745"/>
                <wp:effectExtent l="0" t="0" r="25400" b="209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17850" cy="176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xmlns:w14="http://schemas.microsoft.com/office/word/2010/wordml" w:rsidR="00187DEA" w:rsidP="00187DEA" w:rsidRDefault="00187DEA" w14:paraId="65A0D8DE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u w:val="single"/>
                                <w:rtl/>
                              </w:rPr>
                              <w:t>איך מגישים?</w:t>
                            </w:r>
                          </w:p>
                          <w:p xmlns:w14="http://schemas.microsoft.com/office/word/2010/wordml" w:rsidR="00187DEA" w:rsidP="00187DEA" w:rsidRDefault="00187DEA" w14:paraId="66AC9E6E" w14:textId="7E110D4A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ב</w:t>
                            </w:r>
                            <w:r>
                              <w:rPr>
                                <w:rFonts w:hint="cs"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וובונה</w:t>
                            </w:r>
                            <w:proofErr w:type="spellEnd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 כאשר שם הקובץ הוא: </w:t>
                            </w:r>
                            <w:proofErr w:type="spellStart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CloseEx.sql</w:t>
                            </w:r>
                            <w:proofErr w:type="spellEnd"/>
                          </w:p>
                          <w:p xmlns:w14="http://schemas.microsoft.com/office/word/2010/wordml" w:rsidR="008430EE" w:rsidP="008430EE" w:rsidRDefault="008430EE" w14:paraId="6F37D541" w14:textId="5FB684F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hint="cs"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קובץ הבנת הצורך בשם: </w:t>
                            </w:r>
                            <w:r w:rsidR="00143A8B"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QueryExplanation</w:t>
                            </w:r>
                            <w:r w:rsidR="00A6308A"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.xlsx</w:t>
                            </w:r>
                          </w:p>
                          <w:p xmlns:w14="http://schemas.microsoft.com/office/word/2010/wordml" w:rsidR="00187DEA" w:rsidP="00187DEA" w:rsidRDefault="00187DEA" w14:paraId="0746BD61" w14:textId="06087DF3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בנוסף מעלים גם לכונן האישי: בכונן האישי שלכם  </w:t>
                            </w:r>
                          </w:p>
                          <w:p xmlns:w14="http://schemas.microsoft.com/office/word/2010/wordml" w:rsidR="00187DEA" w:rsidP="00187DEA" w:rsidRDefault="00187DEA" w14:paraId="3FDBD66E" w14:textId="0079CDC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שם הקובץ</w:t>
                            </w:r>
                            <w:r>
                              <w:rPr>
                                <w:rFonts w:hint="cs"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A5635"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Close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ExXXX.sql</w:t>
                            </w:r>
                            <w:proofErr w:type="spellEnd"/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במקום 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XXX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 רשמו את מספר החניך שלכם.</w:t>
                            </w:r>
                          </w:p>
                          <w:p xmlns:w14="http://schemas.microsoft.com/office/word/2010/wordml" w:rsidR="00187DEA" w:rsidP="00187DEA" w:rsidRDefault="00187DEA" w14:paraId="6FBE0988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שימו לב, שמירה בנתיב או שם שגוי יוביל להורדה בציון.</w:t>
                            </w:r>
                          </w:p>
                          <w:p xmlns:w14="http://schemas.microsoft.com/office/word/2010/wordml" w:rsidR="00187DEA" w:rsidP="00187DEA" w:rsidRDefault="00187DEA" w14:paraId="6880A2DC" w14:textId="3ACAA575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חומרי עזר מותרים – כל האינטרנט וחומרי הלימוד לרשותכם, שימו לב שהת</w:t>
                            </w:r>
                            <w:r>
                              <w:rPr>
                                <w:rFonts w:hint="cs"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רגול</w:t>
                            </w: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 xml:space="preserve"> בנוהל סגור!</w:t>
                            </w:r>
                          </w:p>
                          <w:p xmlns:w14="http://schemas.microsoft.com/office/word/2010/wordml" w:rsidR="00187DEA" w:rsidP="00187DEA" w:rsidRDefault="00187DEA" w14:paraId="29F4C6E3" w14:textId="7777777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w:r>
                              <w:rPr>
                                <w:rFonts w:ascii="Heebo" w:hAnsi="Heebo" w:cs="Heebo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  <w:rtl/>
                              </w:rPr>
                              <w:t>בהצלחה!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23E85603">
              <v:shape xmlns:o="urn:schemas-microsoft-com:office:office" xmlns:v="urn:schemas-microsoft-com:vml" id="Text Box 1" style="position:absolute;left:0;text-align:left;margin-left:29.4pt;margin-top:14.8pt;width:245.5pt;height:139.3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7" filled="f" strokecolor="black [3213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2rnwEAADEDAAAOAAAAZHJzL2Uyb0RvYy54bWysUk1vGyEQvVfKf0Dca7xpE6crr6MmUXqp&#10;2kppfwBmwYsEDB2wd/3vM2DXtppb1QswX4/3ZmZ5P3nHdhqThdDxZjbnTAcFvQ2bjv/6+fz+jrOU&#10;Zeilg6A7vteJ36+u3i3H2OprGMD1GhmBhNSOseNDzrEVIqlBe5lmEHWgoAH0MpOJG9GjHAndO3E9&#10;n9+KEbCPCEqnRN6nQ5CvKr4xWuXvxiSdmes4ccv1xHquyylWS9luUMbBqiMN+Q8svLSBPj1BPcks&#10;2RbtGyhvFUICk2cKvABjrNJVA6lp5n+peRlk1FULNSfFU5vS/4NV33Yv8QeyPD3ARAMsDRljahM5&#10;i57JoC83MWUUpxbuT23TU2aKnB+aZnF3QyFFsWZx+2nx8abgiHN5xJS/aPCsPDqONJfaLrn7mvIh&#10;9U9K+S3As3WuzsaF4kjgbF981SjLoR8dsp2kseapsqbfLrLIKpXirKW88rSemO0vdK6h35P8kTag&#10;4+n3VqLmDLN7hLowBzKftxmMrTwLyqHmCE5zqUqPO1QGf2nXrPOmr14BAAD//wMAUEsDBBQABgAI&#10;AAAAIQCtEn5G4gAAAAkBAAAPAAAAZHJzL2Rvd25yZXYueG1sTI/NbsIwEITvlfoO1lbqrTiFEkIa&#10;B7UgpArRAz9CPZp4m0SN11FsILw921N73JnRzLfZrLeNOGPna0cKngcRCKTCmZpKBfvd8ikB4YMm&#10;oxtHqOCKHmb5/V2mU+MutMHzNpSCS8inWkEVQptK6YsKrfYD1yKx9+06qwOfXSlNpy9cbhs5jKJY&#10;Wl0TL1S6xXmFxc/2ZBV87K6rzWT+GdvV++JrfZD+sFyslXp86N9eQQTsw18YfvEZHXJmOroTGS8a&#10;BeOEyYOC4TQGwf74ZcrCUcEoSkYg80z+/yC/AQAA//8DAFBLAQItABQABgAIAAAAIQC2gziS/gAA&#10;AOEBAAATAAAAAAAAAAAAAAAAAAAAAABbQ29udGVudF9UeXBlc10ueG1sUEsBAi0AFAAGAAgAAAAh&#10;ADj9If/WAAAAlAEAAAsAAAAAAAAAAAAAAAAALwEAAF9yZWxzLy5yZWxzUEsBAi0AFAAGAAgAAAAh&#10;ABEjjaufAQAAMQMAAA4AAAAAAAAAAAAAAAAALgIAAGRycy9lMm9Eb2MueG1sUEsBAi0AFAAGAAgA&#10;AAAhAK0SfkbiAAAACQEAAA8AAAAAAAAAAAAAAAAA+QMAAGRycy9kb3ducmV2LnhtbFBLBQYAAAAA&#10;BAAEAPMAAAAIBQAAAAA=&#10;" w14:anchorId="2DC757D0">
                <v:textbox>
                  <w:txbxContent>
                    <w:p w:rsidR="00187DEA" w:rsidP="00187DEA" w:rsidRDefault="00187DEA" w14:paraId="3F51A22C" w14:textId="77777777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u w:val="single"/>
                          <w:rtl/>
                        </w:rPr>
                        <w:t>איך מגישים?</w:t>
                      </w:r>
                    </w:p>
                    <w:p w:rsidR="00187DEA" w:rsidP="00187DEA" w:rsidRDefault="00187DEA" w14:paraId="5B0A36A2" w14:textId="7E110D4A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ב</w:t>
                      </w: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וובונה</w:t>
                      </w:r>
                      <w:proofErr w:type="spellEnd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 כאשר שם הקובץ הוא: </w:t>
                      </w:r>
                      <w:proofErr w:type="spellStart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CloseEx.sql</w:t>
                      </w:r>
                      <w:proofErr w:type="spellEnd"/>
                    </w:p>
                    <w:p w:rsidR="008430EE" w:rsidP="008430EE" w:rsidRDefault="008430EE" w14:paraId="591C8CB8" w14:textId="5FB684F3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קובץ הבנת הצורך בשם: </w:t>
                      </w:r>
                      <w:r w:rsidR="00143A8B"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QueryExplanation</w:t>
                      </w:r>
                      <w:r w:rsidR="00A6308A"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.xlsx</w:t>
                      </w:r>
                    </w:p>
                    <w:p w:rsidR="00187DEA" w:rsidP="00187DEA" w:rsidRDefault="00187DEA" w14:paraId="36943194" w14:textId="06087DF3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בנוסף מעלים גם לכונן האישי: בכונן האישי שלכם  </w:t>
                      </w:r>
                    </w:p>
                    <w:p w:rsidR="00187DEA" w:rsidP="00187DEA" w:rsidRDefault="00187DEA" w14:paraId="4FA967E8" w14:textId="0079CDC0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שם הקובץ</w:t>
                      </w: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: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A5635"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Close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ExXXX.sql</w:t>
                      </w:r>
                      <w:proofErr w:type="spellEnd"/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במקום 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XXX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 רשמו את מספר החניך שלכם.</w:t>
                      </w:r>
                    </w:p>
                    <w:p w:rsidR="00187DEA" w:rsidP="00187DEA" w:rsidRDefault="00187DEA" w14:paraId="5B81C9DF" w14:textId="77777777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שימו לב, שמירה בנתיב או שם שגוי יוביל להורדה בציון.</w:t>
                      </w:r>
                    </w:p>
                    <w:p w:rsidR="00187DEA" w:rsidP="00187DEA" w:rsidRDefault="00187DEA" w14:paraId="0A1F4D22" w14:textId="3ACAA575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חומרי עזר מותרים – כל האינטרנט וחומרי הלימוד לרשותכם, שימו לב שהת</w:t>
                      </w:r>
                      <w:r>
                        <w:rPr>
                          <w:rFonts w:hint="cs"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רגול</w:t>
                      </w: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 xml:space="preserve"> בנוהל סגור!</w:t>
                      </w:r>
                    </w:p>
                    <w:p w:rsidR="00187DEA" w:rsidP="00187DEA" w:rsidRDefault="00187DEA" w14:paraId="48A7139F" w14:textId="77777777">
                      <w:pPr>
                        <w:pStyle w:val="NormalWeb"/>
                        <w:bidi/>
                        <w:spacing w:before="0" w:beforeAutospacing="0" w:after="0" w:afterAutospacing="0"/>
                      </w:pPr>
                      <w:r>
                        <w:rPr>
                          <w:rFonts w:ascii="Heebo" w:hAnsi="Heebo" w:cs="Heebo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  <w:rtl/>
                        </w:rPr>
                        <w:t>בהצלחה!</w:t>
                      </w:r>
                    </w:p>
                  </w:txbxContent>
                </v:textbox>
                <w10:wrap xmlns:w10="urn:schemas-microsoft-com:office:word" type="topAndBottom"/>
              </v:shape>
            </w:pict>
          </mc:Fallback>
        </mc:AlternateContent>
      </w:r>
    </w:p>
    <w:p w:rsidR="00187DEA" w:rsidP="00F45E79" w:rsidRDefault="00187DEA" w14:paraId="06C290AF" w14:textId="3D4B77AA">
      <w:pPr>
        <w:pStyle w:val="Heading5"/>
        <w:numPr>
          <w:ilvl w:val="0"/>
          <w:numId w:val="0"/>
        </w:numPr>
      </w:pPr>
    </w:p>
    <w:p w:rsidRPr="00E75941" w:rsidR="00187DEA" w:rsidP="00187DEA" w:rsidRDefault="00187DEA" w14:paraId="133A9AE3" w14:textId="77777777">
      <w:pPr>
        <w:pStyle w:val="Normal5"/>
        <w:numPr>
          <w:ilvl w:val="0"/>
          <w:numId w:val="0"/>
        </w:numPr>
        <w:ind w:left="340"/>
        <w:rPr>
          <w:rtl/>
        </w:rPr>
      </w:pPr>
    </w:p>
    <w:p w:rsidRPr="00460B8F" w:rsidR="00E862D1" w:rsidP="00E862D1" w:rsidRDefault="00E862D1" w14:paraId="5CA8102F" w14:textId="77777777">
      <w:pPr>
        <w:pStyle w:val="ListParagraph"/>
        <w:numPr>
          <w:ilvl w:val="0"/>
          <w:numId w:val="12"/>
        </w:numPr>
        <w:jc w:val="left"/>
        <w:rPr>
          <w:rFonts w:ascii="Heebo" w:hAnsi="Heebo" w:cs="Heebo"/>
          <w:rtl/>
        </w:rPr>
      </w:pPr>
      <w:r w:rsidRPr="00460B8F">
        <w:rPr>
          <w:rFonts w:hint="cs" w:ascii="Heebo" w:hAnsi="Heebo" w:cs="Heebo"/>
          <w:rtl/>
        </w:rPr>
        <w:t xml:space="preserve">חברת </w:t>
      </w:r>
      <w:r w:rsidRPr="00460B8F">
        <w:rPr>
          <w:rFonts w:ascii="Heebo" w:hAnsi="Heebo" w:cs="Heebo"/>
          <w:sz w:val="22"/>
          <w:szCs w:val="32"/>
        </w:rPr>
        <w:t xml:space="preserve"> </w:t>
      </w:r>
      <w:r w:rsidRPr="00460B8F">
        <w:rPr>
          <w:rFonts w:ascii="Heebo" w:hAnsi="Heebo" w:cs="Heebo"/>
          <w:sz w:val="24"/>
          <w:szCs w:val="36"/>
        </w:rPr>
        <w:t>Northwind</w:t>
      </w:r>
      <w:r w:rsidRPr="00460B8F">
        <w:rPr>
          <w:rFonts w:ascii="Heebo" w:hAnsi="Heebo" w:cs="Heebo"/>
          <w:sz w:val="22"/>
          <w:szCs w:val="32"/>
        </w:rPr>
        <w:t>_</w:t>
      </w:r>
      <w:r w:rsidRPr="00460B8F">
        <w:rPr>
          <w:rFonts w:ascii="Heebo" w:hAnsi="Heebo" w:cs="Heebo"/>
          <w:sz w:val="24"/>
          <w:szCs w:val="36"/>
        </w:rPr>
        <w:t>Traders</w:t>
      </w:r>
      <w:r w:rsidRPr="00460B8F">
        <w:rPr>
          <w:rFonts w:hint="cs" w:ascii="Heebo" w:hAnsi="Heebo" w:cs="Heebo"/>
          <w:sz w:val="20"/>
          <w:szCs w:val="28"/>
          <w:rtl/>
        </w:rPr>
        <w:t xml:space="preserve"> </w:t>
      </w:r>
      <w:r w:rsidRPr="00460B8F">
        <w:rPr>
          <w:rFonts w:hint="cs" w:ascii="Heebo" w:hAnsi="Heebo" w:cs="Heebo"/>
          <w:rtl/>
        </w:rPr>
        <w:t>מעוניינת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לבחון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מחדש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את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מחירי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המוצרים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שלה</w:t>
      </w:r>
      <w:r w:rsidRPr="00460B8F">
        <w:rPr>
          <w:rFonts w:ascii="Heebo" w:hAnsi="Heebo" w:cs="Heebo"/>
          <w:rtl/>
        </w:rPr>
        <w:t xml:space="preserve">. </w:t>
      </w:r>
      <w:r w:rsidRPr="00460B8F">
        <w:rPr>
          <w:rFonts w:hint="cs" w:ascii="Heebo" w:hAnsi="Heebo" w:cs="Heebo"/>
          <w:rtl/>
        </w:rPr>
        <w:t>הציגו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את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כל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המוצרים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שמחיר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היחידה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המוגדר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שלהם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גבוה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מכל ממוצעי המחיר של כל מוצר שנמכר (יש להתחשב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בממוצע במחיר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בו</w:t>
      </w:r>
      <w:r w:rsidRPr="00460B8F">
        <w:rPr>
          <w:rFonts w:ascii="Heebo" w:hAnsi="Heebo" w:cs="Heebo"/>
          <w:rtl/>
        </w:rPr>
        <w:t xml:space="preserve"> </w:t>
      </w:r>
      <w:r>
        <w:rPr>
          <w:rFonts w:hint="cs" w:ascii="Heebo" w:hAnsi="Heebo" w:cs="Heebo"/>
          <w:rtl/>
        </w:rPr>
        <w:t xml:space="preserve">המוצר </w:t>
      </w:r>
      <w:r w:rsidRPr="00460B8F">
        <w:rPr>
          <w:rFonts w:hint="cs" w:ascii="Heebo" w:hAnsi="Heebo" w:cs="Heebo"/>
          <w:rtl/>
        </w:rPr>
        <w:t>נמכר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בפועל)</w:t>
      </w:r>
      <w:r w:rsidRPr="00460B8F">
        <w:rPr>
          <w:rFonts w:ascii="Heebo" w:hAnsi="Heebo" w:cs="Heebo"/>
          <w:rtl/>
        </w:rPr>
        <w:t xml:space="preserve">. </w:t>
      </w:r>
      <w:r w:rsidRPr="00460B8F">
        <w:rPr>
          <w:rFonts w:ascii="Heebo" w:hAnsi="Heebo" w:cs="Heebo"/>
          <w:rtl/>
        </w:rPr>
        <w:br/>
      </w:r>
      <w:r w:rsidRPr="00460B8F">
        <w:rPr>
          <w:rFonts w:hint="cs" w:ascii="Heebo" w:hAnsi="Heebo" w:cs="Heebo"/>
          <w:rtl/>
        </w:rPr>
        <w:t>עבור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כל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מוצר הציגו את המחיר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ליחידה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>המוגדר</w:t>
      </w:r>
      <w:r w:rsidRPr="00460B8F">
        <w:rPr>
          <w:rFonts w:ascii="Heebo" w:hAnsi="Heebo" w:cs="Heebo"/>
          <w:rtl/>
        </w:rPr>
        <w:t xml:space="preserve">, </w:t>
      </w:r>
      <w:r w:rsidRPr="00460B8F">
        <w:rPr>
          <w:rFonts w:hint="cs" w:ascii="Heebo" w:hAnsi="Heebo" w:cs="Heebo"/>
          <w:rtl/>
        </w:rPr>
        <w:t>ואת הכמות</w:t>
      </w:r>
      <w:r w:rsidRPr="00460B8F">
        <w:rPr>
          <w:rFonts w:ascii="Heebo" w:hAnsi="Heebo" w:cs="Heebo"/>
          <w:rtl/>
        </w:rPr>
        <w:t xml:space="preserve"> </w:t>
      </w:r>
      <w:r w:rsidRPr="00460B8F">
        <w:rPr>
          <w:rFonts w:hint="cs" w:ascii="Heebo" w:hAnsi="Heebo" w:cs="Heebo"/>
          <w:rtl/>
        </w:rPr>
        <w:t xml:space="preserve">במלאי. </w:t>
      </w:r>
    </w:p>
    <w:p w:rsidRPr="00D704B9" w:rsidR="00622247" w:rsidP="00E862D1" w:rsidRDefault="00622247" w14:paraId="5616A4E4" w14:textId="76D3CA16">
      <w:pPr>
        <w:pStyle w:val="Normal5"/>
        <w:numPr>
          <w:ilvl w:val="0"/>
          <w:numId w:val="0"/>
        </w:numPr>
        <w:ind w:left="340" w:hanging="340"/>
        <w:rPr>
          <w:b/>
          <w:bCs/>
          <w:rtl/>
        </w:rPr>
      </w:pPr>
    </w:p>
    <w:p w:rsidR="00CB69A8" w:rsidP="00E862D1" w:rsidRDefault="00035D2A" w14:paraId="30E1C88E" w14:textId="38B16B3A">
      <w:pPr>
        <w:pStyle w:val="Normal5"/>
        <w:numPr>
          <w:ilvl w:val="0"/>
          <w:numId w:val="12"/>
        </w:numPr>
        <w:rPr>
          <w:rFonts w:ascii="Heebo" w:hAnsi="Heebo" w:cs="Heebo"/>
        </w:rPr>
      </w:pPr>
      <w:r w:rsidRPr="2CD0B3D1">
        <w:rPr>
          <w:rFonts w:ascii="Heebo" w:hAnsi="Heebo" w:cs="Heebo"/>
          <w:rtl/>
        </w:rPr>
        <w:t xml:space="preserve">האם עובדים </w:t>
      </w:r>
      <w:r w:rsidRPr="2CD0B3D1" w:rsidR="022258DA">
        <w:rPr>
          <w:rFonts w:ascii="Heebo" w:hAnsi="Heebo" w:cs="Heebo"/>
          <w:rtl/>
        </w:rPr>
        <w:t>שהושכרו מבוגרים</w:t>
      </w:r>
      <w:r w:rsidRPr="2CD0B3D1" w:rsidR="003747C1">
        <w:rPr>
          <w:rFonts w:ascii="Heebo" w:hAnsi="Heebo" w:cs="Heebo"/>
          <w:rtl/>
        </w:rPr>
        <w:t xml:space="preserve"> טובים יותר</w:t>
      </w:r>
      <w:r w:rsidRPr="2CD0B3D1" w:rsidR="00354FFD">
        <w:rPr>
          <w:rFonts w:ascii="Heebo" w:hAnsi="Heebo" w:cs="Heebo"/>
          <w:rtl/>
        </w:rPr>
        <w:t xml:space="preserve"> </w:t>
      </w:r>
      <w:r w:rsidRPr="2CD0B3D1" w:rsidR="003747C1">
        <w:rPr>
          <w:rFonts w:ascii="Heebo" w:hAnsi="Heebo" w:cs="Heebo"/>
          <w:rtl/>
        </w:rPr>
        <w:t xml:space="preserve">מעובדים </w:t>
      </w:r>
      <w:r w:rsidRPr="2CD0B3D1" w:rsidR="5F98CEAB">
        <w:rPr>
          <w:rFonts w:ascii="Heebo" w:hAnsi="Heebo" w:cs="Heebo"/>
          <w:rtl/>
        </w:rPr>
        <w:t xml:space="preserve">שהושכרו </w:t>
      </w:r>
      <w:r w:rsidRPr="2CD0B3D1" w:rsidR="16C01BA5">
        <w:rPr>
          <w:rFonts w:ascii="Heebo" w:hAnsi="Heebo" w:cs="Heebo"/>
          <w:rtl/>
        </w:rPr>
        <w:t>צעירים</w:t>
      </w:r>
      <w:r w:rsidRPr="2CD0B3D1" w:rsidR="003747C1">
        <w:rPr>
          <w:rFonts w:ascii="Heebo" w:hAnsi="Heebo" w:cs="Heebo"/>
          <w:rtl/>
        </w:rPr>
        <w:t>?</w:t>
      </w:r>
      <w:r w:rsidRPr="2CD0B3D1" w:rsidR="002E3E37">
        <w:rPr>
          <w:rFonts w:ascii="Heebo" w:hAnsi="Heebo" w:cs="Heebo"/>
          <w:rtl/>
        </w:rPr>
        <w:t xml:space="preserve"> עובדים </w:t>
      </w:r>
      <w:r w:rsidRPr="2CD0B3D1" w:rsidR="27EA46A7">
        <w:rPr>
          <w:rFonts w:ascii="Heebo" w:hAnsi="Heebo" w:cs="Heebo"/>
          <w:rtl/>
        </w:rPr>
        <w:t>מבוגרים</w:t>
      </w:r>
      <w:r w:rsidRPr="2CD0B3D1" w:rsidR="002E3E37">
        <w:rPr>
          <w:rFonts w:ascii="Heebo" w:hAnsi="Heebo" w:cs="Heebo"/>
          <w:rtl/>
        </w:rPr>
        <w:t xml:space="preserve"> הם אלו</w:t>
      </w:r>
      <w:r w:rsidRPr="2CD0B3D1" w:rsidR="1B39F6FB">
        <w:rPr>
          <w:rFonts w:ascii="Heebo" w:hAnsi="Heebo" w:cs="Heebo"/>
          <w:rtl/>
        </w:rPr>
        <w:t xml:space="preserve"> שהועסקו מעל</w:t>
      </w:r>
      <w:r w:rsidRPr="2CD0B3D1" w:rsidR="002E3E37">
        <w:rPr>
          <w:rFonts w:ascii="Heebo" w:hAnsi="Heebo" w:cs="Heebo"/>
          <w:rtl/>
        </w:rPr>
        <w:t xml:space="preserve"> </w:t>
      </w:r>
      <w:r w:rsidRPr="2CD0B3D1" w:rsidR="6F07E0F9">
        <w:rPr>
          <w:rFonts w:ascii="Heebo" w:hAnsi="Heebo" w:cs="Heebo"/>
          <w:rtl/>
        </w:rPr>
        <w:t>גי</w:t>
      </w:r>
      <w:r w:rsidRPr="2CD0B3D1" w:rsidR="002E3E37">
        <w:rPr>
          <w:rFonts w:ascii="Heebo" w:hAnsi="Heebo" w:cs="Heebo"/>
          <w:rtl/>
        </w:rPr>
        <w:t>ל 3</w:t>
      </w:r>
      <w:r w:rsidRPr="2CD0B3D1" w:rsidR="00357575">
        <w:rPr>
          <w:rFonts w:ascii="Heebo" w:hAnsi="Heebo" w:cs="Heebo"/>
          <w:rtl/>
        </w:rPr>
        <w:t>5</w:t>
      </w:r>
      <w:r w:rsidRPr="2CD0B3D1" w:rsidR="002E3E37">
        <w:rPr>
          <w:rFonts w:ascii="Heebo" w:hAnsi="Heebo" w:cs="Heebo"/>
          <w:rtl/>
        </w:rPr>
        <w:t xml:space="preserve"> ו</w:t>
      </w:r>
      <w:r w:rsidRPr="2CD0B3D1" w:rsidR="6ACC708F">
        <w:rPr>
          <w:rFonts w:ascii="Heebo" w:hAnsi="Heebo" w:cs="Heebo"/>
          <w:rtl/>
        </w:rPr>
        <w:t>צעירים</w:t>
      </w:r>
      <w:r w:rsidRPr="2CD0B3D1" w:rsidR="002E3E37">
        <w:rPr>
          <w:rFonts w:ascii="Heebo" w:hAnsi="Heebo" w:cs="Heebo"/>
          <w:rtl/>
        </w:rPr>
        <w:t xml:space="preserve"> הם אלו </w:t>
      </w:r>
      <w:r w:rsidRPr="2CD0B3D1" w:rsidR="2815ACDF">
        <w:rPr>
          <w:rFonts w:ascii="Heebo" w:hAnsi="Heebo" w:cs="Heebo"/>
          <w:rtl/>
        </w:rPr>
        <w:t>שהועסקו בגיל</w:t>
      </w:r>
      <w:r w:rsidR="00A7295D">
        <w:rPr>
          <w:rFonts w:hint="cs" w:ascii="Heebo" w:hAnsi="Heebo" w:cs="Heebo"/>
          <w:rtl/>
        </w:rPr>
        <w:t>,</w:t>
      </w:r>
      <w:r w:rsidRPr="2CD0B3D1" w:rsidR="2815ACDF">
        <w:rPr>
          <w:rFonts w:ascii="Heebo" w:hAnsi="Heebo" w:cs="Heebo"/>
          <w:rtl/>
        </w:rPr>
        <w:t xml:space="preserve"> או מתחת</w:t>
      </w:r>
      <w:r w:rsidRPr="2CD0B3D1" w:rsidR="002E3E37">
        <w:rPr>
          <w:rFonts w:ascii="Heebo" w:hAnsi="Heebo" w:cs="Heebo"/>
          <w:rtl/>
        </w:rPr>
        <w:t xml:space="preserve"> ל</w:t>
      </w:r>
      <w:r w:rsidRPr="2CD0B3D1" w:rsidR="7C822D07">
        <w:rPr>
          <w:rFonts w:ascii="Heebo" w:hAnsi="Heebo" w:cs="Heebo"/>
          <w:rtl/>
        </w:rPr>
        <w:t>-</w:t>
      </w:r>
      <w:r w:rsidRPr="2CD0B3D1" w:rsidR="002E3E37">
        <w:rPr>
          <w:rFonts w:ascii="Heebo" w:hAnsi="Heebo" w:cs="Heebo"/>
          <w:rtl/>
        </w:rPr>
        <w:t>3</w:t>
      </w:r>
      <w:r w:rsidRPr="2CD0B3D1" w:rsidR="00357575">
        <w:rPr>
          <w:rFonts w:ascii="Heebo" w:hAnsi="Heebo" w:cs="Heebo"/>
          <w:rtl/>
        </w:rPr>
        <w:t>5</w:t>
      </w:r>
      <w:r w:rsidRPr="2CD0B3D1" w:rsidR="001F0C2C">
        <w:rPr>
          <w:rFonts w:ascii="Heebo" w:hAnsi="Heebo" w:cs="Heebo"/>
        </w:rPr>
        <w:t>.</w:t>
      </w:r>
      <w:r w:rsidRPr="2CD0B3D1" w:rsidR="003747C1">
        <w:rPr>
          <w:rFonts w:ascii="Heebo" w:hAnsi="Heebo" w:cs="Heebo"/>
        </w:rPr>
        <w:t xml:space="preserve"> </w:t>
      </w:r>
    </w:p>
    <w:p w:rsidRPr="003747C1" w:rsidR="006D275D" w:rsidP="00CB69A8" w:rsidRDefault="00961EE2" w14:paraId="3B4480A6" w14:textId="58E3EDCE">
      <w:pPr>
        <w:pStyle w:val="Normal5"/>
        <w:numPr>
          <w:ilvl w:val="4"/>
          <w:numId w:val="0"/>
        </w:numPr>
        <w:ind w:left="720"/>
        <w:rPr>
          <w:rFonts w:ascii="Heebo" w:hAnsi="Heebo" w:cs="Heebo"/>
        </w:rPr>
      </w:pPr>
      <w:r w:rsidRPr="2CD0B3D1">
        <w:rPr>
          <w:rFonts w:ascii="Heebo" w:hAnsi="Heebo" w:cs="Heebo"/>
          <w:rtl/>
        </w:rPr>
        <w:t xml:space="preserve">הציגו עבור כל קבוצה את כמות המשלוחים </w:t>
      </w:r>
      <w:r w:rsidRPr="2CD0B3D1" w:rsidR="005233C1">
        <w:rPr>
          <w:rFonts w:ascii="Heebo" w:hAnsi="Heebo" w:cs="Heebo"/>
          <w:rtl/>
        </w:rPr>
        <w:t xml:space="preserve">שהיא הוציאה בתאריך מאוחר יותר מהתאריך </w:t>
      </w:r>
      <w:bookmarkStart w:name="_Int_v7eZaMOg" w:id="0"/>
      <w:r w:rsidRPr="2CD0B3D1" w:rsidR="005233C1">
        <w:rPr>
          <w:rFonts w:ascii="Heebo" w:hAnsi="Heebo" w:cs="Heebo"/>
          <w:rtl/>
        </w:rPr>
        <w:t>בו</w:t>
      </w:r>
      <w:bookmarkEnd w:id="0"/>
      <w:r w:rsidRPr="2CD0B3D1" w:rsidR="005233C1">
        <w:rPr>
          <w:rFonts w:ascii="Heebo" w:hAnsi="Heebo" w:cs="Heebo"/>
          <w:rtl/>
        </w:rPr>
        <w:t xml:space="preserve"> המשלוח היה מיועד להגיע</w:t>
      </w:r>
      <w:r w:rsidRPr="2CD0B3D1" w:rsidR="00CB69A8">
        <w:rPr>
          <w:rFonts w:ascii="Heebo" w:hAnsi="Heebo" w:cs="Heebo"/>
          <w:rtl/>
        </w:rPr>
        <w:t>, ואת כמות המשלוחים ש</w:t>
      </w:r>
      <w:r w:rsidRPr="2CD0B3D1" w:rsidR="00885308">
        <w:rPr>
          <w:rFonts w:ascii="Heebo" w:hAnsi="Heebo" w:cs="Heebo"/>
          <w:rtl/>
        </w:rPr>
        <w:t>לה</w:t>
      </w:r>
      <w:r w:rsidRPr="2CD0B3D1" w:rsidR="00CB69A8">
        <w:rPr>
          <w:rFonts w:ascii="Heebo" w:hAnsi="Heebo" w:cs="Heebo"/>
          <w:rtl/>
        </w:rPr>
        <w:t xml:space="preserve"> בכללי</w:t>
      </w:r>
      <w:r w:rsidRPr="2CD0B3D1" w:rsidR="00732CAC">
        <w:rPr>
          <w:rFonts w:ascii="Heebo" w:hAnsi="Heebo" w:cs="Heebo"/>
          <w:rtl/>
        </w:rPr>
        <w:t xml:space="preserve">. </w:t>
      </w:r>
      <w:r w:rsidRPr="2CD0B3D1" w:rsidR="00643B3A">
        <w:rPr>
          <w:rFonts w:ascii="Heebo" w:hAnsi="Heebo" w:cs="Heebo"/>
          <w:rtl/>
        </w:rPr>
        <w:t>הציגו רק עבור עובדים שהתחילו לעבוד לפני היום ה</w:t>
      </w:r>
      <w:r w:rsidRPr="2CD0B3D1" w:rsidR="147E6997">
        <w:rPr>
          <w:rFonts w:ascii="Heebo" w:hAnsi="Heebo" w:cs="Heebo"/>
          <w:rtl/>
        </w:rPr>
        <w:t>-</w:t>
      </w:r>
      <w:r w:rsidRPr="2CD0B3D1" w:rsidR="00643B3A">
        <w:rPr>
          <w:rFonts w:ascii="Heebo" w:hAnsi="Heebo" w:cs="Heebo"/>
          <w:rtl/>
        </w:rPr>
        <w:t>200 בשנה שבה התחילו לעבוד</w:t>
      </w:r>
      <w:r w:rsidRPr="2CD0B3D1" w:rsidR="00643B3A">
        <w:rPr>
          <w:rFonts w:ascii="Heebo" w:hAnsi="Heebo" w:cs="Heebo"/>
        </w:rPr>
        <w:t>.</w:t>
      </w:r>
    </w:p>
    <w:p w:rsidR="00187DEA" w:rsidP="00187DEA" w:rsidRDefault="00187DEA" w14:paraId="7E71FD17" w14:textId="77777777">
      <w:pPr>
        <w:pStyle w:val="Heading5"/>
        <w:numPr>
          <w:ilvl w:val="0"/>
          <w:numId w:val="0"/>
        </w:numPr>
        <w:ind w:left="720"/>
        <w:jc w:val="left"/>
        <w:rPr>
          <w:rFonts w:ascii="Heebo" w:hAnsi="Heebo" w:cs="Heebo"/>
        </w:rPr>
      </w:pPr>
    </w:p>
    <w:p w:rsidR="009E251E" w:rsidP="00E862D1" w:rsidRDefault="008B0BE2" w14:paraId="7759CA96" w14:textId="7A0407D6">
      <w:pPr>
        <w:pStyle w:val="Heading5"/>
        <w:numPr>
          <w:ilvl w:val="0"/>
          <w:numId w:val="12"/>
        </w:numPr>
        <w:jc w:val="left"/>
        <w:rPr>
          <w:rFonts w:ascii="Heebo" w:hAnsi="Heebo" w:cs="Heebo"/>
          <w:rtl/>
        </w:rPr>
      </w:pPr>
      <w:r w:rsidRPr="2867139C">
        <w:rPr>
          <w:rFonts w:ascii="Heebo" w:hAnsi="Heebo" w:cs="Heebo"/>
          <w:rtl/>
        </w:rPr>
        <w:t>מה הן חמש הקטגוריות</w:t>
      </w:r>
      <w:r w:rsidRPr="2867139C" w:rsidR="009E251E">
        <w:rPr>
          <w:rFonts w:ascii="Heebo" w:hAnsi="Heebo" w:cs="Heebo"/>
          <w:rtl/>
        </w:rPr>
        <w:t xml:space="preserve"> שמדד הרווחיות שלהן הכי גבוה?</w:t>
      </w:r>
      <w:r w:rsidRPr="2867139C" w:rsidR="00EE7F64">
        <w:rPr>
          <w:rFonts w:ascii="Heebo" w:hAnsi="Heebo" w:cs="Heebo"/>
          <w:rtl/>
        </w:rPr>
        <w:t xml:space="preserve"> יש להציג גם את המדד.</w:t>
      </w:r>
      <w:r>
        <w:br/>
      </w:r>
      <w:r w:rsidRPr="2867139C" w:rsidR="009E251E">
        <w:rPr>
          <w:rFonts w:ascii="Heebo" w:hAnsi="Heebo" w:cs="Heebo"/>
          <w:rtl/>
        </w:rPr>
        <w:t>מדד רווחיות == ממוצע של</w:t>
      </w:r>
      <w:r w:rsidRPr="2867139C" w:rsidR="00DC6A4E">
        <w:rPr>
          <w:rFonts w:ascii="Heebo" w:hAnsi="Heebo" w:cs="Heebo"/>
          <w:rtl/>
        </w:rPr>
        <w:t xml:space="preserve"> סכום המכירות</w:t>
      </w:r>
      <w:r w:rsidRPr="2867139C" w:rsidR="006E2096">
        <w:rPr>
          <w:rFonts w:ascii="Heebo" w:hAnsi="Heebo" w:cs="Heebo"/>
          <w:rtl/>
        </w:rPr>
        <w:t xml:space="preserve"> </w:t>
      </w:r>
      <w:r w:rsidR="00975DDB">
        <w:rPr>
          <w:rFonts w:hint="cs" w:ascii="Heebo" w:hAnsi="Heebo" w:cs="Heebo"/>
          <w:rtl/>
        </w:rPr>
        <w:t xml:space="preserve">בפועל </w:t>
      </w:r>
      <w:r w:rsidRPr="2867139C" w:rsidR="00DC6A4E">
        <w:rPr>
          <w:rFonts w:ascii="Heebo" w:hAnsi="Heebo" w:cs="Heebo"/>
          <w:rtl/>
        </w:rPr>
        <w:t>של כל מוצר</w:t>
      </w:r>
      <w:r w:rsidRPr="2867139C" w:rsidR="009E251E">
        <w:rPr>
          <w:rFonts w:ascii="Heebo" w:hAnsi="Heebo" w:cs="Heebo"/>
          <w:rtl/>
        </w:rPr>
        <w:t xml:space="preserve"> בקטגוריה</w:t>
      </w:r>
    </w:p>
    <w:p w:rsidRPr="00576B15" w:rsidR="00576B15" w:rsidP="00576B15" w:rsidRDefault="00576B15" w14:paraId="438DC7C4" w14:textId="77777777">
      <w:pPr>
        <w:pStyle w:val="Normal5"/>
        <w:numPr>
          <w:ilvl w:val="0"/>
          <w:numId w:val="0"/>
        </w:numPr>
        <w:rPr>
          <w:rtl/>
        </w:rPr>
      </w:pPr>
    </w:p>
    <w:p w:rsidR="004F2B6C" w:rsidP="00E862D1" w:rsidRDefault="006E2C08" w14:paraId="08DD48FA" w14:textId="5A8DAE9A">
      <w:pPr>
        <w:pStyle w:val="Heading5"/>
        <w:numPr>
          <w:ilvl w:val="0"/>
          <w:numId w:val="12"/>
        </w:numPr>
        <w:jc w:val="left"/>
        <w:rPr>
          <w:rFonts w:ascii="Heebo" w:hAnsi="Heebo" w:cs="Heebo"/>
        </w:rPr>
      </w:pPr>
      <w:r>
        <w:rPr>
          <w:rFonts w:hint="cs" w:ascii="Heebo" w:hAnsi="Heebo" w:cs="Heebo"/>
          <w:rtl/>
        </w:rPr>
        <w:t>כמה הזמנות מנהלים עובדים שגרים ב</w:t>
      </w:r>
      <w:r w:rsidR="001332A0">
        <w:rPr>
          <w:rFonts w:hint="cs" w:ascii="Heebo" w:hAnsi="Heebo" w:cs="Heebo"/>
          <w:rtl/>
        </w:rPr>
        <w:t>אנגליה</w:t>
      </w:r>
      <w:r>
        <w:rPr>
          <w:rFonts w:hint="cs" w:ascii="Heebo" w:hAnsi="Heebo" w:cs="Heebo"/>
          <w:rtl/>
        </w:rPr>
        <w:t xml:space="preserve">? </w:t>
      </w:r>
    </w:p>
    <w:p w:rsidRPr="00254976" w:rsidR="00C1490B" w:rsidP="00254976" w:rsidRDefault="006E2C08" w14:paraId="2F074061" w14:textId="0EB4262D">
      <w:pPr>
        <w:pStyle w:val="Heading5"/>
        <w:numPr>
          <w:ilvl w:val="4"/>
          <w:numId w:val="0"/>
        </w:numPr>
        <w:ind w:left="720" w:right="2552"/>
        <w:jc w:val="left"/>
        <w:rPr>
          <w:rFonts w:ascii="Heebo" w:hAnsi="Heebo" w:cs="Heebo"/>
          <w:rtl/>
        </w:rPr>
      </w:pPr>
      <w:r w:rsidRPr="72E3DF68">
        <w:rPr>
          <w:rFonts w:ascii="Heebo" w:hAnsi="Heebo" w:cs="Heebo"/>
          <w:rtl/>
        </w:rPr>
        <w:t xml:space="preserve">עבור </w:t>
      </w:r>
      <w:r w:rsidRPr="72E3DF68" w:rsidR="6DC15750">
        <w:rPr>
          <w:rFonts w:ascii="Heebo" w:hAnsi="Heebo" w:cs="Heebo"/>
          <w:rtl/>
        </w:rPr>
        <w:t xml:space="preserve">כל </w:t>
      </w:r>
      <w:r w:rsidRPr="72E3DF68">
        <w:rPr>
          <w:rFonts w:ascii="Heebo" w:hAnsi="Heebo" w:cs="Heebo"/>
          <w:rtl/>
        </w:rPr>
        <w:t>העובדים שגרים ב</w:t>
      </w:r>
      <w:r w:rsidRPr="72E3DF68" w:rsidR="001332A0">
        <w:rPr>
          <w:rFonts w:ascii="Heebo" w:hAnsi="Heebo" w:cs="Heebo"/>
          <w:rtl/>
        </w:rPr>
        <w:t>אנגליה</w:t>
      </w:r>
      <w:r w:rsidRPr="72E3DF68">
        <w:rPr>
          <w:rFonts w:ascii="Heebo" w:hAnsi="Heebo" w:cs="Heebo"/>
          <w:rtl/>
        </w:rPr>
        <w:t xml:space="preserve"> הציגו את </w:t>
      </w:r>
      <w:r w:rsidRPr="72E3DF68" w:rsidR="004F2B6C">
        <w:rPr>
          <w:rFonts w:ascii="Heebo" w:hAnsi="Heebo" w:cs="Heebo"/>
          <w:rtl/>
        </w:rPr>
        <w:t>כמות ההזמנות שהם מנהלים ל</w:t>
      </w:r>
      <w:r w:rsidRPr="72E3DF68" w:rsidR="00E8289A">
        <w:rPr>
          <w:rFonts w:ascii="Heebo" w:hAnsi="Heebo" w:cs="Heebo"/>
          <w:rtl/>
        </w:rPr>
        <w:t>כל</w:t>
      </w:r>
      <w:r w:rsidRPr="72E3DF68" w:rsidR="004F2B6C">
        <w:rPr>
          <w:rFonts w:ascii="Heebo" w:hAnsi="Heebo" w:cs="Heebo"/>
          <w:rtl/>
        </w:rPr>
        <w:t xml:space="preserve"> מדינת משלוח ו</w:t>
      </w:r>
      <w:r w:rsidRPr="72E3DF68" w:rsidR="337F3C9D">
        <w:rPr>
          <w:rFonts w:ascii="Heebo" w:hAnsi="Heebo" w:cs="Heebo"/>
          <w:rtl/>
        </w:rPr>
        <w:t xml:space="preserve">שורת </w:t>
      </w:r>
      <w:r w:rsidRPr="72E3DF68" w:rsidR="004F2B6C">
        <w:rPr>
          <w:rFonts w:ascii="Heebo" w:hAnsi="Heebo" w:cs="Heebo"/>
          <w:rtl/>
        </w:rPr>
        <w:t>סיכום</w:t>
      </w:r>
      <w:r w:rsidRPr="72E3DF68" w:rsidR="2E30D529">
        <w:rPr>
          <w:rFonts w:ascii="Heebo" w:hAnsi="Heebo" w:cs="Heebo"/>
          <w:rtl/>
        </w:rPr>
        <w:t xml:space="preserve"> של</w:t>
      </w:r>
      <w:r w:rsidRPr="72E3DF68" w:rsidR="004F2B6C">
        <w:rPr>
          <w:rFonts w:ascii="Heebo" w:hAnsi="Heebo" w:cs="Heebo"/>
          <w:rtl/>
        </w:rPr>
        <w:t xml:space="preserve"> כמות ההזמנות </w:t>
      </w:r>
      <w:r w:rsidR="0024770A">
        <w:rPr>
          <w:rFonts w:hint="cs" w:ascii="Heebo" w:hAnsi="Heebo" w:cs="Heebo"/>
          <w:rtl/>
        </w:rPr>
        <w:t xml:space="preserve">עבור כל </w:t>
      </w:r>
      <w:r w:rsidRPr="72E3DF68" w:rsidR="004F2B6C">
        <w:rPr>
          <w:rFonts w:ascii="Heebo" w:hAnsi="Heebo" w:cs="Heebo"/>
          <w:rtl/>
        </w:rPr>
        <w:t>עובד. בנוסף, הציגו</w:t>
      </w:r>
      <w:r w:rsidRPr="72E3DF68" w:rsidR="6149B1D9">
        <w:rPr>
          <w:rFonts w:ascii="Heebo" w:hAnsi="Heebo" w:cs="Heebo"/>
          <w:rtl/>
        </w:rPr>
        <w:t xml:space="preserve"> לצד שאר המידע</w:t>
      </w:r>
      <w:r w:rsidRPr="72E3DF68" w:rsidR="004F2B6C">
        <w:rPr>
          <w:rFonts w:ascii="Heebo" w:hAnsi="Heebo" w:cs="Heebo"/>
          <w:rtl/>
        </w:rPr>
        <w:t xml:space="preserve"> את כמות ההזמנות הכוללת של </w:t>
      </w:r>
      <w:r w:rsidRPr="72E3DF68" w:rsidR="004F2B6C">
        <w:rPr>
          <w:rFonts w:ascii="Heebo" w:hAnsi="Heebo" w:cs="Heebo"/>
          <w:b/>
          <w:bCs/>
          <w:rtl/>
        </w:rPr>
        <w:t>כלל</w:t>
      </w:r>
      <w:r w:rsidRPr="72E3DF68" w:rsidR="004F2B6C">
        <w:rPr>
          <w:rFonts w:ascii="Heebo" w:hAnsi="Heebo" w:cs="Heebo"/>
          <w:rtl/>
        </w:rPr>
        <w:t xml:space="preserve"> העובדים בחברה</w:t>
      </w:r>
      <w:r w:rsidR="00E862D1">
        <w:rPr>
          <w:rFonts w:hint="cs" w:ascii="Heebo" w:hAnsi="Heebo" w:cs="Heebo"/>
          <w:rtl/>
        </w:rPr>
        <w:t>(כעמודה)</w:t>
      </w:r>
      <w:r w:rsidRPr="72E3DF68" w:rsidR="004F2B6C">
        <w:rPr>
          <w:rFonts w:ascii="Heebo" w:hAnsi="Heebo" w:cs="Heebo"/>
        </w:rPr>
        <w:t>.</w:t>
      </w:r>
    </w:p>
    <w:sectPr w:rsidRPr="00254976" w:rsidR="00C1490B" w:rsidSect="009161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orient="portrait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1C53" w:rsidRDefault="00A21C53" w14:paraId="7A13FFA9" w14:textId="77777777">
      <w:r>
        <w:separator/>
      </w:r>
    </w:p>
  </w:endnote>
  <w:endnote w:type="continuationSeparator" w:id="0">
    <w:p w:rsidR="00A21C53" w:rsidRDefault="00A21C53" w14:paraId="045E3418" w14:textId="77777777">
      <w:r>
        <w:continuationSeparator/>
      </w:r>
    </w:p>
  </w:endnote>
  <w:endnote w:type="continuationNotice" w:id="1">
    <w:p w:rsidR="00A21C53" w:rsidRDefault="00A21C53" w14:paraId="2215BAAA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Heebo Black">
    <w:charset w:val="B1"/>
    <w:family w:val="auto"/>
    <w:pitch w:val="variable"/>
    <w:sig w:usb0="A00008E7" w:usb1="40000043" w:usb2="00000000" w:usb3="00000000" w:csb0="00000021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36B1" w:rsidP="00EF2199" w:rsidRDefault="007336B1" w14:paraId="3F63459B" w14:textId="77777777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noProof/>
        <w:rtl/>
      </w:rPr>
      <w:t xml:space="preserve">תרגול </w:t>
    </w:r>
    <w:r>
      <w:rPr>
        <w:noProof/>
      </w:rPr>
      <w:t>SQL</w:t>
    </w:r>
    <w:r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36B1" w:rsidP="00EF2199" w:rsidRDefault="007336B1" w14:paraId="3F63459C" w14:textId="50294767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 w:rsidRPr="00C1490B">
      <w:rPr>
        <w:rFonts w:ascii="David" w:hAnsi="David"/>
        <w:rtl/>
      </w:rPr>
      <w:fldChar w:fldCharType="begin"/>
    </w:r>
    <w:r w:rsidRPr="00C1490B">
      <w:rPr>
        <w:rFonts w:ascii="David" w:hAnsi="David"/>
        <w:rtl/>
      </w:rPr>
      <w:instrText xml:space="preserve"> </w:instrText>
    </w:r>
    <w:r w:rsidRPr="00C1490B">
      <w:rPr>
        <w:rFonts w:ascii="David" w:hAnsi="David"/>
      </w:rPr>
      <w:instrText>STYLEREF</w:instrText>
    </w:r>
    <w:r w:rsidRPr="00C1490B">
      <w:rPr>
        <w:rFonts w:ascii="David" w:hAnsi="David"/>
        <w:rtl/>
      </w:rPr>
      <w:instrText xml:space="preserve">  "כותרת ראשית" \</w:instrText>
    </w:r>
    <w:r w:rsidRPr="00C1490B">
      <w:rPr>
        <w:rFonts w:ascii="David" w:hAnsi="David"/>
      </w:rPr>
      <w:instrText>l  \* MERGEFORMAT</w:instrText>
    </w:r>
    <w:r w:rsidRPr="00C1490B">
      <w:rPr>
        <w:rFonts w:ascii="David" w:hAnsi="David"/>
        <w:rtl/>
      </w:rPr>
      <w:instrText xml:space="preserve"> </w:instrText>
    </w:r>
    <w:r w:rsidRPr="00C1490B">
      <w:rPr>
        <w:rFonts w:ascii="David" w:hAnsi="David"/>
        <w:rtl/>
      </w:rPr>
      <w:fldChar w:fldCharType="separate"/>
    </w:r>
    <w:r w:rsidR="00E862D1">
      <w:rPr>
        <w:rFonts w:ascii="David" w:hAnsi="David"/>
        <w:noProof/>
        <w:rtl/>
      </w:rPr>
      <w:t xml:space="preserve">תרגול סגור </w:t>
    </w:r>
    <w:r w:rsidRPr="00E862D1" w:rsidR="00E862D1">
      <w:rPr>
        <w:rFonts w:ascii="David" w:hAnsi="David"/>
        <w:noProof/>
        <w:sz w:val="18"/>
        <w:szCs w:val="22"/>
      </w:rPr>
      <w:t>DB Northwind Traders</w:t>
    </w:r>
    <w:r w:rsidRPr="00C1490B">
      <w:rPr>
        <w:rFonts w:ascii="David" w:hAnsi="David"/>
        <w:rtl/>
      </w:rPr>
      <w:fldChar w:fldCharType="end"/>
    </w:r>
    <w:r>
      <w:rPr>
        <w:rtl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36B1" w:rsidP="00EF2199" w:rsidRDefault="007336B1" w14:paraId="3F63459E" w14:textId="77777777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noProof/>
        <w:rtl/>
      </w:rPr>
      <w:t xml:space="preserve">תרגול </w:t>
    </w:r>
    <w:r>
      <w:rPr>
        <w:noProof/>
      </w:rPr>
      <w:t>SQL</w:t>
    </w:r>
    <w:r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1C53" w:rsidRDefault="00A21C53" w14:paraId="4C2DFE1D" w14:textId="77777777">
      <w:r>
        <w:separator/>
      </w:r>
    </w:p>
  </w:footnote>
  <w:footnote w:type="continuationSeparator" w:id="0">
    <w:p w:rsidR="00A21C53" w:rsidRDefault="00A21C53" w14:paraId="46BBD1C7" w14:textId="77777777">
      <w:r>
        <w:continuationSeparator/>
      </w:r>
    </w:p>
  </w:footnote>
  <w:footnote w:type="continuationNotice" w:id="1">
    <w:p w:rsidR="00A21C53" w:rsidRDefault="00A21C53" w14:paraId="6F716F72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36B1" w:rsidRDefault="00254976" w14:paraId="3F634599" w14:textId="77777777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7336B1">
      <w:rPr>
        <w:rtl/>
      </w:rPr>
      <w:t>מסדי נתונים</w:t>
    </w:r>
    <w:r>
      <w:fldChar w:fldCharType="end"/>
    </w:r>
    <w:r w:rsidR="007336B1">
      <w:rPr>
        <w:rtl/>
      </w:rPr>
      <w:tab/>
    </w:r>
    <w:r w:rsidR="007336B1">
      <w:rPr>
        <w:rtl/>
      </w:rPr>
      <w:t xml:space="preserve">- </w:t>
    </w:r>
    <w:r w:rsidR="007336B1">
      <w:rPr>
        <w:rtl/>
      </w:rPr>
      <w:fldChar w:fldCharType="begin"/>
    </w:r>
    <w:r w:rsidR="007336B1">
      <w:rPr>
        <w:rtl/>
      </w:rPr>
      <w:instrText xml:space="preserve"> </w:instrText>
    </w:r>
    <w:r w:rsidR="007336B1">
      <w:instrText>DOCPROPERTY "</w:instrText>
    </w:r>
    <w:r w:rsidR="007336B1">
      <w:rPr>
        <w:rtl/>
      </w:rPr>
      <w:instrText>סיווג</w:instrText>
    </w:r>
    <w:r w:rsidR="007336B1">
      <w:instrText>"  \* MERGEFORMAT</w:instrText>
    </w:r>
    <w:r w:rsidR="007336B1">
      <w:rPr>
        <w:rtl/>
      </w:rPr>
      <w:instrText xml:space="preserve"> </w:instrText>
    </w:r>
    <w:r w:rsidR="007336B1">
      <w:rPr>
        <w:rtl/>
      </w:rPr>
      <w:fldChar w:fldCharType="separate"/>
    </w:r>
    <w:r w:rsidR="007336B1">
      <w:rPr>
        <w:rtl/>
      </w:rPr>
      <w:t>בלמ"ס</w:t>
    </w:r>
    <w:r w:rsidR="007336B1">
      <w:rPr>
        <w:rtl/>
      </w:rPr>
      <w:fldChar w:fldCharType="end"/>
    </w:r>
    <w:r w:rsidR="007336B1">
      <w:rPr>
        <w:rtl/>
      </w:rPr>
      <w:t xml:space="preserve"> -</w:t>
    </w:r>
    <w:r w:rsidR="007336B1">
      <w:rPr>
        <w:rtl/>
      </w:rPr>
      <w:tab/>
    </w:r>
    <w:r w:rsidR="007336B1">
      <w:rPr>
        <w:rtl/>
      </w:rPr>
      <w:br/>
    </w:r>
    <w:r w:rsidR="007336B1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36B1" w:rsidP="00EF2199" w:rsidRDefault="007336B1" w14:paraId="3F63459A" w14:textId="0F744F90">
    <w:pPr>
      <w:pStyle w:val="Header"/>
      <w:rPr>
        <w:rtl/>
      </w:rPr>
    </w:pPr>
    <w:r>
      <w:rPr>
        <w:rFonts w:hint="cs"/>
        <w:rtl/>
      </w:rPr>
      <w:t>מסדי נתונים</w:t>
    </w: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</w:r>
    <w:r w:rsidR="006D596B">
      <w:rPr>
        <w:rtl/>
      </w:rPr>
      <w:tab/>
    </w:r>
    <w:r w:rsidR="006D596B">
      <w:rPr>
        <w:rFonts w:hint="cs"/>
        <w:rtl/>
      </w:rPr>
      <w:t xml:space="preserve">              </w:t>
    </w:r>
    <w:r>
      <w:rPr>
        <w:rtl/>
      </w:rPr>
      <w:t>מדור</w:t>
    </w:r>
    <w:r w:rsidR="006D596B">
      <w:rPr>
        <w:rFonts w:hint="cs"/>
        <w:rtl/>
      </w:rPr>
      <w:t xml:space="preserve"> </w:t>
    </w:r>
    <w:r>
      <w:rPr>
        <w:rFonts w:hint="cs"/>
        <w:rtl/>
      </w:rPr>
      <w:t>מא</w:t>
    </w:r>
    <w:r w:rsidR="006D596B">
      <w:rPr>
        <w:rFonts w:hint="cs"/>
        <w:rtl/>
      </w:rPr>
      <w:t>דים</w:t>
    </w:r>
    <w:r>
      <w:rPr>
        <w:rtl/>
      </w:rPr>
      <w:br/>
    </w: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36B1" w:rsidP="00FF58BD" w:rsidRDefault="00254976" w14:paraId="3F63459D" w14:textId="77777777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7336B1">
      <w:rPr>
        <w:rtl/>
      </w:rPr>
      <w:t>מסדי נתונים</w:t>
    </w:r>
    <w:r>
      <w:fldChar w:fldCharType="end"/>
    </w:r>
    <w:r w:rsidR="007336B1">
      <w:rPr>
        <w:rtl/>
      </w:rPr>
      <w:tab/>
    </w:r>
    <w:r w:rsidR="007336B1">
      <w:rPr>
        <w:rtl/>
      </w:rPr>
      <w:t xml:space="preserve">- </w:t>
    </w:r>
    <w:r w:rsidR="007336B1">
      <w:rPr>
        <w:rtl/>
      </w:rPr>
      <w:fldChar w:fldCharType="begin"/>
    </w:r>
    <w:r w:rsidR="007336B1">
      <w:rPr>
        <w:rtl/>
      </w:rPr>
      <w:instrText xml:space="preserve"> </w:instrText>
    </w:r>
    <w:r w:rsidR="007336B1">
      <w:instrText>DOCPROPERTY "</w:instrText>
    </w:r>
    <w:r w:rsidR="007336B1">
      <w:rPr>
        <w:rtl/>
      </w:rPr>
      <w:instrText>סיווג</w:instrText>
    </w:r>
    <w:r w:rsidR="007336B1">
      <w:instrText>"  \* MERGEFORMAT</w:instrText>
    </w:r>
    <w:r w:rsidR="007336B1">
      <w:rPr>
        <w:rtl/>
      </w:rPr>
      <w:instrText xml:space="preserve"> </w:instrText>
    </w:r>
    <w:r w:rsidR="007336B1">
      <w:rPr>
        <w:rtl/>
      </w:rPr>
      <w:fldChar w:fldCharType="separate"/>
    </w:r>
    <w:r w:rsidR="007336B1">
      <w:rPr>
        <w:rtl/>
      </w:rPr>
      <w:t>בלמ"ס</w:t>
    </w:r>
    <w:r w:rsidR="007336B1">
      <w:rPr>
        <w:rtl/>
      </w:rPr>
      <w:fldChar w:fldCharType="end"/>
    </w:r>
    <w:r w:rsidR="007336B1">
      <w:rPr>
        <w:rtl/>
      </w:rPr>
      <w:t xml:space="preserve"> -</w:t>
    </w:r>
    <w:r w:rsidR="007336B1">
      <w:rPr>
        <w:rtl/>
      </w:rPr>
      <w:tab/>
    </w:r>
    <w:r w:rsidR="007336B1">
      <w:rPr>
        <w:rtl/>
      </w:rPr>
      <w:t>ביה"ס למקצועות המחשב</w:t>
    </w:r>
    <w:r w:rsidR="007336B1">
      <w:rPr>
        <w:rtl/>
      </w:rPr>
      <w:br/>
    </w:r>
    <w:r w:rsidR="007336B1">
      <w:rPr>
        <w:rtl/>
      </w:rPr>
      <w:tab/>
    </w:r>
    <w:r w:rsidR="007336B1">
      <w:rPr>
        <w:rtl/>
      </w:rPr>
      <w:tab/>
    </w:r>
    <w:r w:rsidR="007336B1">
      <w:rPr>
        <w:rtl/>
      </w:rPr>
      <w:t xml:space="preserve">מדור </w:t>
    </w:r>
    <w:r w:rsidR="007336B1">
      <w:rPr>
        <w:rtl/>
      </w:rPr>
      <w:fldChar w:fldCharType="begin"/>
    </w:r>
    <w:r w:rsidR="007336B1">
      <w:rPr>
        <w:rtl/>
      </w:rPr>
      <w:instrText xml:space="preserve"> </w:instrText>
    </w:r>
    <w:r w:rsidR="007336B1">
      <w:instrText>DOCPROPERTY "</w:instrText>
    </w:r>
    <w:r w:rsidR="007336B1">
      <w:rPr>
        <w:rtl/>
      </w:rPr>
      <w:instrText>מדור</w:instrText>
    </w:r>
    <w:r w:rsidR="007336B1">
      <w:instrText>" \* MERGEFORMAT</w:instrText>
    </w:r>
    <w:r w:rsidR="007336B1">
      <w:rPr>
        <w:rtl/>
      </w:rPr>
      <w:instrText xml:space="preserve"> </w:instrText>
    </w:r>
    <w:r w:rsidR="007336B1">
      <w:rPr>
        <w:rtl/>
      </w:rPr>
      <w:fldChar w:fldCharType="separate"/>
    </w:r>
    <w:proofErr w:type="spellStart"/>
    <w:r w:rsidR="007336B1">
      <w:rPr>
        <w:rtl/>
      </w:rPr>
      <w:t>תוב"ל</w:t>
    </w:r>
    <w:proofErr w:type="spellEnd"/>
    <w:r w:rsidR="007336B1">
      <w:rPr>
        <w:rtl/>
      </w:rPr>
      <w:fldChar w:fldCharType="end"/>
    </w:r>
    <w:r w:rsidR="007336B1">
      <w:rPr>
        <w:rtl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7eZaMOg" int2:invalidationBookmarkName="" int2:hashCode="xIf1jh4WBDdtEX" int2:id="lkZHmDh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1880444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1AB3849"/>
    <w:multiLevelType w:val="hybridMultilevel"/>
    <w:tmpl w:val="E4AA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45135"/>
    <w:multiLevelType w:val="hybridMultilevel"/>
    <w:tmpl w:val="DE608356"/>
    <w:lvl w:ilvl="0" w:tplc="F6EEA388">
      <w:start w:val="1"/>
      <w:numFmt w:val="decimal"/>
      <w:lvlText w:val="%1."/>
      <w:lvlJc w:val="left"/>
      <w:pPr>
        <w:ind w:left="720" w:hanging="360"/>
      </w:pPr>
      <w:rPr>
        <w:rFonts w:hint="cs" w:ascii="Heebo" w:hAnsi="Heebo" w:cs="Heeb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0583"/>
    <w:multiLevelType w:val="single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hint="default" w:ascii="Tms Rmn" w:hAnsi="Tms Rmn"/>
        <w:sz w:val="12"/>
      </w:rPr>
    </w:lvl>
  </w:abstractNum>
  <w:abstractNum w:abstractNumId="5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C3A183C"/>
    <w:multiLevelType w:val="hybridMultilevel"/>
    <w:tmpl w:val="0E7E6A72"/>
    <w:lvl w:ilvl="0" w:tplc="A1A4A7C0">
      <w:numFmt w:val="bullet"/>
      <w:lvlText w:val="-"/>
      <w:lvlJc w:val="left"/>
      <w:pPr>
        <w:ind w:left="720" w:hanging="360"/>
      </w:pPr>
      <w:rPr>
        <w:rFonts w:hint="default" w:ascii="Heebo" w:hAnsi="Heebo" w:eastAsia="Heebo" w:cs="Heeb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7333719">
    <w:abstractNumId w:val="7"/>
  </w:num>
  <w:num w:numId="2" w16cid:durableId="110976181">
    <w:abstractNumId w:val="0"/>
  </w:num>
  <w:num w:numId="3" w16cid:durableId="79182772">
    <w:abstractNumId w:val="4"/>
  </w:num>
  <w:num w:numId="4" w16cid:durableId="719747786">
    <w:abstractNumId w:val="5"/>
  </w:num>
  <w:num w:numId="5" w16cid:durableId="125051790">
    <w:abstractNumId w:val="3"/>
  </w:num>
  <w:num w:numId="6" w16cid:durableId="660353695">
    <w:abstractNumId w:val="6"/>
  </w:num>
  <w:num w:numId="7" w16cid:durableId="618028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</w:num>
  <w:num w:numId="8" w16cid:durableId="283255">
    <w:abstractNumId w:val="8"/>
  </w:num>
  <w:num w:numId="9" w16cid:durableId="1336180636">
    <w:abstractNumId w:val="2"/>
  </w:num>
  <w:num w:numId="10" w16cid:durableId="877814877">
    <w:abstractNumId w:val="0"/>
  </w:num>
  <w:num w:numId="11" w16cid:durableId="970676028">
    <w:abstractNumId w:val="0"/>
  </w:num>
  <w:num w:numId="12" w16cid:durableId="70996063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mirrorMargins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06369"/>
    <w:rsid w:val="000118C6"/>
    <w:rsid w:val="000141DE"/>
    <w:rsid w:val="000163C9"/>
    <w:rsid w:val="0001713A"/>
    <w:rsid w:val="0002058C"/>
    <w:rsid w:val="00021203"/>
    <w:rsid w:val="00035D2A"/>
    <w:rsid w:val="00036E38"/>
    <w:rsid w:val="00042C89"/>
    <w:rsid w:val="000515AF"/>
    <w:rsid w:val="00055696"/>
    <w:rsid w:val="00056C58"/>
    <w:rsid w:val="00057236"/>
    <w:rsid w:val="000637AC"/>
    <w:rsid w:val="00087DCE"/>
    <w:rsid w:val="000B214F"/>
    <w:rsid w:val="000C012F"/>
    <w:rsid w:val="000C1C7B"/>
    <w:rsid w:val="000C3E70"/>
    <w:rsid w:val="000D6DC7"/>
    <w:rsid w:val="000E1581"/>
    <w:rsid w:val="000E3073"/>
    <w:rsid w:val="000E582B"/>
    <w:rsid w:val="000E70B7"/>
    <w:rsid w:val="00102DEE"/>
    <w:rsid w:val="001056E2"/>
    <w:rsid w:val="00112882"/>
    <w:rsid w:val="001149F6"/>
    <w:rsid w:val="00124004"/>
    <w:rsid w:val="001302FC"/>
    <w:rsid w:val="001315A8"/>
    <w:rsid w:val="001332A0"/>
    <w:rsid w:val="0013792A"/>
    <w:rsid w:val="0014261E"/>
    <w:rsid w:val="00143A8B"/>
    <w:rsid w:val="00146ABD"/>
    <w:rsid w:val="001472D3"/>
    <w:rsid w:val="001511F6"/>
    <w:rsid w:val="0017013C"/>
    <w:rsid w:val="00187DEA"/>
    <w:rsid w:val="001C069C"/>
    <w:rsid w:val="001E0836"/>
    <w:rsid w:val="001F0C2C"/>
    <w:rsid w:val="001F1372"/>
    <w:rsid w:val="001F5E04"/>
    <w:rsid w:val="001F6588"/>
    <w:rsid w:val="001F6D73"/>
    <w:rsid w:val="00205BA8"/>
    <w:rsid w:val="0021664A"/>
    <w:rsid w:val="0022090B"/>
    <w:rsid w:val="00226291"/>
    <w:rsid w:val="00227040"/>
    <w:rsid w:val="00227E50"/>
    <w:rsid w:val="00240C40"/>
    <w:rsid w:val="0024471B"/>
    <w:rsid w:val="0024770A"/>
    <w:rsid w:val="00254976"/>
    <w:rsid w:val="00264D37"/>
    <w:rsid w:val="00273194"/>
    <w:rsid w:val="002757C2"/>
    <w:rsid w:val="00275A02"/>
    <w:rsid w:val="00276636"/>
    <w:rsid w:val="0028007C"/>
    <w:rsid w:val="002855A4"/>
    <w:rsid w:val="0028650A"/>
    <w:rsid w:val="002C49A3"/>
    <w:rsid w:val="002D0C62"/>
    <w:rsid w:val="002D651F"/>
    <w:rsid w:val="002E20D3"/>
    <w:rsid w:val="002E3E37"/>
    <w:rsid w:val="00307F3E"/>
    <w:rsid w:val="00315D46"/>
    <w:rsid w:val="0031693E"/>
    <w:rsid w:val="00317443"/>
    <w:rsid w:val="003527C0"/>
    <w:rsid w:val="00352BE5"/>
    <w:rsid w:val="00353ED8"/>
    <w:rsid w:val="00354FFD"/>
    <w:rsid w:val="00357575"/>
    <w:rsid w:val="00373A44"/>
    <w:rsid w:val="003747C1"/>
    <w:rsid w:val="00377070"/>
    <w:rsid w:val="0039500C"/>
    <w:rsid w:val="003A40DC"/>
    <w:rsid w:val="003A7CB3"/>
    <w:rsid w:val="003B3214"/>
    <w:rsid w:val="003B3AD2"/>
    <w:rsid w:val="003B3D84"/>
    <w:rsid w:val="003B4758"/>
    <w:rsid w:val="003D3177"/>
    <w:rsid w:val="003E2706"/>
    <w:rsid w:val="003E4C72"/>
    <w:rsid w:val="003F13F5"/>
    <w:rsid w:val="003F7834"/>
    <w:rsid w:val="00402995"/>
    <w:rsid w:val="00404E73"/>
    <w:rsid w:val="004108AF"/>
    <w:rsid w:val="00416676"/>
    <w:rsid w:val="00423E63"/>
    <w:rsid w:val="0043256D"/>
    <w:rsid w:val="0044085F"/>
    <w:rsid w:val="00442FA7"/>
    <w:rsid w:val="00445D8E"/>
    <w:rsid w:val="00447020"/>
    <w:rsid w:val="0045039E"/>
    <w:rsid w:val="00454CFB"/>
    <w:rsid w:val="00462E05"/>
    <w:rsid w:val="00462FCE"/>
    <w:rsid w:val="00487EC7"/>
    <w:rsid w:val="004916C1"/>
    <w:rsid w:val="004A289E"/>
    <w:rsid w:val="004B1B60"/>
    <w:rsid w:val="004B2A8F"/>
    <w:rsid w:val="004B6BA3"/>
    <w:rsid w:val="004C650F"/>
    <w:rsid w:val="004D2D1F"/>
    <w:rsid w:val="004D660A"/>
    <w:rsid w:val="004D6897"/>
    <w:rsid w:val="004E0689"/>
    <w:rsid w:val="004E5F77"/>
    <w:rsid w:val="004F2B6C"/>
    <w:rsid w:val="005068A0"/>
    <w:rsid w:val="0051465E"/>
    <w:rsid w:val="005233C1"/>
    <w:rsid w:val="00524B1A"/>
    <w:rsid w:val="00537453"/>
    <w:rsid w:val="00540A7F"/>
    <w:rsid w:val="00541800"/>
    <w:rsid w:val="00550439"/>
    <w:rsid w:val="005574C0"/>
    <w:rsid w:val="00560D0B"/>
    <w:rsid w:val="00576B15"/>
    <w:rsid w:val="00576D3D"/>
    <w:rsid w:val="00577CDD"/>
    <w:rsid w:val="00580563"/>
    <w:rsid w:val="00584000"/>
    <w:rsid w:val="00584E71"/>
    <w:rsid w:val="00587DC5"/>
    <w:rsid w:val="00590C34"/>
    <w:rsid w:val="00592E10"/>
    <w:rsid w:val="005A5B66"/>
    <w:rsid w:val="005B20C0"/>
    <w:rsid w:val="005B72CD"/>
    <w:rsid w:val="005B7B2A"/>
    <w:rsid w:val="005C0B75"/>
    <w:rsid w:val="005C1AD8"/>
    <w:rsid w:val="005C4034"/>
    <w:rsid w:val="005C4321"/>
    <w:rsid w:val="005D4F5B"/>
    <w:rsid w:val="005D748C"/>
    <w:rsid w:val="005F0B7E"/>
    <w:rsid w:val="005F55DF"/>
    <w:rsid w:val="005F5776"/>
    <w:rsid w:val="006021FF"/>
    <w:rsid w:val="0060517E"/>
    <w:rsid w:val="00610355"/>
    <w:rsid w:val="0061464D"/>
    <w:rsid w:val="00616A82"/>
    <w:rsid w:val="00621172"/>
    <w:rsid w:val="00622247"/>
    <w:rsid w:val="006232AD"/>
    <w:rsid w:val="006259EB"/>
    <w:rsid w:val="0063292A"/>
    <w:rsid w:val="00633A1F"/>
    <w:rsid w:val="006427AC"/>
    <w:rsid w:val="00643B3A"/>
    <w:rsid w:val="00651B93"/>
    <w:rsid w:val="006534FB"/>
    <w:rsid w:val="00671A9B"/>
    <w:rsid w:val="00692411"/>
    <w:rsid w:val="006959AF"/>
    <w:rsid w:val="006A5211"/>
    <w:rsid w:val="006B1EB3"/>
    <w:rsid w:val="006B6730"/>
    <w:rsid w:val="006C3F7E"/>
    <w:rsid w:val="006D2505"/>
    <w:rsid w:val="006D275D"/>
    <w:rsid w:val="006D3D06"/>
    <w:rsid w:val="006D4B95"/>
    <w:rsid w:val="006D4C11"/>
    <w:rsid w:val="006D596B"/>
    <w:rsid w:val="006E2096"/>
    <w:rsid w:val="006E2C08"/>
    <w:rsid w:val="006E49D0"/>
    <w:rsid w:val="006F2238"/>
    <w:rsid w:val="006F29F4"/>
    <w:rsid w:val="006F4BD6"/>
    <w:rsid w:val="006F70CB"/>
    <w:rsid w:val="00700E8D"/>
    <w:rsid w:val="00702CEF"/>
    <w:rsid w:val="007144BA"/>
    <w:rsid w:val="0072101C"/>
    <w:rsid w:val="00722E71"/>
    <w:rsid w:val="007230C4"/>
    <w:rsid w:val="007255B5"/>
    <w:rsid w:val="00732CAC"/>
    <w:rsid w:val="007336B1"/>
    <w:rsid w:val="007378A8"/>
    <w:rsid w:val="00742174"/>
    <w:rsid w:val="007457E9"/>
    <w:rsid w:val="007518C5"/>
    <w:rsid w:val="00752662"/>
    <w:rsid w:val="007565FA"/>
    <w:rsid w:val="007627B8"/>
    <w:rsid w:val="00766B2F"/>
    <w:rsid w:val="00767CFF"/>
    <w:rsid w:val="0078363F"/>
    <w:rsid w:val="0079519E"/>
    <w:rsid w:val="007A0905"/>
    <w:rsid w:val="007A2337"/>
    <w:rsid w:val="007C3261"/>
    <w:rsid w:val="007C72D4"/>
    <w:rsid w:val="007C7879"/>
    <w:rsid w:val="007D1F59"/>
    <w:rsid w:val="007D58EB"/>
    <w:rsid w:val="007D70DF"/>
    <w:rsid w:val="007E64D2"/>
    <w:rsid w:val="00802F1C"/>
    <w:rsid w:val="00815626"/>
    <w:rsid w:val="0082003B"/>
    <w:rsid w:val="00825908"/>
    <w:rsid w:val="00825F36"/>
    <w:rsid w:val="008374DC"/>
    <w:rsid w:val="0084112C"/>
    <w:rsid w:val="008430EE"/>
    <w:rsid w:val="00854D79"/>
    <w:rsid w:val="00857C1E"/>
    <w:rsid w:val="0086243B"/>
    <w:rsid w:val="008626D0"/>
    <w:rsid w:val="00865E39"/>
    <w:rsid w:val="00872570"/>
    <w:rsid w:val="00874567"/>
    <w:rsid w:val="00885308"/>
    <w:rsid w:val="00887D50"/>
    <w:rsid w:val="00895217"/>
    <w:rsid w:val="008A13F2"/>
    <w:rsid w:val="008B0BE2"/>
    <w:rsid w:val="008D0588"/>
    <w:rsid w:val="008E2E63"/>
    <w:rsid w:val="008F2E2A"/>
    <w:rsid w:val="008F4C4E"/>
    <w:rsid w:val="00906D3D"/>
    <w:rsid w:val="00910F90"/>
    <w:rsid w:val="00916133"/>
    <w:rsid w:val="009214BE"/>
    <w:rsid w:val="009301C4"/>
    <w:rsid w:val="00932BE6"/>
    <w:rsid w:val="00932CAE"/>
    <w:rsid w:val="00936908"/>
    <w:rsid w:val="00944119"/>
    <w:rsid w:val="00944B9A"/>
    <w:rsid w:val="00961EE2"/>
    <w:rsid w:val="00962360"/>
    <w:rsid w:val="00963D0A"/>
    <w:rsid w:val="009643D4"/>
    <w:rsid w:val="00975A3E"/>
    <w:rsid w:val="00975DDB"/>
    <w:rsid w:val="00983273"/>
    <w:rsid w:val="00995D83"/>
    <w:rsid w:val="009A6B86"/>
    <w:rsid w:val="009A7DE8"/>
    <w:rsid w:val="009E251E"/>
    <w:rsid w:val="009E343F"/>
    <w:rsid w:val="009E3ED7"/>
    <w:rsid w:val="009F50E5"/>
    <w:rsid w:val="009F6A74"/>
    <w:rsid w:val="00A012F1"/>
    <w:rsid w:val="00A05728"/>
    <w:rsid w:val="00A07EC0"/>
    <w:rsid w:val="00A13FC6"/>
    <w:rsid w:val="00A21900"/>
    <w:rsid w:val="00A21C53"/>
    <w:rsid w:val="00A35651"/>
    <w:rsid w:val="00A35C85"/>
    <w:rsid w:val="00A464F8"/>
    <w:rsid w:val="00A47C14"/>
    <w:rsid w:val="00A6308A"/>
    <w:rsid w:val="00A654CD"/>
    <w:rsid w:val="00A67868"/>
    <w:rsid w:val="00A70EE4"/>
    <w:rsid w:val="00A71E4A"/>
    <w:rsid w:val="00A7295D"/>
    <w:rsid w:val="00A76C1A"/>
    <w:rsid w:val="00A9701B"/>
    <w:rsid w:val="00A97205"/>
    <w:rsid w:val="00AA090D"/>
    <w:rsid w:val="00AA62C1"/>
    <w:rsid w:val="00AB762E"/>
    <w:rsid w:val="00AD26DA"/>
    <w:rsid w:val="00AD3DEE"/>
    <w:rsid w:val="00AE5785"/>
    <w:rsid w:val="00AF5BD4"/>
    <w:rsid w:val="00B00094"/>
    <w:rsid w:val="00B01463"/>
    <w:rsid w:val="00B07476"/>
    <w:rsid w:val="00B25586"/>
    <w:rsid w:val="00B260AB"/>
    <w:rsid w:val="00B30645"/>
    <w:rsid w:val="00B34614"/>
    <w:rsid w:val="00B3725B"/>
    <w:rsid w:val="00B435F9"/>
    <w:rsid w:val="00B603E0"/>
    <w:rsid w:val="00B629D1"/>
    <w:rsid w:val="00B74B87"/>
    <w:rsid w:val="00B85DDC"/>
    <w:rsid w:val="00B90F95"/>
    <w:rsid w:val="00BB777D"/>
    <w:rsid w:val="00BC4E58"/>
    <w:rsid w:val="00BC681C"/>
    <w:rsid w:val="00BD5D00"/>
    <w:rsid w:val="00BE01D8"/>
    <w:rsid w:val="00BE747A"/>
    <w:rsid w:val="00BF3A83"/>
    <w:rsid w:val="00BF59DA"/>
    <w:rsid w:val="00BF5E31"/>
    <w:rsid w:val="00C03AA0"/>
    <w:rsid w:val="00C1235C"/>
    <w:rsid w:val="00C1490B"/>
    <w:rsid w:val="00C233A8"/>
    <w:rsid w:val="00C2677C"/>
    <w:rsid w:val="00C33C89"/>
    <w:rsid w:val="00C51F52"/>
    <w:rsid w:val="00C65A31"/>
    <w:rsid w:val="00C67F39"/>
    <w:rsid w:val="00C70681"/>
    <w:rsid w:val="00C80E40"/>
    <w:rsid w:val="00C85DE6"/>
    <w:rsid w:val="00C8629A"/>
    <w:rsid w:val="00C86A3C"/>
    <w:rsid w:val="00CB4438"/>
    <w:rsid w:val="00CB69A8"/>
    <w:rsid w:val="00CB6ED6"/>
    <w:rsid w:val="00CC579E"/>
    <w:rsid w:val="00CD543D"/>
    <w:rsid w:val="00CD79A3"/>
    <w:rsid w:val="00CE3FA2"/>
    <w:rsid w:val="00CE634D"/>
    <w:rsid w:val="00CE7028"/>
    <w:rsid w:val="00CF29C0"/>
    <w:rsid w:val="00CF76BB"/>
    <w:rsid w:val="00D007DC"/>
    <w:rsid w:val="00D020B3"/>
    <w:rsid w:val="00D16B99"/>
    <w:rsid w:val="00D235E7"/>
    <w:rsid w:val="00D26E75"/>
    <w:rsid w:val="00D27A85"/>
    <w:rsid w:val="00D353E2"/>
    <w:rsid w:val="00D45642"/>
    <w:rsid w:val="00D55A09"/>
    <w:rsid w:val="00D619A0"/>
    <w:rsid w:val="00D63FCF"/>
    <w:rsid w:val="00D704B9"/>
    <w:rsid w:val="00D90510"/>
    <w:rsid w:val="00DA39C1"/>
    <w:rsid w:val="00DB25F5"/>
    <w:rsid w:val="00DB317C"/>
    <w:rsid w:val="00DC3991"/>
    <w:rsid w:val="00DC6A4E"/>
    <w:rsid w:val="00DC7759"/>
    <w:rsid w:val="00DD0A45"/>
    <w:rsid w:val="00DE35B5"/>
    <w:rsid w:val="00E05F29"/>
    <w:rsid w:val="00E14A73"/>
    <w:rsid w:val="00E15A63"/>
    <w:rsid w:val="00E242F4"/>
    <w:rsid w:val="00E32653"/>
    <w:rsid w:val="00E35110"/>
    <w:rsid w:val="00E44BDF"/>
    <w:rsid w:val="00E57609"/>
    <w:rsid w:val="00E64D98"/>
    <w:rsid w:val="00E75941"/>
    <w:rsid w:val="00E778CC"/>
    <w:rsid w:val="00E8289A"/>
    <w:rsid w:val="00E862D1"/>
    <w:rsid w:val="00E909E3"/>
    <w:rsid w:val="00E917DE"/>
    <w:rsid w:val="00E9771C"/>
    <w:rsid w:val="00EA073B"/>
    <w:rsid w:val="00EA4737"/>
    <w:rsid w:val="00EA5635"/>
    <w:rsid w:val="00EB05E9"/>
    <w:rsid w:val="00EB3FAA"/>
    <w:rsid w:val="00EB47BC"/>
    <w:rsid w:val="00EB5CF7"/>
    <w:rsid w:val="00EB5EB3"/>
    <w:rsid w:val="00EC65DF"/>
    <w:rsid w:val="00EE7F64"/>
    <w:rsid w:val="00EF076D"/>
    <w:rsid w:val="00EF2199"/>
    <w:rsid w:val="00EF7368"/>
    <w:rsid w:val="00F12384"/>
    <w:rsid w:val="00F12A52"/>
    <w:rsid w:val="00F22BF9"/>
    <w:rsid w:val="00F3120C"/>
    <w:rsid w:val="00F33DF1"/>
    <w:rsid w:val="00F34F26"/>
    <w:rsid w:val="00F45E79"/>
    <w:rsid w:val="00F50547"/>
    <w:rsid w:val="00F56F35"/>
    <w:rsid w:val="00F61E96"/>
    <w:rsid w:val="00F62F5A"/>
    <w:rsid w:val="00F73223"/>
    <w:rsid w:val="00F73798"/>
    <w:rsid w:val="00F80922"/>
    <w:rsid w:val="00FB58A4"/>
    <w:rsid w:val="00FD2763"/>
    <w:rsid w:val="00FE2C48"/>
    <w:rsid w:val="00FF3C04"/>
    <w:rsid w:val="00FF58BD"/>
    <w:rsid w:val="022258DA"/>
    <w:rsid w:val="02E849B2"/>
    <w:rsid w:val="02F0033E"/>
    <w:rsid w:val="03CAC236"/>
    <w:rsid w:val="040C3F8F"/>
    <w:rsid w:val="077D54E6"/>
    <w:rsid w:val="0857FA07"/>
    <w:rsid w:val="0B25B457"/>
    <w:rsid w:val="0BAAD985"/>
    <w:rsid w:val="0F0D5F8B"/>
    <w:rsid w:val="0F38FBA5"/>
    <w:rsid w:val="108F6136"/>
    <w:rsid w:val="11279E77"/>
    <w:rsid w:val="1196AEAB"/>
    <w:rsid w:val="1208B44F"/>
    <w:rsid w:val="1269EF07"/>
    <w:rsid w:val="138C566E"/>
    <w:rsid w:val="147C6A26"/>
    <w:rsid w:val="147E6997"/>
    <w:rsid w:val="14FCDF4C"/>
    <w:rsid w:val="1583F0A9"/>
    <w:rsid w:val="16C01BA5"/>
    <w:rsid w:val="17D469DF"/>
    <w:rsid w:val="18FBD868"/>
    <w:rsid w:val="19CBE492"/>
    <w:rsid w:val="1B39F6FB"/>
    <w:rsid w:val="1BA1B8F1"/>
    <w:rsid w:val="1C661A90"/>
    <w:rsid w:val="1EFD6858"/>
    <w:rsid w:val="2029405E"/>
    <w:rsid w:val="2215DF62"/>
    <w:rsid w:val="221B831D"/>
    <w:rsid w:val="235A10A8"/>
    <w:rsid w:val="235F548A"/>
    <w:rsid w:val="23F4D51A"/>
    <w:rsid w:val="26A15C24"/>
    <w:rsid w:val="26ED16E8"/>
    <w:rsid w:val="27EA46A7"/>
    <w:rsid w:val="2815ACDF"/>
    <w:rsid w:val="2867139C"/>
    <w:rsid w:val="29A90E0D"/>
    <w:rsid w:val="29D08DD3"/>
    <w:rsid w:val="29D26033"/>
    <w:rsid w:val="2CD0B3D1"/>
    <w:rsid w:val="2D5DFBEC"/>
    <w:rsid w:val="2E30D529"/>
    <w:rsid w:val="2F8CA3D0"/>
    <w:rsid w:val="3064A167"/>
    <w:rsid w:val="318E9B6B"/>
    <w:rsid w:val="32802F84"/>
    <w:rsid w:val="33474C54"/>
    <w:rsid w:val="337F3C9D"/>
    <w:rsid w:val="33A072BF"/>
    <w:rsid w:val="352D5368"/>
    <w:rsid w:val="41C89571"/>
    <w:rsid w:val="41F893F7"/>
    <w:rsid w:val="425CD096"/>
    <w:rsid w:val="42D7F7A4"/>
    <w:rsid w:val="455770AF"/>
    <w:rsid w:val="458E4FD1"/>
    <w:rsid w:val="463A25E5"/>
    <w:rsid w:val="470F7B40"/>
    <w:rsid w:val="489EA8BE"/>
    <w:rsid w:val="4AAB7409"/>
    <w:rsid w:val="4AE21D08"/>
    <w:rsid w:val="4D811086"/>
    <w:rsid w:val="4D96C392"/>
    <w:rsid w:val="4F8F2380"/>
    <w:rsid w:val="4FEC3026"/>
    <w:rsid w:val="51C28D54"/>
    <w:rsid w:val="5F9633AA"/>
    <w:rsid w:val="5F98CEAB"/>
    <w:rsid w:val="6149B1D9"/>
    <w:rsid w:val="666C6F56"/>
    <w:rsid w:val="688F7252"/>
    <w:rsid w:val="69141382"/>
    <w:rsid w:val="6A85DA09"/>
    <w:rsid w:val="6ACC708F"/>
    <w:rsid w:val="6DC15750"/>
    <w:rsid w:val="6EA53A7D"/>
    <w:rsid w:val="6F07E0F9"/>
    <w:rsid w:val="6FA67C59"/>
    <w:rsid w:val="6FB8F1DD"/>
    <w:rsid w:val="71E7CCA3"/>
    <w:rsid w:val="71E87A5E"/>
    <w:rsid w:val="7280B91C"/>
    <w:rsid w:val="72E3DF68"/>
    <w:rsid w:val="742AD946"/>
    <w:rsid w:val="765231AD"/>
    <w:rsid w:val="7663E26E"/>
    <w:rsid w:val="782BBA34"/>
    <w:rsid w:val="7ABAD997"/>
    <w:rsid w:val="7C148AEC"/>
    <w:rsid w:val="7C822D07"/>
    <w:rsid w:val="7D2EB19B"/>
    <w:rsid w:val="7F26E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7803F5B9-ACFD-4181-887A-7999521EB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link w:val="Heading5Char"/>
    <w:qFormat/>
    <w:pPr>
      <w:numPr>
        <w:ilvl w:val="4"/>
        <w:numId w:val="2"/>
      </w:numPr>
      <w:ind w:right="2552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5" w:customStyle="1">
    <w:name w:val="Normal 5"/>
    <w:basedOn w:val="Heading5"/>
    <w:next w:val="Heading5"/>
    <w:pPr>
      <w:ind w:right="340"/>
      <w:outlineLvl w:val="9"/>
    </w:pPr>
  </w:style>
  <w:style w:type="paragraph" w:styleId="Normal6" w:customStyle="1">
    <w:name w:val="Normal 6"/>
    <w:basedOn w:val="Heading6"/>
    <w:next w:val="Heading6"/>
    <w:pPr>
      <w:ind w:left="907"/>
      <w:outlineLvl w:val="9"/>
    </w:pPr>
  </w:style>
  <w:style w:type="paragraph" w:styleId="Normal7" w:customStyle="1">
    <w:name w:val="Normal 7"/>
    <w:basedOn w:val="Heading7"/>
    <w:next w:val="Heading7"/>
    <w:pPr>
      <w:ind w:left="1361"/>
      <w:outlineLvl w:val="9"/>
    </w:pPr>
  </w:style>
  <w:style w:type="paragraph" w:styleId="Normal8" w:customStyle="1">
    <w:name w:val="Normal 8"/>
    <w:basedOn w:val="Heading8"/>
    <w:next w:val="Heading8"/>
    <w:pPr>
      <w:ind w:left="1814"/>
      <w:outlineLvl w:val="9"/>
    </w:pPr>
  </w:style>
  <w:style w:type="paragraph" w:styleId="Normal9" w:customStyle="1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styleId="a0" w:customStyle="1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styleId="a1" w:customStyle="1">
    <w:name w:val="כותרת מסגרת"/>
    <w:basedOn w:val="Normal"/>
    <w:next w:val="a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styleId="a2" w:customStyle="1">
    <w:name w:val="טקסט מסגרת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jc w:val="left"/>
    </w:pPr>
  </w:style>
  <w:style w:type="paragraph" w:styleId="a3" w:customStyle="1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styleId="a4" w:customStyle="1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styleId="a5" w:customStyle="1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styleId="a" w:customStyle="1">
    <w:name w:val="תוכנית"/>
    <w:basedOn w:val="a5"/>
    <w:rsid w:val="00C03AA0"/>
    <w:pPr>
      <w:numPr>
        <w:numId w:val="3"/>
      </w:num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a6" w:customStyle="1">
    <w:name w:val="תו להקשה"/>
    <w:basedOn w:val="DefaultParagraphFont"/>
    <w:rPr>
      <w:b/>
      <w:bCs/>
    </w:rPr>
  </w:style>
  <w:style w:type="character" w:styleId="a7" w:customStyle="1">
    <w:name w:val="ערך להקשה"/>
    <w:basedOn w:val="DefaultParagraphFont"/>
    <w:rPr>
      <w:rFonts w:ascii="Univers Condensed" w:hAnsi="Univers Condensed" w:cs="Miriam"/>
      <w:i/>
      <w:iCs/>
    </w:rPr>
  </w:style>
  <w:style w:type="character" w:styleId="a8" w:customStyle="1">
    <w:name w:val="מונח"/>
    <w:basedOn w:val="DefaultParagraphFont"/>
    <w:rPr>
      <w:b/>
      <w:bCs/>
      <w:i/>
      <w:iCs/>
    </w:rPr>
  </w:style>
  <w:style w:type="paragraph" w:styleId="a9" w:customStyle="1">
    <w:name w:val="ניקוד"/>
    <w:basedOn w:val="Normal"/>
    <w:pPr>
      <w:spacing w:before="40" w:after="40"/>
    </w:pPr>
    <w:rPr>
      <w:szCs w:val="20"/>
    </w:rPr>
  </w:style>
  <w:style w:type="paragraph" w:styleId="aa" w:customStyle="1">
    <w:name w:val="תקציר לחניך"/>
    <w:basedOn w:val="Normal"/>
    <w:pPr>
      <w:ind w:left="1984" w:hanging="1984"/>
    </w:pPr>
  </w:style>
  <w:style w:type="paragraph" w:styleId="ab" w:customStyle="1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styleId="ac" w:customStyle="1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styleId="ad" w:customStyle="1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styleId="ae" w:customStyle="1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styleId="af" w:customStyle="1">
    <w:name w:val="טבלת רשת"/>
    <w:basedOn w:val="TableNormal"/>
    <w:rsid w:val="009643D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  <w:style w:type="character" w:styleId="normaltextrun" w:customStyle="1">
    <w:name w:val="normaltextrun"/>
    <w:basedOn w:val="DefaultParagraphFont"/>
    <w:rsid w:val="006E2096"/>
  </w:style>
  <w:style w:type="paragraph" w:styleId="NormalWeb">
    <w:name w:val="Normal (Web)"/>
    <w:basedOn w:val="Normal"/>
    <w:uiPriority w:val="99"/>
    <w:unhideWhenUsed/>
    <w:rsid w:val="00187DEA"/>
    <w:pPr>
      <w:keepLines w:val="0"/>
      <w:widowControl/>
      <w:bidi w:val="0"/>
      <w:spacing w:before="100" w:beforeAutospacing="1" w:after="100" w:afterAutospacing="1"/>
      <w:jc w:val="left"/>
    </w:pPr>
    <w:rPr>
      <w:rFonts w:cs="Times New Roman" w:eastAsiaTheme="minorEastAsia"/>
      <w:sz w:val="24"/>
    </w:rPr>
  </w:style>
  <w:style w:type="character" w:styleId="Heading5Char" w:customStyle="1">
    <w:name w:val="Heading 5 Char"/>
    <w:basedOn w:val="DefaultParagraphFont"/>
    <w:link w:val="Heading5"/>
    <w:rsid w:val="00622247"/>
    <w:rPr>
      <w:rFonts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6878B-EA5E-439C-91F0-266DCADC85F4}"/>
</file>

<file path=customXml/itemProps2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3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CBB146-32C8-4956-99B8-6F7DAD48AC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VworkPag</ap:Template>
  <ap:Application>Microsoft Word for the web</ap:Application>
  <ap:DocSecurity>0</ap:DocSecurity>
  <ap:ScaleCrop>false</ap:ScaleCrop>
  <ap:Manager/>
  <ap:Company>ביה"ס למקצועות המחשב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נטע בלקר</cp:lastModifiedBy>
  <cp:revision>3</cp:revision>
  <cp:lastPrinted>2008-05-28T11:29:00Z</cp:lastPrinted>
  <dcterms:created xsi:type="dcterms:W3CDTF">2024-11-11T17:30:00Z</dcterms:created>
  <dcterms:modified xsi:type="dcterms:W3CDTF">2025-02-19T06:06:26Z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Order">
    <vt:r8>557300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ContentTypeId">
    <vt:lpwstr>0x01010053581D5AE69FC142AE0555A36EBFA81D</vt:lpwstr>
  </property>
  <property fmtid="{D5CDD505-2E9C-101B-9397-08002B2CF9AE}" pid="13" name="MediaServiceImageTags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