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p14">
  <w:body>
    <w:p w:rsidRPr="006C673A" w:rsidR="00DA30D0" w:rsidP="0A444E34" w:rsidRDefault="006427AC" w14:paraId="1925DF2B" w14:textId="3C78D556">
      <w:pPr>
        <w:pStyle w:val="ae"/>
        <w:pBdr>
          <w:right w:val="single" w:color="auto" w:sz="6" w:space="18"/>
        </w:pBdr>
        <w:rPr>
          <w:rFonts w:ascii="Heebo" w:hAnsi="Heebo" w:cs="Heebo"/>
          <w:rtl/>
        </w:rPr>
      </w:pPr>
      <w:r w:rsidRPr="0A444E34">
        <w:rPr>
          <w:rFonts w:ascii="Heebo" w:hAnsi="Heebo" w:cs="Heebo"/>
        </w:rPr>
        <w:fldChar w:fldCharType="begin"/>
      </w:r>
      <w:r w:rsidRPr="0A444E34">
        <w:rPr>
          <w:rFonts w:ascii="Heebo" w:hAnsi="Heebo" w:cs="Heebo"/>
        </w:rPr>
        <w:instrText xml:space="preserve"> TITLE  \* MERGEFORMAT </w:instrText>
      </w:r>
      <w:r w:rsidRPr="0A444E34">
        <w:rPr>
          <w:rFonts w:ascii="Heebo" w:hAnsi="Heebo" w:cs="Heebo"/>
        </w:rPr>
        <w:fldChar w:fldCharType="separate"/>
      </w:r>
      <w:bookmarkStart w:name="_Int_HQnVBtzM" w:id="0"/>
      <w:r w:rsidRPr="0A444E34" w:rsidR="000141DE">
        <w:rPr>
          <w:rFonts w:ascii="Heebo" w:hAnsi="Heebo" w:cs="Heebo"/>
          <w:rtl/>
        </w:rPr>
        <w:t>ת</w:t>
      </w:r>
      <w:r w:rsidRPr="0A444E34">
        <w:rPr>
          <w:rFonts w:ascii="Heebo" w:hAnsi="Heebo" w:cs="Heebo"/>
        </w:rPr>
        <w:fldChar w:fldCharType="end"/>
      </w:r>
      <w:r w:rsidRPr="0A444E34" w:rsidR="00D353E2">
        <w:rPr>
          <w:rFonts w:ascii="Heebo" w:hAnsi="Heebo" w:cs="Heebo"/>
          <w:rtl/>
        </w:rPr>
        <w:t xml:space="preserve">רגול </w:t>
      </w:r>
      <w:r w:rsidRPr="0A444E34" w:rsidR="00DA30D0">
        <w:rPr>
          <w:rFonts w:ascii="Heebo" w:hAnsi="Heebo" w:cs="Heebo"/>
          <w:rtl/>
        </w:rPr>
        <w:t>סגור</w:t>
      </w:r>
      <w:r w:rsidRPr="0A444E34" w:rsidR="00DA30D0">
        <w:rPr>
          <w:rFonts w:ascii="Heebo" w:hAnsi="Heebo" w:cs="Heebo"/>
        </w:rPr>
        <w:t xml:space="preserve"> BASIC SELECT</w:t>
      </w:r>
      <w:bookmarkEnd w:id="0"/>
    </w:p>
    <w:p w:rsidRPr="006C673A" w:rsidR="00767CFF" w:rsidP="007D70DF" w:rsidRDefault="00532085" w14:paraId="581E495F" w14:textId="31D44AD8">
      <w:pPr>
        <w:jc w:val="left"/>
        <w:rPr>
          <w:rFonts w:ascii="Heebo" w:hAnsi="Heebo" w:cs="Heebo"/>
        </w:rPr>
      </w:pPr>
      <w:r w:rsidRPr="00532085">
        <w:rPr>
          <w:rFonts w:ascii="Heebo" w:hAnsi="Heebo" w:eastAsia="Heebo" w:cs="Heebo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08EF2" wp14:editId="2A4C3BB9">
                <wp:simplePos x="0" y="0"/>
                <wp:positionH relativeFrom="column">
                  <wp:posOffset>267970</wp:posOffset>
                </wp:positionH>
                <wp:positionV relativeFrom="paragraph">
                  <wp:posOffset>240030</wp:posOffset>
                </wp:positionV>
                <wp:extent cx="3117850" cy="1769745"/>
                <wp:effectExtent l="0" t="0" r="25400" b="20955"/>
                <wp:wrapTopAndBottom/>
                <wp:docPr id="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76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32085" w:rsidP="00532085" w:rsidRDefault="00532085" w14:paraId="41C525D8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u w:val="single"/>
                                <w:rtl/>
                              </w:rPr>
                              <w:t>איך מגישים?</w:t>
                            </w:r>
                          </w:p>
                          <w:p w:rsidR="00532085" w:rsidP="00532085" w:rsidRDefault="00532085" w14:paraId="43499A79" w14:textId="7904FE75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וובונה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 כאשר שם הקובץ הוא: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</w:rPr>
                              <w:t>BasicEx.sql</w:t>
                            </w:r>
                          </w:p>
                          <w:p w:rsidR="00532085" w:rsidP="00532085" w:rsidRDefault="00532085" w14:paraId="1F24E88D" w14:textId="42FCF309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בנוסף מעלים גם לכונן האישי: בכונן האישי שלכם 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</w:rPr>
                              <w:t>DB\TARS\BasicExXXX.sql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במקום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</w:rPr>
                              <w:t>XXX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 רשמו את מספר החניך שלכם.</w:t>
                            </w:r>
                          </w:p>
                          <w:p w:rsidR="00532085" w:rsidP="00532085" w:rsidRDefault="00532085" w14:paraId="65FA3A11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שימו לב, שמירה בנתיב או שם שגוי יוביל להורדה בציון.</w:t>
                            </w:r>
                          </w:p>
                          <w:p w:rsidR="00532085" w:rsidP="00532085" w:rsidRDefault="00532085" w14:paraId="4B929E01" w14:textId="40F5CDE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חומרי עזר מותרים – כל האינטרנט וחומרי הלימוד לרשותכם, שימו לב שהת</w:t>
                            </w: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רגול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 בנוהל סגור!</w:t>
                            </w:r>
                          </w:p>
                          <w:p w:rsidR="00532085" w:rsidP="00532085" w:rsidRDefault="00532085" w14:paraId="11D88BE8" w14:textId="77777777">
                            <w:pPr>
                              <w:spacing w:before="0" w:after="0"/>
                              <w:jc w:val="left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</w:pPr>
                          </w:p>
                          <w:p w:rsidR="00532085" w:rsidP="00532085" w:rsidRDefault="00532085" w14:paraId="52C4618E" w14:textId="137BDCF6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="http://schemas.openxmlformats.org/drawingml/2006/main" xmlns:arto="http://schemas.microsoft.com/office/word/2006/arto">
            <w:pict xmlns:w14="http://schemas.microsoft.com/office/word/2010/wordml" xmlns:w="http://schemas.openxmlformats.org/wordprocessingml/2006/main" w14:anchorId="277A6736">
              <v:shapetype xmlns:o="urn:schemas-microsoft-com:office:office" xmlns:v="urn:schemas-microsoft-com:vml" id="_x0000_t202" coordsize="21600,21600" o:spt="202" path="m,l,21600r21600,l21600,xe" w14:anchorId="5AD08EF2">
                <v:stroke joinstyle="miter"/>
                <v:path gradientshapeok="t" o:connecttype="rect"/>
              </v:shapetype>
              <v:shape xmlns:o="urn:schemas-microsoft-com:office:office" xmlns:v="urn:schemas-microsoft-com:vml" id="TextBox 5" style="position:absolute;left:0;text-align:left;margin-left:21.1pt;margin-top:18.9pt;width:245.5pt;height:13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">
                <v:textbox>
                  <w:txbxContent>
                    <w:p w:rsidR="00532085" w:rsidP="00532085" w:rsidRDefault="00532085" w14:paraId="3F51A22C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u w:val="single"/>
                          <w:rtl/>
                        </w:rPr>
                        <w:t>איך מגישים?</w:t>
                      </w:r>
                    </w:p>
                    <w:p w:rsidR="00532085" w:rsidP="00532085" w:rsidRDefault="00532085" w14:paraId="5F7ABCC8" w14:textId="7904FE75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ב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וובונה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 כאשר שם הקובץ הוא: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BasicEx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.sql</w:t>
                      </w:r>
                    </w:p>
                    <w:p w:rsidR="00532085" w:rsidP="00532085" w:rsidRDefault="00532085" w14:paraId="713E7943" w14:textId="42FCF309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בנוסף מעלים גם לכונן האישי: בכונן האישי שלכם 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DB\TARS\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BasicExXXX.sql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במקום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XXX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 רשמו את מספר החניך שלכם.</w:t>
                      </w:r>
                    </w:p>
                    <w:p w:rsidR="00532085" w:rsidP="00532085" w:rsidRDefault="00532085" w14:paraId="5B81C9DF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שימו לב, שמירה בנתיב או שם שגוי יוביל להורדה בציון.</w:t>
                      </w:r>
                    </w:p>
                    <w:p w:rsidR="00532085" w:rsidP="00532085" w:rsidRDefault="00532085" w14:paraId="0A1F4D22" w14:textId="40F5CDE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חומרי עזר מותרים – כל האינטרנט וחומרי הלימוד לרשותכם, שימו לב שהת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רגול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 בנוהל סגור!</w:t>
                      </w:r>
                    </w:p>
                    <w:p w:rsidR="00532085" w:rsidP="00532085" w:rsidRDefault="00532085" w14:paraId="672A6659" w14:textId="77777777">
                      <w:pPr>
                        <w:spacing w:before="0" w:after="0"/>
                        <w:jc w:val="left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</w:pPr>
                    </w:p>
                    <w:p w:rsidR="00532085" w:rsidP="00532085" w:rsidRDefault="00532085" w14:paraId="48A7139F" w14:textId="137BDCF6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בהצלחה!</w:t>
                      </w:r>
                    </w:p>
                  </w:txbxContent>
                </v:textbox>
                <w10:wrap xmlns:w10="urn:schemas-microsoft-com:office:word" type="topAndBottom"/>
              </v:shape>
            </w:pict>
          </mc:Fallback>
        </mc:AlternateContent>
      </w:r>
      <w:r w:rsidRPr="00532085">
        <w:rPr>
          <w:rFonts w:ascii="Heebo" w:hAnsi="Heebo" w:cs="Heebo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C6E0B" wp14:editId="363195A4">
                <wp:simplePos x="0" y="0"/>
                <wp:positionH relativeFrom="margin">
                  <wp:posOffset>3599236</wp:posOffset>
                </wp:positionH>
                <wp:positionV relativeFrom="paragraph">
                  <wp:posOffset>243453</wp:posOffset>
                </wp:positionV>
                <wp:extent cx="3010535" cy="1769745"/>
                <wp:effectExtent l="0" t="0" r="18415" b="20955"/>
                <wp:wrapTopAndBottom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3D6654-A06C-4BDD-AFA1-4320665725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76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32085" w:rsidP="00532085" w:rsidRDefault="00532085" w14:paraId="55CC457A" w14:textId="77777777">
                            <w:pPr>
                              <w:spacing w:before="0" w:after="0"/>
                              <w:jc w:val="left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</w:pPr>
                          </w:p>
                          <w:p w:rsidR="00532085" w:rsidP="00532085" w:rsidRDefault="00532085" w14:paraId="189246DE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* יש לעגל מספרים עשרוניים ל2 ספרות אחרי הנקודה</w:t>
                            </w:r>
                          </w:p>
                          <w:p w:rsidR="00532085" w:rsidP="00532085" w:rsidRDefault="00532085" w14:paraId="3EB57B8E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* יש להוסיף לכל שליפה הערה מתאימה שמתחילות עם שני מקפים והמילה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</w:rPr>
                              <w:t>SELECTS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:rsidR="00532085" w:rsidP="00532085" w:rsidRDefault="00532085" w14:paraId="5351C64F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 xml:space="preserve">* בסוף כל שליפה יופיע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</w:rPr>
                              <w:t>;</w:t>
                            </w:r>
                          </w:p>
                          <w:p w:rsidR="00532085" w:rsidP="00532085" w:rsidRDefault="00532085" w14:paraId="0331A8BC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* אורך שורה יהיה פחות מ-90 תווים</w:t>
                            </w:r>
                          </w:p>
                          <w:p w:rsidR="00532085" w:rsidP="00532085" w:rsidRDefault="00532085" w14:paraId="2322D438" w14:textId="77777777">
                            <w:pPr>
                              <w:spacing w:before="0" w:after="0"/>
                              <w:jc w:val="left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* נתינת שמות לעמודות שמבצעים עליהן פעולה מסוימת או שהשם שלהן לא משמעותי היא חובה</w:t>
                            </w:r>
                          </w:p>
                          <w:p w:rsidR="00532085" w:rsidP="00532085" w:rsidRDefault="00532085" w14:paraId="0A342A5D" w14:textId="77777777">
                            <w:pPr>
                              <w:spacing w:before="0" w:after="0"/>
                              <w:jc w:val="left"/>
                            </w:pP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Cs w:val="18"/>
                                <w:rtl/>
                              </w:rPr>
                              <w:t>* פונקציות כותבים באותיות גדולות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="http://schemas.openxmlformats.org/drawingml/2006/main" xmlns:arto="http://schemas.microsoft.com/office/word/2006/arto">
            <w:pict w14:anchorId="277400B3">
              <v:shape id="_x0000_s1027" style="position:absolute;left:0;text-align:left;margin-left:283.4pt;margin-top:19.15pt;width:237.05pt;height:1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" w14:anchorId="443C6E0B">
                <v:textbox>
                  <w:txbxContent>
                    <w:p w:rsidR="00532085" w:rsidP="00532085" w:rsidRDefault="00532085" w14:paraId="0A37501D" w14:textId="77777777">
                      <w:pPr>
                        <w:spacing w:before="0" w:after="0"/>
                        <w:jc w:val="left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</w:pPr>
                    </w:p>
                    <w:p w:rsidR="00532085" w:rsidP="00532085" w:rsidRDefault="00532085" w14:paraId="1D7337D3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* יש לעגל מספרים עשרוניים ל2 ספרות אחרי הנקודה</w:t>
                      </w:r>
                    </w:p>
                    <w:p w:rsidR="00532085" w:rsidP="00532085" w:rsidRDefault="00532085" w14:paraId="4457AF66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* יש להוסיף לכל שליפה הערה מתאימה שמתחילות עם שני מקפים והמילה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SELECTS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.</w:t>
                      </w:r>
                    </w:p>
                    <w:p w:rsidR="00532085" w:rsidP="00532085" w:rsidRDefault="00532085" w14:paraId="6FECA140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 xml:space="preserve">* בסוף כל שליפה יופיע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</w:rPr>
                        <w:t>;</w:t>
                      </w:r>
                    </w:p>
                    <w:p w:rsidR="00532085" w:rsidP="00532085" w:rsidRDefault="00532085" w14:paraId="27CBFE04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* אורך שורה יהיה פחות מ-90 תווים</w:t>
                      </w:r>
                    </w:p>
                    <w:p w:rsidR="00532085" w:rsidP="00532085" w:rsidRDefault="00532085" w14:paraId="591DE3EC" w14:textId="77777777">
                      <w:pPr>
                        <w:spacing w:before="0" w:after="0"/>
                        <w:jc w:val="left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* נתינת שמות לעמודות שמבצעים עליהן פעולה מסוימת או שהשם שלהן לא משמעותי היא חובה</w:t>
                      </w:r>
                    </w:p>
                    <w:p w:rsidR="00532085" w:rsidP="00532085" w:rsidRDefault="00532085" w14:paraId="414993FB" w14:textId="77777777">
                      <w:pPr>
                        <w:spacing w:before="0" w:after="0"/>
                        <w:jc w:val="left"/>
                      </w:pP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Cs w:val="18"/>
                          <w:rtl/>
                        </w:rPr>
                        <w:t>* פונקציות כותבים באותיות גדולות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1542C" w:rsidP="31053042" w:rsidRDefault="0031542C" w14:paraId="235FA6AD" w14:textId="751EBC0D">
      <w:pPr>
        <w:pStyle w:val="Normal5"/>
        <w:numPr>
          <w:ilvl w:val="4"/>
          <w:numId w:val="0"/>
        </w:numPr>
        <w:ind w:right="2552"/>
      </w:pPr>
    </w:p>
    <w:p w:rsidR="0031542C" w:rsidP="085232C3" w:rsidRDefault="43CD8DD8" w14:paraId="35D8D486" w14:textId="35B37F13">
      <w:pPr>
        <w:pStyle w:val="Normal5"/>
        <w:numPr>
          <w:ilvl w:val="0"/>
          <w:numId w:val="9"/>
        </w:numPr>
        <w:jc w:val="left"/>
        <w:rPr>
          <w:rFonts w:ascii="Heebo" w:hAnsi="Heebo" w:cs="Heebo"/>
          <w:rtl w:val="1"/>
        </w:rPr>
      </w:pPr>
      <w:r w:rsidRPr="5947E4F9" w:rsidR="43CD8DD8">
        <w:rPr>
          <w:rFonts w:ascii="Heebo" w:hAnsi="Heebo" w:cs="Heebo"/>
          <w:rtl w:val="1"/>
        </w:rPr>
        <w:t>לצורך בדיקת קשר בין חודש לידה לגובה הבונוס של עובד</w:t>
      </w:r>
      <w:r w:rsidRPr="5947E4F9" w:rsidR="47052E9A">
        <w:rPr>
          <w:rFonts w:ascii="Heebo" w:hAnsi="Heebo" w:cs="Heebo"/>
          <w:rtl w:val="1"/>
        </w:rPr>
        <w:t xml:space="preserve">, </w:t>
      </w:r>
      <w:r w:rsidRPr="5947E4F9" w:rsidR="00DA30D0">
        <w:rPr>
          <w:rFonts w:ascii="Heebo" w:hAnsi="Heebo" w:cs="Heebo"/>
          <w:rtl w:val="1"/>
        </w:rPr>
        <w:t>של</w:t>
      </w:r>
      <w:r w:rsidRPr="5947E4F9" w:rsidR="0031542C">
        <w:rPr>
          <w:rFonts w:ascii="Heebo" w:hAnsi="Heebo" w:cs="Heebo"/>
          <w:rtl w:val="1"/>
        </w:rPr>
        <w:t>פו</w:t>
      </w:r>
      <w:r w:rsidRPr="5947E4F9" w:rsidR="00DA30D0">
        <w:rPr>
          <w:rFonts w:ascii="Heebo" w:hAnsi="Heebo" w:cs="Heebo"/>
          <w:rtl w:val="1"/>
        </w:rPr>
        <w:t xml:space="preserve"> טבלה </w:t>
      </w:r>
      <w:r w:rsidRPr="5947E4F9" w:rsidR="5D1D6510">
        <w:rPr>
          <w:rFonts w:ascii="Heebo" w:hAnsi="Heebo" w:cs="Heebo"/>
          <w:rtl w:val="1"/>
        </w:rPr>
        <w:t>בעזרתה נוכל לבדוק זאת</w:t>
      </w:r>
      <w:r w:rsidRPr="5947E4F9" w:rsidR="1304B078">
        <w:rPr>
          <w:rFonts w:ascii="Heebo" w:hAnsi="Heebo" w:cs="Heebo"/>
          <w:rtl w:val="1"/>
        </w:rPr>
        <w:t>.</w:t>
      </w:r>
      <w:r w:rsidRPr="5947E4F9" w:rsidR="00DA30D0">
        <w:rPr>
          <w:rFonts w:ascii="Heebo" w:hAnsi="Heebo" w:cs="Heebo"/>
          <w:rtl w:val="1"/>
        </w:rPr>
        <w:t xml:space="preserve"> ע</w:t>
      </w:r>
      <w:r w:rsidRPr="5947E4F9" w:rsidR="00DA30D0">
        <w:rPr>
          <w:rFonts w:ascii="Heebo" w:hAnsi="Heebo" w:cs="Heebo"/>
          <w:rtl w:val="1"/>
        </w:rPr>
        <w:t>בור כל חודש ליד</w:t>
      </w:r>
      <w:r w:rsidRPr="5947E4F9" w:rsidR="0031542C">
        <w:rPr>
          <w:rFonts w:ascii="Heebo" w:hAnsi="Heebo" w:cs="Heebo"/>
          <w:rtl w:val="1"/>
        </w:rPr>
        <w:t>ה של העובדים במפעל הציגו</w:t>
      </w:r>
      <w:r w:rsidRPr="5947E4F9" w:rsidR="00DA30D0">
        <w:rPr>
          <w:rFonts w:ascii="Heebo" w:hAnsi="Heebo" w:cs="Heebo"/>
          <w:rtl w:val="1"/>
        </w:rPr>
        <w:t xml:space="preserve"> את הבונוס הממוצע</w:t>
      </w:r>
      <w:r w:rsidRPr="5947E4F9" w:rsidR="2B2EADEF">
        <w:rPr>
          <w:rFonts w:ascii="Heebo" w:hAnsi="Heebo" w:cs="Heebo"/>
          <w:rtl w:val="1"/>
        </w:rPr>
        <w:t xml:space="preserve">, </w:t>
      </w:r>
      <w:r w:rsidRPr="5947E4F9" w:rsidR="00731615">
        <w:rPr>
          <w:rFonts w:ascii="Heebo" w:hAnsi="Heebo" w:cs="Heebo"/>
          <w:rtl w:val="1"/>
        </w:rPr>
        <w:t>ממוין</w:t>
      </w:r>
      <w:r w:rsidRPr="5947E4F9" w:rsidR="00DA30D0">
        <w:rPr>
          <w:rFonts w:ascii="Heebo" w:hAnsi="Heebo" w:cs="Heebo"/>
          <w:rtl w:val="1"/>
        </w:rPr>
        <w:t xml:space="preserve"> מהבונוס הגבוה לק</w:t>
      </w:r>
      <w:r w:rsidRPr="5947E4F9" w:rsidR="00DA30D0">
        <w:rPr>
          <w:rFonts w:ascii="Heebo" w:hAnsi="Heebo" w:cs="Heebo"/>
          <w:rtl w:val="1"/>
        </w:rPr>
        <w:t>טן</w:t>
      </w:r>
      <w:r w:rsidRPr="5947E4F9" w:rsidR="4F77D1A8">
        <w:rPr>
          <w:rFonts w:ascii="Heebo" w:hAnsi="Heebo" w:cs="Heebo"/>
        </w:rPr>
        <w:t>.</w:t>
      </w:r>
    </w:p>
    <w:p w:rsidR="0031542C" w:rsidP="0031542C" w:rsidRDefault="0031542C" w14:paraId="26171340" w14:textId="77777777">
      <w:pPr>
        <w:pStyle w:val="Normal5"/>
        <w:numPr>
          <w:ilvl w:val="0"/>
          <w:numId w:val="0"/>
        </w:numPr>
        <w:ind w:left="340" w:hanging="340"/>
        <w:jc w:val="left"/>
        <w:rPr>
          <w:rFonts w:ascii="Heebo" w:hAnsi="Heebo" w:cs="Heebo"/>
        </w:rPr>
      </w:pPr>
    </w:p>
    <w:p w:rsidR="00DA30D0" w:rsidP="085232C3" w:rsidRDefault="00DA30D0" w14:paraId="64332C60" w14:textId="46C143C3">
      <w:pPr>
        <w:pStyle w:val="Normal5"/>
        <w:numPr>
          <w:ilvl w:val="0"/>
          <w:numId w:val="9"/>
        </w:numPr>
        <w:jc w:val="left"/>
        <w:rPr>
          <w:rFonts w:ascii="Heebo" w:hAnsi="Heebo" w:cs="Heebo"/>
        </w:rPr>
      </w:pPr>
      <w:r w:rsidRPr="5947E4F9" w:rsidR="00DA30D0">
        <w:rPr>
          <w:rFonts w:ascii="Heebo" w:hAnsi="Heebo" w:cs="Heebo"/>
          <w:rtl w:val="1"/>
        </w:rPr>
        <w:t>הצ</w:t>
      </w:r>
      <w:r w:rsidRPr="5947E4F9" w:rsidR="0031542C">
        <w:rPr>
          <w:rFonts w:ascii="Heebo" w:hAnsi="Heebo" w:cs="Heebo"/>
          <w:rtl w:val="1"/>
        </w:rPr>
        <w:t>י</w:t>
      </w:r>
      <w:r w:rsidRPr="5947E4F9" w:rsidR="00DA30D0">
        <w:rPr>
          <w:rFonts w:ascii="Heebo" w:hAnsi="Heebo" w:cs="Heebo"/>
          <w:rtl w:val="1"/>
        </w:rPr>
        <w:t>ג</w:t>
      </w:r>
      <w:r w:rsidRPr="5947E4F9" w:rsidR="0031542C">
        <w:rPr>
          <w:rFonts w:ascii="Heebo" w:hAnsi="Heebo" w:cs="Heebo"/>
          <w:rtl w:val="1"/>
        </w:rPr>
        <w:t>ו</w:t>
      </w:r>
      <w:r w:rsidRPr="5947E4F9" w:rsidR="00DA30D0">
        <w:rPr>
          <w:rFonts w:ascii="Heebo" w:hAnsi="Heebo" w:cs="Heebo"/>
          <w:rtl w:val="1"/>
        </w:rPr>
        <w:t xml:space="preserve"> את קודי המחלקות (כך שכל קוד מחלקה יופיע פעם אחת לכל היותר) שבהן יש לפחות עובדת א</w:t>
      </w:r>
      <w:r w:rsidRPr="5947E4F9" w:rsidR="1AD73427">
        <w:rPr>
          <w:rFonts w:ascii="Heebo" w:hAnsi="Heebo" w:cs="Heebo"/>
          <w:rtl w:val="1"/>
        </w:rPr>
        <w:t>חת</w:t>
      </w:r>
      <w:r w:rsidRPr="5947E4F9" w:rsidR="00DA30D0">
        <w:rPr>
          <w:rFonts w:ascii="Heebo" w:hAnsi="Heebo" w:cs="Heebo"/>
          <w:rtl w:val="1"/>
        </w:rPr>
        <w:t xml:space="preserve"> בעלת 45 שנות ותק או יותר בחברה</w:t>
      </w:r>
      <w:r w:rsidRPr="5947E4F9" w:rsidR="0031542C">
        <w:rPr>
          <w:rFonts w:ascii="Heebo" w:hAnsi="Heebo" w:cs="Heebo"/>
        </w:rPr>
        <w:t>.</w:t>
      </w:r>
    </w:p>
    <w:p w:rsidR="0031542C" w:rsidP="0031542C" w:rsidRDefault="0031542C" w14:paraId="09138CE9" w14:textId="77777777">
      <w:pPr>
        <w:pStyle w:val="Normal5"/>
        <w:numPr>
          <w:ilvl w:val="0"/>
          <w:numId w:val="0"/>
        </w:numPr>
        <w:ind w:left="340" w:hanging="340"/>
        <w:jc w:val="left"/>
        <w:rPr>
          <w:rFonts w:ascii="Heebo" w:hAnsi="Heebo" w:cs="Heebo"/>
        </w:rPr>
      </w:pPr>
    </w:p>
    <w:p w:rsidR="0031542C" w:rsidP="5947E4F9" w:rsidRDefault="00DA30D0" w14:paraId="65877B11" w14:textId="513732A2">
      <w:pPr>
        <w:pStyle w:val="Normal5"/>
        <w:numPr>
          <w:ilvl w:val="0"/>
          <w:numId w:val="9"/>
        </w:numPr>
        <w:jc w:val="left"/>
        <w:rPr>
          <w:rFonts w:ascii="Heebo" w:hAnsi="Heebo" w:cs="Heebo"/>
        </w:rPr>
      </w:pPr>
      <w:r w:rsidRPr="5947E4F9" w:rsidR="00DA30D0">
        <w:rPr>
          <w:rFonts w:ascii="Heebo" w:hAnsi="Heebo" w:cs="Heebo"/>
          <w:rtl w:val="1"/>
        </w:rPr>
        <w:t>מה הם נתוני השכר של מחלקות אשר גיל העסקה הממוצע שלהן הוא 30 או יותר? ה</w:t>
      </w:r>
      <w:r w:rsidRPr="5947E4F9" w:rsidR="00DA30D0">
        <w:rPr>
          <w:rFonts w:ascii="Heebo" w:hAnsi="Heebo" w:cs="Heebo"/>
          <w:rtl w:val="1"/>
        </w:rPr>
        <w:t>צ</w:t>
      </w:r>
      <w:r w:rsidRPr="5947E4F9" w:rsidR="0031542C">
        <w:rPr>
          <w:rFonts w:ascii="Heebo" w:hAnsi="Heebo" w:cs="Heebo"/>
          <w:rtl w:val="1"/>
        </w:rPr>
        <w:t>י</w:t>
      </w:r>
      <w:r w:rsidRPr="5947E4F9" w:rsidR="00DA30D0">
        <w:rPr>
          <w:rFonts w:ascii="Heebo" w:hAnsi="Heebo" w:cs="Heebo"/>
          <w:rtl w:val="1"/>
        </w:rPr>
        <w:t>ג</w:t>
      </w:r>
      <w:r w:rsidRPr="5947E4F9" w:rsidR="0031542C">
        <w:rPr>
          <w:rFonts w:ascii="Heebo" w:hAnsi="Heebo" w:cs="Heebo"/>
          <w:rtl w:val="1"/>
        </w:rPr>
        <w:t>ו</w:t>
      </w:r>
      <w:r w:rsidRPr="5947E4F9" w:rsidR="00DA30D0">
        <w:rPr>
          <w:rFonts w:ascii="Heebo" w:hAnsi="Heebo" w:cs="Heebo"/>
          <w:rtl w:val="1"/>
        </w:rPr>
        <w:t xml:space="preserve"> עבור כל מחלקה את השכר המינימלי, מקסימלי, ו</w:t>
      </w:r>
      <w:r w:rsidRPr="5947E4F9" w:rsidR="43B0DF1A">
        <w:rPr>
          <w:rFonts w:ascii="Heebo" w:hAnsi="Heebo" w:cs="Heebo"/>
          <w:rtl w:val="1"/>
        </w:rPr>
        <w:t>ה</w:t>
      </w:r>
      <w:r w:rsidRPr="5947E4F9" w:rsidR="00DA30D0">
        <w:rPr>
          <w:rFonts w:ascii="Heebo" w:hAnsi="Heebo" w:cs="Heebo"/>
          <w:rtl w:val="1"/>
        </w:rPr>
        <w:t>ממוצע</w:t>
      </w:r>
      <w:r w:rsidRPr="5947E4F9" w:rsidR="0031542C">
        <w:rPr>
          <w:rFonts w:ascii="Heebo" w:hAnsi="Heebo" w:cs="Heebo"/>
        </w:rPr>
        <w:t>.</w:t>
      </w:r>
      <w:r w:rsidRPr="5947E4F9" w:rsidR="00DA30D0">
        <w:rPr>
          <w:rFonts w:ascii="Heebo" w:hAnsi="Heebo" w:cs="Heebo"/>
        </w:rPr>
        <w:t xml:space="preserve"> </w:t>
      </w:r>
    </w:p>
    <w:p w:rsidR="0031542C" w:rsidP="0031542C" w:rsidRDefault="0031542C" w14:paraId="59B4664D" w14:textId="77777777">
      <w:pPr>
        <w:pStyle w:val="Normal5"/>
        <w:numPr>
          <w:ilvl w:val="0"/>
          <w:numId w:val="0"/>
        </w:numPr>
        <w:ind w:left="340" w:hanging="340"/>
        <w:jc w:val="left"/>
        <w:rPr>
          <w:rFonts w:ascii="Heebo" w:hAnsi="Heebo" w:cs="Heebo"/>
        </w:rPr>
      </w:pPr>
    </w:p>
    <w:p w:rsidR="003F4DB8" w:rsidP="0A444E34" w:rsidRDefault="00554372" w14:paraId="62043077" w14:textId="3728C84D">
      <w:pPr>
        <w:pStyle w:val="Normal5"/>
        <w:numPr>
          <w:ilvl w:val="0"/>
          <w:numId w:val="9"/>
        </w:numPr>
        <w:jc w:val="left"/>
        <w:rPr>
          <w:rFonts w:ascii="Heebo" w:hAnsi="Heebo" w:cs="Heebo"/>
        </w:rPr>
      </w:pPr>
      <w:r w:rsidRPr="0A444E34">
        <w:rPr>
          <w:rFonts w:ascii="Heebo" w:hAnsi="Heebo" w:cs="Heebo"/>
          <w:rtl/>
        </w:rPr>
        <w:t>מצאו עבור כל פרויקט את מספר החודשים שאותו פרויקט ארך</w:t>
      </w:r>
      <w:r w:rsidRPr="0A444E34" w:rsidR="009F42BA">
        <w:rPr>
          <w:rFonts w:ascii="Heebo" w:hAnsi="Heebo" w:cs="Heebo"/>
          <w:rtl/>
        </w:rPr>
        <w:t xml:space="preserve"> ואת מספר העובדים</w:t>
      </w:r>
      <w:r w:rsidRPr="0A444E34">
        <w:rPr>
          <w:rFonts w:ascii="Heebo" w:hAnsi="Heebo" w:cs="Heebo"/>
          <w:rtl/>
        </w:rPr>
        <w:t>. סדרו לפי מספר החודשים בסדר עולה</w:t>
      </w:r>
      <w:r w:rsidRPr="0A444E34" w:rsidR="0031542C">
        <w:rPr>
          <w:rFonts w:ascii="Heebo" w:hAnsi="Heebo" w:cs="Heebo"/>
        </w:rPr>
        <w:t>.</w:t>
      </w:r>
    </w:p>
    <w:p w:rsidR="0A444E34" w:rsidP="0A444E34" w:rsidRDefault="0A444E34" w14:paraId="6C50E1F1" w14:textId="5AA97FD7">
      <w:pPr>
        <w:pStyle w:val="Heading5"/>
        <w:numPr>
          <w:ilvl w:val="4"/>
          <w:numId w:val="0"/>
        </w:numPr>
        <w:ind w:left="340" w:right="2552"/>
      </w:pPr>
    </w:p>
    <w:p w:rsidR="6A7B1D6B" w:rsidP="0A444E34" w:rsidRDefault="6A7B1D6B" w14:paraId="2FB7B12D" w14:textId="188D2C84">
      <w:pPr>
        <w:pStyle w:val="Heading5"/>
        <w:numPr>
          <w:ilvl w:val="4"/>
          <w:numId w:val="0"/>
        </w:numPr>
        <w:ind w:right="2552"/>
        <w:rPr>
          <w:rFonts w:ascii="Heebo" w:hAnsi="Heebo" w:cs="Heebo"/>
          <w:b/>
          <w:bCs/>
        </w:rPr>
      </w:pPr>
      <w:r w:rsidRPr="0A444E34">
        <w:rPr>
          <w:rFonts w:ascii="Heebo" w:hAnsi="Heebo" w:cs="Heebo"/>
          <w:b/>
          <w:bCs/>
          <w:rtl/>
        </w:rPr>
        <w:t>אקסטרה (לא חובה</w:t>
      </w:r>
      <w:r w:rsidRPr="0A444E34">
        <w:rPr>
          <w:rFonts w:ascii="Heebo" w:hAnsi="Heebo" w:cs="Heebo"/>
          <w:b/>
          <w:bCs/>
        </w:rPr>
        <w:t>):</w:t>
      </w:r>
    </w:p>
    <w:p w:rsidR="1044D14B" w:rsidP="0A444E34" w:rsidRDefault="1044D14B" w14:paraId="1AC1D151" w14:textId="608B1E1B">
      <w:pPr>
        <w:pStyle w:val="Normal5"/>
        <w:numPr>
          <w:ilvl w:val="0"/>
          <w:numId w:val="9"/>
        </w:numPr>
        <w:jc w:val="left"/>
        <w:rPr>
          <w:rFonts w:ascii="Heebo" w:hAnsi="Heebo" w:cs="Heebo"/>
          <w:rtl/>
        </w:rPr>
      </w:pPr>
      <w:r w:rsidRPr="7B977C34">
        <w:rPr>
          <w:rFonts w:ascii="Heebo" w:hAnsi="Heebo" w:cs="Heebo"/>
          <w:szCs w:val="18"/>
          <w:rtl/>
        </w:rPr>
        <w:t xml:space="preserve">הציגו את מספרי העובדים (כך שכל מספר עובד יופיע פעם אחת לכל היותר), שאחראיים על פרויקטים שאורכם יותר משנה ומשתתפים בהם פחות מ-6 עובדים, </w:t>
      </w:r>
      <w:r w:rsidRPr="7B977C34">
        <w:rPr>
          <w:rFonts w:ascii="Heebo" w:hAnsi="Heebo" w:cs="Heebo"/>
          <w:b/>
          <w:bCs/>
          <w:szCs w:val="18"/>
          <w:rtl/>
        </w:rPr>
        <w:t xml:space="preserve">או </w:t>
      </w:r>
      <w:r w:rsidRPr="7B977C34">
        <w:rPr>
          <w:rFonts w:ascii="Heebo" w:hAnsi="Heebo" w:cs="Heebo"/>
          <w:szCs w:val="18"/>
          <w:rtl/>
        </w:rPr>
        <w:t xml:space="preserve">פרויקטים שאורכם קצר משנה </w:t>
      </w:r>
      <w:r w:rsidRPr="7B977C34" w:rsidR="5DD01034">
        <w:rPr>
          <w:rFonts w:ascii="Heebo" w:hAnsi="Heebo" w:cs="Heebo"/>
          <w:szCs w:val="18"/>
          <w:rtl/>
        </w:rPr>
        <w:t>ומשתתפים בהם</w:t>
      </w:r>
      <w:r w:rsidRPr="7B977C34">
        <w:rPr>
          <w:rFonts w:ascii="Heebo" w:hAnsi="Heebo" w:cs="Heebo"/>
          <w:szCs w:val="18"/>
          <w:rtl/>
        </w:rPr>
        <w:t xml:space="preserve"> יותר מ-10 עובדים</w:t>
      </w:r>
      <w:r w:rsidRPr="7B977C34">
        <w:rPr>
          <w:rFonts w:ascii="Heebo" w:hAnsi="Heebo" w:cs="Heebo"/>
          <w:szCs w:val="18"/>
        </w:rPr>
        <w:t>.</w:t>
      </w:r>
    </w:p>
    <w:p w:rsidR="0A444E34" w:rsidP="0A444E34" w:rsidRDefault="0A444E34" w14:paraId="051F1438" w14:textId="1FB32DF8">
      <w:pPr>
        <w:pStyle w:val="Heading5"/>
        <w:numPr>
          <w:ilvl w:val="4"/>
          <w:numId w:val="0"/>
        </w:numPr>
        <w:ind w:left="340" w:right="2552"/>
      </w:pPr>
    </w:p>
    <w:sectPr w:rsidR="0A444E34" w:rsidSect="00F22B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D3F" w:rsidRDefault="00E54D3F" w14:paraId="5683061B" w14:textId="77777777">
      <w:r>
        <w:separator/>
      </w:r>
    </w:p>
  </w:endnote>
  <w:endnote w:type="continuationSeparator" w:id="0">
    <w:p w:rsidR="00E54D3F" w:rsidRDefault="00E54D3F" w14:paraId="1785B719" w14:textId="77777777">
      <w:r>
        <w:continuationSeparator/>
      </w:r>
    </w:p>
  </w:endnote>
  <w:endnote w:type="continuationNotice" w:id="1">
    <w:p w:rsidR="00E54D3F" w:rsidRDefault="00E54D3F" w14:paraId="193962F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charset w:val="00"/>
    <w:family w:val="modern"/>
    <w:pitch w:val="fixed"/>
    <w:sig w:usb0="00000803" w:usb1="00000000" w:usb2="00000000" w:usb3="00000000" w:csb0="00000021" w:csb1="00000000"/>
  </w:font>
  <w:font w:name="Univers Condensed">
    <w:panose1 w:val="020B0506020202050204"/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P="00EF2199" w:rsidRDefault="003D3177" w14:paraId="3F63459B" w14:textId="77777777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P="00EF2199" w:rsidRDefault="003D3177" w14:paraId="3F63459C" w14:textId="1EAC264E">
    <w:pPr>
      <w:pStyle w:val="Footer"/>
      <w:rPr>
        <w:rStyle w:val="PageNumber"/>
        <w:rtl w:val="1"/>
      </w:rPr>
    </w:pPr>
    <w:r>
      <w:rPr>
        <w:rtl/>
      </w:rPr>
      <w:tab/>
    </w:r>
    <w:r w:rsidR="553FE106">
      <w:rPr/>
      <w:t xml:space="preserve">- </w:t>
    </w:r>
    <w:r>
      <w:rPr>
        <w:rtl w:val="1"/>
      </w:rPr>
      <w:fldChar w:fldCharType="begin"/>
    </w:r>
    <w:r>
      <w:rPr>
        <w:rtl w:val="1"/>
      </w:rPr>
      <w:instrText xml:space="preserve"> </w:instrText>
    </w:r>
    <w:r>
      <w:instrText>DOCPROPERTY "</w:instrText>
    </w:r>
    <w:r>
      <w:rPr>
        <w:rtl w:val="1"/>
      </w:rPr>
      <w:instrText>סיווג</w:instrText>
    </w:r>
    <w:r>
      <w:instrText>"  \* MERGEFORMAT</w:instrText>
    </w:r>
    <w:r>
      <w:rPr>
        <w:rtl w:val="1"/>
      </w:rPr>
      <w:instrText xml:space="preserve"> </w:instrText>
    </w:r>
    <w:r>
      <w:rPr>
        <w:rtl w:val="1"/>
      </w:rPr>
      <w:fldChar w:fldCharType="separate"/>
    </w:r>
    <w:r w:rsidR="553FE106">
      <w:rPr>
        <w:rtl w:val="1"/>
      </w:rPr>
      <w:t>בלמ"ס</w:t>
    </w:r>
    <w:r>
      <w:rPr>
        <w:rtl w:val="1"/>
      </w:rPr>
      <w:fldChar w:fldCharType="end"/>
    </w:r>
    <w:r w:rsidR="553FE106">
      <w:rPr>
        <w:rtl w:val="1"/>
      </w:rPr>
      <w:t xml:space="preserve"> -</w:t>
    </w:r>
    <w:r>
      <w:rPr>
        <w:rtl/>
      </w:rPr>
      <w:tab/>
    </w:r>
    <w:r>
      <w:rPr>
        <w:rtl w:val="1"/>
      </w:rPr>
      <w:fldChar w:fldCharType="begin"/>
    </w:r>
    <w:r>
      <w:rPr>
        <w:rtl w:val="1"/>
      </w:rPr>
      <w:instrText xml:space="preserve"> </w:instrText>
    </w:r>
    <w:r>
      <w:instrText>STYLEREF</w:instrText>
    </w:r>
    <w:r>
      <w:rPr>
        <w:rtl w:val="1"/>
      </w:rPr>
      <w:instrText xml:space="preserve">  "כותרת ראשית" \</w:instrText>
    </w:r>
    <w:r>
      <w:instrText>l  \* MERGEFORMAT</w:instrText>
    </w:r>
    <w:r>
      <w:rPr>
        <w:rtl w:val="1"/>
      </w:rPr>
      <w:instrText xml:space="preserve"> </w:instrText>
    </w:r>
    <w:r>
      <w:rPr>
        <w:rtl w:val="1"/>
      </w:rPr>
      <w:fldChar w:fldCharType="separate"/>
    </w:r>
    <w:r w:rsidR="553FE106">
      <w:rPr>
        <w:noProof/>
        <w:rtl w:val="1"/>
      </w:rPr>
      <w:t xml:space="preserve">תרגול סגור</w:t>
    </w:r>
    <w:r w:rsidR="553FE106">
      <w:rPr>
        <w:noProof/>
      </w:rPr>
      <w:t xml:space="preserve"> </w:t>
    </w:r>
    <w:r w:rsidR="553FE106">
      <w:rPr>
        <w:noProof/>
      </w:rPr>
      <w:t>BASIC SELECT</w:t>
    </w:r>
    <w:r>
      <w:rPr>
        <w:rtl w:val="1"/>
      </w:rPr>
      <w:fldChar w:fldCharType="end"/>
    </w:r>
    <w:r w:rsidR="553FE106">
      <w:rPr/>
      <w:t xml:space="preserve">   </w:t>
    </w:r>
    <w:r w:rsidRPr="553FE106">
      <w:rPr>
        <w:rStyle w:val="PageNumber"/>
        <w:noProof/>
        <w:rtl w:val="1"/>
      </w:rPr>
      <w:fldChar w:fldCharType="begin"/>
    </w:r>
    <w:r>
      <w:rPr>
        <w:rStyle w:val="PageNumber"/>
        <w:rtl w:val="1"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 w:val="1"/>
      </w:rPr>
      <w:instrText xml:space="preserve"> </w:instrText>
    </w:r>
    <w:r>
      <w:rPr>
        <w:rStyle w:val="PageNumber"/>
        <w:rtl w:val="1"/>
      </w:rPr>
      <w:fldChar w:fldCharType="separate"/>
    </w:r>
    <w:r w:rsidR="553FE106">
      <w:rPr>
        <w:rStyle w:val="PageNumber"/>
        <w:noProof/>
      </w:rPr>
      <w:t>1</w:t>
    </w:r>
    <w:r w:rsidRPr="553FE106">
      <w:rPr>
        <w:rStyle w:val="PageNumber"/>
        <w:noProof/>
        <w:rtl w:val="1"/>
      </w:rPr>
      <w:fldChar w:fldCharType="end"/>
    </w:r>
    <w:r w:rsidRPr="553FE106" w:rsidR="553FE106">
      <w:rPr>
        <w:rStyle w:val="PageNumber"/>
      </w:rPr>
      <w:t xml:space="preserve"> </w:t>
    </w:r>
    <w:r w:rsidRPr="553FE106" w:rsidR="553FE106">
      <w:rPr>
        <w:rStyle w:val="PageNumber"/>
        <w:sz w:val="20"/>
        <w:szCs w:val="20"/>
        <w:rtl w:val="1"/>
      </w:rPr>
      <w:t>מתוך</w:t>
    </w:r>
    <w:r w:rsidRPr="553FE106" w:rsidR="553FE106">
      <w:rPr>
        <w:rStyle w:val="PageNumber"/>
        <w:rtl w:val="1"/>
      </w:rPr>
      <w:t xml:space="preserve"> </w:t>
    </w:r>
    <w:r>
      <w:rPr>
        <w:rStyle w:val="PageNumber"/>
        <w:rtl w:val="1"/>
      </w:rPr>
      <w:fldChar w:fldCharType="begin"/>
    </w:r>
    <w:r>
      <w:rPr>
        <w:rStyle w:val="PageNumber"/>
        <w:rtl w:val="1"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 w:val="1"/>
      </w:rPr>
      <w:instrText xml:space="preserve"> </w:instrText>
    </w:r>
    <w:r>
      <w:rPr>
        <w:rStyle w:val="PageNumber"/>
        <w:rtl w:val="1"/>
      </w:rPr>
      <w:fldChar w:fldCharType="separate"/>
    </w:r>
    <w:r w:rsidR="553FE106">
      <w:rPr>
        <w:rStyle w:val="PageNumber"/>
        <w:rtl w:val="1"/>
      </w:rPr>
      <w:t>1</w:t>
    </w:r>
    <w:r>
      <w:rPr>
        <w:rStyle w:val="PageNumber"/>
        <w:rtl w:val="1"/>
      </w:rPr>
      <w:fldChar w:fldCharType="end"/>
    </w:r>
  </w:p>
  <w:p w:rsidR="553FE106" w:rsidP="553FE106" w:rsidRDefault="553FE106" w14:paraId="2532E742" w14:textId="6CF0F380">
    <w:pPr>
      <w:pStyle w:val="Footer"/>
      <w:rPr>
        <w:rStyle w:val="PageNumber"/>
        <w:rtl w:val="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P="00EF2199" w:rsidRDefault="003D3177" w14:paraId="3F63459E" w14:textId="7777777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D3F" w:rsidRDefault="00E54D3F" w14:paraId="34ECAD63" w14:textId="77777777">
      <w:r>
        <w:separator/>
      </w:r>
    </w:p>
  </w:footnote>
  <w:footnote w:type="continuationSeparator" w:id="0">
    <w:p w:rsidR="00E54D3F" w:rsidRDefault="00E54D3F" w14:paraId="6E05E9E4" w14:textId="77777777">
      <w:r>
        <w:continuationSeparator/>
      </w:r>
    </w:p>
  </w:footnote>
  <w:footnote w:type="continuationNotice" w:id="1">
    <w:p w:rsidR="00E54D3F" w:rsidRDefault="00E54D3F" w14:paraId="11611E7C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RDefault="00943E58" w14:paraId="3F634599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P="00EF2199" w:rsidRDefault="003D3177" w14:paraId="3F63459A" w14:textId="36145E4E">
    <w:pPr>
      <w:pStyle w:val="Header"/>
      <w:rPr>
        <w:rtl/>
      </w:rPr>
    </w:pPr>
    <w:r>
      <w:rPr>
        <w:rtl/>
      </w:rPr>
      <w:tab/>
    </w:r>
    <w:r w:rsidR="3A7F4822"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3A7F4822">
      <w:rPr>
        <w:rtl/>
      </w:rPr>
      <w:t>בלמ"ס</w:t>
    </w:r>
    <w:r>
      <w:rPr>
        <w:rtl/>
      </w:rPr>
      <w:fldChar w:fldCharType="end"/>
    </w:r>
    <w:r w:rsidR="3A7F4822">
      <w:rPr>
        <w:rtl/>
      </w:rPr>
      <w:t xml:space="preserve"> -</w:t>
    </w:r>
    <w:r>
      <w:rPr>
        <w:rtl/>
      </w:rPr>
      <w:tab/>
    </w:r>
    <w:r w:rsidR="3A7F4822"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 w:rsidR="3A7F4822">
      <w:rPr>
        <w:rtl/>
      </w:rPr>
      <w:t>מדור מאדים</w:t>
    </w:r>
    <w:r>
      <w:rPr>
        <w:rtl/>
      </w:rPr>
      <w:br/>
    </w:r>
    <w:r w:rsidR="3A7F4822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177" w:rsidP="00FF58BD" w:rsidRDefault="00943E58" w14:paraId="3F63459D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</w:r>
    <w:r w:rsidR="003D3177">
      <w:rPr>
        <w:rtl/>
      </w:rPr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QnVBtzM" int2:invalidationBookmarkName="" int2:hashCode="m0xO3LKkDqgKWT" int2:id="jNIS9oK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79088B0"/>
    <w:lvl w:ilvl="0">
      <w:start w:val="1"/>
      <w:numFmt w:val="decimal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  <w:sz w:val="18"/>
        <w:szCs w:val="24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4C65EA9"/>
    <w:multiLevelType w:val="hybridMultilevel"/>
    <w:tmpl w:val="3B047FC6"/>
    <w:lvl w:ilvl="0" w:tplc="46FECC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3FDC"/>
    <w:multiLevelType w:val="hybridMultilevel"/>
    <w:tmpl w:val="EC842E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</w:abstractNum>
  <w:abstractNum w:abstractNumId="5" w15:restartNumberingAfterBreak="0">
    <w:nsid w:val="42D3694B"/>
    <w:multiLevelType w:val="hybridMultilevel"/>
    <w:tmpl w:val="6938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54006629">
    <w:abstractNumId w:val="8"/>
  </w:num>
  <w:num w:numId="2" w16cid:durableId="1715275766">
    <w:abstractNumId w:val="0"/>
  </w:num>
  <w:num w:numId="3" w16cid:durableId="79642882">
    <w:abstractNumId w:val="4"/>
  </w:num>
  <w:num w:numId="4" w16cid:durableId="456874840">
    <w:abstractNumId w:val="6"/>
  </w:num>
  <w:num w:numId="5" w16cid:durableId="24839428">
    <w:abstractNumId w:val="2"/>
  </w:num>
  <w:num w:numId="6" w16cid:durableId="421801268">
    <w:abstractNumId w:val="7"/>
  </w:num>
  <w:num w:numId="7" w16cid:durableId="910892495">
    <w:abstractNumId w:val="3"/>
  </w:num>
  <w:num w:numId="8" w16cid:durableId="615256324">
    <w:abstractNumId w:val="1"/>
  </w:num>
  <w:num w:numId="9" w16cid:durableId="208792174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21F06"/>
    <w:rsid w:val="00036E38"/>
    <w:rsid w:val="00055696"/>
    <w:rsid w:val="00057236"/>
    <w:rsid w:val="000637AC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C069C"/>
    <w:rsid w:val="001F6D73"/>
    <w:rsid w:val="0021664A"/>
    <w:rsid w:val="0022090B"/>
    <w:rsid w:val="00240C40"/>
    <w:rsid w:val="00263608"/>
    <w:rsid w:val="00273194"/>
    <w:rsid w:val="00276636"/>
    <w:rsid w:val="0028650A"/>
    <w:rsid w:val="002C49A3"/>
    <w:rsid w:val="002D0C62"/>
    <w:rsid w:val="002E3E00"/>
    <w:rsid w:val="00307F3E"/>
    <w:rsid w:val="0031542C"/>
    <w:rsid w:val="00317443"/>
    <w:rsid w:val="003527C0"/>
    <w:rsid w:val="00353ED8"/>
    <w:rsid w:val="00373A44"/>
    <w:rsid w:val="00377070"/>
    <w:rsid w:val="003A40DC"/>
    <w:rsid w:val="003B3AD2"/>
    <w:rsid w:val="003B4758"/>
    <w:rsid w:val="003D3177"/>
    <w:rsid w:val="003F4DB8"/>
    <w:rsid w:val="00402995"/>
    <w:rsid w:val="004108AF"/>
    <w:rsid w:val="00423E63"/>
    <w:rsid w:val="0045039E"/>
    <w:rsid w:val="00454CFB"/>
    <w:rsid w:val="00462FCE"/>
    <w:rsid w:val="00487EC7"/>
    <w:rsid w:val="004A289E"/>
    <w:rsid w:val="004D2D1F"/>
    <w:rsid w:val="004D5148"/>
    <w:rsid w:val="004D6897"/>
    <w:rsid w:val="005068A0"/>
    <w:rsid w:val="0051465E"/>
    <w:rsid w:val="00532085"/>
    <w:rsid w:val="00537453"/>
    <w:rsid w:val="00541800"/>
    <w:rsid w:val="00550439"/>
    <w:rsid w:val="00554372"/>
    <w:rsid w:val="00580563"/>
    <w:rsid w:val="00584000"/>
    <w:rsid w:val="00584E71"/>
    <w:rsid w:val="00587DC5"/>
    <w:rsid w:val="005A5B66"/>
    <w:rsid w:val="005B20C0"/>
    <w:rsid w:val="005B4AEF"/>
    <w:rsid w:val="005B7B2A"/>
    <w:rsid w:val="005C0B75"/>
    <w:rsid w:val="005C4034"/>
    <w:rsid w:val="005C4321"/>
    <w:rsid w:val="005D748C"/>
    <w:rsid w:val="005F0B7E"/>
    <w:rsid w:val="005F55DF"/>
    <w:rsid w:val="0061215B"/>
    <w:rsid w:val="006232AD"/>
    <w:rsid w:val="0063292A"/>
    <w:rsid w:val="006427AC"/>
    <w:rsid w:val="00671A9B"/>
    <w:rsid w:val="006B1EB3"/>
    <w:rsid w:val="006C673A"/>
    <w:rsid w:val="006F29F4"/>
    <w:rsid w:val="007144BA"/>
    <w:rsid w:val="0072101C"/>
    <w:rsid w:val="007255B5"/>
    <w:rsid w:val="00731615"/>
    <w:rsid w:val="007457E9"/>
    <w:rsid w:val="00752662"/>
    <w:rsid w:val="00766B2F"/>
    <w:rsid w:val="00767CFF"/>
    <w:rsid w:val="0079519E"/>
    <w:rsid w:val="007C72D4"/>
    <w:rsid w:val="007D58EB"/>
    <w:rsid w:val="007D70DF"/>
    <w:rsid w:val="00802F1C"/>
    <w:rsid w:val="0082003B"/>
    <w:rsid w:val="008374DC"/>
    <w:rsid w:val="0084112C"/>
    <w:rsid w:val="00852729"/>
    <w:rsid w:val="00854D79"/>
    <w:rsid w:val="008626D0"/>
    <w:rsid w:val="00865E39"/>
    <w:rsid w:val="008A13F2"/>
    <w:rsid w:val="008E2E63"/>
    <w:rsid w:val="009214BE"/>
    <w:rsid w:val="00932BE6"/>
    <w:rsid w:val="00932CAE"/>
    <w:rsid w:val="00943E58"/>
    <w:rsid w:val="00944B9A"/>
    <w:rsid w:val="00963D0A"/>
    <w:rsid w:val="009643D4"/>
    <w:rsid w:val="00983273"/>
    <w:rsid w:val="00995D83"/>
    <w:rsid w:val="009B7676"/>
    <w:rsid w:val="009F0368"/>
    <w:rsid w:val="009F42BA"/>
    <w:rsid w:val="009F50E5"/>
    <w:rsid w:val="009F6A74"/>
    <w:rsid w:val="00A07EC0"/>
    <w:rsid w:val="00A21900"/>
    <w:rsid w:val="00A332B3"/>
    <w:rsid w:val="00A35C85"/>
    <w:rsid w:val="00A43E55"/>
    <w:rsid w:val="00A464F8"/>
    <w:rsid w:val="00A654CD"/>
    <w:rsid w:val="00A92EEE"/>
    <w:rsid w:val="00A97205"/>
    <w:rsid w:val="00AA090D"/>
    <w:rsid w:val="00AE5785"/>
    <w:rsid w:val="00AF52C7"/>
    <w:rsid w:val="00B07476"/>
    <w:rsid w:val="00B260AB"/>
    <w:rsid w:val="00B34614"/>
    <w:rsid w:val="00B435F9"/>
    <w:rsid w:val="00B629D1"/>
    <w:rsid w:val="00B701E5"/>
    <w:rsid w:val="00B74B87"/>
    <w:rsid w:val="00B76310"/>
    <w:rsid w:val="00B85DDC"/>
    <w:rsid w:val="00BA350A"/>
    <w:rsid w:val="00BC681C"/>
    <w:rsid w:val="00BF3A83"/>
    <w:rsid w:val="00BF59DA"/>
    <w:rsid w:val="00BF5E31"/>
    <w:rsid w:val="00C03AA0"/>
    <w:rsid w:val="00C233A8"/>
    <w:rsid w:val="00C33C89"/>
    <w:rsid w:val="00C80E40"/>
    <w:rsid w:val="00C84A33"/>
    <w:rsid w:val="00C85DE6"/>
    <w:rsid w:val="00C8629A"/>
    <w:rsid w:val="00CA07E7"/>
    <w:rsid w:val="00CB3E38"/>
    <w:rsid w:val="00CB6ED6"/>
    <w:rsid w:val="00CB74E9"/>
    <w:rsid w:val="00CD74A4"/>
    <w:rsid w:val="00CD79A3"/>
    <w:rsid w:val="00CE7028"/>
    <w:rsid w:val="00CF29C0"/>
    <w:rsid w:val="00D16B99"/>
    <w:rsid w:val="00D353E2"/>
    <w:rsid w:val="00D55A09"/>
    <w:rsid w:val="00D63FCF"/>
    <w:rsid w:val="00D66BE3"/>
    <w:rsid w:val="00D82241"/>
    <w:rsid w:val="00D90510"/>
    <w:rsid w:val="00DA30D0"/>
    <w:rsid w:val="00DA39C1"/>
    <w:rsid w:val="00DC3991"/>
    <w:rsid w:val="00DC3FF7"/>
    <w:rsid w:val="00DC7759"/>
    <w:rsid w:val="00DD0A45"/>
    <w:rsid w:val="00E05F29"/>
    <w:rsid w:val="00E15A63"/>
    <w:rsid w:val="00E242F4"/>
    <w:rsid w:val="00E32653"/>
    <w:rsid w:val="00E439F5"/>
    <w:rsid w:val="00E44BDF"/>
    <w:rsid w:val="00E54D3F"/>
    <w:rsid w:val="00E56EB0"/>
    <w:rsid w:val="00E57609"/>
    <w:rsid w:val="00E64D98"/>
    <w:rsid w:val="00E9771C"/>
    <w:rsid w:val="00EA7FB9"/>
    <w:rsid w:val="00EB05E9"/>
    <w:rsid w:val="00EB3FAA"/>
    <w:rsid w:val="00EB47BC"/>
    <w:rsid w:val="00EC65DF"/>
    <w:rsid w:val="00EF076D"/>
    <w:rsid w:val="00EF2199"/>
    <w:rsid w:val="00EF6F90"/>
    <w:rsid w:val="00EF7368"/>
    <w:rsid w:val="00F22BF9"/>
    <w:rsid w:val="00F36DCC"/>
    <w:rsid w:val="00F56F35"/>
    <w:rsid w:val="00F80922"/>
    <w:rsid w:val="00FB58A4"/>
    <w:rsid w:val="00FD2763"/>
    <w:rsid w:val="00FF58BD"/>
    <w:rsid w:val="085232C3"/>
    <w:rsid w:val="0A444E34"/>
    <w:rsid w:val="0C528137"/>
    <w:rsid w:val="1044D14B"/>
    <w:rsid w:val="11185ABF"/>
    <w:rsid w:val="1304B078"/>
    <w:rsid w:val="13CD84F7"/>
    <w:rsid w:val="1A9D6A70"/>
    <w:rsid w:val="1AD73427"/>
    <w:rsid w:val="1CC045C1"/>
    <w:rsid w:val="1E787FDF"/>
    <w:rsid w:val="208530CF"/>
    <w:rsid w:val="221B831D"/>
    <w:rsid w:val="235A10A8"/>
    <w:rsid w:val="25366A29"/>
    <w:rsid w:val="2B2EADEF"/>
    <w:rsid w:val="2D203E30"/>
    <w:rsid w:val="2E0E3B1E"/>
    <w:rsid w:val="31053042"/>
    <w:rsid w:val="367809EF"/>
    <w:rsid w:val="3A7F4822"/>
    <w:rsid w:val="3A7FEB66"/>
    <w:rsid w:val="3C653297"/>
    <w:rsid w:val="41FD4A77"/>
    <w:rsid w:val="43B0DF1A"/>
    <w:rsid w:val="43CD8DD8"/>
    <w:rsid w:val="47052E9A"/>
    <w:rsid w:val="47DC4F19"/>
    <w:rsid w:val="4DDC0147"/>
    <w:rsid w:val="4F77D1A8"/>
    <w:rsid w:val="4F8F2380"/>
    <w:rsid w:val="54CBC7A2"/>
    <w:rsid w:val="553FE106"/>
    <w:rsid w:val="55F64837"/>
    <w:rsid w:val="5636FEBC"/>
    <w:rsid w:val="565CE814"/>
    <w:rsid w:val="5947E4F9"/>
    <w:rsid w:val="5CCB0ADF"/>
    <w:rsid w:val="5D1D6510"/>
    <w:rsid w:val="5DC2419F"/>
    <w:rsid w:val="5DD01034"/>
    <w:rsid w:val="653C012B"/>
    <w:rsid w:val="672B1946"/>
    <w:rsid w:val="67BC91B6"/>
    <w:rsid w:val="683E4EEA"/>
    <w:rsid w:val="6A7B1D6B"/>
    <w:rsid w:val="6E0BFE4C"/>
    <w:rsid w:val="6FA67C59"/>
    <w:rsid w:val="6FE86A44"/>
    <w:rsid w:val="73D9F1EB"/>
    <w:rsid w:val="77169BE8"/>
    <w:rsid w:val="7B977C34"/>
    <w:rsid w:val="7C148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626C8E11-106C-4D11-A00C-6B3AEAE4A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5" w:customStyle="1">
    <w:name w:val="Normal 5"/>
    <w:basedOn w:val="Heading5"/>
    <w:next w:val="Heading5"/>
    <w:pPr>
      <w:outlineLvl w:val="9"/>
    </w:pPr>
  </w:style>
  <w:style w:type="paragraph" w:styleId="Normal6" w:customStyle="1">
    <w:name w:val="Normal 6"/>
    <w:basedOn w:val="Heading6"/>
    <w:next w:val="Heading6"/>
    <w:pPr>
      <w:ind w:left="907"/>
      <w:outlineLvl w:val="9"/>
    </w:pPr>
  </w:style>
  <w:style w:type="paragraph" w:styleId="Normal7" w:customStyle="1">
    <w:name w:val="Normal 7"/>
    <w:basedOn w:val="Heading7"/>
    <w:next w:val="Heading7"/>
    <w:pPr>
      <w:ind w:left="1361"/>
      <w:outlineLvl w:val="9"/>
    </w:pPr>
  </w:style>
  <w:style w:type="paragraph" w:styleId="Normal8" w:customStyle="1">
    <w:name w:val="Normal 8"/>
    <w:basedOn w:val="Heading8"/>
    <w:next w:val="Heading8"/>
    <w:pPr>
      <w:ind w:left="1814"/>
      <w:outlineLvl w:val="9"/>
    </w:pPr>
  </w:style>
  <w:style w:type="paragraph" w:styleId="Normal9" w:customStyle="1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0" w:customStyle="1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styleId="a1" w:customStyle="1">
    <w:name w:val="כותרת מסגרת"/>
    <w:basedOn w:val="Normal"/>
    <w:next w:val="a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2" w:customStyle="1">
    <w:name w:val="טקסט מסגרת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3" w:customStyle="1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4" w:customStyle="1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styleId="a5" w:customStyle="1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styleId="a" w:customStyle="1">
    <w:name w:val="תוכנית"/>
    <w:basedOn w:val="a5"/>
    <w:rsid w:val="00C03AA0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a6" w:customStyle="1">
    <w:name w:val="תו להקשה"/>
    <w:basedOn w:val="DefaultParagraphFont"/>
    <w:rPr>
      <w:b/>
      <w:bCs/>
    </w:rPr>
  </w:style>
  <w:style w:type="character" w:styleId="a7" w:customStyle="1">
    <w:name w:val="ערך להקשה"/>
    <w:basedOn w:val="DefaultParagraphFont"/>
    <w:rPr>
      <w:rFonts w:ascii="Univers Condensed" w:hAnsi="Univers Condensed" w:cs="Miriam"/>
      <w:i/>
      <w:iCs/>
    </w:rPr>
  </w:style>
  <w:style w:type="character" w:styleId="a8" w:customStyle="1">
    <w:name w:val="מונח"/>
    <w:basedOn w:val="DefaultParagraphFont"/>
    <w:rPr>
      <w:b/>
      <w:bCs/>
      <w:i/>
      <w:iCs/>
    </w:rPr>
  </w:style>
  <w:style w:type="paragraph" w:styleId="a9" w:customStyle="1">
    <w:name w:val="ניקוד"/>
    <w:basedOn w:val="Normal"/>
    <w:pPr>
      <w:spacing w:before="40" w:after="40"/>
    </w:pPr>
    <w:rPr>
      <w:szCs w:val="20"/>
    </w:rPr>
  </w:style>
  <w:style w:type="paragraph" w:styleId="aa" w:customStyle="1">
    <w:name w:val="תקציר לחניך"/>
    <w:basedOn w:val="Normal"/>
    <w:pPr>
      <w:ind w:left="1984" w:hanging="1984"/>
    </w:pPr>
  </w:style>
  <w:style w:type="paragraph" w:styleId="ab" w:customStyle="1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styleId="ac" w:customStyle="1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styleId="ad" w:customStyle="1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styleId="ae" w:customStyle="1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styleId="af" w:customStyle="1">
    <w:name w:val="טבלת רשת"/>
    <w:basedOn w:val="TableNormal"/>
    <w:rsid w:val="009643D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0ADF2-83B9-4ED6-A4AE-62271EAEA71C}"/>
</file>

<file path=customXml/itemProps2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AD1DE2-9A4C-461A-86C2-C2E9E6C7ED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VworkPag.dot</ap:Template>
  <ap:Application>Microsoft Word for the web</ap:Application>
  <ap:DocSecurity>4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נטע בלקר</cp:lastModifiedBy>
  <cp:revision>18</cp:revision>
  <cp:lastPrinted>2008-05-28T01:29:00Z</cp:lastPrinted>
  <dcterms:created xsi:type="dcterms:W3CDTF">2022-03-17T14:57:00Z</dcterms:created>
  <dcterms:modified xsi:type="dcterms:W3CDTF">2024-12-22T10:07:06Z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</Properties>
</file>