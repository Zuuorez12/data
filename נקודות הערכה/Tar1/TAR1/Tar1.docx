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E2EA6" w14:textId="660A6336" w:rsidR="54CF5252" w:rsidRDefault="54CF5252" w:rsidP="54CF5252">
      <w:pPr>
        <w:pStyle w:val="Heading1"/>
        <w:numPr>
          <w:ilvl w:val="0"/>
          <w:numId w:val="0"/>
        </w:numPr>
        <w:rPr>
          <w:rtl/>
        </w:rPr>
      </w:pPr>
    </w:p>
    <w:p w14:paraId="128587A8" w14:textId="70A39603" w:rsidR="00AE5D2F" w:rsidRPr="002C7BA8" w:rsidRDefault="004A5938" w:rsidP="00922643">
      <w:pPr>
        <w:pStyle w:val="Heading1"/>
        <w:numPr>
          <w:ilvl w:val="0"/>
          <w:numId w:val="0"/>
        </w:numPr>
        <w:rPr>
          <w:rFonts w:ascii="Heebo" w:eastAsia="Heebo" w:hAnsi="Heebo" w:cs="Heebo"/>
          <w:sz w:val="48"/>
          <w:szCs w:val="48"/>
          <w:rtl/>
        </w:rPr>
      </w:pPr>
      <w:r w:rsidRPr="5453710B">
        <w:rPr>
          <w:rFonts w:ascii="Heebo" w:hAnsi="Heebo" w:cs="Heebo"/>
          <w:sz w:val="48"/>
          <w:szCs w:val="48"/>
          <w:rtl/>
        </w:rPr>
        <w:fldChar w:fldCharType="begin"/>
      </w:r>
      <w:r w:rsidRPr="5453710B">
        <w:rPr>
          <w:rFonts w:ascii="Heebo" w:hAnsi="Heebo" w:cs="Heebo"/>
          <w:sz w:val="48"/>
          <w:szCs w:val="48"/>
          <w:rtl/>
        </w:rPr>
        <w:instrText xml:space="preserve"> </w:instrText>
      </w:r>
      <w:r w:rsidRPr="5453710B">
        <w:rPr>
          <w:rFonts w:ascii="Heebo" w:hAnsi="Heebo" w:cs="Heebo"/>
          <w:sz w:val="48"/>
          <w:szCs w:val="48"/>
        </w:rPr>
        <w:instrText>TITLE</w:instrText>
      </w:r>
      <w:r w:rsidRPr="5453710B">
        <w:rPr>
          <w:rFonts w:ascii="Heebo" w:hAnsi="Heebo" w:cs="Heebo"/>
          <w:sz w:val="48"/>
          <w:szCs w:val="48"/>
          <w:rtl/>
        </w:rPr>
        <w:instrText xml:space="preserve">  "תר\"ץ 3 - </w:instrText>
      </w:r>
      <w:r w:rsidRPr="5453710B">
        <w:rPr>
          <w:rFonts w:ascii="Heebo" w:hAnsi="Heebo" w:cs="Heebo"/>
          <w:sz w:val="48"/>
          <w:szCs w:val="48"/>
        </w:rPr>
        <w:instrText>GROUP BY, JOIN, HAVING"  \* MERGEFORMAT</w:instrText>
      </w:r>
      <w:r w:rsidRPr="5453710B">
        <w:rPr>
          <w:rFonts w:ascii="Heebo" w:hAnsi="Heebo" w:cs="Heebo"/>
          <w:sz w:val="48"/>
          <w:szCs w:val="48"/>
          <w:rtl/>
        </w:rPr>
        <w:instrText xml:space="preserve"> </w:instrText>
      </w:r>
      <w:r w:rsidRPr="5453710B">
        <w:rPr>
          <w:rFonts w:ascii="Heebo" w:hAnsi="Heebo" w:cs="Heebo"/>
          <w:sz w:val="48"/>
          <w:szCs w:val="48"/>
          <w:rtl/>
        </w:rPr>
        <w:fldChar w:fldCharType="separate"/>
      </w:r>
      <w:proofErr w:type="spellStart"/>
      <w:r w:rsidR="00AE5D2F" w:rsidRPr="5453710B">
        <w:rPr>
          <w:rFonts w:ascii="Heebo" w:hAnsi="Heebo" w:cs="Heebo"/>
          <w:sz w:val="48"/>
          <w:szCs w:val="48"/>
          <w:rtl/>
        </w:rPr>
        <w:t>תר</w:t>
      </w:r>
      <w:r w:rsidR="00AE5D2F" w:rsidRPr="5453710B">
        <w:rPr>
          <w:sz w:val="48"/>
          <w:szCs w:val="48"/>
          <w:rtl/>
        </w:rPr>
        <w:t>"</w:t>
      </w:r>
      <w:r w:rsidR="00AE5D2F" w:rsidRPr="5453710B">
        <w:rPr>
          <w:rFonts w:ascii="Heebo" w:hAnsi="Heebo" w:cs="Heebo"/>
          <w:sz w:val="48"/>
          <w:szCs w:val="48"/>
          <w:rtl/>
        </w:rPr>
        <w:t>ץ</w:t>
      </w:r>
      <w:proofErr w:type="spellEnd"/>
      <w:r w:rsidR="00AE5D2F" w:rsidRPr="5453710B">
        <w:rPr>
          <w:sz w:val="48"/>
          <w:szCs w:val="48"/>
          <w:rtl/>
        </w:rPr>
        <w:t xml:space="preserve"> </w:t>
      </w:r>
      <w:r w:rsidR="00922643" w:rsidRPr="5453710B">
        <w:rPr>
          <w:sz w:val="48"/>
          <w:szCs w:val="48"/>
          <w:rtl/>
        </w:rPr>
        <w:t>1</w:t>
      </w:r>
      <w:r w:rsidR="00AE5D2F" w:rsidRPr="5453710B">
        <w:rPr>
          <w:sz w:val="48"/>
          <w:szCs w:val="48"/>
          <w:rtl/>
        </w:rPr>
        <w:t xml:space="preserve"> -</w:t>
      </w:r>
      <w:r w:rsidR="00922643" w:rsidRPr="5453710B">
        <w:rPr>
          <w:sz w:val="48"/>
          <w:szCs w:val="48"/>
        </w:rPr>
        <w:t xml:space="preserve"> </w:t>
      </w:r>
      <w:r w:rsidR="00922643" w:rsidRPr="5453710B">
        <w:rPr>
          <w:rFonts w:ascii="Heebo" w:hAnsi="Heebo" w:cs="Heebo"/>
          <w:sz w:val="48"/>
          <w:szCs w:val="48"/>
        </w:rPr>
        <w:t>DVD Rental</w:t>
      </w:r>
      <w:r w:rsidRPr="5453710B">
        <w:rPr>
          <w:sz w:val="48"/>
          <w:szCs w:val="48"/>
          <w:rtl/>
        </w:rPr>
        <w:fldChar w:fldCharType="end"/>
      </w:r>
    </w:p>
    <w:p w14:paraId="1B77C2B4" w14:textId="66D36445" w:rsidR="009F630A" w:rsidRDefault="009F630A" w:rsidP="009F630A">
      <w:pPr>
        <w:pStyle w:val="Heading5"/>
        <w:numPr>
          <w:ilvl w:val="4"/>
          <w:numId w:val="0"/>
        </w:numPr>
        <w:spacing w:before="0"/>
        <w:rPr>
          <w:rFonts w:ascii="Heebo" w:eastAsia="Heebo" w:hAnsi="Heebo" w:cs="Heebo"/>
          <w:rtl/>
        </w:rPr>
      </w:pPr>
    </w:p>
    <w:p w14:paraId="6060E81C" w14:textId="77D7BE9C" w:rsidR="009F630A" w:rsidRPr="002C7BA8" w:rsidRDefault="009F630A" w:rsidP="000111AA">
      <w:pPr>
        <w:pStyle w:val="Heading5"/>
        <w:numPr>
          <w:ilvl w:val="4"/>
          <w:numId w:val="0"/>
        </w:numPr>
        <w:spacing w:before="0"/>
        <w:rPr>
          <w:rFonts w:ascii="Heebo" w:eastAsia="Heebo" w:hAnsi="Heebo" w:cs="Heebo"/>
          <w:color w:val="auto"/>
          <w:rtl/>
        </w:rPr>
      </w:pPr>
      <w:r w:rsidRPr="5453710B">
        <w:rPr>
          <w:rFonts w:ascii="Heebo" w:eastAsia="Heebo" w:hAnsi="Heebo" w:cs="Heebo"/>
          <w:color w:val="auto"/>
          <w:rtl/>
        </w:rPr>
        <w:t>מנהלת חברת</w:t>
      </w:r>
      <w:r w:rsidRPr="5453710B">
        <w:rPr>
          <w:rFonts w:ascii="Heebo" w:eastAsia="Heebo" w:hAnsi="Heebo" w:cs="Heebo"/>
          <w:color w:val="auto"/>
        </w:rPr>
        <w:t xml:space="preserve"> </w:t>
      </w:r>
      <w:r w:rsidRPr="5453710B">
        <w:rPr>
          <w:rFonts w:ascii="Heebo" w:eastAsia="Heebo" w:hAnsi="Heebo" w:cs="Heebo"/>
          <w:color w:val="auto"/>
          <w:sz w:val="24"/>
          <w:szCs w:val="24"/>
        </w:rPr>
        <w:t>DVD RENTAL</w:t>
      </w:r>
      <w:r w:rsidRPr="5453710B">
        <w:rPr>
          <w:rFonts w:ascii="Heebo" w:eastAsia="Heebo" w:hAnsi="Heebo" w:cs="Heebo"/>
          <w:color w:val="auto"/>
        </w:rPr>
        <w:t xml:space="preserve"> </w:t>
      </w:r>
      <w:r w:rsidR="009C7454" w:rsidRPr="5453710B">
        <w:rPr>
          <w:rFonts w:ascii="Heebo" w:eastAsia="Heebo" w:hAnsi="Heebo" w:cs="Heebo"/>
          <w:color w:val="auto"/>
          <w:rtl/>
        </w:rPr>
        <w:t>ש</w:t>
      </w:r>
      <w:r w:rsidRPr="5453710B">
        <w:rPr>
          <w:rFonts w:ascii="Heebo" w:eastAsia="Heebo" w:hAnsi="Heebo" w:cs="Heebo"/>
          <w:color w:val="auto"/>
          <w:rtl/>
        </w:rPr>
        <w:t>שכרה את שירות</w:t>
      </w:r>
      <w:r w:rsidR="000111AA" w:rsidRPr="5453710B">
        <w:rPr>
          <w:rFonts w:ascii="Heebo" w:eastAsia="Heebo" w:hAnsi="Heebo" w:cs="Heebo"/>
          <w:color w:val="auto"/>
          <w:rtl/>
        </w:rPr>
        <w:t>כם</w:t>
      </w:r>
      <w:r w:rsidRPr="5453710B">
        <w:rPr>
          <w:rFonts w:ascii="Heebo" w:eastAsia="Heebo" w:hAnsi="Heebo" w:cs="Heebo"/>
          <w:color w:val="auto"/>
          <w:rtl/>
        </w:rPr>
        <w:t xml:space="preserve"> לאחרונה, התרשמה מאוד מן היכולות אותן הצגת</w:t>
      </w:r>
      <w:r w:rsidR="000111AA" w:rsidRPr="5453710B">
        <w:rPr>
          <w:rFonts w:ascii="Heebo" w:eastAsia="Heebo" w:hAnsi="Heebo" w:cs="Heebo"/>
          <w:color w:val="auto"/>
          <w:rtl/>
        </w:rPr>
        <w:t>ם</w:t>
      </w:r>
      <w:r w:rsidRPr="5453710B">
        <w:rPr>
          <w:rFonts w:ascii="Heebo" w:eastAsia="Heebo" w:hAnsi="Heebo" w:cs="Heebo"/>
          <w:color w:val="auto"/>
          <w:rtl/>
        </w:rPr>
        <w:t xml:space="preserve"> בתרגולים האחרונים והחליטה לתכנן עבור</w:t>
      </w:r>
      <w:r w:rsidR="000111AA" w:rsidRPr="5453710B">
        <w:rPr>
          <w:rFonts w:ascii="Heebo" w:eastAsia="Heebo" w:hAnsi="Heebo" w:cs="Heebo"/>
          <w:color w:val="auto"/>
          <w:rtl/>
        </w:rPr>
        <w:t>כם</w:t>
      </w:r>
      <w:r w:rsidRPr="5453710B">
        <w:rPr>
          <w:rFonts w:ascii="Heebo" w:eastAsia="Heebo" w:hAnsi="Heebo" w:cs="Heebo"/>
          <w:color w:val="auto"/>
          <w:rtl/>
        </w:rPr>
        <w:t xml:space="preserve"> מספר שאלות שמענה עליהן יוכל לעזור לה לעצב את עתיד החברה</w:t>
      </w:r>
      <w:r w:rsidRPr="5453710B">
        <w:rPr>
          <w:rFonts w:ascii="Heebo" w:eastAsia="Heebo" w:hAnsi="Heebo" w:cs="Heebo"/>
          <w:color w:val="auto"/>
        </w:rPr>
        <w:t xml:space="preserve">. </w:t>
      </w:r>
    </w:p>
    <w:p w14:paraId="580D2927" w14:textId="3D5DC668" w:rsidR="00AE5D2F" w:rsidRPr="002C7BA8" w:rsidRDefault="009F630A" w:rsidP="000111AA">
      <w:pPr>
        <w:pStyle w:val="Normal5"/>
        <w:numPr>
          <w:ilvl w:val="4"/>
          <w:numId w:val="0"/>
        </w:numPr>
        <w:spacing w:before="0"/>
        <w:rPr>
          <w:rFonts w:ascii="Heebo" w:eastAsia="Heebo" w:hAnsi="Heebo" w:cs="Heebo"/>
          <w:color w:val="auto"/>
          <w:rtl/>
        </w:rPr>
      </w:pPr>
      <w:r w:rsidRPr="5453710B">
        <w:rPr>
          <w:rFonts w:ascii="Heebo" w:eastAsia="Heebo" w:hAnsi="Heebo" w:cs="Heebo"/>
          <w:color w:val="auto"/>
          <w:rtl/>
        </w:rPr>
        <w:t>מנהלת החברה מצפה ממ</w:t>
      </w:r>
      <w:r w:rsidR="000111AA" w:rsidRPr="5453710B">
        <w:rPr>
          <w:rFonts w:ascii="Heebo" w:eastAsia="Heebo" w:hAnsi="Heebo" w:cs="Heebo"/>
          <w:color w:val="auto"/>
          <w:rtl/>
        </w:rPr>
        <w:t>כם</w:t>
      </w:r>
      <w:r w:rsidRPr="5453710B">
        <w:rPr>
          <w:rFonts w:ascii="Heebo" w:eastAsia="Heebo" w:hAnsi="Heebo" w:cs="Heebo"/>
          <w:color w:val="auto"/>
          <w:rtl/>
        </w:rPr>
        <w:t xml:space="preserve"> לקפדנות ודייקנות, זכר</w:t>
      </w:r>
      <w:r w:rsidR="00B631E5" w:rsidRPr="5453710B">
        <w:rPr>
          <w:rFonts w:ascii="Heebo" w:eastAsia="Heebo" w:hAnsi="Heebo" w:cs="Heebo"/>
          <w:color w:val="auto"/>
          <w:rtl/>
        </w:rPr>
        <w:t>ו</w:t>
      </w:r>
      <w:r w:rsidRPr="5453710B">
        <w:rPr>
          <w:rFonts w:ascii="Heebo" w:eastAsia="Heebo" w:hAnsi="Heebo" w:cs="Heebo"/>
          <w:color w:val="auto"/>
          <w:rtl/>
        </w:rPr>
        <w:t xml:space="preserve"> </w:t>
      </w:r>
      <w:r w:rsidR="00083953" w:rsidRPr="5453710B">
        <w:rPr>
          <w:rFonts w:ascii="Heebo" w:eastAsia="Heebo" w:hAnsi="Heebo" w:cs="Heebo"/>
          <w:color w:val="auto"/>
          <w:rtl/>
        </w:rPr>
        <w:t xml:space="preserve">- </w:t>
      </w:r>
      <w:r w:rsidRPr="5453710B">
        <w:rPr>
          <w:rFonts w:ascii="Heebo" w:eastAsia="Heebo" w:hAnsi="Heebo" w:cs="Heebo"/>
          <w:color w:val="auto"/>
          <w:rtl/>
        </w:rPr>
        <w:t>אמינות המידע היא ערך עליון, מסקנות אלו יכולות להשפיע על עתיד החברה</w:t>
      </w:r>
      <w:r w:rsidRPr="5453710B">
        <w:rPr>
          <w:rFonts w:ascii="Heebo" w:eastAsia="Heebo" w:hAnsi="Heebo" w:cs="Heebo"/>
          <w:color w:val="auto"/>
        </w:rPr>
        <w:t>!</w:t>
      </w:r>
      <w:r w:rsidR="00E4046F" w:rsidRPr="5453710B">
        <w:rPr>
          <w:color w:val="auto"/>
        </w:rPr>
        <w:t xml:space="preserve"> </w:t>
      </w:r>
    </w:p>
    <w:p w14:paraId="542C0AE3" w14:textId="51914CB0" w:rsidR="00E4046F" w:rsidRDefault="0097402A" w:rsidP="5453710B">
      <w:pPr>
        <w:rPr>
          <w:noProof/>
        </w:rPr>
      </w:pPr>
      <w:r w:rsidRPr="002C7B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137B1" wp14:editId="4ADCC8CE">
                <wp:simplePos x="0" y="0"/>
                <wp:positionH relativeFrom="column">
                  <wp:posOffset>3183255</wp:posOffset>
                </wp:positionH>
                <wp:positionV relativeFrom="paragraph">
                  <wp:posOffset>334010</wp:posOffset>
                </wp:positionV>
                <wp:extent cx="3010535" cy="1885950"/>
                <wp:effectExtent l="0" t="0" r="18415" b="19050"/>
                <wp:wrapSquare wrapText="bothSides"/>
                <wp:docPr id="319208565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3D6654-A06C-4BDD-AFA1-4320665725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29945D" w14:textId="77777777" w:rsidR="00B54791" w:rsidRDefault="00B54791" w:rsidP="00B54791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502D8AC7" w14:textId="77777777" w:rsidR="00B54791" w:rsidRDefault="00B54791" w:rsidP="00B54791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* יש לעגל מספרים עשרוניים ל2 ספרות אחרי הנקודה</w:t>
                            </w:r>
                          </w:p>
                          <w:p w14:paraId="7E31C9B5" w14:textId="77777777" w:rsidR="00B54791" w:rsidRDefault="00B54791" w:rsidP="00B54791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* יש להוסיף לכל שליפה הערה מתאימה שמתחילות עם שני מקפים והמילה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SELECTS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</w:p>
                          <w:p w14:paraId="571427A7" w14:textId="77777777" w:rsidR="00B54791" w:rsidRDefault="00B54791" w:rsidP="00B54791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* בסוף כל שליפה יופיע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421818" w14:textId="77777777" w:rsidR="00B54791" w:rsidRDefault="00B54791" w:rsidP="00B54791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* אורך שורה יהיה פחות מ-90 תווים</w:t>
                            </w:r>
                          </w:p>
                          <w:p w14:paraId="71A3362B" w14:textId="77777777" w:rsidR="00B54791" w:rsidRDefault="00B54791" w:rsidP="00B54791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* נתינת שמות לעמודות שמבצעים עליהן פעולה מסוימת או שהשם שלהן לא משמעותי היא חובה</w:t>
                            </w:r>
                          </w:p>
                          <w:p w14:paraId="1D620D94" w14:textId="77777777" w:rsidR="00B54791" w:rsidRDefault="00B54791" w:rsidP="00B54791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 w:hint="cs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* פונקציות כותבים באותיות גדולות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="http://schemas.openxmlformats.org/drawingml/2006/main">
            <w:pict w14:anchorId="12F6DB39">
              <v:shapetype id="_x0000_t202" coordsize="21600,21600" o:spt="202" path="m,l,21600r21600,l21600,xe" w14:anchorId="4EB137B1">
                <v:stroke joinstyle="miter"/>
                <v:path gradientshapeok="t" o:connecttype="rect"/>
              </v:shapetype>
              <v:shape id="TextBox 5" style="position:absolute;left:0;text-align:left;margin-left:250.65pt;margin-top:26.3pt;width:237.05pt;height:14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color="black [321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">
                <v:textbox>
                  <w:txbxContent>
                    <w:p w:rsidR="00B54791" w:rsidP="00B54791" w:rsidRDefault="00B54791" w14:paraId="672A6659" w14:textId="77777777">
                      <w:pPr>
                        <w:pStyle w:val="NormalWeb"/>
                        <w:spacing w:beforeAutospacing="0" w:after="0" w:afterAutospacing="0"/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</w:pPr>
                    </w:p>
                    <w:p w:rsidR="00B54791" w:rsidP="00B54791" w:rsidRDefault="00B54791" w14:paraId="1D7337D3" w14:textId="77777777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* יש לעגל מספרים עשרוניים ל2 ספרות אחרי הנקודה</w:t>
                      </w:r>
                    </w:p>
                    <w:p w:rsidR="00B54791" w:rsidP="00B54791" w:rsidRDefault="00B54791" w14:paraId="4457AF66" w14:textId="77777777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* יש להוסיף לכל שליפה הערה מתאימה שמתחילות עם שני מקפים והמילה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SELECTS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.</w:t>
                      </w:r>
                    </w:p>
                    <w:p w:rsidR="00B54791" w:rsidP="00B54791" w:rsidRDefault="00B54791" w14:paraId="6FECA140" w14:textId="77777777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* בסוף כל שליפה יופיע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;</w:t>
                      </w:r>
                    </w:p>
                    <w:p w:rsidR="00B54791" w:rsidP="00B54791" w:rsidRDefault="00B54791" w14:paraId="27CBFE04" w14:textId="77777777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* אורך שורה יהיה פחות מ-90 תווים</w:t>
                      </w:r>
                    </w:p>
                    <w:p w:rsidR="00B54791" w:rsidP="00B54791" w:rsidRDefault="00B54791" w14:paraId="591DE3EC" w14:textId="77777777">
                      <w:pPr>
                        <w:pStyle w:val="NormalWeb"/>
                        <w:spacing w:beforeAutospacing="0" w:after="0" w:afterAutospacing="0"/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* נתינת שמות לעמודות שמבצעים עליהן פעולה מסוימת או שהשם שלהן לא משמעותי היא חובה</w:t>
                      </w:r>
                    </w:p>
                    <w:p w:rsidR="00B54791" w:rsidP="00B54791" w:rsidRDefault="00B54791" w14:paraId="414993FB" w14:textId="77777777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* פונקציות כותבים באותיות גדולות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791" w:rsidRPr="00E4046F">
        <w:rPr>
          <w:rFonts w:ascii="Heebo" w:eastAsia="Heebo" w:hAnsi="Heebo" w:cs="Heeb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D9DC7" wp14:editId="3EF93424">
                <wp:simplePos x="0" y="0"/>
                <wp:positionH relativeFrom="column">
                  <wp:posOffset>-36195</wp:posOffset>
                </wp:positionH>
                <wp:positionV relativeFrom="paragraph">
                  <wp:posOffset>334010</wp:posOffset>
                </wp:positionV>
                <wp:extent cx="3117850" cy="1895475"/>
                <wp:effectExtent l="0" t="0" r="25400" b="28575"/>
                <wp:wrapTopAndBottom/>
                <wp:docPr id="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895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1FC409" w14:textId="77777777" w:rsidR="00E4046F" w:rsidRDefault="00E4046F" w:rsidP="00E4046F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u w:val="single"/>
                                <w:rtl/>
                              </w:rPr>
                              <w:t>איך מגישים?</w:t>
                            </w:r>
                          </w:p>
                          <w:p w14:paraId="56B064A3" w14:textId="2D4CB418" w:rsidR="00E4046F" w:rsidRDefault="00E4046F" w:rsidP="00E4046F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ב</w:t>
                            </w:r>
                            <w:r>
                              <w:rPr>
                                <w:rFonts w:ascii="Heebo" w:hAnsi="Heebo" w:cs="Heebo" w:hint="cs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וובונה</w:t>
                            </w:r>
                            <w:proofErr w:type="spellEnd"/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 כאשר שם הקובץ הוא: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TarOne.sql</w:t>
                            </w:r>
                          </w:p>
                          <w:p w14:paraId="4C3CA89B" w14:textId="4C5A23C2" w:rsidR="00E87B04" w:rsidRDefault="00E87B04" w:rsidP="00E87B04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 w:hint="cs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שימו לב להגיש גם את קובץ הבנת הצורך בהתאם לשם </w:t>
                            </w:r>
                            <w:r w:rsidR="006525C5">
                              <w:rPr>
                                <w:rFonts w:ascii="Heebo" w:hAnsi="Heebo" w:cs="Heebo" w:hint="cs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הנדרש</w:t>
                            </w:r>
                            <w:r>
                              <w:rPr>
                                <w:rFonts w:ascii="Heebo" w:hAnsi="Heebo" w:cs="Heebo" w:hint="cs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" w:hAnsi="Heebo" w:cs="Heebo" w:hint="cs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בוובונה</w:t>
                            </w:r>
                            <w:proofErr w:type="spellEnd"/>
                            <w:r w:rsidR="00EF2239">
                              <w:rPr>
                                <w:rFonts w:ascii="Heebo" w:hAnsi="Heebo" w:cs="Heebo" w:hint="cs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</w:p>
                          <w:p w14:paraId="65458777" w14:textId="3D60BD18" w:rsidR="00E4046F" w:rsidRDefault="00E4046F" w:rsidP="000111AA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בנוסף מעלים גם לכונן האישי: בכונן האישי שלכם 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DB\TARS\</w:t>
                            </w:r>
                            <w:r w:rsidR="000111AA" w:rsidRPr="000111AA"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111AA"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TarOneXXX.sql</w:t>
                            </w:r>
                            <w:r w:rsidR="000111AA"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במקום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XXX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 רשמו את מספר החניך שלכם.</w:t>
                            </w:r>
                          </w:p>
                          <w:p w14:paraId="376AC875" w14:textId="77777777" w:rsidR="00E4046F" w:rsidRDefault="00E4046F" w:rsidP="00E4046F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שימו לב, שמירה בנתיב או שם שגוי יוביל להורדה בציון.</w:t>
                            </w:r>
                          </w:p>
                          <w:p w14:paraId="1698FD62" w14:textId="1698F726" w:rsidR="00E4046F" w:rsidRDefault="00E4046F" w:rsidP="00E4046F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חומרי עזר מותרים – כל האינטרנט וחומרי הלימוד </w:t>
                            </w:r>
                            <w:proofErr w:type="spellStart"/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לרשותכם,שימו</w:t>
                            </w:r>
                            <w:proofErr w:type="spellEnd"/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 לב </w:t>
                            </w:r>
                            <w:proofErr w:type="spellStart"/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שהתר"ץ</w:t>
                            </w:r>
                            <w:proofErr w:type="spellEnd"/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 בנוהל סגור!</w:t>
                            </w:r>
                          </w:p>
                          <w:p w14:paraId="4A016E70" w14:textId="77777777" w:rsidR="000111AA" w:rsidRDefault="000111AA" w:rsidP="00E4046F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063D5A05" w14:textId="561DA2F5" w:rsidR="00E4046F" w:rsidRDefault="00E4046F" w:rsidP="000111AA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בהצלחה!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="http://schemas.openxmlformats.org/drawingml/2006/main">
            <w:pict w14:anchorId="75159796">
              <v:shape id="_x0000_s1027" style="position:absolute;left:0;text-align:left;margin-left:-2.85pt;margin-top:26.3pt;width:245.5pt;height:14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ed="f" strokecolor="black [321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" w14:anchorId="62BD9DC7">
                <v:textbox>
                  <w:txbxContent>
                    <w:p w:rsidR="00E4046F" w:rsidP="00E4046F" w:rsidRDefault="00E4046F" w14:paraId="3F51A22C" w14:textId="77777777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u w:val="single"/>
                          <w:rtl/>
                        </w:rPr>
                        <w:t>איך מגישים?</w:t>
                      </w:r>
                    </w:p>
                    <w:p w:rsidR="00E4046F" w:rsidP="00E4046F" w:rsidRDefault="00E4046F" w14:paraId="55F643FA" w14:textId="2D4CB418">
                      <w:pPr>
                        <w:pStyle w:val="NormalWeb"/>
                        <w:spacing w:beforeAutospacing="0" w:after="0" w:afterAutospacing="0"/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</w:pPr>
                      <w:proofErr w:type="spellStart"/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ב</w:t>
                      </w: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וובונה</w:t>
                      </w:r>
                      <w:proofErr w:type="spellEnd"/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 כאשר שם הקובץ הוא: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TarOne.sql</w:t>
                      </w:r>
                    </w:p>
                    <w:p w:rsidR="00E87B04" w:rsidP="00E87B04" w:rsidRDefault="00E87B04" w14:paraId="165A4A45" w14:textId="4C5A23C2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שימו לב להגיש גם את קובץ הבנת הצורך בהתאם לשם </w:t>
                      </w:r>
                      <w:r w:rsidR="006525C5"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הנדרש</w:t>
                      </w: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בוובונה</w:t>
                      </w:r>
                      <w:proofErr w:type="spellEnd"/>
                      <w:r w:rsidR="00EF2239"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.</w:t>
                      </w:r>
                    </w:p>
                    <w:p w:rsidR="00E4046F" w:rsidP="000111AA" w:rsidRDefault="00E4046F" w14:paraId="4AA72F10" w14:textId="3D60BD18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בנוסף מעלים גם לכונן האישי: בכונן האישי שלכם 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DB\TARS\</w:t>
                      </w:r>
                      <w:r w:rsidRPr="000111AA" w:rsidR="000111AA"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0111AA"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TarOneXXX.sql</w:t>
                      </w:r>
                      <w:r w:rsidR="000111AA">
                        <w:rPr>
                          <w:rFonts w:hint="cs"/>
                          <w:rtl/>
                        </w:rPr>
                        <w:t xml:space="preserve">.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במקום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XXX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 רשמו את מספר החניך שלכם.</w:t>
                      </w:r>
                    </w:p>
                    <w:p w:rsidR="00E4046F" w:rsidP="00E4046F" w:rsidRDefault="00E4046F" w14:paraId="5B81C9DF" w14:textId="77777777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שימו לב, שמירה בנתיב או שם שגוי יוביל להורדה בציון.</w:t>
                      </w:r>
                    </w:p>
                    <w:p w:rsidR="00E4046F" w:rsidP="00E4046F" w:rsidRDefault="00E4046F" w14:paraId="30BB7583" w14:textId="1698F726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חומרי עזר מותרים – כל האינטרנט וחומרי הלימוד </w:t>
                      </w:r>
                      <w:proofErr w:type="spellStart"/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לרשותכם,שימו</w:t>
                      </w:r>
                      <w:proofErr w:type="spellEnd"/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 לב </w:t>
                      </w:r>
                      <w:proofErr w:type="spellStart"/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שהתר"ץ</w:t>
                      </w:r>
                      <w:proofErr w:type="spellEnd"/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 בנוהל סגור!</w:t>
                      </w:r>
                    </w:p>
                    <w:p w:rsidR="000111AA" w:rsidP="00E4046F" w:rsidRDefault="000111AA" w14:paraId="0A37501D" w14:textId="77777777">
                      <w:pPr>
                        <w:pStyle w:val="NormalWeb"/>
                        <w:spacing w:beforeAutospacing="0" w:after="0" w:afterAutospacing="0"/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</w:pPr>
                    </w:p>
                    <w:p w:rsidR="00E4046F" w:rsidP="000111AA" w:rsidRDefault="00E4046F" w14:paraId="48A7139F" w14:textId="561DA2F5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בהצלחה!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6AE49F7" w14:textId="77777777" w:rsidR="004B358B" w:rsidRDefault="004B358B" w:rsidP="004B358B">
      <w:pPr>
        <w:pStyle w:val="ListParagraph"/>
        <w:rPr>
          <w:rFonts w:ascii="Heebo" w:eastAsia="Heebo" w:hAnsi="Heebo" w:cs="Heebo"/>
        </w:rPr>
      </w:pPr>
    </w:p>
    <w:p w14:paraId="044400F8" w14:textId="4684459F" w:rsidR="005268CA" w:rsidRPr="00594C42" w:rsidRDefault="207C9BF5" w:rsidP="00594C42">
      <w:pPr>
        <w:pStyle w:val="Heading5"/>
        <w:numPr>
          <w:ilvl w:val="0"/>
          <w:numId w:val="9"/>
        </w:numPr>
        <w:rPr>
          <w:rFonts w:ascii="Heebo" w:eastAsia="Heebo" w:hAnsi="Heebo" w:cs="Heebo" w:hint="cs"/>
        </w:rPr>
      </w:pPr>
      <w:r w:rsidRPr="00594C42">
        <w:rPr>
          <w:rFonts w:ascii="Heebo" w:eastAsiaTheme="minorEastAsia" w:hAnsi="Heebo" w:cs="Heebo" w:hint="cs"/>
          <w:color w:val="auto"/>
          <w:rtl/>
        </w:rPr>
        <w:t xml:space="preserve">מהן הקטגוריות הרווחיות ביותר מהשכרות בחודשי יולי - אוגוסט? </w:t>
      </w:r>
      <w:r w:rsidR="00284250" w:rsidRPr="00594C42">
        <w:rPr>
          <w:rFonts w:ascii="Heebo" w:hAnsi="Heebo" w:cs="Heebo" w:hint="cs"/>
        </w:rPr>
        <w:br/>
      </w:r>
      <w:r w:rsidRPr="00594C42">
        <w:rPr>
          <w:rFonts w:ascii="Heebo" w:eastAsiaTheme="minorEastAsia" w:hAnsi="Heebo" w:cs="Heebo" w:hint="cs"/>
          <w:color w:val="auto"/>
          <w:rtl/>
        </w:rPr>
        <w:t>הציגו רק את חמש הקטגוריות הרווחיות ביותר, סדרו את הקטגוריות לפי הרווחיות בסדר יורד</w:t>
      </w:r>
      <w:r w:rsidR="00284250" w:rsidRPr="00594C42">
        <w:rPr>
          <w:rFonts w:ascii="Heebo" w:hAnsi="Heebo" w:cs="Heebo" w:hint="cs"/>
        </w:rPr>
        <w:br/>
      </w:r>
    </w:p>
    <w:p w14:paraId="3743329F" w14:textId="139C1E2E" w:rsidR="00EC0D30" w:rsidRPr="00594C42" w:rsidRDefault="005268CA" w:rsidP="005268CA">
      <w:pPr>
        <w:pStyle w:val="ListParagraph"/>
        <w:numPr>
          <w:ilvl w:val="0"/>
          <w:numId w:val="9"/>
        </w:numPr>
        <w:ind w:right="2552"/>
        <w:rPr>
          <w:rFonts w:ascii="Heebo" w:eastAsia="Heebo" w:hAnsi="Heebo" w:cs="Heebo" w:hint="cs"/>
          <w:rtl/>
        </w:rPr>
      </w:pPr>
      <w:r w:rsidRPr="00594C42">
        <w:rPr>
          <w:rFonts w:ascii="Heebo" w:eastAsia="Heebo" w:hAnsi="Heebo" w:cs="Heebo" w:hint="cs"/>
          <w:rtl/>
        </w:rPr>
        <w:t>מה הם הסרטים שתויגו</w:t>
      </w:r>
      <w:r w:rsidRPr="00594C42">
        <w:rPr>
          <w:rFonts w:ascii="Heebo" w:eastAsia="Heebo" w:hAnsi="Heebo" w:cs="Heebo" w:hint="cs"/>
        </w:rPr>
        <w:t xml:space="preserve"> "</w:t>
      </w:r>
      <w:r w:rsidRPr="00594C42">
        <w:rPr>
          <w:rFonts w:ascii="Heebo" w:eastAsia="Heebo" w:hAnsi="Heebo" w:cs="Heebo" w:hint="cs"/>
          <w:sz w:val="24"/>
          <w:szCs w:val="24"/>
        </w:rPr>
        <w:t>must</w:t>
      </w:r>
      <w:r w:rsidRPr="00594C42">
        <w:rPr>
          <w:rFonts w:ascii="Heebo" w:eastAsia="Heebo" w:hAnsi="Heebo" w:cs="Heebo" w:hint="cs"/>
        </w:rPr>
        <w:t xml:space="preserve">" </w:t>
      </w:r>
      <w:r w:rsidRPr="00594C42">
        <w:rPr>
          <w:rFonts w:ascii="Heebo" w:eastAsia="Heebo" w:hAnsi="Heebo" w:cs="Heebo" w:hint="cs"/>
          <w:rtl/>
        </w:rPr>
        <w:t>בין 14 ל16 פעמים וכמה כסף נכנס מכל סרט כזה? הציגו את כל סרטים אלו ואת הרווחיות שלהם</w:t>
      </w:r>
      <w:r w:rsidRPr="00594C42">
        <w:rPr>
          <w:rFonts w:ascii="Heebo" w:eastAsia="Heebo" w:hAnsi="Heebo" w:cs="Heebo" w:hint="cs"/>
        </w:rPr>
        <w:t>.</w:t>
      </w:r>
      <w:r w:rsidRPr="00594C42">
        <w:rPr>
          <w:rFonts w:ascii="Heebo" w:eastAsia="Heebo" w:hAnsi="Heebo" w:cs="Heebo" w:hint="cs"/>
          <w:rtl/>
        </w:rPr>
        <w:br/>
      </w:r>
    </w:p>
    <w:p w14:paraId="1602786D" w14:textId="7526831C" w:rsidR="00C63043" w:rsidRPr="00594C42" w:rsidRDefault="43604FC9" w:rsidP="005268CA">
      <w:pPr>
        <w:pStyle w:val="ListParagraph"/>
        <w:numPr>
          <w:ilvl w:val="0"/>
          <w:numId w:val="9"/>
        </w:numPr>
        <w:ind w:right="2552"/>
        <w:rPr>
          <w:rFonts w:ascii="Heebo" w:eastAsia="Heebo" w:hAnsi="Heebo" w:cs="Heebo" w:hint="cs"/>
          <w:rtl/>
        </w:rPr>
      </w:pPr>
      <w:r w:rsidRPr="00594C42">
        <w:rPr>
          <w:rFonts w:ascii="Heebo" w:eastAsia="Heebo" w:hAnsi="Heebo" w:cs="Heebo" w:hint="cs"/>
          <w:rtl/>
        </w:rPr>
        <w:t xml:space="preserve">באיזה חנות </w:t>
      </w:r>
      <w:r w:rsidR="001F419D" w:rsidRPr="00594C42">
        <w:rPr>
          <w:rFonts w:ascii="Heebo" w:eastAsia="Heebo" w:hAnsi="Heebo" w:cs="Heebo" w:hint="cs"/>
          <w:rtl/>
        </w:rPr>
        <w:t>יש</w:t>
      </w:r>
      <w:r w:rsidRPr="00594C42">
        <w:rPr>
          <w:rFonts w:ascii="Heebo" w:eastAsia="Heebo" w:hAnsi="Heebo" w:cs="Heebo" w:hint="cs"/>
          <w:rtl/>
        </w:rPr>
        <w:t xml:space="preserve"> </w:t>
      </w:r>
      <w:r w:rsidR="00524610" w:rsidRPr="00594C42">
        <w:rPr>
          <w:rFonts w:ascii="Heebo" w:eastAsia="Heebo" w:hAnsi="Heebo" w:cs="Heebo" w:hint="cs"/>
          <w:rtl/>
        </w:rPr>
        <w:t>הכי הרבה</w:t>
      </w:r>
      <w:r w:rsidRPr="00594C42">
        <w:rPr>
          <w:rFonts w:ascii="Heebo" w:eastAsia="Heebo" w:hAnsi="Heebo" w:cs="Heebo" w:hint="cs"/>
          <w:rtl/>
        </w:rPr>
        <w:t xml:space="preserve"> איחור</w:t>
      </w:r>
      <w:r w:rsidR="004B358B" w:rsidRPr="00594C42">
        <w:rPr>
          <w:rFonts w:ascii="Heebo" w:eastAsia="Heebo" w:hAnsi="Heebo" w:cs="Heebo" w:hint="cs"/>
          <w:rtl/>
        </w:rPr>
        <w:t>ים</w:t>
      </w:r>
      <w:r w:rsidRPr="00594C42">
        <w:rPr>
          <w:rFonts w:ascii="Heebo" w:eastAsia="Heebo" w:hAnsi="Heebo" w:cs="Heebo" w:hint="cs"/>
          <w:rtl/>
        </w:rPr>
        <w:t xml:space="preserve"> בהחזרת סרט?</w:t>
      </w:r>
      <w:r w:rsidR="45610D3D" w:rsidRPr="00594C42">
        <w:rPr>
          <w:rFonts w:ascii="Heebo" w:eastAsia="Heebo" w:hAnsi="Heebo" w:cs="Heebo" w:hint="cs"/>
          <w:rtl/>
        </w:rPr>
        <w:t xml:space="preserve"> </w:t>
      </w:r>
      <w:r w:rsidR="49C94B80" w:rsidRPr="00594C42">
        <w:rPr>
          <w:rFonts w:ascii="Heebo" w:eastAsia="Heebo" w:hAnsi="Heebo" w:cs="Heebo" w:hint="cs"/>
          <w:rtl/>
        </w:rPr>
        <w:t xml:space="preserve">הציגו בעבור </w:t>
      </w:r>
      <w:r w:rsidR="00524610" w:rsidRPr="00594C42">
        <w:rPr>
          <w:rFonts w:ascii="Heebo" w:eastAsia="Heebo" w:hAnsi="Heebo" w:cs="Heebo" w:hint="cs"/>
          <w:rtl/>
        </w:rPr>
        <w:t xml:space="preserve">אותה </w:t>
      </w:r>
      <w:r w:rsidR="49C94B80" w:rsidRPr="00594C42">
        <w:rPr>
          <w:rFonts w:ascii="Heebo" w:eastAsia="Heebo" w:hAnsi="Heebo" w:cs="Heebo" w:hint="cs"/>
          <w:rtl/>
        </w:rPr>
        <w:t xml:space="preserve">חנות את </w:t>
      </w:r>
      <w:r w:rsidR="004B358B" w:rsidRPr="00594C42">
        <w:rPr>
          <w:rFonts w:ascii="Heebo" w:eastAsia="Heebo" w:hAnsi="Heebo" w:cs="Heebo" w:hint="cs"/>
          <w:rtl/>
        </w:rPr>
        <w:t>מספר כל</w:t>
      </w:r>
      <w:r w:rsidR="49C94B80" w:rsidRPr="00594C42">
        <w:rPr>
          <w:rFonts w:ascii="Heebo" w:eastAsia="Heebo" w:hAnsi="Heebo" w:cs="Heebo" w:hint="cs"/>
          <w:rtl/>
        </w:rPr>
        <w:t xml:space="preserve"> האיחורים</w:t>
      </w:r>
      <w:r w:rsidR="0521118C" w:rsidRPr="00594C42">
        <w:rPr>
          <w:rFonts w:ascii="Heebo" w:eastAsia="Heebo" w:hAnsi="Heebo" w:cs="Heebo" w:hint="cs"/>
          <w:rtl/>
        </w:rPr>
        <w:t xml:space="preserve"> </w:t>
      </w:r>
      <w:r w:rsidR="004B358B" w:rsidRPr="00594C42">
        <w:rPr>
          <w:rFonts w:ascii="Heebo" w:eastAsia="Heebo" w:hAnsi="Heebo" w:cs="Heebo" w:hint="cs"/>
          <w:rtl/>
        </w:rPr>
        <w:t>שקרו וקורים</w:t>
      </w:r>
      <w:r w:rsidR="0521118C" w:rsidRPr="00594C42">
        <w:rPr>
          <w:rFonts w:ascii="Heebo" w:eastAsia="Heebo" w:hAnsi="Heebo" w:cs="Heebo" w:hint="cs"/>
          <w:rtl/>
        </w:rPr>
        <w:t xml:space="preserve"> בה</w:t>
      </w:r>
      <w:r w:rsidR="49C94B80" w:rsidRPr="00594C42">
        <w:rPr>
          <w:rFonts w:ascii="Heebo" w:eastAsia="Heebo" w:hAnsi="Heebo" w:cs="Heebo" w:hint="cs"/>
        </w:rPr>
        <w:t>.</w:t>
      </w:r>
      <w:r w:rsidR="00524610" w:rsidRPr="00594C42">
        <w:rPr>
          <w:rFonts w:ascii="Heebo" w:eastAsia="Heebo" w:hAnsi="Heebo" w:cs="Heebo" w:hint="cs"/>
          <w:rtl/>
        </w:rPr>
        <w:br/>
      </w:r>
    </w:p>
    <w:p w14:paraId="6829573E" w14:textId="77777777" w:rsidR="002402C3" w:rsidRPr="00594C42" w:rsidRDefault="002402C3" w:rsidP="002402C3">
      <w:pPr>
        <w:pStyle w:val="paragraph"/>
        <w:numPr>
          <w:ilvl w:val="0"/>
          <w:numId w:val="9"/>
        </w:numPr>
        <w:bidi/>
        <w:spacing w:before="0" w:beforeAutospacing="0" w:after="0" w:afterAutospacing="0"/>
        <w:textAlignment w:val="baseline"/>
        <w:rPr>
          <w:rFonts w:ascii="Heebo" w:eastAsia="Heebo" w:hAnsi="Heebo" w:cs="Heebo" w:hint="cs"/>
          <w:sz w:val="22"/>
          <w:szCs w:val="22"/>
          <w:lang w:val="am-ET"/>
        </w:rPr>
      </w:pPr>
      <w:r w:rsidRPr="00594C42">
        <w:rPr>
          <w:rFonts w:ascii="Heebo" w:eastAsia="Heebo" w:hAnsi="Heebo" w:cs="Heebo" w:hint="cs"/>
          <w:sz w:val="22"/>
          <w:szCs w:val="22"/>
          <w:rtl/>
          <w:lang w:val="am-ET"/>
        </w:rPr>
        <w:t>צור מדד שמבטא את רמת הרווחיות של השחקנים. המדד מורכב מהחישוב הבא:  </w:t>
      </w:r>
    </w:p>
    <w:p w14:paraId="583930EB" w14:textId="388E5FBA" w:rsidR="002402C3" w:rsidRPr="00594C42" w:rsidRDefault="002402C3" w:rsidP="00594C42">
      <w:pPr>
        <w:pStyle w:val="paragraph"/>
        <w:bidi/>
        <w:spacing w:before="0" w:beforeAutospacing="0" w:after="0" w:afterAutospacing="0"/>
        <w:ind w:left="720"/>
        <w:rPr>
          <w:rFonts w:ascii="Heebo" w:eastAsia="Heebo" w:hAnsi="Heebo" w:cs="Heebo" w:hint="cs"/>
          <w:b/>
          <w:bCs/>
          <w:sz w:val="22"/>
          <w:szCs w:val="22"/>
          <w:rtl/>
          <w:lang w:val="am-ET"/>
        </w:rPr>
      </w:pPr>
      <w:r w:rsidRPr="00594C42">
        <w:rPr>
          <w:rFonts w:ascii="Heebo" w:eastAsia="Heebo" w:hAnsi="Heebo" w:cs="Heebo" w:hint="cs"/>
          <w:sz w:val="22"/>
          <w:szCs w:val="22"/>
          <w:rtl/>
          <w:lang w:val="am-ET"/>
        </w:rPr>
        <w:t> סכום ההכנסות מסרטי השחקן חלקי כמות סרטיו, יש להציג מהגבוה לנמוך.</w:t>
      </w:r>
      <w:r w:rsidRPr="00594C42">
        <w:rPr>
          <w:rFonts w:ascii="Heebo" w:hAnsi="Heebo" w:cs="Heebo" w:hint="cs"/>
        </w:rPr>
        <w:br/>
      </w:r>
      <w:r w:rsidR="00594C42">
        <w:rPr>
          <w:rFonts w:ascii="Heebo" w:eastAsiaTheme="minorEastAsia" w:hAnsi="Heebo" w:cs="Heebo"/>
          <w:b/>
          <w:bCs/>
          <w:sz w:val="22"/>
          <w:szCs w:val="22"/>
        </w:rPr>
        <w:t>*</w:t>
      </w:r>
      <w:r w:rsidRPr="00594C42">
        <w:rPr>
          <w:rFonts w:ascii="Heebo" w:eastAsiaTheme="minorEastAsia" w:hAnsi="Heebo" w:cs="Heebo" w:hint="cs"/>
          <w:b/>
          <w:bCs/>
          <w:sz w:val="22"/>
          <w:szCs w:val="22"/>
          <w:rtl/>
        </w:rPr>
        <w:t>שימו לב שרווחיות באה לידי ביטוי גם איפה שקיים פוטנציאל לרווח</w:t>
      </w:r>
      <w:r w:rsidR="30F9A102" w:rsidRPr="00594C42">
        <w:rPr>
          <w:rFonts w:ascii="Heebo" w:eastAsia="Heebo" w:hAnsi="Heebo" w:cs="Heebo" w:hint="cs"/>
          <w:b/>
          <w:bCs/>
          <w:rtl/>
        </w:rPr>
        <w:t xml:space="preserve">, </w:t>
      </w:r>
      <w:r w:rsidR="30F9A102" w:rsidRPr="00594C42">
        <w:rPr>
          <w:rFonts w:ascii="Heebo" w:eastAsia="Heebo" w:hAnsi="Heebo" w:cs="Heebo" w:hint="cs"/>
          <w:b/>
          <w:bCs/>
          <w:sz w:val="22"/>
          <w:szCs w:val="22"/>
          <w:rtl/>
          <w:lang w:val="am-ET"/>
        </w:rPr>
        <w:t xml:space="preserve">ולכן שימו לב </w:t>
      </w:r>
      <w:r w:rsidRPr="00594C42">
        <w:rPr>
          <w:rFonts w:ascii="Heebo" w:hAnsi="Heebo" w:cs="Heebo" w:hint="cs"/>
        </w:rPr>
        <w:br/>
      </w:r>
      <w:r w:rsidR="30F9A102" w:rsidRPr="00594C42">
        <w:rPr>
          <w:rFonts w:ascii="Heebo" w:eastAsia="Heebo" w:hAnsi="Heebo" w:cs="Heebo" w:hint="cs"/>
          <w:b/>
          <w:bCs/>
          <w:sz w:val="22"/>
          <w:szCs w:val="22"/>
          <w:rtl/>
          <w:lang w:val="am-ET"/>
        </w:rPr>
        <w:t>שאתם שולפים רק את הסרטים הרלוונטיים לחישוב המדד.  </w:t>
      </w:r>
    </w:p>
    <w:p w14:paraId="72C39DBB" w14:textId="0511A4E1" w:rsidR="002402C3" w:rsidRPr="004B358B" w:rsidRDefault="002402C3" w:rsidP="240B6327">
      <w:pPr>
        <w:pStyle w:val="paragraph"/>
        <w:bidi/>
        <w:spacing w:before="0" w:beforeAutospacing="0" w:after="0" w:afterAutospacing="0"/>
        <w:ind w:left="720"/>
        <w:rPr>
          <w:rFonts w:ascii="Heebo" w:eastAsia="Heebo" w:hAnsi="Heebo" w:cs="Heebo"/>
          <w:b/>
          <w:bCs/>
          <w:rtl/>
        </w:rPr>
      </w:pPr>
    </w:p>
    <w:p w14:paraId="6DBE3E42" w14:textId="5921390D" w:rsidR="0072585F" w:rsidRPr="002402C3" w:rsidRDefault="0072585F" w:rsidP="00443642">
      <w:pPr>
        <w:ind w:right="2552"/>
        <w:rPr>
          <w:rFonts w:ascii="Heebo" w:eastAsia="Heebo" w:hAnsi="Heebo" w:cs="Heebo"/>
          <w:rtl/>
        </w:rPr>
      </w:pPr>
    </w:p>
    <w:sectPr w:rsidR="0072585F" w:rsidRPr="002402C3" w:rsidSect="00AA6C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6EA72" w14:textId="77777777" w:rsidR="00FB1B68" w:rsidRDefault="00FB1B68">
      <w:r>
        <w:separator/>
      </w:r>
    </w:p>
  </w:endnote>
  <w:endnote w:type="continuationSeparator" w:id="0">
    <w:p w14:paraId="131C9047" w14:textId="77777777" w:rsidR="00FB1B68" w:rsidRDefault="00FB1B68">
      <w:r>
        <w:continuationSeparator/>
      </w:r>
    </w:p>
  </w:endnote>
  <w:endnote w:type="continuationNotice" w:id="1">
    <w:p w14:paraId="7235C85B" w14:textId="77777777" w:rsidR="00FB1B68" w:rsidRDefault="00FB1B6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C187" w14:textId="568DC91A" w:rsidR="007F0158" w:rsidRDefault="007F0158">
    <w:pPr>
      <w:pStyle w:val="Footer"/>
      <w:rPr>
        <w:rtl/>
      </w:rPr>
    </w:pPr>
    <w:r w:rsidRPr="5453710B">
      <w:rPr>
        <w:rStyle w:val="PageNumber"/>
        <w:rtl/>
      </w:rPr>
      <w:fldChar w:fldCharType="begin"/>
    </w:r>
    <w:r w:rsidRPr="5453710B">
      <w:rPr>
        <w:rStyle w:val="PageNumber"/>
        <w:rtl/>
      </w:rPr>
      <w:instrText xml:space="preserve"> </w:instrText>
    </w:r>
    <w:r w:rsidRPr="5453710B">
      <w:rPr>
        <w:rStyle w:val="PageNumber"/>
      </w:rPr>
      <w:instrText>PAGE  \* MERGEFORMAT</w:instrText>
    </w:r>
    <w:r w:rsidRPr="5453710B">
      <w:rPr>
        <w:rStyle w:val="PageNumber"/>
        <w:rtl/>
      </w:rPr>
      <w:instrText xml:space="preserve"> </w:instrText>
    </w:r>
    <w:r w:rsidRPr="5453710B">
      <w:rPr>
        <w:rStyle w:val="PageNumber"/>
        <w:rtl/>
      </w:rPr>
      <w:fldChar w:fldCharType="separate"/>
    </w:r>
    <w:r w:rsidR="5453710B" w:rsidRPr="5453710B">
      <w:rPr>
        <w:rStyle w:val="PageNumber"/>
      </w:rPr>
      <w:t>2</w:t>
    </w:r>
    <w:r w:rsidRPr="5453710B">
      <w:rPr>
        <w:rStyle w:val="PageNumber"/>
        <w:rtl/>
      </w:rPr>
      <w:fldChar w:fldCharType="end"/>
    </w:r>
    <w:r w:rsidR="5453710B" w:rsidRPr="5453710B">
      <w:rPr>
        <w:rStyle w:val="PageNumber"/>
      </w:rPr>
      <w:t xml:space="preserve">  </w:t>
    </w:r>
    <w:r w:rsidRPr="5453710B">
      <w:fldChar w:fldCharType="begin"/>
    </w:r>
    <w:r>
      <w:instrText>STYLEREF "Heading 1"\l \* MERGEFORMAT</w:instrText>
    </w:r>
    <w:r w:rsidRPr="5453710B">
      <w:fldChar w:fldCharType="separate"/>
    </w:r>
    <w:r w:rsidR="005268CA" w:rsidRPr="005268CA">
      <w:rPr>
        <w:b/>
        <w:bCs/>
        <w:noProof/>
        <w:rtl/>
      </w:rPr>
      <w:t>תר"ץ 1</w:t>
    </w:r>
    <w:r w:rsidR="005268CA" w:rsidRPr="005268CA">
      <w:rPr>
        <w:b/>
        <w:bCs/>
        <w:noProof/>
      </w:rPr>
      <w:t xml:space="preserve"> - DVD Rental</w:t>
    </w:r>
    <w:r w:rsidRPr="5453710B">
      <w:rPr>
        <w:b/>
        <w:bCs/>
        <w:noProof/>
      </w:rPr>
      <w:fldChar w:fldCharType="end"/>
    </w:r>
    <w:r>
      <w:tab/>
    </w:r>
    <w:r w:rsidR="5453710B" w:rsidRPr="5453710B">
      <w:t xml:space="preserve">- </w:t>
    </w:r>
    <w:r>
      <w:fldChar w:fldCharType="begin"/>
    </w:r>
    <w:r>
      <w:instrText xml:space="preserve"> DOCPROPERTY "</w:instrText>
    </w:r>
    <w:r w:rsidRPr="5453710B">
      <w:rPr>
        <w:rtl/>
      </w:rPr>
      <w:instrText>סיווג</w:instrText>
    </w:r>
    <w:r>
      <w:instrText xml:space="preserve">"  \* MERGEFORMAT </w:instrText>
    </w:r>
    <w:r>
      <w:fldChar w:fldCharType="separate"/>
    </w:r>
    <w:r w:rsidR="5453710B" w:rsidRPr="5453710B">
      <w:rPr>
        <w:rtl/>
      </w:rPr>
      <w:t>שמור</w:t>
    </w:r>
    <w:r>
      <w:fldChar w:fldCharType="end"/>
    </w:r>
    <w:r w:rsidR="5453710B" w:rsidRPr="5453710B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48D66" w14:textId="77777777" w:rsidR="007F0158" w:rsidRDefault="007F0158">
    <w:pPr>
      <w:pStyle w:val="Footer"/>
      <w:rPr>
        <w:rStyle w:val="PageNumber"/>
        <w:rtl/>
      </w:rPr>
    </w:pPr>
    <w:r>
      <w:rPr>
        <w:rtl/>
      </w:rPr>
      <w:tab/>
    </w:r>
    <w:r w:rsidR="5453710B"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 w:rsidR="5453710B">
      <w:rPr>
        <w:rtl/>
      </w:rPr>
      <w:t>שמור</w:t>
    </w:r>
    <w:r>
      <w:fldChar w:fldCharType="end"/>
    </w:r>
    <w:r w:rsidR="5453710B">
      <w:rPr>
        <w:rtl/>
      </w:rPr>
      <w:t xml:space="preserve"> -</w:t>
    </w:r>
    <w:r>
      <w:rPr>
        <w:rtl/>
      </w:rPr>
      <w:tab/>
    </w:r>
    <w:fldSimple w:instr="STYLEREF &quot;Heading 1&quot;\l \* MERGEFORMAT">
      <w:r w:rsidR="5453710B" w:rsidRPr="5453710B">
        <w:rPr>
          <w:b/>
          <w:bCs/>
          <w:noProof/>
          <w:rtl/>
        </w:rPr>
        <w:t>שגיאה! השתמש בכרטיסיה בית כדי להחיל</w:t>
      </w:r>
      <w:r w:rsidR="5453710B" w:rsidRPr="5453710B">
        <w:rPr>
          <w:b/>
          <w:bCs/>
          <w:noProof/>
        </w:rPr>
        <w:t xml:space="preserve"> Heading 1 </w:t>
      </w:r>
      <w:r w:rsidR="5453710B" w:rsidRPr="5453710B">
        <w:rPr>
          <w:b/>
          <w:bCs/>
          <w:noProof/>
          <w:rtl/>
        </w:rPr>
        <w:t>על הטקסט שברצונך שיופיע כאן.</w:t>
      </w:r>
    </w:fldSimple>
    <w:r w:rsidR="5453710B"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5453710B" w:rsidRPr="5453710B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39D8F" w14:textId="77777777" w:rsidR="00FB1B68" w:rsidRDefault="00FB1B68">
      <w:r>
        <w:separator/>
      </w:r>
    </w:p>
  </w:footnote>
  <w:footnote w:type="continuationSeparator" w:id="0">
    <w:p w14:paraId="20C656A6" w14:textId="77777777" w:rsidR="00FB1B68" w:rsidRDefault="00FB1B68">
      <w:r>
        <w:continuationSeparator/>
      </w:r>
    </w:p>
  </w:footnote>
  <w:footnote w:type="continuationNotice" w:id="1">
    <w:p w14:paraId="61D754ED" w14:textId="77777777" w:rsidR="00FB1B68" w:rsidRDefault="00FB1B6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2BB7A" w14:textId="77777777" w:rsidR="007F0158" w:rsidRDefault="006525C5">
    <w:pPr>
      <w:pStyle w:val="Header"/>
      <w:rPr>
        <w:rtl/>
      </w:rPr>
    </w:pPr>
    <w:fldSimple w:instr="SUBJECT  \* MERGEFORMAT">
      <w:r w:rsidR="5453710B" w:rsidRPr="5453710B">
        <w:rPr>
          <w:rtl/>
        </w:rPr>
        <w:t>מסדי נתונים</w:t>
      </w:r>
    </w:fldSimple>
    <w:r>
      <w:tab/>
    </w:r>
    <w:r w:rsidR="5453710B" w:rsidRPr="5453710B">
      <w:rPr>
        <w:rtl/>
      </w:rPr>
      <w:t xml:space="preserve">- </w:t>
    </w:r>
    <w:r>
      <w:fldChar w:fldCharType="begin"/>
    </w:r>
    <w:r>
      <w:instrText xml:space="preserve"> DOCPROPERTY "</w:instrText>
    </w:r>
    <w:r w:rsidRPr="5453710B">
      <w:rPr>
        <w:rtl/>
      </w:rPr>
      <w:instrText>סיווג</w:instrText>
    </w:r>
    <w:r>
      <w:instrText xml:space="preserve">"  \* MERGEFORMAT </w:instrText>
    </w:r>
    <w:r>
      <w:fldChar w:fldCharType="separate"/>
    </w:r>
    <w:r w:rsidR="5453710B" w:rsidRPr="5453710B">
      <w:rPr>
        <w:rtl/>
      </w:rPr>
      <w:t>שמור</w:t>
    </w:r>
    <w:r>
      <w:fldChar w:fldCharType="end"/>
    </w:r>
    <w:r w:rsidR="5453710B" w:rsidRPr="5453710B">
      <w:rPr>
        <w:rtl/>
      </w:rPr>
      <w:t xml:space="preserve"> -</w:t>
    </w:r>
    <w:r>
      <w:tab/>
    </w:r>
    <w:r>
      <w:br/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BEA0C" w14:textId="77777777" w:rsidR="007F0158" w:rsidRDefault="007F0158">
    <w:pPr>
      <w:pStyle w:val="Header"/>
      <w:rPr>
        <w:rtl/>
      </w:rPr>
    </w:pPr>
    <w:r>
      <w:rPr>
        <w:rtl/>
      </w:rPr>
      <w:tab/>
    </w:r>
    <w:r w:rsidR="5453710B"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 w:rsidR="5453710B">
      <w:rPr>
        <w:rtl/>
      </w:rPr>
      <w:t>שמור</w:t>
    </w:r>
    <w:r>
      <w:fldChar w:fldCharType="end"/>
    </w:r>
    <w:r w:rsidR="5453710B">
      <w:rPr>
        <w:rtl/>
      </w:rPr>
      <w:t xml:space="preserve"> -</w:t>
    </w:r>
    <w:r>
      <w:rPr>
        <w:rtl/>
      </w:rPr>
      <w:tab/>
    </w:r>
    <w:r w:rsidR="5453710B"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 w:rsidR="5453710B">
      <w:rPr>
        <w:rtl/>
      </w:rPr>
      <w:t xml:space="preserve">קורס </w:t>
    </w:r>
    <w:r>
      <w:fldChar w:fldCharType="begin"/>
    </w:r>
    <w:r>
      <w:instrText xml:space="preserve"> DOCPROPERTY "</w:instrText>
    </w:r>
    <w:r>
      <w:rPr>
        <w:rtl/>
      </w:rPr>
      <w:instrText>קורס</w:instrText>
    </w:r>
    <w:r>
      <w:instrText xml:space="preserve">"  \* MERGEFORMAT </w:instrText>
    </w:r>
    <w:r>
      <w:fldChar w:fldCharType="separate"/>
    </w:r>
    <w:r w:rsidR="5453710B" w:rsidRPr="5453710B">
      <w:rPr>
        <w:b/>
        <w:bCs/>
        <w:rtl/>
      </w:rPr>
      <w:t>שגיאה! שם מאפיין מסמך לא ידוע.</w:t>
    </w:r>
    <w:r>
      <w:fldChar w:fldCharType="end"/>
    </w:r>
    <w:r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83CC0" w14:textId="4C7FDB05" w:rsidR="007F0158" w:rsidRDefault="00C436D4" w:rsidP="00A418C5">
    <w:pPr>
      <w:pStyle w:val="Header"/>
      <w:rPr>
        <w:rtl/>
      </w:rPr>
    </w:pPr>
    <w:fldSimple w:instr="SUBJECT  \* MERGEFORMAT">
      <w:r w:rsidR="5453710B" w:rsidRPr="5453710B">
        <w:rPr>
          <w:rtl/>
        </w:rPr>
        <w:t>מסדי נתונים</w:t>
      </w:r>
    </w:fldSimple>
    <w:r>
      <w:tab/>
    </w:r>
    <w:r w:rsidR="5453710B" w:rsidRPr="5453710B">
      <w:rPr>
        <w:rtl/>
      </w:rPr>
      <w:t>- בלמ"ס-</w:t>
    </w:r>
    <w:r>
      <w:tab/>
    </w:r>
    <w:r w:rsidR="5453710B" w:rsidRPr="5453710B">
      <w:rPr>
        <w:rtl/>
      </w:rPr>
      <w:t>ביה"ס למקצועות המחשב</w:t>
    </w:r>
    <w:r>
      <w:br/>
    </w:r>
    <w:r>
      <w:tab/>
    </w:r>
    <w:r>
      <w:tab/>
    </w:r>
    <w:r w:rsidR="5453710B" w:rsidRPr="5453710B">
      <w:rPr>
        <w:rtl/>
      </w:rPr>
      <w:t>מדור                                  מאיה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01E3138"/>
    <w:lvl w:ilvl="0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</w:rPr>
    </w:lvl>
    <w:lvl w:ilvl="5">
      <w:start w:val="1"/>
      <w:numFmt w:val="hebrew1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3A17519"/>
    <w:multiLevelType w:val="multilevel"/>
    <w:tmpl w:val="0E08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3" w15:restartNumberingAfterBreak="0">
    <w:nsid w:val="1CD130B1"/>
    <w:multiLevelType w:val="hybridMultilevel"/>
    <w:tmpl w:val="82905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3346E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</w:rPr>
    </w:lvl>
    <w:lvl w:ilvl="5">
      <w:start w:val="1"/>
      <w:numFmt w:val="hebrew1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5" w15:restartNumberingAfterBreak="0">
    <w:nsid w:val="3BD33FDC"/>
    <w:multiLevelType w:val="hybridMultilevel"/>
    <w:tmpl w:val="EC842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175F8"/>
    <w:multiLevelType w:val="singleLevel"/>
    <w:tmpl w:val="EC6C910A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Ansi="David" w:cs="David" w:hint="default"/>
        <w:sz w:val="12"/>
      </w:rPr>
    </w:lvl>
  </w:abstractNum>
  <w:abstractNum w:abstractNumId="7" w15:restartNumberingAfterBreak="0">
    <w:nsid w:val="457437F9"/>
    <w:multiLevelType w:val="hybridMultilevel"/>
    <w:tmpl w:val="F3A47990"/>
    <w:lvl w:ilvl="0" w:tplc="6DD4BFA6">
      <w:start w:val="3"/>
      <w:numFmt w:val="bullet"/>
      <w:lvlText w:val=""/>
      <w:lvlJc w:val="left"/>
      <w:pPr>
        <w:ind w:left="1080" w:hanging="360"/>
      </w:pPr>
      <w:rPr>
        <w:rFonts w:ascii="Wingdings" w:eastAsia="Heebo" w:hAnsi="Wingdings" w:cs="Heeb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605F43"/>
    <w:multiLevelType w:val="multilevel"/>
    <w:tmpl w:val="A5121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D7827"/>
    <w:multiLevelType w:val="hybridMultilevel"/>
    <w:tmpl w:val="6524A0F6"/>
    <w:lvl w:ilvl="0" w:tplc="9F2852DC">
      <w:start w:val="1"/>
      <w:numFmt w:val="decimal"/>
      <w:lvlText w:val=""/>
      <w:lvlJc w:val="right"/>
      <w:pPr>
        <w:ind w:left="720" w:hanging="360"/>
      </w:pPr>
    </w:lvl>
    <w:lvl w:ilvl="1" w:tplc="2376BD98">
      <w:start w:val="1"/>
      <w:numFmt w:val="lowerLetter"/>
      <w:lvlText w:val="%2."/>
      <w:lvlJc w:val="left"/>
      <w:pPr>
        <w:ind w:left="1440" w:hanging="360"/>
      </w:pPr>
    </w:lvl>
    <w:lvl w:ilvl="2" w:tplc="022E16FC">
      <w:start w:val="1"/>
      <w:numFmt w:val="lowerRoman"/>
      <w:lvlText w:val="%3."/>
      <w:lvlJc w:val="right"/>
      <w:pPr>
        <w:ind w:left="2160" w:hanging="180"/>
      </w:pPr>
    </w:lvl>
    <w:lvl w:ilvl="3" w:tplc="1DBAB7AC">
      <w:start w:val="1"/>
      <w:numFmt w:val="decimal"/>
      <w:lvlText w:val="%4."/>
      <w:lvlJc w:val="left"/>
      <w:pPr>
        <w:ind w:left="2880" w:hanging="360"/>
      </w:pPr>
    </w:lvl>
    <w:lvl w:ilvl="4" w:tplc="C1EE75D8">
      <w:start w:val="1"/>
      <w:numFmt w:val="lowerLetter"/>
      <w:lvlText w:val="%5."/>
      <w:lvlJc w:val="left"/>
      <w:pPr>
        <w:ind w:left="3600" w:hanging="360"/>
      </w:pPr>
    </w:lvl>
    <w:lvl w:ilvl="5" w:tplc="3DB004F6">
      <w:start w:val="1"/>
      <w:numFmt w:val="lowerRoman"/>
      <w:lvlText w:val="%6."/>
      <w:lvlJc w:val="right"/>
      <w:pPr>
        <w:ind w:left="4320" w:hanging="180"/>
      </w:pPr>
    </w:lvl>
    <w:lvl w:ilvl="6" w:tplc="C524747A">
      <w:start w:val="1"/>
      <w:numFmt w:val="decimal"/>
      <w:lvlText w:val="%7."/>
      <w:lvlJc w:val="left"/>
      <w:pPr>
        <w:ind w:left="5040" w:hanging="360"/>
      </w:pPr>
    </w:lvl>
    <w:lvl w:ilvl="7" w:tplc="C7327D0E">
      <w:start w:val="1"/>
      <w:numFmt w:val="lowerLetter"/>
      <w:lvlText w:val="%8."/>
      <w:lvlJc w:val="left"/>
      <w:pPr>
        <w:ind w:left="5760" w:hanging="360"/>
      </w:pPr>
    </w:lvl>
    <w:lvl w:ilvl="8" w:tplc="23724B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579B9"/>
    <w:multiLevelType w:val="hybridMultilevel"/>
    <w:tmpl w:val="0896DD46"/>
    <w:lvl w:ilvl="0" w:tplc="4760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A7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9AD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E2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C8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2D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AB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8D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69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8565B"/>
    <w:multiLevelType w:val="hybridMultilevel"/>
    <w:tmpl w:val="1912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A12D0"/>
    <w:multiLevelType w:val="multilevel"/>
    <w:tmpl w:val="F0548D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A183C"/>
    <w:multiLevelType w:val="hybridMultilevel"/>
    <w:tmpl w:val="0E7E6A72"/>
    <w:lvl w:ilvl="0" w:tplc="A1A4A7C0">
      <w:numFmt w:val="bullet"/>
      <w:lvlText w:val="-"/>
      <w:lvlJc w:val="left"/>
      <w:pPr>
        <w:ind w:left="720" w:hanging="360"/>
      </w:pPr>
      <w:rPr>
        <w:rFonts w:ascii="Heebo" w:eastAsia="Heebo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11056"/>
    <w:multiLevelType w:val="hybridMultilevel"/>
    <w:tmpl w:val="81F8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429243">
    <w:abstractNumId w:val="10"/>
  </w:num>
  <w:num w:numId="2" w16cid:durableId="2078161898">
    <w:abstractNumId w:val="9"/>
  </w:num>
  <w:num w:numId="3" w16cid:durableId="2015760401">
    <w:abstractNumId w:val="0"/>
  </w:num>
  <w:num w:numId="4" w16cid:durableId="1143934621">
    <w:abstractNumId w:val="6"/>
  </w:num>
  <w:num w:numId="5" w16cid:durableId="1698852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7"/>
    </w:lvlOverride>
  </w:num>
  <w:num w:numId="6" w16cid:durableId="101534865">
    <w:abstractNumId w:val="4"/>
  </w:num>
  <w:num w:numId="7" w16cid:durableId="6116663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9408249">
    <w:abstractNumId w:val="11"/>
  </w:num>
  <w:num w:numId="9" w16cid:durableId="1862818887">
    <w:abstractNumId w:val="14"/>
  </w:num>
  <w:num w:numId="10" w16cid:durableId="1590698764">
    <w:abstractNumId w:val="13"/>
  </w:num>
  <w:num w:numId="11" w16cid:durableId="1887133611">
    <w:abstractNumId w:val="2"/>
  </w:num>
  <w:num w:numId="12" w16cid:durableId="1108233262">
    <w:abstractNumId w:val="2"/>
  </w:num>
  <w:num w:numId="13" w16cid:durableId="1163548718">
    <w:abstractNumId w:val="2"/>
  </w:num>
  <w:num w:numId="14" w16cid:durableId="870385501">
    <w:abstractNumId w:val="2"/>
  </w:num>
  <w:num w:numId="15" w16cid:durableId="232470639">
    <w:abstractNumId w:val="2"/>
  </w:num>
  <w:num w:numId="16" w16cid:durableId="328482851">
    <w:abstractNumId w:val="2"/>
  </w:num>
  <w:num w:numId="17" w16cid:durableId="852960452">
    <w:abstractNumId w:val="2"/>
  </w:num>
  <w:num w:numId="18" w16cid:durableId="1409112144">
    <w:abstractNumId w:val="2"/>
  </w:num>
  <w:num w:numId="19" w16cid:durableId="533351217">
    <w:abstractNumId w:val="2"/>
  </w:num>
  <w:num w:numId="20" w16cid:durableId="1785466287">
    <w:abstractNumId w:val="2"/>
  </w:num>
  <w:num w:numId="21" w16cid:durableId="1580095925">
    <w:abstractNumId w:val="7"/>
  </w:num>
  <w:num w:numId="22" w16cid:durableId="1667323547">
    <w:abstractNumId w:val="5"/>
  </w:num>
  <w:num w:numId="23" w16cid:durableId="974722269">
    <w:abstractNumId w:val="3"/>
  </w:num>
  <w:num w:numId="24" w16cid:durableId="1426535620">
    <w:abstractNumId w:val="12"/>
  </w:num>
  <w:num w:numId="25" w16cid:durableId="1112672055">
    <w:abstractNumId w:val="8"/>
  </w:num>
  <w:num w:numId="26" w16cid:durableId="1227299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urseId" w:val="ⵔ剺喰Ү0"/>
    <w:docVar w:name="CourseName" w:val="_x000a_劝쟐۩㵥劷劝Ap✐✐务"/>
  </w:docVars>
  <w:rsids>
    <w:rsidRoot w:val="00067876"/>
    <w:rsid w:val="00007F2D"/>
    <w:rsid w:val="000111AA"/>
    <w:rsid w:val="000122F4"/>
    <w:rsid w:val="000149EE"/>
    <w:rsid w:val="00021B44"/>
    <w:rsid w:val="0002519B"/>
    <w:rsid w:val="0003433E"/>
    <w:rsid w:val="0004057A"/>
    <w:rsid w:val="00044F12"/>
    <w:rsid w:val="000519C3"/>
    <w:rsid w:val="00061935"/>
    <w:rsid w:val="00067876"/>
    <w:rsid w:val="00067F52"/>
    <w:rsid w:val="0007040C"/>
    <w:rsid w:val="000743E7"/>
    <w:rsid w:val="00083953"/>
    <w:rsid w:val="00092BBB"/>
    <w:rsid w:val="000C431D"/>
    <w:rsid w:val="000D1841"/>
    <w:rsid w:val="000E3C22"/>
    <w:rsid w:val="000F0F97"/>
    <w:rsid w:val="000F1C24"/>
    <w:rsid w:val="000F4BE4"/>
    <w:rsid w:val="00112950"/>
    <w:rsid w:val="00121B71"/>
    <w:rsid w:val="001223C7"/>
    <w:rsid w:val="00134656"/>
    <w:rsid w:val="001529A8"/>
    <w:rsid w:val="00155281"/>
    <w:rsid w:val="00164C89"/>
    <w:rsid w:val="00170EB6"/>
    <w:rsid w:val="001A15DD"/>
    <w:rsid w:val="001C10E2"/>
    <w:rsid w:val="001C56DD"/>
    <w:rsid w:val="001D757E"/>
    <w:rsid w:val="001F419D"/>
    <w:rsid w:val="00214319"/>
    <w:rsid w:val="002177D5"/>
    <w:rsid w:val="00226B0B"/>
    <w:rsid w:val="00227B2A"/>
    <w:rsid w:val="00233CC5"/>
    <w:rsid w:val="002402C3"/>
    <w:rsid w:val="00247E29"/>
    <w:rsid w:val="002530BE"/>
    <w:rsid w:val="00274583"/>
    <w:rsid w:val="002758BC"/>
    <w:rsid w:val="00284250"/>
    <w:rsid w:val="00286D99"/>
    <w:rsid w:val="00293443"/>
    <w:rsid w:val="002A288B"/>
    <w:rsid w:val="002A5D57"/>
    <w:rsid w:val="002A7FBA"/>
    <w:rsid w:val="002C321A"/>
    <w:rsid w:val="002C47B5"/>
    <w:rsid w:val="002C7BA8"/>
    <w:rsid w:val="002E5C5D"/>
    <w:rsid w:val="002E66EC"/>
    <w:rsid w:val="002F3E20"/>
    <w:rsid w:val="003038DE"/>
    <w:rsid w:val="00351036"/>
    <w:rsid w:val="003517C7"/>
    <w:rsid w:val="003534FA"/>
    <w:rsid w:val="00385325"/>
    <w:rsid w:val="003D14BB"/>
    <w:rsid w:val="003D217D"/>
    <w:rsid w:val="003D555E"/>
    <w:rsid w:val="003F458E"/>
    <w:rsid w:val="003F7F90"/>
    <w:rsid w:val="00413FB6"/>
    <w:rsid w:val="0043479D"/>
    <w:rsid w:val="00437A14"/>
    <w:rsid w:val="00443642"/>
    <w:rsid w:val="0046298F"/>
    <w:rsid w:val="004A225F"/>
    <w:rsid w:val="004A5938"/>
    <w:rsid w:val="004B2260"/>
    <w:rsid w:val="004B358B"/>
    <w:rsid w:val="004E2375"/>
    <w:rsid w:val="004F16ED"/>
    <w:rsid w:val="004F31F5"/>
    <w:rsid w:val="00505F5E"/>
    <w:rsid w:val="005076A1"/>
    <w:rsid w:val="005113CA"/>
    <w:rsid w:val="00523022"/>
    <w:rsid w:val="00524610"/>
    <w:rsid w:val="005268CA"/>
    <w:rsid w:val="00531B03"/>
    <w:rsid w:val="0053E529"/>
    <w:rsid w:val="0057553F"/>
    <w:rsid w:val="0057667E"/>
    <w:rsid w:val="00581DDE"/>
    <w:rsid w:val="00590115"/>
    <w:rsid w:val="00594C42"/>
    <w:rsid w:val="005D38D5"/>
    <w:rsid w:val="005D4201"/>
    <w:rsid w:val="005E2135"/>
    <w:rsid w:val="005F6BB0"/>
    <w:rsid w:val="00610691"/>
    <w:rsid w:val="00621662"/>
    <w:rsid w:val="00634AC9"/>
    <w:rsid w:val="00636E7A"/>
    <w:rsid w:val="006525C5"/>
    <w:rsid w:val="00657DED"/>
    <w:rsid w:val="006A7563"/>
    <w:rsid w:val="006C0531"/>
    <w:rsid w:val="006D1B01"/>
    <w:rsid w:val="006D2609"/>
    <w:rsid w:val="006F089F"/>
    <w:rsid w:val="006F205F"/>
    <w:rsid w:val="0072585F"/>
    <w:rsid w:val="00730EE1"/>
    <w:rsid w:val="0073221D"/>
    <w:rsid w:val="0074165B"/>
    <w:rsid w:val="0074458A"/>
    <w:rsid w:val="00753F84"/>
    <w:rsid w:val="007562A7"/>
    <w:rsid w:val="00770584"/>
    <w:rsid w:val="00780B94"/>
    <w:rsid w:val="00787C68"/>
    <w:rsid w:val="00797133"/>
    <w:rsid w:val="007A16B2"/>
    <w:rsid w:val="007A19A0"/>
    <w:rsid w:val="007A21CD"/>
    <w:rsid w:val="007E5922"/>
    <w:rsid w:val="007E68C6"/>
    <w:rsid w:val="007F0158"/>
    <w:rsid w:val="00802B19"/>
    <w:rsid w:val="008056A3"/>
    <w:rsid w:val="00815A52"/>
    <w:rsid w:val="0081609F"/>
    <w:rsid w:val="00824157"/>
    <w:rsid w:val="008411DF"/>
    <w:rsid w:val="008A79DE"/>
    <w:rsid w:val="008C3A2C"/>
    <w:rsid w:val="008D7E37"/>
    <w:rsid w:val="008F2763"/>
    <w:rsid w:val="008F3721"/>
    <w:rsid w:val="00901131"/>
    <w:rsid w:val="00904CAC"/>
    <w:rsid w:val="00922643"/>
    <w:rsid w:val="00935266"/>
    <w:rsid w:val="00952CC4"/>
    <w:rsid w:val="00960907"/>
    <w:rsid w:val="0096099F"/>
    <w:rsid w:val="00964BFB"/>
    <w:rsid w:val="0096692B"/>
    <w:rsid w:val="00970192"/>
    <w:rsid w:val="0097402A"/>
    <w:rsid w:val="00974AB5"/>
    <w:rsid w:val="00986301"/>
    <w:rsid w:val="00987245"/>
    <w:rsid w:val="009A7D9D"/>
    <w:rsid w:val="009B65D4"/>
    <w:rsid w:val="009B6B37"/>
    <w:rsid w:val="009B6FB4"/>
    <w:rsid w:val="009C6DC1"/>
    <w:rsid w:val="009C7454"/>
    <w:rsid w:val="009C7CEC"/>
    <w:rsid w:val="009D4512"/>
    <w:rsid w:val="009F2AF8"/>
    <w:rsid w:val="009F37D0"/>
    <w:rsid w:val="009F3F50"/>
    <w:rsid w:val="009F630A"/>
    <w:rsid w:val="009F6B3A"/>
    <w:rsid w:val="00A0361E"/>
    <w:rsid w:val="00A26EDD"/>
    <w:rsid w:val="00A418C5"/>
    <w:rsid w:val="00A97C05"/>
    <w:rsid w:val="00AA6C0E"/>
    <w:rsid w:val="00AA6CA6"/>
    <w:rsid w:val="00AA76EA"/>
    <w:rsid w:val="00AA7B74"/>
    <w:rsid w:val="00AA7DEF"/>
    <w:rsid w:val="00AD279E"/>
    <w:rsid w:val="00AD2A80"/>
    <w:rsid w:val="00AE5D2F"/>
    <w:rsid w:val="00B02435"/>
    <w:rsid w:val="00B4256C"/>
    <w:rsid w:val="00B54791"/>
    <w:rsid w:val="00B56654"/>
    <w:rsid w:val="00B631E5"/>
    <w:rsid w:val="00B71F1F"/>
    <w:rsid w:val="00B9494C"/>
    <w:rsid w:val="00BA5087"/>
    <w:rsid w:val="00BF2215"/>
    <w:rsid w:val="00C0629B"/>
    <w:rsid w:val="00C12150"/>
    <w:rsid w:val="00C21AC7"/>
    <w:rsid w:val="00C31529"/>
    <w:rsid w:val="00C318E7"/>
    <w:rsid w:val="00C436D4"/>
    <w:rsid w:val="00C46CAB"/>
    <w:rsid w:val="00C55E67"/>
    <w:rsid w:val="00C62B97"/>
    <w:rsid w:val="00C63043"/>
    <w:rsid w:val="00C72D2A"/>
    <w:rsid w:val="00C77608"/>
    <w:rsid w:val="00C844CA"/>
    <w:rsid w:val="00C86B8B"/>
    <w:rsid w:val="00C92E22"/>
    <w:rsid w:val="00C97936"/>
    <w:rsid w:val="00CA3756"/>
    <w:rsid w:val="00CB3536"/>
    <w:rsid w:val="00CB5D5F"/>
    <w:rsid w:val="00CE09F0"/>
    <w:rsid w:val="00CF1522"/>
    <w:rsid w:val="00CF2887"/>
    <w:rsid w:val="00D047F7"/>
    <w:rsid w:val="00D0593B"/>
    <w:rsid w:val="00D11DC2"/>
    <w:rsid w:val="00D2146D"/>
    <w:rsid w:val="00D27A85"/>
    <w:rsid w:val="00D345D8"/>
    <w:rsid w:val="00D41E71"/>
    <w:rsid w:val="00D5243B"/>
    <w:rsid w:val="00D621AD"/>
    <w:rsid w:val="00D773B0"/>
    <w:rsid w:val="00D86A97"/>
    <w:rsid w:val="00DA6EAF"/>
    <w:rsid w:val="00DD6221"/>
    <w:rsid w:val="00E27291"/>
    <w:rsid w:val="00E4046F"/>
    <w:rsid w:val="00E463B0"/>
    <w:rsid w:val="00E61474"/>
    <w:rsid w:val="00E665DF"/>
    <w:rsid w:val="00E778D0"/>
    <w:rsid w:val="00E87B04"/>
    <w:rsid w:val="00E90CFF"/>
    <w:rsid w:val="00E915F9"/>
    <w:rsid w:val="00E93EBC"/>
    <w:rsid w:val="00E958B0"/>
    <w:rsid w:val="00EA178D"/>
    <w:rsid w:val="00EA39E8"/>
    <w:rsid w:val="00EB2D26"/>
    <w:rsid w:val="00EB3481"/>
    <w:rsid w:val="00EC0D30"/>
    <w:rsid w:val="00EC1A09"/>
    <w:rsid w:val="00EC644F"/>
    <w:rsid w:val="00ED0D65"/>
    <w:rsid w:val="00EF2239"/>
    <w:rsid w:val="00F0288E"/>
    <w:rsid w:val="00F123EE"/>
    <w:rsid w:val="00F418E0"/>
    <w:rsid w:val="00F51778"/>
    <w:rsid w:val="00F62009"/>
    <w:rsid w:val="00F6236A"/>
    <w:rsid w:val="00F64FBC"/>
    <w:rsid w:val="00F73AFB"/>
    <w:rsid w:val="00F84A2E"/>
    <w:rsid w:val="00F94BF3"/>
    <w:rsid w:val="00FA5E3E"/>
    <w:rsid w:val="00FB1B68"/>
    <w:rsid w:val="00FB285E"/>
    <w:rsid w:val="00FE6A09"/>
    <w:rsid w:val="01EFCB80"/>
    <w:rsid w:val="020C85BB"/>
    <w:rsid w:val="04025B85"/>
    <w:rsid w:val="0521118C"/>
    <w:rsid w:val="057F8B42"/>
    <w:rsid w:val="08BC45E7"/>
    <w:rsid w:val="0B5A7231"/>
    <w:rsid w:val="0B6F973E"/>
    <w:rsid w:val="0CB1A410"/>
    <w:rsid w:val="0CB6ECA7"/>
    <w:rsid w:val="0EE28E4C"/>
    <w:rsid w:val="0F82928B"/>
    <w:rsid w:val="0F988D99"/>
    <w:rsid w:val="0FEA4044"/>
    <w:rsid w:val="10B33CA4"/>
    <w:rsid w:val="11BE1413"/>
    <w:rsid w:val="15113BC0"/>
    <w:rsid w:val="1769AA92"/>
    <w:rsid w:val="184A6F9F"/>
    <w:rsid w:val="184BD8D0"/>
    <w:rsid w:val="18CAAFB8"/>
    <w:rsid w:val="18CDB455"/>
    <w:rsid w:val="195985C0"/>
    <w:rsid w:val="1A7D946E"/>
    <w:rsid w:val="1BFEB503"/>
    <w:rsid w:val="1D91EAC8"/>
    <w:rsid w:val="1DDF6616"/>
    <w:rsid w:val="1FDF003F"/>
    <w:rsid w:val="1FEDF1C4"/>
    <w:rsid w:val="201B6F44"/>
    <w:rsid w:val="207C9BF5"/>
    <w:rsid w:val="23E4481F"/>
    <w:rsid w:val="240B6327"/>
    <w:rsid w:val="2574C70A"/>
    <w:rsid w:val="25F3C565"/>
    <w:rsid w:val="2A7B38B9"/>
    <w:rsid w:val="2BE18F3A"/>
    <w:rsid w:val="2CC666C5"/>
    <w:rsid w:val="2D96D5F0"/>
    <w:rsid w:val="2E146DC5"/>
    <w:rsid w:val="2E160FC6"/>
    <w:rsid w:val="2E3AF864"/>
    <w:rsid w:val="2EEB97C7"/>
    <w:rsid w:val="300F20F7"/>
    <w:rsid w:val="30F9A102"/>
    <w:rsid w:val="31B986EB"/>
    <w:rsid w:val="368C3CEB"/>
    <w:rsid w:val="3706109E"/>
    <w:rsid w:val="373A772F"/>
    <w:rsid w:val="394390FD"/>
    <w:rsid w:val="39B2206A"/>
    <w:rsid w:val="3C8AAA7F"/>
    <w:rsid w:val="3D9D41D0"/>
    <w:rsid w:val="40C73099"/>
    <w:rsid w:val="40F40F2D"/>
    <w:rsid w:val="41167D51"/>
    <w:rsid w:val="43604FC9"/>
    <w:rsid w:val="4476446D"/>
    <w:rsid w:val="45610D3D"/>
    <w:rsid w:val="45F23C76"/>
    <w:rsid w:val="48ADEA36"/>
    <w:rsid w:val="48EF128A"/>
    <w:rsid w:val="48F556A0"/>
    <w:rsid w:val="49C94B80"/>
    <w:rsid w:val="4B34FA22"/>
    <w:rsid w:val="4C547645"/>
    <w:rsid w:val="4C88E5F4"/>
    <w:rsid w:val="4F88058D"/>
    <w:rsid w:val="500D9993"/>
    <w:rsid w:val="508A2125"/>
    <w:rsid w:val="517C7B31"/>
    <w:rsid w:val="51A16A0E"/>
    <w:rsid w:val="5453710B"/>
    <w:rsid w:val="5489392A"/>
    <w:rsid w:val="54CF5252"/>
    <w:rsid w:val="56257875"/>
    <w:rsid w:val="5695E7BA"/>
    <w:rsid w:val="5722B9C7"/>
    <w:rsid w:val="58F9A287"/>
    <w:rsid w:val="5A7CE3BE"/>
    <w:rsid w:val="5B830613"/>
    <w:rsid w:val="5C5F5693"/>
    <w:rsid w:val="5D43874C"/>
    <w:rsid w:val="5D5594DC"/>
    <w:rsid w:val="5E14214B"/>
    <w:rsid w:val="5E67D396"/>
    <w:rsid w:val="5F3FBB68"/>
    <w:rsid w:val="617FE270"/>
    <w:rsid w:val="6217ABDA"/>
    <w:rsid w:val="62A4875C"/>
    <w:rsid w:val="6306DE8A"/>
    <w:rsid w:val="6431ED5E"/>
    <w:rsid w:val="6470E72A"/>
    <w:rsid w:val="64FA20F2"/>
    <w:rsid w:val="656100F1"/>
    <w:rsid w:val="65982F1D"/>
    <w:rsid w:val="67523F67"/>
    <w:rsid w:val="6A4E751A"/>
    <w:rsid w:val="6B4D2AD6"/>
    <w:rsid w:val="6C71D374"/>
    <w:rsid w:val="6D1CE98B"/>
    <w:rsid w:val="6DAD17C1"/>
    <w:rsid w:val="71C1E057"/>
    <w:rsid w:val="7239455E"/>
    <w:rsid w:val="725BFD39"/>
    <w:rsid w:val="745529E7"/>
    <w:rsid w:val="74D6C94A"/>
    <w:rsid w:val="751D2F29"/>
    <w:rsid w:val="7633DA48"/>
    <w:rsid w:val="76A41DAF"/>
    <w:rsid w:val="772D64C6"/>
    <w:rsid w:val="77475AE8"/>
    <w:rsid w:val="787E2E37"/>
    <w:rsid w:val="797CB0A2"/>
    <w:rsid w:val="79B413FC"/>
    <w:rsid w:val="79C5AA02"/>
    <w:rsid w:val="7BD03F6C"/>
    <w:rsid w:val="7BF66263"/>
    <w:rsid w:val="7CEC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7AD32C"/>
  <w15:docId w15:val="{8F643431-EBFE-4676-9D6C-E995A0DF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5453710B"/>
    <w:pPr>
      <w:bidi/>
    </w:pPr>
    <w:rPr>
      <w:lang w:val="am-ET"/>
    </w:rPr>
  </w:style>
  <w:style w:type="paragraph" w:styleId="Heading1">
    <w:name w:val="heading 1"/>
    <w:basedOn w:val="Normal"/>
    <w:next w:val="Normal"/>
    <w:link w:val="Heading1Char"/>
    <w:uiPriority w:val="9"/>
    <w:qFormat/>
    <w:rsid w:val="5453710B"/>
    <w:pPr>
      <w:keepNext/>
      <w:keepLines/>
      <w:numPr>
        <w:numId w:val="20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5453710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5453710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5453710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5453710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5453710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5453710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5453710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5453710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rsid w:val="00AA6C0E"/>
    <w:pPr>
      <w:outlineLvl w:val="9"/>
    </w:pPr>
  </w:style>
  <w:style w:type="paragraph" w:customStyle="1" w:styleId="Normal6">
    <w:name w:val="Normal 6"/>
    <w:basedOn w:val="Heading6"/>
    <w:next w:val="Heading6"/>
    <w:rsid w:val="00AA6C0E"/>
    <w:pPr>
      <w:ind w:left="907"/>
      <w:outlineLvl w:val="9"/>
    </w:pPr>
  </w:style>
  <w:style w:type="paragraph" w:customStyle="1" w:styleId="Normal7">
    <w:name w:val="Normal 7"/>
    <w:basedOn w:val="Heading7"/>
    <w:next w:val="Heading7"/>
    <w:rsid w:val="00AA6C0E"/>
    <w:pPr>
      <w:ind w:left="1361"/>
      <w:outlineLvl w:val="9"/>
    </w:pPr>
  </w:style>
  <w:style w:type="paragraph" w:customStyle="1" w:styleId="Normal8">
    <w:name w:val="Normal 8"/>
    <w:basedOn w:val="Heading8"/>
    <w:next w:val="Heading8"/>
    <w:rsid w:val="00AA6C0E"/>
    <w:pPr>
      <w:ind w:left="1814"/>
      <w:outlineLvl w:val="9"/>
    </w:pPr>
  </w:style>
  <w:style w:type="paragraph" w:customStyle="1" w:styleId="Normal9">
    <w:name w:val="Normal 9"/>
    <w:basedOn w:val="Heading9"/>
    <w:next w:val="Heading9"/>
    <w:rsid w:val="00AA6C0E"/>
    <w:pPr>
      <w:ind w:left="2722"/>
      <w:outlineLvl w:val="9"/>
    </w:pPr>
  </w:style>
  <w:style w:type="paragraph" w:styleId="Header">
    <w:name w:val="header"/>
    <w:basedOn w:val="Normal"/>
    <w:uiPriority w:val="1"/>
    <w:rsid w:val="5453710B"/>
    <w:pPr>
      <w:tabs>
        <w:tab w:val="center" w:pos="5245"/>
        <w:tab w:val="left" w:pos="7938"/>
      </w:tabs>
      <w:spacing w:before="60" w:after="60"/>
    </w:pPr>
    <w:rPr>
      <w:sz w:val="16"/>
      <w:szCs w:val="16"/>
    </w:rPr>
  </w:style>
  <w:style w:type="paragraph" w:styleId="Footer">
    <w:name w:val="footer"/>
    <w:basedOn w:val="Normal"/>
    <w:uiPriority w:val="1"/>
    <w:rsid w:val="5453710B"/>
    <w:pPr>
      <w:tabs>
        <w:tab w:val="center" w:pos="5245"/>
        <w:tab w:val="right" w:pos="10206"/>
      </w:tabs>
    </w:pPr>
    <w:rPr>
      <w:sz w:val="16"/>
      <w:szCs w:val="16"/>
    </w:rPr>
  </w:style>
  <w:style w:type="paragraph" w:customStyle="1" w:styleId="a">
    <w:name w:val="רשימת הגדרות"/>
    <w:basedOn w:val="Normal"/>
    <w:uiPriority w:val="1"/>
    <w:rsid w:val="5453710B"/>
    <w:pPr>
      <w:ind w:left="1700" w:hanging="1700"/>
    </w:pPr>
  </w:style>
  <w:style w:type="paragraph" w:styleId="ListNumber4">
    <w:name w:val="List Number 4"/>
    <w:basedOn w:val="Normal"/>
    <w:uiPriority w:val="1"/>
    <w:rsid w:val="5453710B"/>
    <w:pPr>
      <w:ind w:left="1440" w:hanging="360"/>
    </w:pPr>
  </w:style>
  <w:style w:type="paragraph" w:customStyle="1" w:styleId="a0">
    <w:name w:val="כותרת מסגרת"/>
    <w:basedOn w:val="Normal"/>
    <w:next w:val="a1"/>
    <w:uiPriority w:val="1"/>
    <w:rsid w:val="5453710B"/>
    <w:pPr>
      <w:tabs>
        <w:tab w:val="left" w:pos="566"/>
      </w:tabs>
    </w:pPr>
    <w:rPr>
      <w:rFonts w:ascii="Arial" w:hAnsi="Arial" w:cs="Guttman Haim"/>
    </w:rPr>
  </w:style>
  <w:style w:type="paragraph" w:customStyle="1" w:styleId="a1">
    <w:name w:val="טקסט מסגרת"/>
    <w:basedOn w:val="Normal"/>
    <w:uiPriority w:val="1"/>
    <w:rsid w:val="5453710B"/>
  </w:style>
  <w:style w:type="paragraph" w:customStyle="1" w:styleId="a2">
    <w:name w:val="כותרת טבלה"/>
    <w:basedOn w:val="a3"/>
    <w:rsid w:val="00AA6C0E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3">
    <w:name w:val="טקסט טבלה"/>
    <w:basedOn w:val="Normal"/>
    <w:uiPriority w:val="1"/>
    <w:rsid w:val="5453710B"/>
    <w:pPr>
      <w:spacing w:before="60" w:after="60"/>
    </w:pPr>
    <w:rPr>
      <w:sz w:val="16"/>
      <w:szCs w:val="16"/>
    </w:rPr>
  </w:style>
  <w:style w:type="paragraph" w:styleId="ListNumber2">
    <w:name w:val="List Number 2"/>
    <w:basedOn w:val="Normal"/>
    <w:uiPriority w:val="1"/>
    <w:rsid w:val="5453710B"/>
    <w:pPr>
      <w:ind w:left="720" w:hanging="360"/>
    </w:pPr>
  </w:style>
  <w:style w:type="paragraph" w:styleId="ListNumber">
    <w:name w:val="List Number"/>
    <w:basedOn w:val="Normal"/>
    <w:uiPriority w:val="1"/>
    <w:rsid w:val="5453710B"/>
    <w:pPr>
      <w:ind w:left="360" w:hanging="360"/>
    </w:pPr>
  </w:style>
  <w:style w:type="paragraph" w:styleId="ListNumber5">
    <w:name w:val="List Number 5"/>
    <w:basedOn w:val="Normal"/>
    <w:uiPriority w:val="1"/>
    <w:rsid w:val="5453710B"/>
    <w:pPr>
      <w:ind w:left="1800" w:hanging="360"/>
    </w:pPr>
  </w:style>
  <w:style w:type="paragraph" w:styleId="ListBullet">
    <w:name w:val="List Bullet"/>
    <w:basedOn w:val="Normal"/>
    <w:uiPriority w:val="1"/>
    <w:rsid w:val="5453710B"/>
    <w:pPr>
      <w:ind w:left="360" w:hanging="360"/>
    </w:pPr>
  </w:style>
  <w:style w:type="paragraph" w:styleId="ListBullet2">
    <w:name w:val="List Bullet 2"/>
    <w:basedOn w:val="Normal"/>
    <w:uiPriority w:val="1"/>
    <w:rsid w:val="5453710B"/>
    <w:pPr>
      <w:ind w:left="720" w:hanging="360"/>
    </w:pPr>
  </w:style>
  <w:style w:type="paragraph" w:styleId="ListBullet3">
    <w:name w:val="List Bullet 3"/>
    <w:basedOn w:val="Normal"/>
    <w:uiPriority w:val="1"/>
    <w:rsid w:val="5453710B"/>
    <w:pPr>
      <w:ind w:left="1080" w:hanging="360"/>
    </w:pPr>
  </w:style>
  <w:style w:type="paragraph" w:styleId="ListBullet4">
    <w:name w:val="List Bullet 4"/>
    <w:basedOn w:val="Normal"/>
    <w:uiPriority w:val="1"/>
    <w:rsid w:val="5453710B"/>
    <w:pPr>
      <w:ind w:left="1440" w:hanging="360"/>
    </w:pPr>
  </w:style>
  <w:style w:type="paragraph" w:styleId="ListBullet5">
    <w:name w:val="List Bullet 5"/>
    <w:basedOn w:val="Normal"/>
    <w:uiPriority w:val="1"/>
    <w:rsid w:val="5453710B"/>
    <w:pPr>
      <w:ind w:left="1800" w:hanging="360"/>
    </w:pPr>
  </w:style>
  <w:style w:type="paragraph" w:styleId="ListNumber3">
    <w:name w:val="List Number 3"/>
    <w:basedOn w:val="Normal"/>
    <w:uiPriority w:val="1"/>
    <w:rsid w:val="5453710B"/>
    <w:pPr>
      <w:ind w:left="1080" w:hanging="360"/>
    </w:pPr>
  </w:style>
  <w:style w:type="paragraph" w:customStyle="1" w:styleId="a4">
    <w:name w:val="פסקה אנגלית"/>
    <w:basedOn w:val="Normal"/>
    <w:uiPriority w:val="1"/>
    <w:rsid w:val="5453710B"/>
    <w:pPr>
      <w:jc w:val="right"/>
    </w:pPr>
  </w:style>
  <w:style w:type="character" w:styleId="PageNumber">
    <w:name w:val="page number"/>
    <w:basedOn w:val="DefaultParagraphFont"/>
    <w:rsid w:val="00AA6C0E"/>
    <w:rPr>
      <w:bCs/>
      <w:sz w:val="28"/>
      <w:szCs w:val="28"/>
    </w:rPr>
  </w:style>
  <w:style w:type="paragraph" w:customStyle="1" w:styleId="a5">
    <w:name w:val="תוכנית"/>
    <w:basedOn w:val="a4"/>
    <w:rsid w:val="00AA6C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after="20"/>
      <w:ind w:right="340" w:hanging="340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uiPriority w:val="1"/>
    <w:semiHidden/>
    <w:rsid w:val="5453710B"/>
    <w:rPr>
      <w:sz w:val="20"/>
      <w:szCs w:val="20"/>
    </w:rPr>
  </w:style>
  <w:style w:type="character" w:customStyle="1" w:styleId="a6">
    <w:name w:val="תו להקשה"/>
    <w:basedOn w:val="DefaultParagraphFont"/>
    <w:rsid w:val="00AA6C0E"/>
    <w:rPr>
      <w:b/>
      <w:bCs/>
    </w:rPr>
  </w:style>
  <w:style w:type="character" w:customStyle="1" w:styleId="a7">
    <w:name w:val="ערך להקשה"/>
    <w:basedOn w:val="DefaultParagraphFont"/>
    <w:rsid w:val="00AA6C0E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sid w:val="00AA6C0E"/>
    <w:rPr>
      <w:b/>
      <w:bCs/>
      <w:i/>
      <w:iCs/>
    </w:rPr>
  </w:style>
  <w:style w:type="paragraph" w:customStyle="1" w:styleId="a9">
    <w:name w:val="ניקוד"/>
    <w:basedOn w:val="Normal"/>
    <w:uiPriority w:val="1"/>
    <w:rsid w:val="5453710B"/>
    <w:pPr>
      <w:spacing w:before="40" w:after="40"/>
    </w:pPr>
  </w:style>
  <w:style w:type="paragraph" w:customStyle="1" w:styleId="aa">
    <w:name w:val="תקציר לחניך"/>
    <w:basedOn w:val="Normal"/>
    <w:uiPriority w:val="1"/>
    <w:rsid w:val="5453710B"/>
    <w:pPr>
      <w:ind w:left="1984" w:hanging="1984"/>
    </w:pPr>
  </w:style>
  <w:style w:type="paragraph" w:customStyle="1" w:styleId="ab">
    <w:name w:val="ברכת הצלחה"/>
    <w:basedOn w:val="Normal"/>
    <w:uiPriority w:val="1"/>
    <w:rsid w:val="5453710B"/>
    <w:pPr>
      <w:spacing w:after="0"/>
      <w:jc w:val="right"/>
    </w:pPr>
  </w:style>
  <w:style w:type="paragraph" w:customStyle="1" w:styleId="ac">
    <w:name w:val="נקודות למחשבה"/>
    <w:basedOn w:val="Normal"/>
    <w:uiPriority w:val="1"/>
    <w:rsid w:val="5453710B"/>
    <w:pPr>
      <w:ind w:left="283" w:hanging="283"/>
    </w:pPr>
  </w:style>
  <w:style w:type="paragraph" w:styleId="PlainText">
    <w:name w:val="Plain Text"/>
    <w:basedOn w:val="Normal"/>
    <w:uiPriority w:val="1"/>
    <w:rsid w:val="5453710B"/>
    <w:pPr>
      <w:ind w:right="2552"/>
    </w:pPr>
  </w:style>
  <w:style w:type="paragraph" w:customStyle="1" w:styleId="ad">
    <w:name w:val="עבריתמבנית"/>
    <w:basedOn w:val="PlainText"/>
    <w:rsid w:val="00AA6C0E"/>
    <w:pPr>
      <w:spacing w:before="40" w:after="40"/>
      <w:ind w:left="1440"/>
    </w:pPr>
    <w:rPr>
      <w:rFonts w:cs="Aharoni"/>
    </w:rPr>
  </w:style>
  <w:style w:type="paragraph" w:styleId="BalloonText">
    <w:name w:val="Balloon Text"/>
    <w:basedOn w:val="Normal"/>
    <w:uiPriority w:val="1"/>
    <w:semiHidden/>
    <w:rsid w:val="545371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54537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5453710B"/>
    <w:pPr>
      <w:spacing w:beforeAutospacing="1" w:afterAutospacing="1"/>
    </w:pPr>
    <w:rPr>
      <w:rFonts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7B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B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B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B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B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B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B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B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545371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545371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453710B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C7BA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C7B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C7BA8"/>
    <w:rPr>
      <w:i/>
      <w:iCs/>
      <w:color w:val="auto"/>
    </w:rPr>
  </w:style>
  <w:style w:type="paragraph" w:styleId="NoSpacing">
    <w:name w:val="No Spacing"/>
    <w:uiPriority w:val="1"/>
    <w:qFormat/>
    <w:rsid w:val="002C7B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5453710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7B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453710B"/>
    <w:pPr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B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C7B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C7B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C7B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7B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C7B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7BA8"/>
    <w:pPr>
      <w:bidi w:val="0"/>
      <w:outlineLvl w:val="9"/>
    </w:pPr>
  </w:style>
  <w:style w:type="paragraph" w:styleId="TOC1">
    <w:name w:val="toc 1"/>
    <w:basedOn w:val="Normal"/>
    <w:next w:val="Normal"/>
    <w:uiPriority w:val="39"/>
    <w:unhideWhenUsed/>
    <w:rsid w:val="5453710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453710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453710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453710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453710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453710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453710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453710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453710B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5453710B"/>
    <w:pPr>
      <w:spacing w:after="0" w:line="240" w:lineRule="auto"/>
    </w:pPr>
    <w:rPr>
      <w:sz w:val="20"/>
      <w:szCs w:val="20"/>
    </w:rPr>
  </w:style>
  <w:style w:type="paragraph" w:customStyle="1" w:styleId="paragraph">
    <w:name w:val="paragraph"/>
    <w:basedOn w:val="Normal"/>
    <w:rsid w:val="004436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43642"/>
  </w:style>
  <w:style w:type="character" w:customStyle="1" w:styleId="eop">
    <w:name w:val="eop"/>
    <w:basedOn w:val="DefaultParagraphFont"/>
    <w:rsid w:val="00443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4C7438-625B-47CD-A926-165E58115739}"/>
</file>

<file path=customXml/itemProps2.xml><?xml version="1.0" encoding="utf-8"?>
<ds:datastoreItem xmlns:ds="http://schemas.openxmlformats.org/officeDocument/2006/customXml" ds:itemID="{89E794ED-A138-416F-9245-3B6C54EBA6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0B6E9F-4132-4065-B9BA-E006145530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AC34C2-F57A-424D-9D23-3413EC805456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>ביה"ס למקצועות המחשב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תר"ץ 3 - GROUP BY, JOIN, HAVING</dc:title>
  <dc:subject>מסדי נתונים</dc:subject>
  <dc:creator>אסי שמייסר</dc:creator>
  <cp:keywords/>
  <dc:description/>
  <cp:lastModifiedBy>נטע בלקר</cp:lastModifiedBy>
  <cp:revision>22</cp:revision>
  <cp:lastPrinted>2010-06-07T18:31:00Z</cp:lastPrinted>
  <dcterms:created xsi:type="dcterms:W3CDTF">2023-09-19T10:40:00Z</dcterms:created>
  <dcterms:modified xsi:type="dcterms:W3CDTF">2025-01-28T10:55:00Z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שמור</vt:lpwstr>
  </property>
  <property fmtid="{D5CDD505-2E9C-101B-9397-08002B2CF9AE}" pid="4" name="זמן משוער">
    <vt:lpwstr>2 שיעורים</vt:lpwstr>
  </property>
  <property fmtid="{D5CDD505-2E9C-101B-9397-08002B2CF9AE}" pid="5" name="תאריך הגשה">
    <vt:filetime>1998-02-09T22:00:00Z</vt:filetime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564500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MediaServiceImageTags">
    <vt:lpwstr/>
  </property>
  <property fmtid="{D5CDD505-2E9C-101B-9397-08002B2CF9AE}" pid="14" name="AddtoSUBJECTS">
    <vt:bool>false</vt:bool>
  </property>
</Properties>
</file>