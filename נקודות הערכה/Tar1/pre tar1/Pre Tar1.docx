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455C" w14:textId="77777777" w:rsidR="00587DC5" w:rsidRPr="00AB3A13" w:rsidRDefault="00587DC5" w:rsidP="007D70DF">
      <w:pPr>
        <w:jc w:val="left"/>
        <w:rPr>
          <w:rFonts w:ascii="Heebo" w:hAnsi="Heebo" w:cs="Heebo"/>
        </w:rPr>
      </w:pPr>
      <w:bookmarkStart w:id="0" w:name="LastPos"/>
      <w:bookmarkEnd w:id="0"/>
    </w:p>
    <w:p w14:paraId="3F634563" w14:textId="7FC11BC8" w:rsidR="000141DE" w:rsidRPr="00AB3A13" w:rsidRDefault="00A608BA" w:rsidP="007457E9">
      <w:pPr>
        <w:pStyle w:val="ae"/>
        <w:pBdr>
          <w:right w:val="single" w:sz="6" w:space="18" w:color="auto"/>
        </w:pBdr>
        <w:rPr>
          <w:rFonts w:ascii="Heebo" w:hAnsi="Heebo" w:cs="Heebo"/>
          <w:rtl/>
        </w:rPr>
      </w:pPr>
      <w:r>
        <w:rPr>
          <w:rFonts w:ascii="Heebo" w:hAnsi="Heebo" w:cs="Heebo"/>
        </w:rPr>
        <w:t>Pre Tar1</w:t>
      </w:r>
    </w:p>
    <w:p w14:paraId="3F63458D" w14:textId="7B03DA97" w:rsidR="00767CFF" w:rsidRPr="00AB3A13" w:rsidRDefault="00767CFF" w:rsidP="007D70DF">
      <w:pPr>
        <w:jc w:val="left"/>
        <w:rPr>
          <w:rFonts w:ascii="Heebo" w:hAnsi="Heebo" w:cs="Heebo"/>
        </w:rPr>
      </w:pPr>
    </w:p>
    <w:p w14:paraId="07878648" w14:textId="65F7012D" w:rsidR="00423E63" w:rsidRPr="00AB3A13" w:rsidRDefault="00487EC7" w:rsidP="00710111">
      <w:pPr>
        <w:jc w:val="left"/>
        <w:rPr>
          <w:rFonts w:ascii="Heebo" w:hAnsi="Heebo" w:cs="Heebo"/>
          <w:b/>
          <w:bCs/>
          <w:rtl/>
        </w:rPr>
      </w:pPr>
      <w:r w:rsidRPr="00AB3A13">
        <w:rPr>
          <w:rFonts w:ascii="Heebo" w:hAnsi="Heebo" w:cs="Heebo"/>
          <w:b/>
          <w:bCs/>
        </w:rPr>
        <w:t>*</w:t>
      </w:r>
      <w:r w:rsidR="00087DCE" w:rsidRPr="00AB3A13">
        <w:rPr>
          <w:rFonts w:ascii="Heebo" w:hAnsi="Heebo" w:cs="Heebo"/>
          <w:b/>
          <w:bCs/>
          <w:rtl/>
        </w:rPr>
        <w:t xml:space="preserve">המספר בסוף </w:t>
      </w:r>
      <w:r w:rsidRPr="00AB3A13">
        <w:rPr>
          <w:rFonts w:ascii="Heebo" w:hAnsi="Heebo" w:cs="Heebo"/>
          <w:b/>
          <w:bCs/>
          <w:rtl/>
        </w:rPr>
        <w:t>כל שאלה מייצג את מספר הרשומות בטבלת התוצאה</w:t>
      </w:r>
    </w:p>
    <w:p w14:paraId="1D85627F" w14:textId="39046D43" w:rsidR="00423E63" w:rsidRPr="00AB3A13" w:rsidRDefault="326DFEC8" w:rsidP="00F80922">
      <w:pPr>
        <w:pStyle w:val="Normal5"/>
        <w:numPr>
          <w:ilvl w:val="4"/>
          <w:numId w:val="0"/>
        </w:numPr>
        <w:ind w:right="2552"/>
        <w:rPr>
          <w:rFonts w:ascii="Heebo" w:hAnsi="Heebo" w:cs="Heebo"/>
          <w:rtl/>
        </w:rPr>
      </w:pPr>
      <w:r w:rsidRPr="0266D766">
        <w:rPr>
          <w:rFonts w:ascii="Heebo" w:hAnsi="Heebo" w:cs="Heebo"/>
          <w:rtl/>
        </w:rPr>
        <w:t xml:space="preserve">במקביל לפתירת השאלות, </w:t>
      </w:r>
      <w:r w:rsidR="17D65E22" w:rsidRPr="0266D766">
        <w:rPr>
          <w:rFonts w:ascii="Heebo" w:hAnsi="Heebo" w:cs="Heebo"/>
          <w:rtl/>
        </w:rPr>
        <w:t>תעברו</w:t>
      </w:r>
      <w:r w:rsidRPr="0266D766">
        <w:rPr>
          <w:rFonts w:ascii="Heebo" w:hAnsi="Heebo" w:cs="Heebo"/>
          <w:rtl/>
        </w:rPr>
        <w:t xml:space="preserve"> שוב על ה</w:t>
      </w:r>
      <w:r w:rsidRPr="0266D766">
        <w:rPr>
          <w:rFonts w:ascii="Heebo" w:hAnsi="Heebo" w:cs="Heebo"/>
        </w:rPr>
        <w:t xml:space="preserve">ERD </w:t>
      </w:r>
      <w:r w:rsidRPr="0266D766">
        <w:rPr>
          <w:rFonts w:ascii="Heebo" w:hAnsi="Heebo" w:cs="Heebo"/>
          <w:rtl/>
        </w:rPr>
        <w:t>של</w:t>
      </w:r>
      <w:r w:rsidRPr="0266D766">
        <w:rPr>
          <w:rFonts w:ascii="Heebo" w:hAnsi="Heebo" w:cs="Heebo"/>
        </w:rPr>
        <w:t xml:space="preserve"> DVD Rental, </w:t>
      </w:r>
      <w:r w:rsidR="684D3B08" w:rsidRPr="0266D766">
        <w:rPr>
          <w:rFonts w:ascii="Heebo" w:hAnsi="Heebo" w:cs="Heebo"/>
          <w:rtl/>
        </w:rPr>
        <w:t>על הקשרים הקיימים בין הטבלאות ומשמעותם</w:t>
      </w:r>
      <w:r w:rsidR="3B6E71CF" w:rsidRPr="0266D766">
        <w:rPr>
          <w:rFonts w:ascii="Heebo" w:hAnsi="Heebo" w:cs="Heebo"/>
          <w:rtl/>
        </w:rPr>
        <w:t xml:space="preserve"> בשליפות המעשיות</w:t>
      </w:r>
      <w:r w:rsidR="66B16AA7" w:rsidRPr="0266D766">
        <w:rPr>
          <w:rFonts w:ascii="Heebo" w:hAnsi="Heebo" w:cs="Heebo"/>
          <w:rtl/>
        </w:rPr>
        <w:t xml:space="preserve">. </w:t>
      </w:r>
      <w:r w:rsidR="2B7FF7FA" w:rsidRPr="0266D766">
        <w:rPr>
          <w:rFonts w:ascii="Heebo" w:hAnsi="Heebo" w:cs="Heebo"/>
          <w:rtl/>
        </w:rPr>
        <w:t>תעברו על הטבלאות ב</w:t>
      </w:r>
      <w:r w:rsidR="2B7FF7FA" w:rsidRPr="0266D766">
        <w:rPr>
          <w:rFonts w:ascii="Heebo" w:hAnsi="Heebo" w:cs="Heebo"/>
        </w:rPr>
        <w:t xml:space="preserve">DB </w:t>
      </w:r>
      <w:r w:rsidR="2B7FF7FA" w:rsidRPr="0266D766">
        <w:rPr>
          <w:rFonts w:ascii="Heebo" w:hAnsi="Heebo" w:cs="Heebo"/>
          <w:rtl/>
        </w:rPr>
        <w:t>ו</w:t>
      </w:r>
      <w:r w:rsidR="5AA167C5" w:rsidRPr="0266D766">
        <w:rPr>
          <w:rFonts w:ascii="Heebo" w:hAnsi="Heebo" w:cs="Heebo"/>
          <w:rtl/>
        </w:rPr>
        <w:t>שימו לב שאתם מכירים את הטבלאות, העמודות שלהן ואת סוג התוכן שהן מכילות.</w:t>
      </w:r>
      <w:r w:rsidR="5AA167C5" w:rsidRPr="0266D766">
        <w:rPr>
          <w:rFonts w:ascii="Heebo" w:hAnsi="Heebo" w:cs="Heebo"/>
        </w:rPr>
        <w:t xml:space="preserve"> </w:t>
      </w:r>
    </w:p>
    <w:p w14:paraId="5AEEC09B" w14:textId="51296F58" w:rsidR="25196196" w:rsidRDefault="25196196" w:rsidP="0266D766">
      <w:pPr>
        <w:pStyle w:val="Heading5"/>
        <w:numPr>
          <w:ilvl w:val="4"/>
          <w:numId w:val="0"/>
        </w:numPr>
        <w:ind w:right="2552"/>
        <w:rPr>
          <w:rFonts w:ascii="Heebo" w:hAnsi="Heebo" w:cs="Heebo"/>
          <w:b/>
          <w:bCs/>
          <w:rtl/>
        </w:rPr>
      </w:pPr>
      <w:r w:rsidRPr="0266D766">
        <w:rPr>
          <w:rFonts w:ascii="Heebo" w:hAnsi="Heebo" w:cs="Heebo"/>
          <w:b/>
          <w:bCs/>
          <w:rtl/>
        </w:rPr>
        <w:t xml:space="preserve">היכרות עם מסד הנתונים ועולם התוכן </w:t>
      </w:r>
      <w:r w:rsidR="2675041B" w:rsidRPr="0266D766">
        <w:rPr>
          <w:rFonts w:ascii="Heebo" w:hAnsi="Heebo" w:cs="Heebo"/>
          <w:b/>
          <w:bCs/>
          <w:rtl/>
        </w:rPr>
        <w:t>קריטית לעבודת האנליסט</w:t>
      </w:r>
      <w:r w:rsidR="2675041B" w:rsidRPr="0266D766">
        <w:rPr>
          <w:rFonts w:ascii="Heebo" w:hAnsi="Heebo" w:cs="Heebo"/>
          <w:b/>
          <w:bCs/>
        </w:rPr>
        <w:t>!</w:t>
      </w:r>
    </w:p>
    <w:p w14:paraId="2120723D" w14:textId="77777777" w:rsidR="00423E63" w:rsidRPr="00AB3A13" w:rsidRDefault="00423E63" w:rsidP="00423E63">
      <w:pPr>
        <w:pStyle w:val="Heading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14:paraId="57B219CF" w14:textId="1AFB40D5" w:rsidR="00DA39C1" w:rsidRPr="00AB1ED8" w:rsidRDefault="00292FA2" w:rsidP="00AB1ED8">
      <w:pPr>
        <w:pStyle w:val="Normal5"/>
        <w:rPr>
          <w:rFonts w:ascii="Heebo" w:hAnsi="Heebo" w:cs="Heebo"/>
        </w:rPr>
      </w:pPr>
      <w:r w:rsidRPr="49CC9662">
        <w:rPr>
          <w:rFonts w:ascii="Heebo" w:hAnsi="Heebo" w:cs="Heebo"/>
          <w:rtl/>
        </w:rPr>
        <w:t xml:space="preserve">בחברה התגלתה לאחרונה בעיה של השכרות לא </w:t>
      </w:r>
      <w:r w:rsidR="000E094F" w:rsidRPr="49CC9662">
        <w:rPr>
          <w:rFonts w:ascii="Heebo" w:hAnsi="Heebo" w:cs="Heebo"/>
          <w:rtl/>
        </w:rPr>
        <w:t xml:space="preserve">סגורות – כלומר </w:t>
      </w:r>
      <w:r w:rsidR="000B4F51" w:rsidRPr="49CC9662">
        <w:rPr>
          <w:rFonts w:ascii="Heebo" w:hAnsi="Heebo" w:cs="Heebo"/>
          <w:rtl/>
        </w:rPr>
        <w:t xml:space="preserve">השכרות </w:t>
      </w:r>
      <w:r w:rsidR="000E094F" w:rsidRPr="49CC9662">
        <w:rPr>
          <w:rFonts w:ascii="Heebo" w:hAnsi="Heebo" w:cs="Heebo"/>
          <w:rtl/>
        </w:rPr>
        <w:t>שלא שילמו עליהן. הציגו כמה הזמנות ש</w:t>
      </w:r>
      <w:r w:rsidR="000E094F" w:rsidRPr="49CC9662">
        <w:rPr>
          <w:rFonts w:ascii="Heebo" w:hAnsi="Heebo" w:cs="Heebo"/>
          <w:b/>
          <w:bCs/>
          <w:rtl/>
        </w:rPr>
        <w:t>כן</w:t>
      </w:r>
      <w:r w:rsidR="000E094F" w:rsidRPr="49CC9662">
        <w:rPr>
          <w:rFonts w:ascii="Heebo" w:hAnsi="Heebo" w:cs="Heebo"/>
          <w:rtl/>
        </w:rPr>
        <w:t xml:space="preserve"> שילמו </w:t>
      </w:r>
      <w:r w:rsidR="000B4F51" w:rsidRPr="49CC9662">
        <w:rPr>
          <w:rFonts w:ascii="Heebo" w:hAnsi="Heebo" w:cs="Heebo"/>
          <w:rtl/>
        </w:rPr>
        <w:t>עליהן ניהל כל עובד.(2</w:t>
      </w:r>
      <w:r w:rsidR="000B4F51" w:rsidRPr="49CC9662">
        <w:rPr>
          <w:rFonts w:ascii="Heebo" w:hAnsi="Heebo" w:cs="Heebo"/>
        </w:rPr>
        <w:t>)</w:t>
      </w:r>
    </w:p>
    <w:p w14:paraId="05E14C65" w14:textId="7E35A3E2" w:rsidR="000C0CDF" w:rsidRPr="000C0CDF" w:rsidRDefault="00A608BA" w:rsidP="49CC9662">
      <w:pPr>
        <w:pStyle w:val="Heading5"/>
        <w:rPr>
          <w:rFonts w:ascii="Heebo" w:hAnsi="Heebo" w:cs="Heebo"/>
          <w:rtl/>
        </w:rPr>
      </w:pPr>
      <w:r>
        <w:t xml:space="preserve"> </w:t>
      </w:r>
      <w:r w:rsidR="00637AC6" w:rsidRPr="49CC9662">
        <w:rPr>
          <w:rFonts w:ascii="Heebo" w:hAnsi="Heebo" w:cs="Heebo"/>
          <w:rtl/>
        </w:rPr>
        <w:t>מנהלת החברה רוצה לבצע מיפוי גאוגרפי של לקוחות החברה</w:t>
      </w:r>
      <w:r w:rsidR="00D84343" w:rsidRPr="49CC9662">
        <w:rPr>
          <w:rFonts w:ascii="Heebo" w:hAnsi="Heebo" w:cs="Heebo"/>
          <w:rtl/>
        </w:rPr>
        <w:t xml:space="preserve"> – </w:t>
      </w:r>
      <w:r w:rsidR="00637AC6" w:rsidRPr="49CC9662">
        <w:rPr>
          <w:rFonts w:ascii="Heebo" w:hAnsi="Heebo" w:cs="Heebo"/>
          <w:rtl/>
        </w:rPr>
        <w:t>הצג את כמות הלקוחות הגרים ב</w:t>
      </w:r>
      <w:r w:rsidR="00D84343" w:rsidRPr="49CC9662">
        <w:rPr>
          <w:rFonts w:ascii="Heebo" w:hAnsi="Heebo" w:cs="Heebo"/>
          <w:rtl/>
        </w:rPr>
        <w:t>כל מדינה</w:t>
      </w:r>
      <w:r w:rsidR="00637AC6" w:rsidRPr="49CC9662">
        <w:rPr>
          <w:rFonts w:ascii="Heebo" w:hAnsi="Heebo" w:cs="Heebo"/>
          <w:rtl/>
        </w:rPr>
        <w:t>. התחשב רק בלקוחות ש</w:t>
      </w:r>
      <w:r w:rsidR="006D6C6C" w:rsidRPr="49CC9662">
        <w:rPr>
          <w:rFonts w:ascii="Heebo" w:hAnsi="Heebo" w:cs="Heebo"/>
          <w:rtl/>
        </w:rPr>
        <w:t>המילה הראשונה ב</w:t>
      </w:r>
      <w:r w:rsidR="00637AC6" w:rsidRPr="49CC9662">
        <w:rPr>
          <w:rFonts w:ascii="Heebo" w:hAnsi="Heebo" w:cs="Heebo"/>
          <w:rtl/>
        </w:rPr>
        <w:t xml:space="preserve">כתובת שלהם </w:t>
      </w:r>
      <w:r w:rsidR="00873CF8" w:rsidRPr="49CC9662">
        <w:rPr>
          <w:rFonts w:ascii="Heebo" w:hAnsi="Heebo" w:cs="Heebo"/>
          <w:rtl/>
        </w:rPr>
        <w:t>נגמרת בספרה 7</w:t>
      </w:r>
      <w:r w:rsidR="00637AC6" w:rsidRPr="49CC9662">
        <w:rPr>
          <w:rFonts w:ascii="Heebo" w:hAnsi="Heebo" w:cs="Heebo"/>
          <w:rtl/>
        </w:rPr>
        <w:t xml:space="preserve"> והאות</w:t>
      </w:r>
      <w:r w:rsidR="00637AC6" w:rsidRPr="49CC9662">
        <w:rPr>
          <w:rFonts w:ascii="Heebo" w:hAnsi="Heebo" w:cs="Heebo"/>
        </w:rPr>
        <w:t xml:space="preserve"> </w:t>
      </w:r>
      <w:r w:rsidR="00637AC6" w:rsidRPr="49CC9662">
        <w:rPr>
          <w:rFonts w:ascii="Heebo" w:hAnsi="Heebo" w:cs="Heebo"/>
          <w:sz w:val="24"/>
        </w:rPr>
        <w:t>a</w:t>
      </w:r>
      <w:r w:rsidR="00637AC6" w:rsidRPr="49CC9662">
        <w:rPr>
          <w:rFonts w:ascii="Heebo" w:hAnsi="Heebo" w:cs="Heebo"/>
        </w:rPr>
        <w:t xml:space="preserve"> </w:t>
      </w:r>
      <w:r w:rsidR="00AB2AFC" w:rsidRPr="49CC9662">
        <w:rPr>
          <w:rFonts w:ascii="Heebo" w:hAnsi="Heebo" w:cs="Heebo"/>
          <w:rtl/>
        </w:rPr>
        <w:t xml:space="preserve">מופיעה </w:t>
      </w:r>
      <w:r w:rsidR="00873CF8" w:rsidRPr="49CC9662">
        <w:rPr>
          <w:rFonts w:ascii="Heebo" w:hAnsi="Heebo" w:cs="Heebo"/>
          <w:rtl/>
        </w:rPr>
        <w:t xml:space="preserve">לפחות </w:t>
      </w:r>
      <w:r w:rsidR="00637AC6" w:rsidRPr="49CC9662">
        <w:rPr>
          <w:rFonts w:ascii="Heebo" w:hAnsi="Heebo" w:cs="Heebo"/>
          <w:rtl/>
        </w:rPr>
        <w:t>פעמיים במילה השנייה.</w:t>
      </w:r>
      <w:r w:rsidR="00743046" w:rsidRPr="49CC9662">
        <w:rPr>
          <w:rFonts w:ascii="Heebo" w:hAnsi="Heebo" w:cs="Heebo"/>
          <w:rtl/>
        </w:rPr>
        <w:t xml:space="preserve"> מיין את הטבלה בסדר עולה לפי כמות הלקוחות במדינה.</w:t>
      </w:r>
      <w:r w:rsidR="1CF051FE" w:rsidRPr="49CC9662">
        <w:rPr>
          <w:rFonts w:ascii="Heebo" w:hAnsi="Heebo" w:cs="Heebo"/>
          <w:rtl/>
        </w:rPr>
        <w:t>(1</w:t>
      </w:r>
      <w:r w:rsidR="00AB1ED8" w:rsidRPr="49CC9662">
        <w:rPr>
          <w:rFonts w:ascii="Heebo" w:hAnsi="Heebo" w:cs="Heebo"/>
          <w:rtl/>
        </w:rPr>
        <w:t>7</w:t>
      </w:r>
      <w:r w:rsidR="00AB1ED8" w:rsidRPr="49CC9662">
        <w:rPr>
          <w:rFonts w:ascii="Heebo" w:hAnsi="Heebo" w:cs="Heebo"/>
        </w:rPr>
        <w:t>)</w:t>
      </w:r>
      <w:r w:rsidR="1B16B1F5" w:rsidRPr="49CC9662">
        <w:rPr>
          <w:rFonts w:ascii="Heebo" w:hAnsi="Heebo" w:cs="Heebo"/>
        </w:rPr>
        <w:t xml:space="preserve"> </w:t>
      </w:r>
    </w:p>
    <w:p w14:paraId="50FE55B1" w14:textId="77CCC280" w:rsidR="7CAFBDAC" w:rsidRDefault="003D36E6" w:rsidP="00B476CD">
      <w:pPr>
        <w:pStyle w:val="Normal5"/>
        <w:ind w:right="2552" w:hanging="340"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 </w:t>
      </w:r>
      <w:r w:rsidR="7CAFBDAC" w:rsidRPr="48EC7C43">
        <w:rPr>
          <w:rFonts w:ascii="Heebo" w:hAnsi="Heebo" w:cs="Heebo"/>
          <w:rtl/>
        </w:rPr>
        <w:t xml:space="preserve">האם יש שחקנים שיש להם הרבה לקוחות חוזרים? </w:t>
      </w:r>
      <w:r w:rsidR="00635343">
        <w:rPr>
          <w:rFonts w:ascii="Heebo" w:hAnsi="Heebo" w:cs="Heebo" w:hint="cs"/>
          <w:rtl/>
        </w:rPr>
        <w:t xml:space="preserve">עבור </w:t>
      </w:r>
      <w:r w:rsidR="009A6FF8">
        <w:rPr>
          <w:rFonts w:ascii="Heebo" w:hAnsi="Heebo" w:cs="Heebo" w:hint="cs"/>
          <w:rtl/>
        </w:rPr>
        <w:t>כל שחקן</w:t>
      </w:r>
      <w:r w:rsidR="00635343">
        <w:rPr>
          <w:rFonts w:ascii="Heebo" w:hAnsi="Heebo" w:cs="Heebo" w:hint="cs"/>
          <w:rtl/>
        </w:rPr>
        <w:t xml:space="preserve">, </w:t>
      </w:r>
      <w:r w:rsidR="7CAFBDAC" w:rsidRPr="48EC7C43">
        <w:rPr>
          <w:rFonts w:ascii="Heebo" w:hAnsi="Heebo" w:cs="Heebo"/>
          <w:rtl/>
        </w:rPr>
        <w:t xml:space="preserve">הציגו חישוב שמראה את </w:t>
      </w:r>
      <w:r w:rsidR="0097462E">
        <w:rPr>
          <w:rFonts w:ascii="Heebo" w:hAnsi="Heebo" w:cs="Heebo" w:hint="cs"/>
          <w:rtl/>
        </w:rPr>
        <w:t>יחס השכרות</w:t>
      </w:r>
      <w:r w:rsidR="00BA4649">
        <w:rPr>
          <w:rFonts w:ascii="Heebo" w:hAnsi="Heebo" w:cs="Heebo" w:hint="cs"/>
          <w:rtl/>
        </w:rPr>
        <w:t xml:space="preserve"> סרטיו</w:t>
      </w:r>
      <w:r w:rsidR="0097462E">
        <w:rPr>
          <w:rFonts w:ascii="Heebo" w:hAnsi="Heebo" w:cs="Heebo" w:hint="cs"/>
          <w:rtl/>
        </w:rPr>
        <w:t xml:space="preserve"> ל</w:t>
      </w:r>
      <w:r>
        <w:rPr>
          <w:rFonts w:ascii="Heebo" w:hAnsi="Heebo" w:cs="Heebo" w:hint="cs"/>
          <w:rtl/>
        </w:rPr>
        <w:t xml:space="preserve">כמות </w:t>
      </w:r>
      <w:r w:rsidR="0097462E">
        <w:rPr>
          <w:rFonts w:ascii="Heebo" w:hAnsi="Heebo" w:cs="Heebo" w:hint="cs"/>
          <w:rtl/>
        </w:rPr>
        <w:t>לקוח</w:t>
      </w:r>
      <w:r w:rsidR="00BA4649">
        <w:rPr>
          <w:rFonts w:ascii="Heebo" w:hAnsi="Heebo" w:cs="Heebo" w:hint="cs"/>
          <w:rtl/>
        </w:rPr>
        <w:t>ותיו</w:t>
      </w:r>
      <w:r w:rsidR="00FC77E9">
        <w:rPr>
          <w:rFonts w:ascii="Heebo" w:hAnsi="Heebo" w:cs="Heebo" w:hint="cs"/>
          <w:rtl/>
        </w:rPr>
        <w:t>.</w:t>
      </w:r>
      <w:r w:rsidR="6B0890E6" w:rsidRPr="48EC7C43">
        <w:rPr>
          <w:rFonts w:ascii="Heebo" w:hAnsi="Heebo" w:cs="Heebo"/>
          <w:rtl/>
        </w:rPr>
        <w:t xml:space="preserve"> </w:t>
      </w:r>
      <w:r>
        <w:rPr>
          <w:rFonts w:ascii="Heebo" w:hAnsi="Heebo" w:cs="Heebo" w:hint="cs"/>
          <w:rtl/>
        </w:rPr>
        <w:t>(200)</w:t>
      </w:r>
    </w:p>
    <w:p w14:paraId="620E8D45" w14:textId="6D6B6BE7" w:rsidR="00B476CD" w:rsidRPr="00B476CD" w:rsidRDefault="00B476CD" w:rsidP="00B476CD">
      <w:pPr>
        <w:pStyle w:val="Normal5"/>
        <w:ind w:right="2552" w:hanging="340"/>
        <w:rPr>
          <w:rFonts w:ascii="Heebo" w:hAnsi="Heebo" w:cs="Heebo"/>
        </w:rPr>
      </w:pPr>
      <w:r w:rsidRPr="00B476CD">
        <w:rPr>
          <w:rFonts w:ascii="Heebo" w:hAnsi="Heebo" w:cs="Heebo"/>
          <w:rtl/>
        </w:rPr>
        <w:t>מה הוא סכום תעריף ההחלפה של הסרטים שלא הוחזרו בכל חנו</w:t>
      </w:r>
      <w:r>
        <w:rPr>
          <w:rFonts w:ascii="Heebo" w:hAnsi="Heebo" w:cs="Heebo" w:hint="cs"/>
          <w:rtl/>
        </w:rPr>
        <w:t>ת? (2)</w:t>
      </w:r>
    </w:p>
    <w:p w14:paraId="48939D83" w14:textId="77777777" w:rsidR="00B476CD" w:rsidRPr="00B476CD" w:rsidRDefault="00B476CD" w:rsidP="00B476CD">
      <w:pPr>
        <w:pStyle w:val="Normal5"/>
        <w:numPr>
          <w:ilvl w:val="0"/>
          <w:numId w:val="0"/>
        </w:numPr>
        <w:ind w:left="340"/>
        <w:rPr>
          <w:rtl/>
        </w:rPr>
      </w:pPr>
    </w:p>
    <w:p w14:paraId="67025697" w14:textId="6E43E4EF" w:rsidR="00A608BA" w:rsidRPr="00A608BA" w:rsidRDefault="00C13692" w:rsidP="00A608BA">
      <w:pPr>
        <w:pStyle w:val="Normal5"/>
        <w:numPr>
          <w:ilvl w:val="0"/>
          <w:numId w:val="0"/>
        </w:numPr>
        <w:ind w:left="340"/>
        <w:rPr>
          <w:rtl/>
        </w:rPr>
      </w:pPr>
      <w:r>
        <w:rPr>
          <w:rFonts w:hint="cs"/>
          <w:rtl/>
        </w:rPr>
        <w:t xml:space="preserve"> </w:t>
      </w:r>
    </w:p>
    <w:p w14:paraId="3A335166" w14:textId="77777777" w:rsidR="00DC7759" w:rsidRPr="00AB3A13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" w:hAnsi="Heebo" w:cs="Heebo"/>
        </w:rPr>
      </w:pPr>
    </w:p>
    <w:p w14:paraId="393BC65A" w14:textId="1C46BAB4" w:rsidR="531CC96C" w:rsidRDefault="531CC96C" w:rsidP="531CC96C">
      <w:pPr>
        <w:pStyle w:val="ab"/>
        <w:framePr w:wrap="notBeside"/>
        <w:jc w:val="left"/>
        <w:rPr>
          <w:rFonts w:ascii="Heebo" w:hAnsi="Heebo" w:cs="Heebo"/>
        </w:rPr>
      </w:pPr>
    </w:p>
    <w:p w14:paraId="361AB219" w14:textId="0D46F230" w:rsidR="003E246F" w:rsidRDefault="003E246F" w:rsidP="00AB3A13">
      <w:pPr>
        <w:pStyle w:val="ab"/>
        <w:framePr w:hSpace="0" w:wrap="auto" w:hAnchor="text" w:yAlign="inline"/>
        <w:jc w:val="left"/>
        <w:rPr>
          <w:rFonts w:ascii="Heebo" w:hAnsi="Heebo" w:cs="Heebo"/>
        </w:rPr>
      </w:pPr>
    </w:p>
    <w:p w14:paraId="72B57A57" w14:textId="6BCD7BEC" w:rsidR="00B50CD9" w:rsidRDefault="00B50CD9" w:rsidP="531CC96C">
      <w:pPr>
        <w:pStyle w:val="ab"/>
        <w:framePr w:hSpace="0" w:wrap="auto" w:hAnchor="text" w:yAlign="inline"/>
        <w:widowControl/>
        <w:jc w:val="left"/>
        <w:rPr>
          <w:rFonts w:ascii="Heebo" w:hAnsi="Heebo" w:cs="Heebo"/>
        </w:rPr>
      </w:pPr>
    </w:p>
    <w:p w14:paraId="7379059D" w14:textId="77777777" w:rsidR="003E246F" w:rsidRPr="003E246F" w:rsidRDefault="003E246F" w:rsidP="003E246F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rtl/>
        </w:rPr>
      </w:pPr>
    </w:p>
    <w:sectPr w:rsidR="003E246F" w:rsidRPr="003E246F" w:rsidSect="00F22B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6DE0" w14:textId="77777777" w:rsidR="000D67A6" w:rsidRDefault="000D67A6">
      <w:r>
        <w:separator/>
      </w:r>
    </w:p>
  </w:endnote>
  <w:endnote w:type="continuationSeparator" w:id="0">
    <w:p w14:paraId="7652498B" w14:textId="77777777" w:rsidR="000D67A6" w:rsidRDefault="000D67A6">
      <w:r>
        <w:continuationSeparator/>
      </w:r>
    </w:p>
  </w:endnote>
  <w:endnote w:type="continuationNotice" w:id="1">
    <w:p w14:paraId="16537D44" w14:textId="77777777" w:rsidR="000D67A6" w:rsidRDefault="000D67A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59C" w14:textId="0E20A6B8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BA04" w14:textId="77777777" w:rsidR="000D67A6" w:rsidRDefault="000D67A6">
      <w:r>
        <w:separator/>
      </w:r>
    </w:p>
  </w:footnote>
  <w:footnote w:type="continuationSeparator" w:id="0">
    <w:p w14:paraId="5029817C" w14:textId="77777777" w:rsidR="000D67A6" w:rsidRDefault="000D67A6">
      <w:r>
        <w:continuationSeparator/>
      </w:r>
    </w:p>
  </w:footnote>
  <w:footnote w:type="continuationNotice" w:id="1">
    <w:p w14:paraId="76591742" w14:textId="77777777" w:rsidR="000D67A6" w:rsidRDefault="000D67A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599" w14:textId="77777777" w:rsidR="003D3177" w:rsidRDefault="00173916">
    <w:pPr>
      <w:pStyle w:val="Header"/>
      <w:rPr>
        <w:rtl/>
      </w:rPr>
    </w:pPr>
    <w:fldSimple w:instr="SUBJECT  \* MERGEFORMAT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59A" w14:textId="215A85D5" w:rsidR="003D3177" w:rsidRDefault="00AB3A13" w:rsidP="00EF2199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E7F6E">
      <w:rPr>
        <w:rFonts w:hint="cs"/>
        <w:rtl/>
      </w:rPr>
      <w:t>מאיה</w:t>
    </w:r>
    <w:r w:rsidR="003D3177"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59D" w14:textId="77777777" w:rsidR="003D3177" w:rsidRDefault="00173916" w:rsidP="00FF58BD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322080B4"/>
    <w:lvl w:ilvl="0" w:tplc="63203048">
      <w:start w:val="1"/>
      <w:numFmt w:val="decimal"/>
      <w:pStyle w:val="Heading1"/>
      <w:lvlText w:val=""/>
      <w:legacy w:legacy="1" w:legacySpace="0" w:legacyIndent="0"/>
      <w:lvlJc w:val="right"/>
      <w:pPr>
        <w:ind w:firstLine="0"/>
      </w:pPr>
    </w:lvl>
    <w:lvl w:ilvl="1" w:tplc="A4D0429A">
      <w:start w:val="1"/>
      <w:numFmt w:val="decimal"/>
      <w:pStyle w:val="Heading2"/>
      <w:lvlText w:val=""/>
      <w:legacy w:legacy="1" w:legacySpace="0" w:legacyIndent="0"/>
      <w:lvlJc w:val="right"/>
      <w:pPr>
        <w:ind w:firstLine="0"/>
      </w:pPr>
    </w:lvl>
    <w:lvl w:ilvl="2" w:tplc="5FC81294">
      <w:start w:val="1"/>
      <w:numFmt w:val="decimal"/>
      <w:pStyle w:val="Heading3"/>
      <w:lvlText w:val=""/>
      <w:legacy w:legacy="1" w:legacySpace="0" w:legacyIndent="0"/>
      <w:lvlJc w:val="right"/>
      <w:pPr>
        <w:ind w:firstLine="0"/>
      </w:pPr>
    </w:lvl>
    <w:lvl w:ilvl="3" w:tplc="F97A771E">
      <w:start w:val="1"/>
      <w:numFmt w:val="decimal"/>
      <w:pStyle w:val="Heading4"/>
      <w:lvlText w:val=""/>
      <w:legacy w:legacy="1" w:legacySpace="0" w:legacyIndent="0"/>
      <w:lvlJc w:val="right"/>
      <w:pPr>
        <w:ind w:firstLine="0"/>
      </w:pPr>
    </w:lvl>
    <w:lvl w:ilvl="4" w:tplc="1BD2C25A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sz w:val="18"/>
        <w:szCs w:val="24"/>
        <w:lang w:val="en-US"/>
      </w:rPr>
    </w:lvl>
    <w:lvl w:ilvl="5" w:tplc="9C526E82">
      <w:start w:val="1"/>
      <w:numFmt w:val="decimal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 w:tplc="E33E70AC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 w:tplc="0B145DE4">
      <w:start w:val="1"/>
      <w:numFmt w:val="decimal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 w:tplc="8B00F94C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434153"/>
    <w:multiLevelType w:val="hybridMultilevel"/>
    <w:tmpl w:val="6CA2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11056"/>
    <w:multiLevelType w:val="hybridMultilevel"/>
    <w:tmpl w:val="81F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84674">
    <w:abstractNumId w:val="6"/>
  </w:num>
  <w:num w:numId="2" w16cid:durableId="690227496">
    <w:abstractNumId w:val="0"/>
  </w:num>
  <w:num w:numId="3" w16cid:durableId="1429691705">
    <w:abstractNumId w:val="2"/>
  </w:num>
  <w:num w:numId="4" w16cid:durableId="620305281">
    <w:abstractNumId w:val="4"/>
  </w:num>
  <w:num w:numId="5" w16cid:durableId="1079402278">
    <w:abstractNumId w:val="1"/>
  </w:num>
  <w:num w:numId="6" w16cid:durableId="655572327">
    <w:abstractNumId w:val="5"/>
  </w:num>
  <w:num w:numId="7" w16cid:durableId="234434372">
    <w:abstractNumId w:val="3"/>
  </w:num>
  <w:num w:numId="8" w16cid:durableId="1984037529">
    <w:abstractNumId w:val="7"/>
  </w:num>
  <w:num w:numId="9" w16cid:durableId="129467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41124"/>
    <w:rsid w:val="00055696"/>
    <w:rsid w:val="00057236"/>
    <w:rsid w:val="000637AC"/>
    <w:rsid w:val="000651F9"/>
    <w:rsid w:val="00087DCE"/>
    <w:rsid w:val="000B214F"/>
    <w:rsid w:val="000B4F51"/>
    <w:rsid w:val="000C012F"/>
    <w:rsid w:val="000C0CDF"/>
    <w:rsid w:val="000C1A06"/>
    <w:rsid w:val="000C3E70"/>
    <w:rsid w:val="000C4493"/>
    <w:rsid w:val="000D67A6"/>
    <w:rsid w:val="000E094F"/>
    <w:rsid w:val="000E1581"/>
    <w:rsid w:val="000E3073"/>
    <w:rsid w:val="000E582B"/>
    <w:rsid w:val="000E70B7"/>
    <w:rsid w:val="001074F6"/>
    <w:rsid w:val="00112882"/>
    <w:rsid w:val="00124004"/>
    <w:rsid w:val="001302FC"/>
    <w:rsid w:val="0013747A"/>
    <w:rsid w:val="001472D3"/>
    <w:rsid w:val="001511F6"/>
    <w:rsid w:val="0017013C"/>
    <w:rsid w:val="00173916"/>
    <w:rsid w:val="001A16FC"/>
    <w:rsid w:val="001B054A"/>
    <w:rsid w:val="001C069C"/>
    <w:rsid w:val="001E0865"/>
    <w:rsid w:val="001F6D73"/>
    <w:rsid w:val="0021664A"/>
    <w:rsid w:val="0022090B"/>
    <w:rsid w:val="00240C40"/>
    <w:rsid w:val="00273194"/>
    <w:rsid w:val="00276636"/>
    <w:rsid w:val="0028650A"/>
    <w:rsid w:val="00292FA2"/>
    <w:rsid w:val="002C49A3"/>
    <w:rsid w:val="002D0C62"/>
    <w:rsid w:val="00307F3E"/>
    <w:rsid w:val="00317443"/>
    <w:rsid w:val="003527C0"/>
    <w:rsid w:val="00353ED8"/>
    <w:rsid w:val="00373A44"/>
    <w:rsid w:val="00377070"/>
    <w:rsid w:val="003A2D92"/>
    <w:rsid w:val="003A40DC"/>
    <w:rsid w:val="003A5B40"/>
    <w:rsid w:val="003B3AD2"/>
    <w:rsid w:val="003B4758"/>
    <w:rsid w:val="003D3177"/>
    <w:rsid w:val="003D36E6"/>
    <w:rsid w:val="003E246F"/>
    <w:rsid w:val="003E7F6E"/>
    <w:rsid w:val="00402995"/>
    <w:rsid w:val="00402B63"/>
    <w:rsid w:val="004108AF"/>
    <w:rsid w:val="00423E63"/>
    <w:rsid w:val="0045039E"/>
    <w:rsid w:val="00454CFB"/>
    <w:rsid w:val="00462FCE"/>
    <w:rsid w:val="00487EC7"/>
    <w:rsid w:val="004A289E"/>
    <w:rsid w:val="004D2D1F"/>
    <w:rsid w:val="004D6897"/>
    <w:rsid w:val="005068A0"/>
    <w:rsid w:val="0051465E"/>
    <w:rsid w:val="00537453"/>
    <w:rsid w:val="00537E32"/>
    <w:rsid w:val="00541800"/>
    <w:rsid w:val="00550439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232AD"/>
    <w:rsid w:val="0063292A"/>
    <w:rsid w:val="00635343"/>
    <w:rsid w:val="00637AC6"/>
    <w:rsid w:val="006427AC"/>
    <w:rsid w:val="00671A9B"/>
    <w:rsid w:val="006B1EB3"/>
    <w:rsid w:val="006D6C6C"/>
    <w:rsid w:val="006F29F4"/>
    <w:rsid w:val="006F3559"/>
    <w:rsid w:val="00710111"/>
    <w:rsid w:val="007144BA"/>
    <w:rsid w:val="0072101C"/>
    <w:rsid w:val="007255B5"/>
    <w:rsid w:val="00743046"/>
    <w:rsid w:val="007457E9"/>
    <w:rsid w:val="007502DD"/>
    <w:rsid w:val="00752662"/>
    <w:rsid w:val="00766B2F"/>
    <w:rsid w:val="00767CFF"/>
    <w:rsid w:val="0078605D"/>
    <w:rsid w:val="0079519E"/>
    <w:rsid w:val="007C72D4"/>
    <w:rsid w:val="007D58EB"/>
    <w:rsid w:val="007D70DF"/>
    <w:rsid w:val="00802F1C"/>
    <w:rsid w:val="008179C5"/>
    <w:rsid w:val="0082003B"/>
    <w:rsid w:val="008374DC"/>
    <w:rsid w:val="0084112C"/>
    <w:rsid w:val="00854D79"/>
    <w:rsid w:val="008626D0"/>
    <w:rsid w:val="00865E39"/>
    <w:rsid w:val="00873CF8"/>
    <w:rsid w:val="008A13F2"/>
    <w:rsid w:val="008A2989"/>
    <w:rsid w:val="008C4781"/>
    <w:rsid w:val="008C7964"/>
    <w:rsid w:val="008D09E3"/>
    <w:rsid w:val="008E2E63"/>
    <w:rsid w:val="00904EB1"/>
    <w:rsid w:val="009214BE"/>
    <w:rsid w:val="00932BE6"/>
    <w:rsid w:val="00932CAE"/>
    <w:rsid w:val="00944B9A"/>
    <w:rsid w:val="0095358F"/>
    <w:rsid w:val="00963D0A"/>
    <w:rsid w:val="009643D4"/>
    <w:rsid w:val="0097462E"/>
    <w:rsid w:val="00983273"/>
    <w:rsid w:val="00995D83"/>
    <w:rsid w:val="009A6FF8"/>
    <w:rsid w:val="009F50E5"/>
    <w:rsid w:val="009F6A74"/>
    <w:rsid w:val="00A07EC0"/>
    <w:rsid w:val="00A21900"/>
    <w:rsid w:val="00A35C85"/>
    <w:rsid w:val="00A464F8"/>
    <w:rsid w:val="00A608BA"/>
    <w:rsid w:val="00A654CD"/>
    <w:rsid w:val="00A97205"/>
    <w:rsid w:val="00AA090D"/>
    <w:rsid w:val="00AB1ED8"/>
    <w:rsid w:val="00AB2AFC"/>
    <w:rsid w:val="00AB3A13"/>
    <w:rsid w:val="00AE5785"/>
    <w:rsid w:val="00AF0F6C"/>
    <w:rsid w:val="00B07476"/>
    <w:rsid w:val="00B260AB"/>
    <w:rsid w:val="00B34614"/>
    <w:rsid w:val="00B435F9"/>
    <w:rsid w:val="00B476CD"/>
    <w:rsid w:val="00B50CD9"/>
    <w:rsid w:val="00B629D1"/>
    <w:rsid w:val="00B74B87"/>
    <w:rsid w:val="00B85DDC"/>
    <w:rsid w:val="00B95338"/>
    <w:rsid w:val="00BA4649"/>
    <w:rsid w:val="00BC681C"/>
    <w:rsid w:val="00BF3A83"/>
    <w:rsid w:val="00BF59DA"/>
    <w:rsid w:val="00BF5E31"/>
    <w:rsid w:val="00C03AA0"/>
    <w:rsid w:val="00C13692"/>
    <w:rsid w:val="00C233A8"/>
    <w:rsid w:val="00C33C89"/>
    <w:rsid w:val="00C80E40"/>
    <w:rsid w:val="00C85DE6"/>
    <w:rsid w:val="00C8629A"/>
    <w:rsid w:val="00CB6ED6"/>
    <w:rsid w:val="00CD79A3"/>
    <w:rsid w:val="00CE7028"/>
    <w:rsid w:val="00CF29C0"/>
    <w:rsid w:val="00D16B99"/>
    <w:rsid w:val="00D353E2"/>
    <w:rsid w:val="00D55A09"/>
    <w:rsid w:val="00D63FCF"/>
    <w:rsid w:val="00D82435"/>
    <w:rsid w:val="00D84343"/>
    <w:rsid w:val="00D90510"/>
    <w:rsid w:val="00DA38AC"/>
    <w:rsid w:val="00DA39C1"/>
    <w:rsid w:val="00DC3991"/>
    <w:rsid w:val="00DC7759"/>
    <w:rsid w:val="00DD0A45"/>
    <w:rsid w:val="00E05F29"/>
    <w:rsid w:val="00E15A63"/>
    <w:rsid w:val="00E242F4"/>
    <w:rsid w:val="00E32653"/>
    <w:rsid w:val="00E44BDF"/>
    <w:rsid w:val="00E57609"/>
    <w:rsid w:val="00E64D98"/>
    <w:rsid w:val="00E76672"/>
    <w:rsid w:val="00E87559"/>
    <w:rsid w:val="00E911FE"/>
    <w:rsid w:val="00E932DF"/>
    <w:rsid w:val="00E9771C"/>
    <w:rsid w:val="00EB05E9"/>
    <w:rsid w:val="00EB3FAA"/>
    <w:rsid w:val="00EB47BC"/>
    <w:rsid w:val="00EC65DF"/>
    <w:rsid w:val="00EF076D"/>
    <w:rsid w:val="00EF2199"/>
    <w:rsid w:val="00EF2641"/>
    <w:rsid w:val="00EF7368"/>
    <w:rsid w:val="00F22BF9"/>
    <w:rsid w:val="00F56F35"/>
    <w:rsid w:val="00F80922"/>
    <w:rsid w:val="00FB58A4"/>
    <w:rsid w:val="00FC77E9"/>
    <w:rsid w:val="00FD2763"/>
    <w:rsid w:val="00FF58BD"/>
    <w:rsid w:val="012E4F13"/>
    <w:rsid w:val="0266D766"/>
    <w:rsid w:val="0C9DFE7F"/>
    <w:rsid w:val="119F9ECC"/>
    <w:rsid w:val="148FE807"/>
    <w:rsid w:val="14B810F3"/>
    <w:rsid w:val="17784A3F"/>
    <w:rsid w:val="17D65E22"/>
    <w:rsid w:val="18D47419"/>
    <w:rsid w:val="1963592A"/>
    <w:rsid w:val="1B16B1F5"/>
    <w:rsid w:val="1CF051FE"/>
    <w:rsid w:val="21A6872A"/>
    <w:rsid w:val="221B831D"/>
    <w:rsid w:val="2356E862"/>
    <w:rsid w:val="235A10A8"/>
    <w:rsid w:val="25196196"/>
    <w:rsid w:val="2675041B"/>
    <w:rsid w:val="269FAB54"/>
    <w:rsid w:val="27E59A19"/>
    <w:rsid w:val="2B7FF7FA"/>
    <w:rsid w:val="326DFEC8"/>
    <w:rsid w:val="33038EC9"/>
    <w:rsid w:val="3A96409F"/>
    <w:rsid w:val="3B6E71CF"/>
    <w:rsid w:val="3DAEB825"/>
    <w:rsid w:val="41346A8D"/>
    <w:rsid w:val="41DB8645"/>
    <w:rsid w:val="458FCDF4"/>
    <w:rsid w:val="48EC7C43"/>
    <w:rsid w:val="49CC9662"/>
    <w:rsid w:val="4F8F2380"/>
    <w:rsid w:val="5026593F"/>
    <w:rsid w:val="51499CA1"/>
    <w:rsid w:val="531CC96C"/>
    <w:rsid w:val="59059764"/>
    <w:rsid w:val="5AA167C5"/>
    <w:rsid w:val="5C79C225"/>
    <w:rsid w:val="600D1AEC"/>
    <w:rsid w:val="61DA0BAB"/>
    <w:rsid w:val="62F16F8D"/>
    <w:rsid w:val="65159A46"/>
    <w:rsid w:val="665DD130"/>
    <w:rsid w:val="66B16AA7"/>
    <w:rsid w:val="67BFF426"/>
    <w:rsid w:val="684D3B08"/>
    <w:rsid w:val="6B0890E6"/>
    <w:rsid w:val="6BE13D47"/>
    <w:rsid w:val="6FA67C59"/>
    <w:rsid w:val="73B5FD85"/>
    <w:rsid w:val="7A4E28FC"/>
    <w:rsid w:val="7C148AEC"/>
    <w:rsid w:val="7CAFBDAC"/>
    <w:rsid w:val="7D274F8C"/>
    <w:rsid w:val="7EE3D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B1249690-7847-4967-B2B9-997C6878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ind w:right="340" w:hanging="454"/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065F2-70B2-482A-9BB5-4F99058644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4.xml><?xml version="1.0" encoding="utf-8"?>
<ds:datastoreItem xmlns:ds="http://schemas.openxmlformats.org/officeDocument/2006/customXml" ds:itemID="{D2884A1C-E106-4E36-ADE6-5A8A61D3CA7B}"/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3</TotalTime>
  <Pages>1</Pages>
  <Words>132</Words>
  <Characters>756</Characters>
  <Application>Microsoft Office Word</Application>
  <DocSecurity>0</DocSecurity>
  <Lines>6</Lines>
  <Paragraphs>1</Paragraphs>
  <ScaleCrop>false</ScaleCrop>
  <Manager/>
  <Company>ביה"ס למקצועות המחשב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/>
  <cp:lastModifiedBy>טל בן ציון</cp:lastModifiedBy>
  <cp:revision>2</cp:revision>
  <cp:lastPrinted>2008-05-28T01:29:00Z</cp:lastPrinted>
  <dcterms:created xsi:type="dcterms:W3CDTF">2023-09-19T10:39:00Z</dcterms:created>
  <dcterms:modified xsi:type="dcterms:W3CDTF">2023-09-19T10:39:00Z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